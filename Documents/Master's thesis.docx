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65B1CCB" w14:textId="77777777" w:rsidR="00F326EE" w:rsidRPr="008C7261" w:rsidRDefault="00F326EE" w:rsidP="008B79D4">
      <w:pPr>
        <w:rPr>
          <w:lang w:val="en-GB"/>
        </w:rPr>
      </w:pPr>
    </w:p>
    <w:p w14:paraId="39854DBA" w14:textId="14007FCF" w:rsidR="00F864C1" w:rsidRPr="00007F3A" w:rsidRDefault="00B11310" w:rsidP="008B79D4">
      <w:pPr>
        <w:rPr>
          <w:lang w:val="en-GB"/>
        </w:rPr>
      </w:pPr>
      <w:r w:rsidRPr="008C7261">
        <w:rPr>
          <w:noProof/>
          <w:lang w:val="en-US" w:eastAsia="en-US"/>
        </w:rPr>
        <mc:AlternateContent>
          <mc:Choice Requires="wps">
            <w:drawing>
              <wp:anchor distT="0" distB="0" distL="114300" distR="114300" simplePos="0" relativeHeight="251659264" behindDoc="0" locked="0" layoutInCell="1" allowOverlap="1" wp14:anchorId="4A03B508" wp14:editId="0B44D34B">
                <wp:simplePos x="0" y="0"/>
                <wp:positionH relativeFrom="column">
                  <wp:posOffset>1371600</wp:posOffset>
                </wp:positionH>
                <wp:positionV relativeFrom="paragraph">
                  <wp:posOffset>-259080</wp:posOffset>
                </wp:positionV>
                <wp:extent cx="4914900" cy="2316480"/>
                <wp:effectExtent l="0" t="0" r="12700" b="20320"/>
                <wp:wrapSquare wrapText="bothSides"/>
                <wp:docPr id="1" name="Tekstboks 1"/>
                <wp:cNvGraphicFramePr/>
                <a:graphic xmlns:a="http://schemas.openxmlformats.org/drawingml/2006/main">
                  <a:graphicData uri="http://schemas.microsoft.com/office/word/2010/wordprocessingShape">
                    <wps:wsp>
                      <wps:cNvSpPr txBox="1"/>
                      <wps:spPr>
                        <a:xfrm>
                          <a:off x="0" y="0"/>
                          <a:ext cx="4914900" cy="23164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DF0731" w14:textId="77777777" w:rsidR="007F7167" w:rsidRDefault="007F7167" w:rsidP="0003453C">
                            <w:pPr>
                              <w:pStyle w:val="Fakultetellerinstitutt"/>
                              <w:rPr>
                                <w:lang w:val="en-US"/>
                              </w:rPr>
                            </w:pPr>
                            <w:r w:rsidRPr="004C7A82">
                              <w:rPr>
                                <w:lang w:val="en-US"/>
                              </w:rPr>
                              <w:t>FACULTY OF SCIENCE AND TECHNOLOGY</w:t>
                            </w:r>
                            <w:r>
                              <w:rPr>
                                <w:lang w:val="en-US"/>
                              </w:rPr>
                              <w:br/>
                              <w:t>Department of Computer Science</w:t>
                            </w:r>
                          </w:p>
                          <w:p w14:paraId="3F23B214" w14:textId="77777777" w:rsidR="007F7167" w:rsidRDefault="007F7167" w:rsidP="004367E9">
                            <w:pPr>
                              <w:pStyle w:val="Oppgavetittel"/>
                              <w:rPr>
                                <w:lang w:val="en-US"/>
                              </w:rPr>
                            </w:pPr>
                            <w:r>
                              <w:rPr>
                                <w:lang w:val="en-US"/>
                              </w:rPr>
                              <w:t>Simplified Device-Transparent Personal Storage</w:t>
                            </w:r>
                          </w:p>
                          <w:p w14:paraId="577371DA" w14:textId="77777777" w:rsidR="007F7167" w:rsidRDefault="007F7167" w:rsidP="0003453C">
                            <w:pPr>
                              <w:pStyle w:val="Tittel-tekst"/>
                              <w:rPr>
                                <w:lang w:val="en-US"/>
                              </w:rPr>
                            </w:pPr>
                            <w:r>
                              <w:rPr>
                                <w:lang w:val="en-US"/>
                              </w:rPr>
                              <w:t>—</w:t>
                            </w:r>
                          </w:p>
                          <w:p w14:paraId="02E39A48" w14:textId="77777777" w:rsidR="007F7167" w:rsidRDefault="007F7167" w:rsidP="0003453C">
                            <w:pPr>
                              <w:pStyle w:val="Navnpforfatter"/>
                              <w:rPr>
                                <w:lang w:val="en-US"/>
                              </w:rPr>
                            </w:pPr>
                            <w:r>
                              <w:rPr>
                                <w:lang w:val="en-US"/>
                              </w:rPr>
                              <w:t>Andreas Kittilsland</w:t>
                            </w:r>
                          </w:p>
                          <w:p w14:paraId="70A266B6" w14:textId="77777777" w:rsidR="007F7167" w:rsidRDefault="007F7167" w:rsidP="0003453C">
                            <w:pPr>
                              <w:pStyle w:val="Masteroppgavei"/>
                            </w:pPr>
                            <w:r>
                              <w:rPr>
                                <w:lang w:val="en-US"/>
                              </w:rPr>
                              <w:t>INF-3990 Master’s thesis in Computer Science</w:t>
                            </w:r>
                            <w:r>
                              <w:rPr>
                                <w:lang w:val="en-US"/>
                              </w:rPr>
                              <w:br/>
                              <w:t>May</w:t>
                            </w:r>
                            <w:r>
                              <w:t xml:space="preserve"> 2016</w:t>
                            </w:r>
                          </w:p>
                          <w:p w14:paraId="214B5AEB" w14:textId="77777777" w:rsidR="007F7167" w:rsidRPr="00B11310" w:rsidRDefault="007F7167" w:rsidP="00B11310">
                            <w:pPr>
                              <w:pStyle w:val="Masteroppgavei"/>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kstboks 1" o:spid="_x0000_s1026" type="#_x0000_t202" style="position:absolute;margin-left:108pt;margin-top:-20.35pt;width:387pt;height:18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" filled="f" stroked="f">
                <v:textbox inset="0,0,0,0">
                  <w:txbxContent>
                    <w:p w14:paraId="18DF0731" w14:textId="77777777" w:rsidR="007F7167" w:rsidRDefault="007F7167" w:rsidP="0003453C">
                      <w:pPr>
                        <w:pStyle w:val="Fakultetellerinstitutt"/>
                        <w:rPr>
                          <w:lang w:val="en-US"/>
                        </w:rPr>
                      </w:pPr>
                      <w:r w:rsidRPr="004C7A82">
                        <w:rPr>
                          <w:lang w:val="en-US"/>
                        </w:rPr>
                        <w:t>FACULTY OF SCIENCE AND TECHNOLOGY</w:t>
                      </w:r>
                      <w:r>
                        <w:rPr>
                          <w:lang w:val="en-US"/>
                        </w:rPr>
                        <w:br/>
                        <w:t>Department of Computer Science</w:t>
                      </w:r>
                    </w:p>
                    <w:p w14:paraId="3F23B214" w14:textId="77777777" w:rsidR="007F7167" w:rsidRDefault="007F7167" w:rsidP="004367E9">
                      <w:pPr>
                        <w:pStyle w:val="Oppgavetittel"/>
                        <w:rPr>
                          <w:lang w:val="en-US"/>
                        </w:rPr>
                      </w:pPr>
                      <w:r>
                        <w:rPr>
                          <w:lang w:val="en-US"/>
                        </w:rPr>
                        <w:t>Simplified Device-Transparent Personal Storage</w:t>
                      </w:r>
                    </w:p>
                    <w:p w14:paraId="577371DA" w14:textId="77777777" w:rsidR="007F7167" w:rsidRDefault="007F7167" w:rsidP="0003453C">
                      <w:pPr>
                        <w:pStyle w:val="Tittel-tekst"/>
                        <w:rPr>
                          <w:lang w:val="en-US"/>
                        </w:rPr>
                      </w:pPr>
                      <w:r>
                        <w:rPr>
                          <w:lang w:val="en-US"/>
                        </w:rPr>
                        <w:t>—</w:t>
                      </w:r>
                    </w:p>
                    <w:p w14:paraId="02E39A48" w14:textId="77777777" w:rsidR="007F7167" w:rsidRDefault="007F7167" w:rsidP="0003453C">
                      <w:pPr>
                        <w:pStyle w:val="Navnpforfatter"/>
                        <w:rPr>
                          <w:lang w:val="en-US"/>
                        </w:rPr>
                      </w:pPr>
                      <w:r>
                        <w:rPr>
                          <w:lang w:val="en-US"/>
                        </w:rPr>
                        <w:t>Andreas Kittilsland</w:t>
                      </w:r>
                    </w:p>
                    <w:p w14:paraId="70A266B6" w14:textId="77777777" w:rsidR="007F7167" w:rsidRDefault="007F7167" w:rsidP="0003453C">
                      <w:pPr>
                        <w:pStyle w:val="Masteroppgavei"/>
                      </w:pPr>
                      <w:r>
                        <w:rPr>
                          <w:lang w:val="en-US"/>
                        </w:rPr>
                        <w:t>INF-3990 Master’s thesis in Computer Science</w:t>
                      </w:r>
                      <w:r>
                        <w:rPr>
                          <w:lang w:val="en-US"/>
                        </w:rPr>
                        <w:br/>
                        <w:t>May</w:t>
                      </w:r>
                      <w:r>
                        <w:t xml:space="preserve"> 2016</w:t>
                      </w:r>
                    </w:p>
                    <w:p w14:paraId="214B5AEB" w14:textId="77777777" w:rsidR="007F7167" w:rsidRPr="00B11310" w:rsidRDefault="007F7167" w:rsidP="00B11310">
                      <w:pPr>
                        <w:pStyle w:val="Masteroppgavei"/>
                      </w:pPr>
                    </w:p>
                  </w:txbxContent>
                </v:textbox>
                <w10:wrap type="square"/>
              </v:shape>
            </w:pict>
          </mc:Fallback>
        </mc:AlternateContent>
      </w:r>
      <w:r w:rsidR="00A4364D" w:rsidRPr="008C7261">
        <w:rPr>
          <w:lang w:val="en-GB"/>
        </w:rPr>
        <w:br w:type="page"/>
      </w:r>
    </w:p>
    <w:p w14:paraId="6BAA1977" w14:textId="77777777" w:rsidR="00007F3A" w:rsidRDefault="00007F3A" w:rsidP="008B79D4">
      <w:pPr>
        <w:rPr>
          <w:rFonts w:ascii="Times New Roman" w:hAnsi="Times New Roman" w:cs="Times New Roman"/>
          <w:lang w:val="en-GB"/>
        </w:rPr>
        <w:sectPr w:rsidR="00007F3A" w:rsidSect="00A4364D">
          <w:headerReference w:type="even" r:id="rId9"/>
          <w:footerReference w:type="even" r:id="rId10"/>
          <w:footerReference w:type="default" r:id="rId11"/>
          <w:headerReference w:type="first" r:id="rId12"/>
          <w:pgSz w:w="11900" w:h="16840"/>
          <w:pgMar w:top="1418" w:right="1418" w:bottom="1418" w:left="1418" w:header="709" w:footer="709" w:gutter="0"/>
          <w:cols w:space="708"/>
          <w:titlePg/>
          <w:docGrid w:linePitch="360"/>
        </w:sectPr>
      </w:pPr>
    </w:p>
    <w:p w14:paraId="1CF53878" w14:textId="7562D59F" w:rsidR="002B6BA1" w:rsidRPr="008C7261" w:rsidRDefault="002B6BA1" w:rsidP="008B79D4">
      <w:pPr>
        <w:rPr>
          <w:rFonts w:ascii="Times New Roman" w:hAnsi="Times New Roman" w:cs="Times New Roman"/>
          <w:lang w:val="en-GB"/>
        </w:rPr>
      </w:pPr>
    </w:p>
    <w:p w14:paraId="06840700" w14:textId="77777777" w:rsidR="002B6BA1" w:rsidRPr="008C7261" w:rsidRDefault="002B6BA1" w:rsidP="008B79D4">
      <w:pPr>
        <w:rPr>
          <w:rFonts w:ascii="Times New Roman" w:hAnsi="Times New Roman" w:cs="Times New Roman"/>
          <w:lang w:val="en-GB"/>
        </w:rPr>
      </w:pPr>
    </w:p>
    <w:p w14:paraId="120D2F58" w14:textId="77777777" w:rsidR="002B6BA1" w:rsidRPr="008C7261" w:rsidRDefault="002B6BA1" w:rsidP="008B79D4">
      <w:pPr>
        <w:rPr>
          <w:rFonts w:ascii="Times New Roman" w:hAnsi="Times New Roman" w:cs="Times New Roman"/>
          <w:lang w:val="en-GB"/>
        </w:rPr>
      </w:pPr>
    </w:p>
    <w:p w14:paraId="1EDDFA1E" w14:textId="77777777" w:rsidR="002B6BA1" w:rsidRPr="008C7261" w:rsidRDefault="002B6BA1" w:rsidP="008B79D4">
      <w:pPr>
        <w:rPr>
          <w:rFonts w:ascii="Times New Roman" w:hAnsi="Times New Roman" w:cs="Times New Roman"/>
          <w:lang w:val="en-GB"/>
        </w:rPr>
      </w:pPr>
    </w:p>
    <w:p w14:paraId="44D11EC0" w14:textId="77777777" w:rsidR="002B6BA1" w:rsidRPr="008C7261" w:rsidRDefault="002B6BA1" w:rsidP="008B79D4">
      <w:pPr>
        <w:rPr>
          <w:rFonts w:ascii="Times New Roman" w:hAnsi="Times New Roman" w:cs="Times New Roman"/>
          <w:lang w:val="en-GB"/>
        </w:rPr>
      </w:pPr>
    </w:p>
    <w:p w14:paraId="25957B07" w14:textId="77777777" w:rsidR="002B6BA1" w:rsidRPr="008C7261" w:rsidRDefault="002B6BA1" w:rsidP="008B79D4">
      <w:pPr>
        <w:rPr>
          <w:rFonts w:ascii="Times New Roman" w:hAnsi="Times New Roman" w:cs="Times New Roman"/>
          <w:lang w:val="en-GB"/>
        </w:rPr>
      </w:pPr>
    </w:p>
    <w:p w14:paraId="729D75C2" w14:textId="77777777" w:rsidR="002B6BA1" w:rsidRPr="008C7261" w:rsidRDefault="002B6BA1" w:rsidP="008B79D4">
      <w:pPr>
        <w:rPr>
          <w:rFonts w:ascii="Times New Roman" w:hAnsi="Times New Roman" w:cs="Times New Roman"/>
          <w:lang w:val="en-GB"/>
        </w:rPr>
      </w:pPr>
    </w:p>
    <w:p w14:paraId="1DBB98DA" w14:textId="77777777" w:rsidR="002B6BA1" w:rsidRPr="008C7261" w:rsidRDefault="002B6BA1" w:rsidP="008B79D4">
      <w:pPr>
        <w:rPr>
          <w:rFonts w:ascii="Times New Roman" w:hAnsi="Times New Roman" w:cs="Times New Roman"/>
          <w:lang w:val="en-GB"/>
        </w:rPr>
      </w:pPr>
    </w:p>
    <w:p w14:paraId="40E3A2F6" w14:textId="77777777" w:rsidR="002B6BA1" w:rsidRPr="008C7261" w:rsidRDefault="002B6BA1" w:rsidP="008B79D4">
      <w:pPr>
        <w:rPr>
          <w:rFonts w:ascii="Times New Roman" w:hAnsi="Times New Roman" w:cs="Times New Roman"/>
          <w:lang w:val="en-GB"/>
        </w:rPr>
      </w:pPr>
    </w:p>
    <w:p w14:paraId="77EF80F2" w14:textId="77777777" w:rsidR="002B6BA1" w:rsidRPr="008C7261" w:rsidRDefault="002B6BA1" w:rsidP="008B79D4">
      <w:pPr>
        <w:rPr>
          <w:rFonts w:ascii="Times New Roman" w:hAnsi="Times New Roman" w:cs="Times New Roman"/>
          <w:lang w:val="en-GB"/>
        </w:rPr>
      </w:pPr>
    </w:p>
    <w:p w14:paraId="3A32ABFD" w14:textId="77777777" w:rsidR="002B6BA1" w:rsidRPr="008C7261" w:rsidRDefault="002B6BA1" w:rsidP="008B79D4">
      <w:pPr>
        <w:rPr>
          <w:rFonts w:ascii="Times New Roman" w:hAnsi="Times New Roman" w:cs="Times New Roman"/>
          <w:lang w:val="en-GB"/>
        </w:rPr>
      </w:pPr>
    </w:p>
    <w:p w14:paraId="416DB835" w14:textId="2940A5B8" w:rsidR="001B7FB1" w:rsidRPr="004C3328" w:rsidRDefault="001B7FB1" w:rsidP="008B79D4">
      <w:pPr>
        <w:jc w:val="center"/>
        <w:rPr>
          <w:rFonts w:ascii="Times New Roman" w:hAnsi="Times New Roman" w:cs="Times New Roman"/>
          <w:sz w:val="36"/>
          <w:szCs w:val="36"/>
          <w:lang w:val="en-GB"/>
        </w:rPr>
      </w:pPr>
      <w:r w:rsidRPr="004C3328">
        <w:rPr>
          <w:rFonts w:ascii="Times New Roman" w:hAnsi="Times New Roman" w:cs="Times New Roman"/>
          <w:sz w:val="36"/>
          <w:szCs w:val="36"/>
          <w:lang w:val="en-GB"/>
        </w:rPr>
        <w:t>Abstract</w:t>
      </w:r>
    </w:p>
    <w:p w14:paraId="717695CB" w14:textId="77777777" w:rsidR="00B55958" w:rsidRPr="008C7261" w:rsidRDefault="00B55958" w:rsidP="008B79D4">
      <w:pPr>
        <w:jc w:val="center"/>
        <w:rPr>
          <w:rFonts w:ascii="Times New Roman" w:hAnsi="Times New Roman" w:cs="Times New Roman"/>
          <w:lang w:val="en-GB"/>
        </w:rPr>
      </w:pPr>
    </w:p>
    <w:p w14:paraId="431E263C" w14:textId="639F6E30" w:rsidR="002B6BA1" w:rsidRPr="008C7261" w:rsidRDefault="006414B0" w:rsidP="008B79D4">
      <w:pPr>
        <w:rPr>
          <w:rFonts w:ascii="Times New Roman" w:hAnsi="Times New Roman" w:cs="Times New Roman"/>
          <w:lang w:val="en-GB"/>
        </w:rPr>
      </w:pPr>
      <w:r w:rsidRPr="008C7261">
        <w:rPr>
          <w:rFonts w:ascii="Times New Roman" w:hAnsi="Times New Roman" w:cs="Times New Roman"/>
          <w:lang w:val="en-GB"/>
        </w:rPr>
        <w:t>The number of personal computers we use every day has increased significantly the last couple of years, where</w:t>
      </w:r>
      <w:r w:rsidR="00C93960" w:rsidRPr="008C7261">
        <w:rPr>
          <w:rFonts w:ascii="Times New Roman" w:hAnsi="Times New Roman" w:cs="Times New Roman"/>
          <w:lang w:val="en-GB"/>
        </w:rPr>
        <w:t xml:space="preserve"> the common model</w:t>
      </w:r>
      <w:r w:rsidR="001132CB" w:rsidRPr="008C7261">
        <w:rPr>
          <w:rFonts w:ascii="Times New Roman" w:hAnsi="Times New Roman" w:cs="Times New Roman"/>
          <w:lang w:val="en-GB"/>
        </w:rPr>
        <w:t xml:space="preserve"> is </w:t>
      </w:r>
      <w:r w:rsidR="00C449CC" w:rsidRPr="008C7261">
        <w:rPr>
          <w:rFonts w:ascii="Times New Roman" w:hAnsi="Times New Roman" w:cs="Times New Roman"/>
          <w:lang w:val="en-GB"/>
        </w:rPr>
        <w:t>a setup where</w:t>
      </w:r>
      <w:r w:rsidRPr="008C7261">
        <w:rPr>
          <w:rFonts w:ascii="Times New Roman" w:hAnsi="Times New Roman" w:cs="Times New Roman"/>
          <w:lang w:val="en-GB"/>
        </w:rPr>
        <w:t xml:space="preserve"> each device has its own storage with</w:t>
      </w:r>
      <w:r w:rsidR="001132CB" w:rsidRPr="008C7261">
        <w:rPr>
          <w:rFonts w:ascii="Times New Roman" w:hAnsi="Times New Roman" w:cs="Times New Roman"/>
          <w:lang w:val="en-GB"/>
        </w:rPr>
        <w:t xml:space="preserve"> separate</w:t>
      </w:r>
      <w:r w:rsidRPr="008C7261">
        <w:rPr>
          <w:rFonts w:ascii="Times New Roman" w:hAnsi="Times New Roman" w:cs="Times New Roman"/>
          <w:lang w:val="en-GB"/>
        </w:rPr>
        <w:t xml:space="preserve"> files and applications. This forces the user to think in a certain way about files and applications, where they are to a degree bound to a device unless the user specifically moves the files, or installs/uninstalls the applications. </w:t>
      </w:r>
      <w:r w:rsidRPr="008C7261">
        <w:rPr>
          <w:rFonts w:ascii="Times New Roman" w:hAnsi="Times New Roman" w:cs="Times New Roman"/>
          <w:lang w:val="en-GB"/>
        </w:rPr>
        <w:br/>
        <w:t>This thesis aims to explore the possibility of changing the way we interact with our files and applications</w:t>
      </w:r>
      <w:r w:rsidR="00B657CF" w:rsidRPr="008C7261">
        <w:rPr>
          <w:rFonts w:ascii="Times New Roman" w:hAnsi="Times New Roman" w:cs="Times New Roman"/>
          <w:lang w:val="en-GB"/>
        </w:rPr>
        <w:t>,</w:t>
      </w:r>
      <w:r w:rsidRPr="008C7261">
        <w:rPr>
          <w:rFonts w:ascii="Times New Roman" w:hAnsi="Times New Roman" w:cs="Times New Roman"/>
          <w:lang w:val="en-GB"/>
        </w:rPr>
        <w:t xml:space="preserve"> by attempting to sever </w:t>
      </w:r>
      <w:r w:rsidR="00611835" w:rsidRPr="008C7261">
        <w:rPr>
          <w:rFonts w:ascii="Times New Roman" w:hAnsi="Times New Roman" w:cs="Times New Roman"/>
          <w:lang w:val="en-GB"/>
        </w:rPr>
        <w:t xml:space="preserve">the connection between device and </w:t>
      </w:r>
      <w:r w:rsidR="00B657CF" w:rsidRPr="008C7261">
        <w:rPr>
          <w:rFonts w:ascii="Times New Roman" w:hAnsi="Times New Roman" w:cs="Times New Roman"/>
          <w:lang w:val="en-GB"/>
        </w:rPr>
        <w:t>file</w:t>
      </w:r>
      <w:r w:rsidR="00611835" w:rsidRPr="008C7261">
        <w:rPr>
          <w:rFonts w:ascii="Times New Roman" w:hAnsi="Times New Roman" w:cs="Times New Roman"/>
          <w:lang w:val="en-GB"/>
        </w:rPr>
        <w:t xml:space="preserve"> (</w:t>
      </w:r>
      <w:r w:rsidR="00F5041C" w:rsidRPr="008C7261">
        <w:rPr>
          <w:rFonts w:ascii="Times New Roman" w:hAnsi="Times New Roman" w:cs="Times New Roman"/>
          <w:lang w:val="en-GB"/>
        </w:rPr>
        <w:t xml:space="preserve">both </w:t>
      </w:r>
      <w:r w:rsidR="00B657CF" w:rsidRPr="008C7261">
        <w:rPr>
          <w:rFonts w:ascii="Times New Roman" w:hAnsi="Times New Roman" w:cs="Times New Roman"/>
          <w:lang w:val="en-GB"/>
        </w:rPr>
        <w:t>data</w:t>
      </w:r>
      <w:r w:rsidR="00611835" w:rsidRPr="008C7261">
        <w:rPr>
          <w:rFonts w:ascii="Times New Roman" w:hAnsi="Times New Roman" w:cs="Times New Roman"/>
          <w:lang w:val="en-GB"/>
        </w:rPr>
        <w:t xml:space="preserve"> and application</w:t>
      </w:r>
      <w:r w:rsidR="00F5041C" w:rsidRPr="008C7261">
        <w:rPr>
          <w:rFonts w:ascii="Times New Roman" w:hAnsi="Times New Roman" w:cs="Times New Roman"/>
          <w:lang w:val="en-GB"/>
        </w:rPr>
        <w:t xml:space="preserve"> file</w:t>
      </w:r>
      <w:r w:rsidR="00611835" w:rsidRPr="008C7261">
        <w:rPr>
          <w:rFonts w:ascii="Times New Roman" w:hAnsi="Times New Roman" w:cs="Times New Roman"/>
          <w:lang w:val="en-GB"/>
        </w:rPr>
        <w:t>) in the users mind.</w:t>
      </w:r>
      <w:r w:rsidR="0007784A" w:rsidRPr="008C7261">
        <w:rPr>
          <w:rFonts w:ascii="Times New Roman" w:hAnsi="Times New Roman" w:cs="Times New Roman"/>
          <w:lang w:val="en-GB"/>
        </w:rPr>
        <w:t xml:space="preserve"> </w:t>
      </w:r>
      <w:r w:rsidR="0007784A" w:rsidRPr="008C7261">
        <w:rPr>
          <w:rFonts w:ascii="Times New Roman" w:hAnsi="Times New Roman" w:cs="Times New Roman"/>
          <w:lang w:val="en-GB"/>
        </w:rPr>
        <w:br/>
      </w:r>
      <w:r w:rsidR="00DD73A5" w:rsidRPr="008C7261">
        <w:rPr>
          <w:rFonts w:ascii="Times New Roman" w:hAnsi="Times New Roman" w:cs="Times New Roman"/>
          <w:lang w:val="en-GB"/>
        </w:rPr>
        <w:t>In t</w:t>
      </w:r>
      <w:r w:rsidR="00481C00" w:rsidRPr="008C7261">
        <w:rPr>
          <w:rFonts w:ascii="Times New Roman" w:hAnsi="Times New Roman" w:cs="Times New Roman"/>
          <w:lang w:val="en-GB"/>
        </w:rPr>
        <w:t>his thesis</w:t>
      </w:r>
      <w:r w:rsidR="00DD73A5" w:rsidRPr="008C7261">
        <w:rPr>
          <w:rFonts w:ascii="Times New Roman" w:hAnsi="Times New Roman" w:cs="Times New Roman"/>
          <w:lang w:val="en-GB"/>
        </w:rPr>
        <w:t xml:space="preserve"> </w:t>
      </w:r>
      <w:r w:rsidR="00265AF4" w:rsidRPr="008C7261">
        <w:rPr>
          <w:rFonts w:ascii="Times New Roman" w:hAnsi="Times New Roman" w:cs="Times New Roman"/>
          <w:lang w:val="en-GB"/>
        </w:rPr>
        <w:t>an option</w:t>
      </w:r>
      <w:r w:rsidR="0007784A" w:rsidRPr="008C7261">
        <w:rPr>
          <w:rFonts w:ascii="Times New Roman" w:hAnsi="Times New Roman" w:cs="Times New Roman"/>
          <w:lang w:val="en-GB"/>
        </w:rPr>
        <w:t xml:space="preserve"> wher</w:t>
      </w:r>
      <w:r w:rsidR="00B577BB" w:rsidRPr="008C7261">
        <w:rPr>
          <w:rFonts w:ascii="Times New Roman" w:hAnsi="Times New Roman" w:cs="Times New Roman"/>
          <w:lang w:val="en-GB"/>
        </w:rPr>
        <w:t xml:space="preserve">e all devices are aware of </w:t>
      </w:r>
      <w:r w:rsidR="00B514F6" w:rsidRPr="008C7261">
        <w:rPr>
          <w:rFonts w:ascii="Times New Roman" w:hAnsi="Times New Roman" w:cs="Times New Roman"/>
          <w:lang w:val="en-GB"/>
        </w:rPr>
        <w:t>each other’s</w:t>
      </w:r>
      <w:r w:rsidR="0007784A" w:rsidRPr="008C7261">
        <w:rPr>
          <w:rFonts w:ascii="Times New Roman" w:hAnsi="Times New Roman" w:cs="Times New Roman"/>
          <w:lang w:val="en-GB"/>
        </w:rPr>
        <w:t xml:space="preserve"> files and applications, and are able to run remote files with remote applications</w:t>
      </w:r>
      <w:r w:rsidR="0079759A" w:rsidRPr="008C7261">
        <w:rPr>
          <w:rFonts w:ascii="Times New Roman" w:hAnsi="Times New Roman" w:cs="Times New Roman"/>
          <w:lang w:val="en-GB"/>
        </w:rPr>
        <w:t xml:space="preserve"> is proposed</w:t>
      </w:r>
      <w:r w:rsidR="0007784A" w:rsidRPr="008C7261">
        <w:rPr>
          <w:rFonts w:ascii="Times New Roman" w:hAnsi="Times New Roman" w:cs="Times New Roman"/>
          <w:lang w:val="en-GB"/>
        </w:rPr>
        <w:t>.</w:t>
      </w:r>
    </w:p>
    <w:p w14:paraId="1A308802" w14:textId="77777777" w:rsidR="0032303B" w:rsidRDefault="0032303B" w:rsidP="008B79D4">
      <w:pPr>
        <w:jc w:val="center"/>
        <w:rPr>
          <w:rFonts w:ascii="Times New Roman" w:hAnsi="Times New Roman" w:cs="Times New Roman"/>
          <w:sz w:val="36"/>
          <w:szCs w:val="36"/>
          <w:lang w:val="en-GB"/>
        </w:rPr>
        <w:sectPr w:rsidR="0032303B" w:rsidSect="00007F3A">
          <w:type w:val="oddPage"/>
          <w:pgSz w:w="11900" w:h="16840"/>
          <w:pgMar w:top="1418" w:right="1418" w:bottom="1418" w:left="1418" w:header="709" w:footer="709" w:gutter="0"/>
          <w:cols w:space="708"/>
          <w:docGrid w:linePitch="360"/>
        </w:sectPr>
      </w:pPr>
    </w:p>
    <w:p w14:paraId="091D2FC0" w14:textId="2F32C50F" w:rsidR="00A06CC1" w:rsidRPr="008C7261" w:rsidRDefault="00A06CC1" w:rsidP="00196497">
      <w:pPr>
        <w:jc w:val="center"/>
        <w:rPr>
          <w:rFonts w:ascii="Times New Roman" w:hAnsi="Times New Roman" w:cs="Times New Roman"/>
          <w:sz w:val="36"/>
          <w:szCs w:val="36"/>
          <w:lang w:val="en-GB"/>
        </w:rPr>
      </w:pPr>
      <w:r w:rsidRPr="008C7261">
        <w:rPr>
          <w:rFonts w:ascii="Times New Roman" w:hAnsi="Times New Roman" w:cs="Times New Roman"/>
          <w:sz w:val="36"/>
          <w:szCs w:val="36"/>
          <w:lang w:val="en-GB"/>
        </w:rPr>
        <w:lastRenderedPageBreak/>
        <w:t>Acknowledgment</w:t>
      </w:r>
    </w:p>
    <w:p w14:paraId="1755CCB7" w14:textId="77777777" w:rsidR="008E6F03" w:rsidRPr="008C7261" w:rsidRDefault="008E6F03" w:rsidP="008B79D4">
      <w:pPr>
        <w:rPr>
          <w:rFonts w:ascii="Times New Roman" w:hAnsi="Times New Roman" w:cs="Times New Roman"/>
          <w:sz w:val="36"/>
          <w:szCs w:val="36"/>
          <w:lang w:val="en-GB"/>
        </w:rPr>
      </w:pPr>
    </w:p>
    <w:p w14:paraId="05EA0F6A" w14:textId="62ED37CF" w:rsidR="00DA3948" w:rsidRPr="008C7261" w:rsidRDefault="00DA3948" w:rsidP="008B79D4">
      <w:pPr>
        <w:rPr>
          <w:rFonts w:ascii="Times New Roman" w:hAnsi="Times New Roman" w:cs="Times New Roman"/>
          <w:lang w:val="en-GB"/>
        </w:rPr>
      </w:pPr>
      <w:r w:rsidRPr="008C7261">
        <w:rPr>
          <w:rFonts w:ascii="Times New Roman" w:hAnsi="Times New Roman" w:cs="Times New Roman"/>
          <w:lang w:val="en-GB"/>
        </w:rPr>
        <w:t>I would like</w:t>
      </w:r>
      <w:r w:rsidR="00191756" w:rsidRPr="008C7261">
        <w:rPr>
          <w:rFonts w:ascii="Times New Roman" w:hAnsi="Times New Roman" w:cs="Times New Roman"/>
          <w:lang w:val="en-GB"/>
        </w:rPr>
        <w:t xml:space="preserve"> to thank the following people:</w:t>
      </w:r>
    </w:p>
    <w:p w14:paraId="4257A2C2" w14:textId="77777777" w:rsidR="00385711" w:rsidRPr="008C7261" w:rsidRDefault="00385711" w:rsidP="008B79D4">
      <w:pPr>
        <w:rPr>
          <w:rFonts w:ascii="Times New Roman" w:hAnsi="Times New Roman" w:cs="Times New Roman"/>
          <w:lang w:val="en-GB"/>
        </w:rPr>
      </w:pPr>
    </w:p>
    <w:p w14:paraId="201F798B" w14:textId="0A5F4ACC" w:rsidR="00385711" w:rsidRPr="008C7261" w:rsidRDefault="00DA3948" w:rsidP="00E727E9">
      <w:pPr>
        <w:pStyle w:val="ListParagraph"/>
        <w:numPr>
          <w:ilvl w:val="0"/>
          <w:numId w:val="39"/>
        </w:numPr>
        <w:rPr>
          <w:rFonts w:ascii="Times New Roman" w:hAnsi="Times New Roman" w:cs="Times New Roman"/>
          <w:noProof w:val="0"/>
        </w:rPr>
      </w:pPr>
      <w:r w:rsidRPr="008C7261">
        <w:rPr>
          <w:rFonts w:ascii="Times New Roman" w:hAnsi="Times New Roman" w:cs="Times New Roman"/>
          <w:noProof w:val="0"/>
        </w:rPr>
        <w:t>Professor Otto Anshus, for the idea of a simplified device-transparent personal storage system, and guidance</w:t>
      </w:r>
      <w:r w:rsidR="00AF0697" w:rsidRPr="008C7261">
        <w:rPr>
          <w:rFonts w:ascii="Times New Roman" w:hAnsi="Times New Roman" w:cs="Times New Roman"/>
          <w:noProof w:val="0"/>
        </w:rPr>
        <w:t xml:space="preserve"> and input</w:t>
      </w:r>
      <w:r w:rsidRPr="008C7261">
        <w:rPr>
          <w:rFonts w:ascii="Times New Roman" w:hAnsi="Times New Roman" w:cs="Times New Roman"/>
          <w:noProof w:val="0"/>
        </w:rPr>
        <w:t xml:space="preserve"> through the process of writing this thesis.</w:t>
      </w:r>
    </w:p>
    <w:p w14:paraId="4C0141BD" w14:textId="77777777" w:rsidR="00385711" w:rsidRPr="008C7261" w:rsidRDefault="00385711" w:rsidP="00385711">
      <w:pPr>
        <w:ind w:left="360"/>
        <w:rPr>
          <w:rFonts w:ascii="Times New Roman" w:hAnsi="Times New Roman" w:cs="Times New Roman"/>
          <w:lang w:val="en-GB"/>
        </w:rPr>
      </w:pPr>
    </w:p>
    <w:p w14:paraId="57E5BF6B" w14:textId="3F500FBA" w:rsidR="00DA3948" w:rsidRPr="008C7261" w:rsidRDefault="00DA3948" w:rsidP="00E727E9">
      <w:pPr>
        <w:pStyle w:val="ListParagraph"/>
        <w:numPr>
          <w:ilvl w:val="0"/>
          <w:numId w:val="39"/>
        </w:numPr>
        <w:rPr>
          <w:rFonts w:ascii="Times New Roman" w:hAnsi="Times New Roman" w:cs="Times New Roman"/>
          <w:noProof w:val="0"/>
        </w:rPr>
      </w:pPr>
      <w:r w:rsidRPr="008C7261">
        <w:rPr>
          <w:rFonts w:ascii="Times New Roman" w:hAnsi="Times New Roman" w:cs="Times New Roman"/>
          <w:noProof w:val="0"/>
        </w:rPr>
        <w:t>E</w:t>
      </w:r>
      <w:r w:rsidR="00A37447" w:rsidRPr="008C7261">
        <w:rPr>
          <w:rFonts w:ascii="Times New Roman" w:hAnsi="Times New Roman" w:cs="Times New Roman"/>
          <w:noProof w:val="0"/>
        </w:rPr>
        <w:t>i</w:t>
      </w:r>
      <w:r w:rsidRPr="008C7261">
        <w:rPr>
          <w:rFonts w:ascii="Times New Roman" w:hAnsi="Times New Roman" w:cs="Times New Roman"/>
          <w:noProof w:val="0"/>
        </w:rPr>
        <w:t>vind Schneider, for helping with proof reading and structure.</w:t>
      </w:r>
    </w:p>
    <w:p w14:paraId="370BC03F" w14:textId="77777777" w:rsidR="00385711" w:rsidRPr="008C7261" w:rsidRDefault="00385711" w:rsidP="00385711">
      <w:pPr>
        <w:ind w:left="360"/>
        <w:rPr>
          <w:rFonts w:ascii="Times New Roman" w:hAnsi="Times New Roman" w:cs="Times New Roman"/>
          <w:lang w:val="en-GB"/>
        </w:rPr>
      </w:pPr>
    </w:p>
    <w:p w14:paraId="4861A6C6" w14:textId="52A1E2C3" w:rsidR="00DA3948" w:rsidRPr="008C7261" w:rsidRDefault="00DA3948" w:rsidP="00E727E9">
      <w:pPr>
        <w:pStyle w:val="ListParagraph"/>
        <w:numPr>
          <w:ilvl w:val="0"/>
          <w:numId w:val="39"/>
        </w:numPr>
        <w:rPr>
          <w:rFonts w:ascii="Times New Roman" w:hAnsi="Times New Roman" w:cs="Times New Roman"/>
          <w:noProof w:val="0"/>
        </w:rPr>
      </w:pPr>
      <w:r w:rsidRPr="008C7261">
        <w:rPr>
          <w:rFonts w:ascii="Times New Roman" w:hAnsi="Times New Roman" w:cs="Times New Roman"/>
          <w:noProof w:val="0"/>
        </w:rPr>
        <w:t>My wife, Elise Marie Kittilsland, for encouragement and support.</w:t>
      </w:r>
    </w:p>
    <w:p w14:paraId="2241F0A7" w14:textId="77777777" w:rsidR="00795008" w:rsidRDefault="00795008" w:rsidP="008B79D4">
      <w:pPr>
        <w:rPr>
          <w:rFonts w:ascii="Times New Roman" w:hAnsi="Times New Roman" w:cs="Times New Roman"/>
          <w:sz w:val="36"/>
          <w:szCs w:val="36"/>
          <w:lang w:val="en-GB"/>
        </w:rPr>
        <w:sectPr w:rsidR="00795008" w:rsidSect="00007F3A">
          <w:type w:val="oddPage"/>
          <w:pgSz w:w="11900" w:h="16840"/>
          <w:pgMar w:top="1418" w:right="1418" w:bottom="1418" w:left="1418" w:header="709" w:footer="709" w:gutter="0"/>
          <w:cols w:space="708"/>
          <w:docGrid w:linePitch="360"/>
        </w:sectPr>
      </w:pPr>
    </w:p>
    <w:p w14:paraId="7E55CDE8" w14:textId="57C456C7" w:rsidR="008E6F03" w:rsidRPr="008C7261" w:rsidRDefault="008E6F03" w:rsidP="008B79D4">
      <w:pPr>
        <w:rPr>
          <w:rFonts w:ascii="Times New Roman" w:hAnsi="Times New Roman" w:cs="Times New Roman"/>
          <w:sz w:val="36"/>
          <w:szCs w:val="36"/>
          <w:lang w:val="en-GB"/>
        </w:rPr>
      </w:pPr>
    </w:p>
    <w:bookmarkStart w:id="0" w:name="_Toc324905792" w:displacedByCustomXml="next"/>
    <w:sdt>
      <w:sdtPr>
        <w:rPr>
          <w:rFonts w:asciiTheme="minorHAnsi" w:eastAsiaTheme="minorEastAsia" w:hAnsiTheme="minorHAnsi" w:cstheme="minorBidi"/>
          <w:b w:val="0"/>
          <w:bCs w:val="0"/>
          <w:sz w:val="24"/>
          <w:szCs w:val="24"/>
          <w:lang w:val="en-GB"/>
        </w:rPr>
        <w:id w:val="963010311"/>
        <w:docPartObj>
          <w:docPartGallery w:val="Table of Contents"/>
          <w:docPartUnique/>
        </w:docPartObj>
      </w:sdtPr>
      <w:sdtEndPr/>
      <w:sdtContent>
        <w:p w14:paraId="35809374" w14:textId="06E296C4" w:rsidR="00895AAD" w:rsidRPr="00795008" w:rsidRDefault="00895AAD" w:rsidP="00FA03F9">
          <w:pPr>
            <w:pStyle w:val="Heading1"/>
            <w:numPr>
              <w:ilvl w:val="0"/>
              <w:numId w:val="0"/>
            </w:numPr>
            <w:ind w:left="360"/>
            <w:rPr>
              <w:rFonts w:asciiTheme="minorHAnsi" w:eastAsiaTheme="minorEastAsia" w:hAnsiTheme="minorHAnsi" w:cstheme="minorBidi"/>
              <w:b w:val="0"/>
              <w:bCs w:val="0"/>
              <w:sz w:val="24"/>
              <w:szCs w:val="24"/>
              <w:lang w:val="en-GB"/>
            </w:rPr>
          </w:pPr>
          <w:r w:rsidRPr="008C7261">
            <w:rPr>
              <w:lang w:val="en-GB"/>
            </w:rPr>
            <w:t>Table of Contents</w:t>
          </w:r>
          <w:bookmarkEnd w:id="0"/>
        </w:p>
        <w:p w14:paraId="4E3AA909" w14:textId="77777777" w:rsidR="004174DF" w:rsidRDefault="00895AAD">
          <w:pPr>
            <w:pStyle w:val="TOC1"/>
            <w:tabs>
              <w:tab w:val="right" w:leader="dot" w:pos="9054"/>
            </w:tabs>
            <w:rPr>
              <w:b w:val="0"/>
              <w:noProof/>
              <w:lang w:val="en-US" w:eastAsia="ja-JP"/>
            </w:rPr>
          </w:pPr>
          <w:r w:rsidRPr="008C7261">
            <w:rPr>
              <w:b w:val="0"/>
              <w:lang w:val="en-GB"/>
            </w:rPr>
            <w:fldChar w:fldCharType="begin"/>
          </w:r>
          <w:r w:rsidRPr="008C7261">
            <w:rPr>
              <w:lang w:val="en-GB"/>
            </w:rPr>
            <w:instrText xml:space="preserve"> TOC \o "1-3" \h \z \u </w:instrText>
          </w:r>
          <w:r w:rsidRPr="008C7261">
            <w:rPr>
              <w:b w:val="0"/>
              <w:lang w:val="en-GB"/>
            </w:rPr>
            <w:fldChar w:fldCharType="separate"/>
          </w:r>
          <w:r w:rsidR="004174DF" w:rsidRPr="00CD07D0">
            <w:rPr>
              <w:noProof/>
              <w:lang w:val="en-GB"/>
            </w:rPr>
            <w:t>Table of Contents</w:t>
          </w:r>
          <w:r w:rsidR="004174DF">
            <w:rPr>
              <w:noProof/>
            </w:rPr>
            <w:tab/>
          </w:r>
          <w:r w:rsidR="004174DF">
            <w:rPr>
              <w:noProof/>
            </w:rPr>
            <w:fldChar w:fldCharType="begin"/>
          </w:r>
          <w:r w:rsidR="004174DF">
            <w:rPr>
              <w:noProof/>
            </w:rPr>
            <w:instrText xml:space="preserve"> PAGEREF _Toc324905792 \h </w:instrText>
          </w:r>
          <w:r w:rsidR="004174DF">
            <w:rPr>
              <w:noProof/>
            </w:rPr>
          </w:r>
          <w:r w:rsidR="004174DF">
            <w:rPr>
              <w:noProof/>
            </w:rPr>
            <w:fldChar w:fldCharType="separate"/>
          </w:r>
          <w:r w:rsidR="004174DF">
            <w:rPr>
              <w:noProof/>
            </w:rPr>
            <w:t>7</w:t>
          </w:r>
          <w:r w:rsidR="004174DF">
            <w:rPr>
              <w:noProof/>
            </w:rPr>
            <w:fldChar w:fldCharType="end"/>
          </w:r>
        </w:p>
        <w:p w14:paraId="3B73A8AB" w14:textId="77777777" w:rsidR="004174DF" w:rsidRDefault="004174DF">
          <w:pPr>
            <w:pStyle w:val="TOC1"/>
            <w:tabs>
              <w:tab w:val="right" w:leader="dot" w:pos="9054"/>
            </w:tabs>
            <w:rPr>
              <w:b w:val="0"/>
              <w:noProof/>
              <w:lang w:val="en-US" w:eastAsia="ja-JP"/>
            </w:rPr>
          </w:pPr>
          <w:r w:rsidRPr="00CD07D0">
            <w:rPr>
              <w:noProof/>
              <w:lang w:val="en-GB"/>
            </w:rPr>
            <w:t>List of Abbreviations</w:t>
          </w:r>
          <w:r>
            <w:rPr>
              <w:noProof/>
            </w:rPr>
            <w:tab/>
          </w:r>
          <w:r>
            <w:rPr>
              <w:noProof/>
            </w:rPr>
            <w:fldChar w:fldCharType="begin"/>
          </w:r>
          <w:r>
            <w:rPr>
              <w:noProof/>
            </w:rPr>
            <w:instrText xml:space="preserve"> PAGEREF _Toc324905793 \h </w:instrText>
          </w:r>
          <w:r>
            <w:rPr>
              <w:noProof/>
            </w:rPr>
          </w:r>
          <w:r>
            <w:rPr>
              <w:noProof/>
            </w:rPr>
            <w:fldChar w:fldCharType="separate"/>
          </w:r>
          <w:r>
            <w:rPr>
              <w:noProof/>
            </w:rPr>
            <w:t>9</w:t>
          </w:r>
          <w:r>
            <w:rPr>
              <w:noProof/>
            </w:rPr>
            <w:fldChar w:fldCharType="end"/>
          </w:r>
        </w:p>
        <w:p w14:paraId="5F1A7F43" w14:textId="77777777" w:rsidR="004174DF" w:rsidRDefault="004174DF">
          <w:pPr>
            <w:pStyle w:val="TOC1"/>
            <w:tabs>
              <w:tab w:val="right" w:leader="dot" w:pos="9054"/>
            </w:tabs>
            <w:rPr>
              <w:b w:val="0"/>
              <w:noProof/>
              <w:lang w:val="en-US" w:eastAsia="ja-JP"/>
            </w:rPr>
          </w:pPr>
          <w:r w:rsidRPr="00CD07D0">
            <w:rPr>
              <w:noProof/>
              <w:lang w:val="en-GB"/>
            </w:rPr>
            <w:t>List of Figures</w:t>
          </w:r>
          <w:r>
            <w:rPr>
              <w:noProof/>
            </w:rPr>
            <w:tab/>
          </w:r>
          <w:r>
            <w:rPr>
              <w:noProof/>
            </w:rPr>
            <w:fldChar w:fldCharType="begin"/>
          </w:r>
          <w:r>
            <w:rPr>
              <w:noProof/>
            </w:rPr>
            <w:instrText xml:space="preserve"> PAGEREF _Toc324905794 \h </w:instrText>
          </w:r>
          <w:r>
            <w:rPr>
              <w:noProof/>
            </w:rPr>
          </w:r>
          <w:r>
            <w:rPr>
              <w:noProof/>
            </w:rPr>
            <w:fldChar w:fldCharType="separate"/>
          </w:r>
          <w:r>
            <w:rPr>
              <w:noProof/>
            </w:rPr>
            <w:t>11</w:t>
          </w:r>
          <w:r>
            <w:rPr>
              <w:noProof/>
            </w:rPr>
            <w:fldChar w:fldCharType="end"/>
          </w:r>
        </w:p>
        <w:p w14:paraId="169110B3" w14:textId="77777777" w:rsidR="004174DF" w:rsidRDefault="004174DF">
          <w:pPr>
            <w:pStyle w:val="TOC1"/>
            <w:tabs>
              <w:tab w:val="right" w:leader="dot" w:pos="9054"/>
            </w:tabs>
            <w:rPr>
              <w:b w:val="0"/>
              <w:noProof/>
              <w:lang w:val="en-US" w:eastAsia="ja-JP"/>
            </w:rPr>
          </w:pPr>
          <w:r w:rsidRPr="00CD07D0">
            <w:rPr>
              <w:noProof/>
              <w:lang w:val="en-GB"/>
            </w:rPr>
            <w:t>List of Tables</w:t>
          </w:r>
          <w:r>
            <w:rPr>
              <w:noProof/>
            </w:rPr>
            <w:tab/>
          </w:r>
          <w:r>
            <w:rPr>
              <w:noProof/>
            </w:rPr>
            <w:fldChar w:fldCharType="begin"/>
          </w:r>
          <w:r>
            <w:rPr>
              <w:noProof/>
            </w:rPr>
            <w:instrText xml:space="preserve"> PAGEREF _Toc324905795 \h </w:instrText>
          </w:r>
          <w:r>
            <w:rPr>
              <w:noProof/>
            </w:rPr>
          </w:r>
          <w:r>
            <w:rPr>
              <w:noProof/>
            </w:rPr>
            <w:fldChar w:fldCharType="separate"/>
          </w:r>
          <w:r>
            <w:rPr>
              <w:noProof/>
            </w:rPr>
            <w:t>15</w:t>
          </w:r>
          <w:r>
            <w:rPr>
              <w:noProof/>
            </w:rPr>
            <w:fldChar w:fldCharType="end"/>
          </w:r>
        </w:p>
        <w:p w14:paraId="563A50F5" w14:textId="77777777" w:rsidR="004174DF" w:rsidRDefault="004174DF">
          <w:pPr>
            <w:pStyle w:val="TOC1"/>
            <w:tabs>
              <w:tab w:val="left" w:pos="382"/>
              <w:tab w:val="right" w:leader="dot" w:pos="9054"/>
            </w:tabs>
            <w:rPr>
              <w:b w:val="0"/>
              <w:noProof/>
              <w:lang w:val="en-US" w:eastAsia="ja-JP"/>
            </w:rPr>
          </w:pPr>
          <w:r w:rsidRPr="00CD07D0">
            <w:rPr>
              <w:noProof/>
              <w:lang w:val="en-GB"/>
            </w:rPr>
            <w:t>1</w:t>
          </w:r>
          <w:r>
            <w:rPr>
              <w:b w:val="0"/>
              <w:noProof/>
              <w:lang w:val="en-US" w:eastAsia="ja-JP"/>
            </w:rPr>
            <w:tab/>
          </w:r>
          <w:r w:rsidRPr="00CD07D0">
            <w:rPr>
              <w:noProof/>
              <w:lang w:val="en-GB"/>
            </w:rPr>
            <w:t>Introduction</w:t>
          </w:r>
          <w:r>
            <w:rPr>
              <w:noProof/>
            </w:rPr>
            <w:tab/>
          </w:r>
          <w:r>
            <w:rPr>
              <w:noProof/>
            </w:rPr>
            <w:fldChar w:fldCharType="begin"/>
          </w:r>
          <w:r>
            <w:rPr>
              <w:noProof/>
            </w:rPr>
            <w:instrText xml:space="preserve"> PAGEREF _Toc324905796 \h </w:instrText>
          </w:r>
          <w:r>
            <w:rPr>
              <w:noProof/>
            </w:rPr>
          </w:r>
          <w:r>
            <w:rPr>
              <w:noProof/>
            </w:rPr>
            <w:fldChar w:fldCharType="separate"/>
          </w:r>
          <w:r>
            <w:rPr>
              <w:noProof/>
            </w:rPr>
            <w:t>17</w:t>
          </w:r>
          <w:r>
            <w:rPr>
              <w:noProof/>
            </w:rPr>
            <w:fldChar w:fldCharType="end"/>
          </w:r>
        </w:p>
        <w:p w14:paraId="1640AE1C" w14:textId="77777777" w:rsidR="004174DF" w:rsidRDefault="004174DF">
          <w:pPr>
            <w:pStyle w:val="TOC2"/>
            <w:tabs>
              <w:tab w:val="left" w:pos="792"/>
              <w:tab w:val="right" w:leader="dot" w:pos="9054"/>
            </w:tabs>
            <w:rPr>
              <w:b w:val="0"/>
              <w:noProof/>
              <w:sz w:val="24"/>
              <w:szCs w:val="24"/>
              <w:lang w:val="en-US" w:eastAsia="ja-JP"/>
            </w:rPr>
          </w:pPr>
          <w:r>
            <w:rPr>
              <w:noProof/>
            </w:rPr>
            <w:t>1.1</w:t>
          </w:r>
          <w:r>
            <w:rPr>
              <w:b w:val="0"/>
              <w:noProof/>
              <w:sz w:val="24"/>
              <w:szCs w:val="24"/>
              <w:lang w:val="en-US" w:eastAsia="ja-JP"/>
            </w:rPr>
            <w:tab/>
          </w:r>
          <w:r>
            <w:rPr>
              <w:noProof/>
            </w:rPr>
            <w:t>Problem Context</w:t>
          </w:r>
          <w:r>
            <w:rPr>
              <w:noProof/>
            </w:rPr>
            <w:tab/>
          </w:r>
          <w:r>
            <w:rPr>
              <w:noProof/>
            </w:rPr>
            <w:fldChar w:fldCharType="begin"/>
          </w:r>
          <w:r>
            <w:rPr>
              <w:noProof/>
            </w:rPr>
            <w:instrText xml:space="preserve"> PAGEREF _Toc324905797 \h </w:instrText>
          </w:r>
          <w:r>
            <w:rPr>
              <w:noProof/>
            </w:rPr>
          </w:r>
          <w:r>
            <w:rPr>
              <w:noProof/>
            </w:rPr>
            <w:fldChar w:fldCharType="separate"/>
          </w:r>
          <w:r>
            <w:rPr>
              <w:noProof/>
            </w:rPr>
            <w:t>17</w:t>
          </w:r>
          <w:r>
            <w:rPr>
              <w:noProof/>
            </w:rPr>
            <w:fldChar w:fldCharType="end"/>
          </w:r>
        </w:p>
        <w:p w14:paraId="4A641940" w14:textId="77777777" w:rsidR="004174DF" w:rsidRDefault="004174DF">
          <w:pPr>
            <w:pStyle w:val="TOC2"/>
            <w:tabs>
              <w:tab w:val="left" w:pos="792"/>
              <w:tab w:val="right" w:leader="dot" w:pos="9054"/>
            </w:tabs>
            <w:rPr>
              <w:b w:val="0"/>
              <w:noProof/>
              <w:sz w:val="24"/>
              <w:szCs w:val="24"/>
              <w:lang w:val="en-US" w:eastAsia="ja-JP"/>
            </w:rPr>
          </w:pPr>
          <w:r>
            <w:rPr>
              <w:noProof/>
            </w:rPr>
            <w:t>1.2</w:t>
          </w:r>
          <w:r>
            <w:rPr>
              <w:b w:val="0"/>
              <w:noProof/>
              <w:sz w:val="24"/>
              <w:szCs w:val="24"/>
              <w:lang w:val="en-US" w:eastAsia="ja-JP"/>
            </w:rPr>
            <w:tab/>
          </w:r>
          <w:r>
            <w:rPr>
              <w:noProof/>
            </w:rPr>
            <w:t>Related Work</w:t>
          </w:r>
          <w:r>
            <w:rPr>
              <w:noProof/>
            </w:rPr>
            <w:tab/>
          </w:r>
          <w:r>
            <w:rPr>
              <w:noProof/>
            </w:rPr>
            <w:fldChar w:fldCharType="begin"/>
          </w:r>
          <w:r>
            <w:rPr>
              <w:noProof/>
            </w:rPr>
            <w:instrText xml:space="preserve"> PAGEREF _Toc324905798 \h </w:instrText>
          </w:r>
          <w:r>
            <w:rPr>
              <w:noProof/>
            </w:rPr>
          </w:r>
          <w:r>
            <w:rPr>
              <w:noProof/>
            </w:rPr>
            <w:fldChar w:fldCharType="separate"/>
          </w:r>
          <w:r>
            <w:rPr>
              <w:noProof/>
            </w:rPr>
            <w:t>17</w:t>
          </w:r>
          <w:r>
            <w:rPr>
              <w:noProof/>
            </w:rPr>
            <w:fldChar w:fldCharType="end"/>
          </w:r>
        </w:p>
        <w:p w14:paraId="7D29851D" w14:textId="77777777" w:rsidR="004174DF" w:rsidRDefault="004174DF">
          <w:pPr>
            <w:pStyle w:val="TOC2"/>
            <w:tabs>
              <w:tab w:val="left" w:pos="792"/>
              <w:tab w:val="right" w:leader="dot" w:pos="9054"/>
            </w:tabs>
            <w:rPr>
              <w:b w:val="0"/>
              <w:noProof/>
              <w:sz w:val="24"/>
              <w:szCs w:val="24"/>
              <w:lang w:val="en-US" w:eastAsia="ja-JP"/>
            </w:rPr>
          </w:pPr>
          <w:r>
            <w:rPr>
              <w:noProof/>
            </w:rPr>
            <w:t>1.3</w:t>
          </w:r>
          <w:r>
            <w:rPr>
              <w:b w:val="0"/>
              <w:noProof/>
              <w:sz w:val="24"/>
              <w:szCs w:val="24"/>
              <w:lang w:val="en-US" w:eastAsia="ja-JP"/>
            </w:rPr>
            <w:tab/>
          </w:r>
          <w:r>
            <w:rPr>
              <w:noProof/>
            </w:rPr>
            <w:t>Thesis Statement</w:t>
          </w:r>
          <w:r>
            <w:rPr>
              <w:noProof/>
            </w:rPr>
            <w:tab/>
          </w:r>
          <w:r>
            <w:rPr>
              <w:noProof/>
            </w:rPr>
            <w:fldChar w:fldCharType="begin"/>
          </w:r>
          <w:r>
            <w:rPr>
              <w:noProof/>
            </w:rPr>
            <w:instrText xml:space="preserve"> PAGEREF _Toc324905799 \h </w:instrText>
          </w:r>
          <w:r>
            <w:rPr>
              <w:noProof/>
            </w:rPr>
          </w:r>
          <w:r>
            <w:rPr>
              <w:noProof/>
            </w:rPr>
            <w:fldChar w:fldCharType="separate"/>
          </w:r>
          <w:r>
            <w:rPr>
              <w:noProof/>
            </w:rPr>
            <w:t>18</w:t>
          </w:r>
          <w:r>
            <w:rPr>
              <w:noProof/>
            </w:rPr>
            <w:fldChar w:fldCharType="end"/>
          </w:r>
          <w:bookmarkStart w:id="1" w:name="_GoBack"/>
          <w:bookmarkEnd w:id="1"/>
        </w:p>
        <w:p w14:paraId="3CE493B6" w14:textId="77777777" w:rsidR="004174DF" w:rsidRDefault="004174DF">
          <w:pPr>
            <w:pStyle w:val="TOC2"/>
            <w:tabs>
              <w:tab w:val="left" w:pos="792"/>
              <w:tab w:val="right" w:leader="dot" w:pos="9054"/>
            </w:tabs>
            <w:rPr>
              <w:b w:val="0"/>
              <w:noProof/>
              <w:sz w:val="24"/>
              <w:szCs w:val="24"/>
              <w:lang w:val="en-US" w:eastAsia="ja-JP"/>
            </w:rPr>
          </w:pPr>
          <w:r>
            <w:rPr>
              <w:noProof/>
            </w:rPr>
            <w:t>1.4</w:t>
          </w:r>
          <w:r>
            <w:rPr>
              <w:b w:val="0"/>
              <w:noProof/>
              <w:sz w:val="24"/>
              <w:szCs w:val="24"/>
              <w:lang w:val="en-US" w:eastAsia="ja-JP"/>
            </w:rPr>
            <w:tab/>
          </w:r>
          <w:r>
            <w:rPr>
              <w:noProof/>
            </w:rPr>
            <w:t>Contribution</w:t>
          </w:r>
          <w:r>
            <w:rPr>
              <w:noProof/>
            </w:rPr>
            <w:tab/>
          </w:r>
          <w:r>
            <w:rPr>
              <w:noProof/>
            </w:rPr>
            <w:fldChar w:fldCharType="begin"/>
          </w:r>
          <w:r>
            <w:rPr>
              <w:noProof/>
            </w:rPr>
            <w:instrText xml:space="preserve"> PAGEREF _Toc324905800 \h </w:instrText>
          </w:r>
          <w:r>
            <w:rPr>
              <w:noProof/>
            </w:rPr>
          </w:r>
          <w:r>
            <w:rPr>
              <w:noProof/>
            </w:rPr>
            <w:fldChar w:fldCharType="separate"/>
          </w:r>
          <w:r>
            <w:rPr>
              <w:noProof/>
            </w:rPr>
            <w:t>19</w:t>
          </w:r>
          <w:r>
            <w:rPr>
              <w:noProof/>
            </w:rPr>
            <w:fldChar w:fldCharType="end"/>
          </w:r>
        </w:p>
        <w:p w14:paraId="28036F6E" w14:textId="77777777" w:rsidR="004174DF" w:rsidRDefault="004174DF">
          <w:pPr>
            <w:pStyle w:val="TOC2"/>
            <w:tabs>
              <w:tab w:val="left" w:pos="792"/>
              <w:tab w:val="right" w:leader="dot" w:pos="9054"/>
            </w:tabs>
            <w:rPr>
              <w:b w:val="0"/>
              <w:noProof/>
              <w:sz w:val="24"/>
              <w:szCs w:val="24"/>
              <w:lang w:val="en-US" w:eastAsia="ja-JP"/>
            </w:rPr>
          </w:pPr>
          <w:r>
            <w:rPr>
              <w:noProof/>
            </w:rPr>
            <w:t>1.5</w:t>
          </w:r>
          <w:r>
            <w:rPr>
              <w:b w:val="0"/>
              <w:noProof/>
              <w:sz w:val="24"/>
              <w:szCs w:val="24"/>
              <w:lang w:val="en-US" w:eastAsia="ja-JP"/>
            </w:rPr>
            <w:tab/>
          </w:r>
          <w:r>
            <w:rPr>
              <w:noProof/>
            </w:rPr>
            <w:t>Outline</w:t>
          </w:r>
          <w:r>
            <w:rPr>
              <w:noProof/>
            </w:rPr>
            <w:tab/>
          </w:r>
          <w:r>
            <w:rPr>
              <w:noProof/>
            </w:rPr>
            <w:fldChar w:fldCharType="begin"/>
          </w:r>
          <w:r>
            <w:rPr>
              <w:noProof/>
            </w:rPr>
            <w:instrText xml:space="preserve"> PAGEREF _Toc324905801 \h </w:instrText>
          </w:r>
          <w:r>
            <w:rPr>
              <w:noProof/>
            </w:rPr>
          </w:r>
          <w:r>
            <w:rPr>
              <w:noProof/>
            </w:rPr>
            <w:fldChar w:fldCharType="separate"/>
          </w:r>
          <w:r>
            <w:rPr>
              <w:noProof/>
            </w:rPr>
            <w:t>19</w:t>
          </w:r>
          <w:r>
            <w:rPr>
              <w:noProof/>
            </w:rPr>
            <w:fldChar w:fldCharType="end"/>
          </w:r>
        </w:p>
        <w:p w14:paraId="26D69F49" w14:textId="77777777" w:rsidR="004174DF" w:rsidRDefault="004174DF">
          <w:pPr>
            <w:pStyle w:val="TOC1"/>
            <w:tabs>
              <w:tab w:val="left" w:pos="382"/>
              <w:tab w:val="right" w:leader="dot" w:pos="9054"/>
            </w:tabs>
            <w:rPr>
              <w:b w:val="0"/>
              <w:noProof/>
              <w:lang w:val="en-US" w:eastAsia="ja-JP"/>
            </w:rPr>
          </w:pPr>
          <w:r w:rsidRPr="00CD07D0">
            <w:rPr>
              <w:noProof/>
              <w:lang w:val="en-GB"/>
            </w:rPr>
            <w:t>2</w:t>
          </w:r>
          <w:r>
            <w:rPr>
              <w:b w:val="0"/>
              <w:noProof/>
              <w:lang w:val="en-US" w:eastAsia="ja-JP"/>
            </w:rPr>
            <w:tab/>
          </w:r>
          <w:r w:rsidRPr="00CD07D0">
            <w:rPr>
              <w:noProof/>
              <w:lang w:val="en-GB"/>
            </w:rPr>
            <w:t>Technical Background and Tools</w:t>
          </w:r>
          <w:r>
            <w:rPr>
              <w:noProof/>
            </w:rPr>
            <w:tab/>
          </w:r>
          <w:r>
            <w:rPr>
              <w:noProof/>
            </w:rPr>
            <w:fldChar w:fldCharType="begin"/>
          </w:r>
          <w:r>
            <w:rPr>
              <w:noProof/>
            </w:rPr>
            <w:instrText xml:space="preserve"> PAGEREF _Toc324905802 \h </w:instrText>
          </w:r>
          <w:r>
            <w:rPr>
              <w:noProof/>
            </w:rPr>
          </w:r>
          <w:r>
            <w:rPr>
              <w:noProof/>
            </w:rPr>
            <w:fldChar w:fldCharType="separate"/>
          </w:r>
          <w:r>
            <w:rPr>
              <w:noProof/>
            </w:rPr>
            <w:t>21</w:t>
          </w:r>
          <w:r>
            <w:rPr>
              <w:noProof/>
            </w:rPr>
            <w:fldChar w:fldCharType="end"/>
          </w:r>
        </w:p>
        <w:p w14:paraId="12A98292" w14:textId="77777777" w:rsidR="004174DF" w:rsidRDefault="004174DF">
          <w:pPr>
            <w:pStyle w:val="TOC2"/>
            <w:tabs>
              <w:tab w:val="left" w:pos="792"/>
              <w:tab w:val="right" w:leader="dot" w:pos="9054"/>
            </w:tabs>
            <w:rPr>
              <w:b w:val="0"/>
              <w:noProof/>
              <w:sz w:val="24"/>
              <w:szCs w:val="24"/>
              <w:lang w:val="en-US" w:eastAsia="ja-JP"/>
            </w:rPr>
          </w:pPr>
          <w:r>
            <w:rPr>
              <w:noProof/>
            </w:rPr>
            <w:t>2.1</w:t>
          </w:r>
          <w:r>
            <w:rPr>
              <w:b w:val="0"/>
              <w:noProof/>
              <w:sz w:val="24"/>
              <w:szCs w:val="24"/>
              <w:lang w:val="en-US" w:eastAsia="ja-JP"/>
            </w:rPr>
            <w:tab/>
          </w:r>
          <w:r>
            <w:rPr>
              <w:noProof/>
            </w:rPr>
            <w:t>Go</w:t>
          </w:r>
          <w:r>
            <w:rPr>
              <w:noProof/>
            </w:rPr>
            <w:tab/>
          </w:r>
          <w:r>
            <w:rPr>
              <w:noProof/>
            </w:rPr>
            <w:fldChar w:fldCharType="begin"/>
          </w:r>
          <w:r>
            <w:rPr>
              <w:noProof/>
            </w:rPr>
            <w:instrText xml:space="preserve"> PAGEREF _Toc324905803 \h </w:instrText>
          </w:r>
          <w:r>
            <w:rPr>
              <w:noProof/>
            </w:rPr>
          </w:r>
          <w:r>
            <w:rPr>
              <w:noProof/>
            </w:rPr>
            <w:fldChar w:fldCharType="separate"/>
          </w:r>
          <w:r>
            <w:rPr>
              <w:noProof/>
            </w:rPr>
            <w:t>21</w:t>
          </w:r>
          <w:r>
            <w:rPr>
              <w:noProof/>
            </w:rPr>
            <w:fldChar w:fldCharType="end"/>
          </w:r>
        </w:p>
        <w:p w14:paraId="0C02E6B8" w14:textId="77777777" w:rsidR="004174DF" w:rsidRDefault="004174DF">
          <w:pPr>
            <w:pStyle w:val="TOC2"/>
            <w:tabs>
              <w:tab w:val="left" w:pos="792"/>
              <w:tab w:val="right" w:leader="dot" w:pos="9054"/>
            </w:tabs>
            <w:rPr>
              <w:b w:val="0"/>
              <w:noProof/>
              <w:sz w:val="24"/>
              <w:szCs w:val="24"/>
              <w:lang w:val="en-US" w:eastAsia="ja-JP"/>
            </w:rPr>
          </w:pPr>
          <w:r>
            <w:rPr>
              <w:noProof/>
            </w:rPr>
            <w:t>2.2</w:t>
          </w:r>
          <w:r>
            <w:rPr>
              <w:b w:val="0"/>
              <w:noProof/>
              <w:sz w:val="24"/>
              <w:szCs w:val="24"/>
              <w:lang w:val="en-US" w:eastAsia="ja-JP"/>
            </w:rPr>
            <w:tab/>
          </w:r>
          <w:r>
            <w:rPr>
              <w:noProof/>
            </w:rPr>
            <w:t>JavaScript</w:t>
          </w:r>
          <w:r>
            <w:rPr>
              <w:noProof/>
            </w:rPr>
            <w:tab/>
          </w:r>
          <w:r>
            <w:rPr>
              <w:noProof/>
            </w:rPr>
            <w:fldChar w:fldCharType="begin"/>
          </w:r>
          <w:r>
            <w:rPr>
              <w:noProof/>
            </w:rPr>
            <w:instrText xml:space="preserve"> PAGEREF _Toc324905804 \h </w:instrText>
          </w:r>
          <w:r>
            <w:rPr>
              <w:noProof/>
            </w:rPr>
          </w:r>
          <w:r>
            <w:rPr>
              <w:noProof/>
            </w:rPr>
            <w:fldChar w:fldCharType="separate"/>
          </w:r>
          <w:r>
            <w:rPr>
              <w:noProof/>
            </w:rPr>
            <w:t>21</w:t>
          </w:r>
          <w:r>
            <w:rPr>
              <w:noProof/>
            </w:rPr>
            <w:fldChar w:fldCharType="end"/>
          </w:r>
        </w:p>
        <w:p w14:paraId="6659E5DA" w14:textId="77777777" w:rsidR="004174DF" w:rsidRDefault="004174DF">
          <w:pPr>
            <w:pStyle w:val="TOC2"/>
            <w:tabs>
              <w:tab w:val="left" w:pos="792"/>
              <w:tab w:val="right" w:leader="dot" w:pos="9054"/>
            </w:tabs>
            <w:rPr>
              <w:b w:val="0"/>
              <w:noProof/>
              <w:sz w:val="24"/>
              <w:szCs w:val="24"/>
              <w:lang w:val="en-US" w:eastAsia="ja-JP"/>
            </w:rPr>
          </w:pPr>
          <w:r>
            <w:rPr>
              <w:noProof/>
            </w:rPr>
            <w:t>2.3</w:t>
          </w:r>
          <w:r>
            <w:rPr>
              <w:b w:val="0"/>
              <w:noProof/>
              <w:sz w:val="24"/>
              <w:szCs w:val="24"/>
              <w:lang w:val="en-US" w:eastAsia="ja-JP"/>
            </w:rPr>
            <w:tab/>
          </w:r>
          <w:r>
            <w:rPr>
              <w:noProof/>
            </w:rPr>
            <w:t>QML</w:t>
          </w:r>
          <w:r>
            <w:rPr>
              <w:noProof/>
            </w:rPr>
            <w:tab/>
          </w:r>
          <w:r>
            <w:rPr>
              <w:noProof/>
            </w:rPr>
            <w:fldChar w:fldCharType="begin"/>
          </w:r>
          <w:r>
            <w:rPr>
              <w:noProof/>
            </w:rPr>
            <w:instrText xml:space="preserve"> PAGEREF _Toc324905805 \h </w:instrText>
          </w:r>
          <w:r>
            <w:rPr>
              <w:noProof/>
            </w:rPr>
          </w:r>
          <w:r>
            <w:rPr>
              <w:noProof/>
            </w:rPr>
            <w:fldChar w:fldCharType="separate"/>
          </w:r>
          <w:r>
            <w:rPr>
              <w:noProof/>
            </w:rPr>
            <w:t>21</w:t>
          </w:r>
          <w:r>
            <w:rPr>
              <w:noProof/>
            </w:rPr>
            <w:fldChar w:fldCharType="end"/>
          </w:r>
        </w:p>
        <w:p w14:paraId="21D3C133" w14:textId="77777777" w:rsidR="004174DF" w:rsidRDefault="004174DF">
          <w:pPr>
            <w:pStyle w:val="TOC2"/>
            <w:tabs>
              <w:tab w:val="left" w:pos="792"/>
              <w:tab w:val="right" w:leader="dot" w:pos="9054"/>
            </w:tabs>
            <w:rPr>
              <w:b w:val="0"/>
              <w:noProof/>
              <w:sz w:val="24"/>
              <w:szCs w:val="24"/>
              <w:lang w:val="en-US" w:eastAsia="ja-JP"/>
            </w:rPr>
          </w:pPr>
          <w:r>
            <w:rPr>
              <w:noProof/>
            </w:rPr>
            <w:t>2.4</w:t>
          </w:r>
          <w:r>
            <w:rPr>
              <w:b w:val="0"/>
              <w:noProof/>
              <w:sz w:val="24"/>
              <w:szCs w:val="24"/>
              <w:lang w:val="en-US" w:eastAsia="ja-JP"/>
            </w:rPr>
            <w:tab/>
          </w:r>
          <w:r>
            <w:rPr>
              <w:noProof/>
            </w:rPr>
            <w:t>HTML</w:t>
          </w:r>
          <w:r>
            <w:rPr>
              <w:noProof/>
            </w:rPr>
            <w:tab/>
          </w:r>
          <w:r>
            <w:rPr>
              <w:noProof/>
            </w:rPr>
            <w:fldChar w:fldCharType="begin"/>
          </w:r>
          <w:r>
            <w:rPr>
              <w:noProof/>
            </w:rPr>
            <w:instrText xml:space="preserve"> PAGEREF _Toc324905806 \h </w:instrText>
          </w:r>
          <w:r>
            <w:rPr>
              <w:noProof/>
            </w:rPr>
          </w:r>
          <w:r>
            <w:rPr>
              <w:noProof/>
            </w:rPr>
            <w:fldChar w:fldCharType="separate"/>
          </w:r>
          <w:r>
            <w:rPr>
              <w:noProof/>
            </w:rPr>
            <w:t>21</w:t>
          </w:r>
          <w:r>
            <w:rPr>
              <w:noProof/>
            </w:rPr>
            <w:fldChar w:fldCharType="end"/>
          </w:r>
        </w:p>
        <w:p w14:paraId="53A795AC" w14:textId="77777777" w:rsidR="004174DF" w:rsidRDefault="004174DF">
          <w:pPr>
            <w:pStyle w:val="TOC2"/>
            <w:tabs>
              <w:tab w:val="left" w:pos="792"/>
              <w:tab w:val="right" w:leader="dot" w:pos="9054"/>
            </w:tabs>
            <w:rPr>
              <w:b w:val="0"/>
              <w:noProof/>
              <w:sz w:val="24"/>
              <w:szCs w:val="24"/>
              <w:lang w:val="en-US" w:eastAsia="ja-JP"/>
            </w:rPr>
          </w:pPr>
          <w:r>
            <w:rPr>
              <w:noProof/>
            </w:rPr>
            <w:t>2.5</w:t>
          </w:r>
          <w:r>
            <w:rPr>
              <w:b w:val="0"/>
              <w:noProof/>
              <w:sz w:val="24"/>
              <w:szCs w:val="24"/>
              <w:lang w:val="en-US" w:eastAsia="ja-JP"/>
            </w:rPr>
            <w:tab/>
          </w:r>
          <w:r>
            <w:rPr>
              <w:noProof/>
            </w:rPr>
            <w:t>TCP/IP</w:t>
          </w:r>
          <w:r>
            <w:rPr>
              <w:noProof/>
            </w:rPr>
            <w:tab/>
          </w:r>
          <w:r>
            <w:rPr>
              <w:noProof/>
            </w:rPr>
            <w:fldChar w:fldCharType="begin"/>
          </w:r>
          <w:r>
            <w:rPr>
              <w:noProof/>
            </w:rPr>
            <w:instrText xml:space="preserve"> PAGEREF _Toc324905807 \h </w:instrText>
          </w:r>
          <w:r>
            <w:rPr>
              <w:noProof/>
            </w:rPr>
          </w:r>
          <w:r>
            <w:rPr>
              <w:noProof/>
            </w:rPr>
            <w:fldChar w:fldCharType="separate"/>
          </w:r>
          <w:r>
            <w:rPr>
              <w:noProof/>
            </w:rPr>
            <w:t>21</w:t>
          </w:r>
          <w:r>
            <w:rPr>
              <w:noProof/>
            </w:rPr>
            <w:fldChar w:fldCharType="end"/>
          </w:r>
        </w:p>
        <w:p w14:paraId="5F25C0A6" w14:textId="77777777" w:rsidR="004174DF" w:rsidRDefault="004174DF">
          <w:pPr>
            <w:pStyle w:val="TOC2"/>
            <w:tabs>
              <w:tab w:val="left" w:pos="792"/>
              <w:tab w:val="right" w:leader="dot" w:pos="9054"/>
            </w:tabs>
            <w:rPr>
              <w:b w:val="0"/>
              <w:noProof/>
              <w:sz w:val="24"/>
              <w:szCs w:val="24"/>
              <w:lang w:val="en-US" w:eastAsia="ja-JP"/>
            </w:rPr>
          </w:pPr>
          <w:r>
            <w:rPr>
              <w:noProof/>
            </w:rPr>
            <w:t>2.6</w:t>
          </w:r>
          <w:r>
            <w:rPr>
              <w:b w:val="0"/>
              <w:noProof/>
              <w:sz w:val="24"/>
              <w:szCs w:val="24"/>
              <w:lang w:val="en-US" w:eastAsia="ja-JP"/>
            </w:rPr>
            <w:tab/>
          </w:r>
          <w:r>
            <w:rPr>
              <w:noProof/>
            </w:rPr>
            <w:t>HTTP</w:t>
          </w:r>
          <w:r>
            <w:rPr>
              <w:noProof/>
            </w:rPr>
            <w:tab/>
          </w:r>
          <w:r>
            <w:rPr>
              <w:noProof/>
            </w:rPr>
            <w:fldChar w:fldCharType="begin"/>
          </w:r>
          <w:r>
            <w:rPr>
              <w:noProof/>
            </w:rPr>
            <w:instrText xml:space="preserve"> PAGEREF _Toc324905808 \h </w:instrText>
          </w:r>
          <w:r>
            <w:rPr>
              <w:noProof/>
            </w:rPr>
          </w:r>
          <w:r>
            <w:rPr>
              <w:noProof/>
            </w:rPr>
            <w:fldChar w:fldCharType="separate"/>
          </w:r>
          <w:r>
            <w:rPr>
              <w:noProof/>
            </w:rPr>
            <w:t>22</w:t>
          </w:r>
          <w:r>
            <w:rPr>
              <w:noProof/>
            </w:rPr>
            <w:fldChar w:fldCharType="end"/>
          </w:r>
        </w:p>
        <w:p w14:paraId="465C7FFD" w14:textId="77777777" w:rsidR="004174DF" w:rsidRDefault="004174DF">
          <w:pPr>
            <w:pStyle w:val="TOC2"/>
            <w:tabs>
              <w:tab w:val="left" w:pos="792"/>
              <w:tab w:val="right" w:leader="dot" w:pos="9054"/>
            </w:tabs>
            <w:rPr>
              <w:b w:val="0"/>
              <w:noProof/>
              <w:sz w:val="24"/>
              <w:szCs w:val="24"/>
              <w:lang w:val="en-US" w:eastAsia="ja-JP"/>
            </w:rPr>
          </w:pPr>
          <w:r>
            <w:rPr>
              <w:noProof/>
            </w:rPr>
            <w:t>2.7</w:t>
          </w:r>
          <w:r>
            <w:rPr>
              <w:b w:val="0"/>
              <w:noProof/>
              <w:sz w:val="24"/>
              <w:szCs w:val="24"/>
              <w:lang w:val="en-US" w:eastAsia="ja-JP"/>
            </w:rPr>
            <w:tab/>
          </w:r>
          <w:r>
            <w:rPr>
              <w:noProof/>
            </w:rPr>
            <w:t>Wireshark</w:t>
          </w:r>
          <w:r>
            <w:rPr>
              <w:noProof/>
            </w:rPr>
            <w:tab/>
          </w:r>
          <w:r>
            <w:rPr>
              <w:noProof/>
            </w:rPr>
            <w:fldChar w:fldCharType="begin"/>
          </w:r>
          <w:r>
            <w:rPr>
              <w:noProof/>
            </w:rPr>
            <w:instrText xml:space="preserve"> PAGEREF _Toc324905809 \h </w:instrText>
          </w:r>
          <w:r>
            <w:rPr>
              <w:noProof/>
            </w:rPr>
          </w:r>
          <w:r>
            <w:rPr>
              <w:noProof/>
            </w:rPr>
            <w:fldChar w:fldCharType="separate"/>
          </w:r>
          <w:r>
            <w:rPr>
              <w:noProof/>
            </w:rPr>
            <w:t>22</w:t>
          </w:r>
          <w:r>
            <w:rPr>
              <w:noProof/>
            </w:rPr>
            <w:fldChar w:fldCharType="end"/>
          </w:r>
        </w:p>
        <w:p w14:paraId="65A6E506" w14:textId="77777777" w:rsidR="004174DF" w:rsidRDefault="004174DF">
          <w:pPr>
            <w:pStyle w:val="TOC2"/>
            <w:tabs>
              <w:tab w:val="left" w:pos="792"/>
              <w:tab w:val="right" w:leader="dot" w:pos="9054"/>
            </w:tabs>
            <w:rPr>
              <w:b w:val="0"/>
              <w:noProof/>
              <w:sz w:val="24"/>
              <w:szCs w:val="24"/>
              <w:lang w:val="en-US" w:eastAsia="ja-JP"/>
            </w:rPr>
          </w:pPr>
          <w:r>
            <w:rPr>
              <w:noProof/>
            </w:rPr>
            <w:t>2.8</w:t>
          </w:r>
          <w:r>
            <w:rPr>
              <w:b w:val="0"/>
              <w:noProof/>
              <w:sz w:val="24"/>
              <w:szCs w:val="24"/>
              <w:lang w:val="en-US" w:eastAsia="ja-JP"/>
            </w:rPr>
            <w:tab/>
          </w:r>
          <w:r>
            <w:rPr>
              <w:noProof/>
            </w:rPr>
            <w:t>Network Link Conditioner</w:t>
          </w:r>
          <w:r>
            <w:rPr>
              <w:noProof/>
            </w:rPr>
            <w:tab/>
          </w:r>
          <w:r>
            <w:rPr>
              <w:noProof/>
            </w:rPr>
            <w:fldChar w:fldCharType="begin"/>
          </w:r>
          <w:r>
            <w:rPr>
              <w:noProof/>
            </w:rPr>
            <w:instrText xml:space="preserve"> PAGEREF _Toc324905810 \h </w:instrText>
          </w:r>
          <w:r>
            <w:rPr>
              <w:noProof/>
            </w:rPr>
          </w:r>
          <w:r>
            <w:rPr>
              <w:noProof/>
            </w:rPr>
            <w:fldChar w:fldCharType="separate"/>
          </w:r>
          <w:r>
            <w:rPr>
              <w:noProof/>
            </w:rPr>
            <w:t>22</w:t>
          </w:r>
          <w:r>
            <w:rPr>
              <w:noProof/>
            </w:rPr>
            <w:fldChar w:fldCharType="end"/>
          </w:r>
        </w:p>
        <w:p w14:paraId="4EAD0865" w14:textId="77777777" w:rsidR="004174DF" w:rsidRDefault="004174DF">
          <w:pPr>
            <w:pStyle w:val="TOC2"/>
            <w:tabs>
              <w:tab w:val="left" w:pos="792"/>
              <w:tab w:val="right" w:leader="dot" w:pos="9054"/>
            </w:tabs>
            <w:rPr>
              <w:b w:val="0"/>
              <w:noProof/>
              <w:sz w:val="24"/>
              <w:szCs w:val="24"/>
              <w:lang w:val="en-US" w:eastAsia="ja-JP"/>
            </w:rPr>
          </w:pPr>
          <w:r>
            <w:rPr>
              <w:noProof/>
            </w:rPr>
            <w:t>2.9</w:t>
          </w:r>
          <w:r>
            <w:rPr>
              <w:b w:val="0"/>
              <w:noProof/>
              <w:sz w:val="24"/>
              <w:szCs w:val="24"/>
              <w:lang w:val="en-US" w:eastAsia="ja-JP"/>
            </w:rPr>
            <w:tab/>
          </w:r>
          <w:r>
            <w:rPr>
              <w:noProof/>
            </w:rPr>
            <w:t>Routing Table</w:t>
          </w:r>
          <w:r>
            <w:rPr>
              <w:noProof/>
            </w:rPr>
            <w:tab/>
          </w:r>
          <w:r>
            <w:rPr>
              <w:noProof/>
            </w:rPr>
            <w:fldChar w:fldCharType="begin"/>
          </w:r>
          <w:r>
            <w:rPr>
              <w:noProof/>
            </w:rPr>
            <w:instrText xml:space="preserve"> PAGEREF _Toc324905811 \h </w:instrText>
          </w:r>
          <w:r>
            <w:rPr>
              <w:noProof/>
            </w:rPr>
          </w:r>
          <w:r>
            <w:rPr>
              <w:noProof/>
            </w:rPr>
            <w:fldChar w:fldCharType="separate"/>
          </w:r>
          <w:r>
            <w:rPr>
              <w:noProof/>
            </w:rPr>
            <w:t>22</w:t>
          </w:r>
          <w:r>
            <w:rPr>
              <w:noProof/>
            </w:rPr>
            <w:fldChar w:fldCharType="end"/>
          </w:r>
        </w:p>
        <w:p w14:paraId="5F27F623" w14:textId="77777777" w:rsidR="004174DF" w:rsidRDefault="004174DF">
          <w:pPr>
            <w:pStyle w:val="TOC2"/>
            <w:tabs>
              <w:tab w:val="left" w:pos="922"/>
              <w:tab w:val="right" w:leader="dot" w:pos="9054"/>
            </w:tabs>
            <w:rPr>
              <w:b w:val="0"/>
              <w:noProof/>
              <w:sz w:val="24"/>
              <w:szCs w:val="24"/>
              <w:lang w:val="en-US" w:eastAsia="ja-JP"/>
            </w:rPr>
          </w:pPr>
          <w:r>
            <w:rPr>
              <w:noProof/>
            </w:rPr>
            <w:t>2.10</w:t>
          </w:r>
          <w:r>
            <w:rPr>
              <w:b w:val="0"/>
              <w:noProof/>
              <w:sz w:val="24"/>
              <w:szCs w:val="24"/>
              <w:lang w:val="en-US" w:eastAsia="ja-JP"/>
            </w:rPr>
            <w:tab/>
          </w:r>
          <w:r>
            <w:rPr>
              <w:noProof/>
            </w:rPr>
            <w:t>Table of Processes</w:t>
          </w:r>
          <w:r>
            <w:rPr>
              <w:noProof/>
            </w:rPr>
            <w:tab/>
          </w:r>
          <w:r>
            <w:rPr>
              <w:noProof/>
            </w:rPr>
            <w:fldChar w:fldCharType="begin"/>
          </w:r>
          <w:r>
            <w:rPr>
              <w:noProof/>
            </w:rPr>
            <w:instrText xml:space="preserve"> PAGEREF _Toc324905812 \h </w:instrText>
          </w:r>
          <w:r>
            <w:rPr>
              <w:noProof/>
            </w:rPr>
          </w:r>
          <w:r>
            <w:rPr>
              <w:noProof/>
            </w:rPr>
            <w:fldChar w:fldCharType="separate"/>
          </w:r>
          <w:r>
            <w:rPr>
              <w:noProof/>
            </w:rPr>
            <w:t>23</w:t>
          </w:r>
          <w:r>
            <w:rPr>
              <w:noProof/>
            </w:rPr>
            <w:fldChar w:fldCharType="end"/>
          </w:r>
        </w:p>
        <w:p w14:paraId="1B1A88B0" w14:textId="77777777" w:rsidR="004174DF" w:rsidRDefault="004174DF">
          <w:pPr>
            <w:pStyle w:val="TOC2"/>
            <w:tabs>
              <w:tab w:val="left" w:pos="922"/>
              <w:tab w:val="right" w:leader="dot" w:pos="9054"/>
            </w:tabs>
            <w:rPr>
              <w:b w:val="0"/>
              <w:noProof/>
              <w:sz w:val="24"/>
              <w:szCs w:val="24"/>
              <w:lang w:val="en-US" w:eastAsia="ja-JP"/>
            </w:rPr>
          </w:pPr>
          <w:r>
            <w:rPr>
              <w:noProof/>
            </w:rPr>
            <w:t>2.11</w:t>
          </w:r>
          <w:r>
            <w:rPr>
              <w:b w:val="0"/>
              <w:noProof/>
              <w:sz w:val="24"/>
              <w:szCs w:val="24"/>
              <w:lang w:val="en-US" w:eastAsia="ja-JP"/>
            </w:rPr>
            <w:tab/>
          </w:r>
          <w:r>
            <w:rPr>
              <w:noProof/>
            </w:rPr>
            <w:t>System Profiler</w:t>
          </w:r>
          <w:r>
            <w:rPr>
              <w:noProof/>
            </w:rPr>
            <w:tab/>
          </w:r>
          <w:r>
            <w:rPr>
              <w:noProof/>
            </w:rPr>
            <w:fldChar w:fldCharType="begin"/>
          </w:r>
          <w:r>
            <w:rPr>
              <w:noProof/>
            </w:rPr>
            <w:instrText xml:space="preserve"> PAGEREF _Toc324905813 \h </w:instrText>
          </w:r>
          <w:r>
            <w:rPr>
              <w:noProof/>
            </w:rPr>
          </w:r>
          <w:r>
            <w:rPr>
              <w:noProof/>
            </w:rPr>
            <w:fldChar w:fldCharType="separate"/>
          </w:r>
          <w:r>
            <w:rPr>
              <w:noProof/>
            </w:rPr>
            <w:t>23</w:t>
          </w:r>
          <w:r>
            <w:rPr>
              <w:noProof/>
            </w:rPr>
            <w:fldChar w:fldCharType="end"/>
          </w:r>
        </w:p>
        <w:p w14:paraId="63FA97F6" w14:textId="77777777" w:rsidR="004174DF" w:rsidRDefault="004174DF">
          <w:pPr>
            <w:pStyle w:val="TOC2"/>
            <w:tabs>
              <w:tab w:val="left" w:pos="922"/>
              <w:tab w:val="right" w:leader="dot" w:pos="9054"/>
            </w:tabs>
            <w:rPr>
              <w:b w:val="0"/>
              <w:noProof/>
              <w:sz w:val="24"/>
              <w:szCs w:val="24"/>
              <w:lang w:val="en-US" w:eastAsia="ja-JP"/>
            </w:rPr>
          </w:pPr>
          <w:r>
            <w:rPr>
              <w:noProof/>
            </w:rPr>
            <w:t>2.12</w:t>
          </w:r>
          <w:r>
            <w:rPr>
              <w:b w:val="0"/>
              <w:noProof/>
              <w:sz w:val="24"/>
              <w:szCs w:val="24"/>
              <w:lang w:val="en-US" w:eastAsia="ja-JP"/>
            </w:rPr>
            <w:tab/>
          </w:r>
          <w:r>
            <w:rPr>
              <w:noProof/>
            </w:rPr>
            <w:t>Power Management Settings</w:t>
          </w:r>
          <w:r>
            <w:rPr>
              <w:noProof/>
            </w:rPr>
            <w:tab/>
          </w:r>
          <w:r>
            <w:rPr>
              <w:noProof/>
            </w:rPr>
            <w:fldChar w:fldCharType="begin"/>
          </w:r>
          <w:r>
            <w:rPr>
              <w:noProof/>
            </w:rPr>
            <w:instrText xml:space="preserve"> PAGEREF _Toc324905814 \h </w:instrText>
          </w:r>
          <w:r>
            <w:rPr>
              <w:noProof/>
            </w:rPr>
          </w:r>
          <w:r>
            <w:rPr>
              <w:noProof/>
            </w:rPr>
            <w:fldChar w:fldCharType="separate"/>
          </w:r>
          <w:r>
            <w:rPr>
              <w:noProof/>
            </w:rPr>
            <w:t>23</w:t>
          </w:r>
          <w:r>
            <w:rPr>
              <w:noProof/>
            </w:rPr>
            <w:fldChar w:fldCharType="end"/>
          </w:r>
        </w:p>
        <w:p w14:paraId="1FA491E9" w14:textId="77777777" w:rsidR="004174DF" w:rsidRDefault="004174DF">
          <w:pPr>
            <w:pStyle w:val="TOC2"/>
            <w:tabs>
              <w:tab w:val="left" w:pos="922"/>
              <w:tab w:val="right" w:leader="dot" w:pos="9054"/>
            </w:tabs>
            <w:rPr>
              <w:b w:val="0"/>
              <w:noProof/>
              <w:sz w:val="24"/>
              <w:szCs w:val="24"/>
              <w:lang w:val="en-US" w:eastAsia="ja-JP"/>
            </w:rPr>
          </w:pPr>
          <w:r>
            <w:rPr>
              <w:noProof/>
            </w:rPr>
            <w:t>2.13</w:t>
          </w:r>
          <w:r>
            <w:rPr>
              <w:b w:val="0"/>
              <w:noProof/>
              <w:sz w:val="24"/>
              <w:szCs w:val="24"/>
              <w:lang w:val="en-US" w:eastAsia="ja-JP"/>
            </w:rPr>
            <w:tab/>
          </w:r>
          <w:r>
            <w:rPr>
              <w:noProof/>
            </w:rPr>
            <w:t>Tailored Tools</w:t>
          </w:r>
          <w:r>
            <w:rPr>
              <w:noProof/>
            </w:rPr>
            <w:tab/>
          </w:r>
          <w:r>
            <w:rPr>
              <w:noProof/>
            </w:rPr>
            <w:fldChar w:fldCharType="begin"/>
          </w:r>
          <w:r>
            <w:rPr>
              <w:noProof/>
            </w:rPr>
            <w:instrText xml:space="preserve"> PAGEREF _Toc324905815 \h </w:instrText>
          </w:r>
          <w:r>
            <w:rPr>
              <w:noProof/>
            </w:rPr>
          </w:r>
          <w:r>
            <w:rPr>
              <w:noProof/>
            </w:rPr>
            <w:fldChar w:fldCharType="separate"/>
          </w:r>
          <w:r>
            <w:rPr>
              <w:noProof/>
            </w:rPr>
            <w:t>23</w:t>
          </w:r>
          <w:r>
            <w:rPr>
              <w:noProof/>
            </w:rPr>
            <w:fldChar w:fldCharType="end"/>
          </w:r>
        </w:p>
        <w:p w14:paraId="077E4D72" w14:textId="77777777" w:rsidR="004174DF" w:rsidRDefault="004174DF">
          <w:pPr>
            <w:pStyle w:val="TOC3"/>
            <w:tabs>
              <w:tab w:val="left" w:pos="1298"/>
              <w:tab w:val="right" w:leader="dot" w:pos="9054"/>
            </w:tabs>
            <w:rPr>
              <w:noProof/>
              <w:sz w:val="24"/>
              <w:szCs w:val="24"/>
              <w:lang w:val="en-US" w:eastAsia="ja-JP"/>
            </w:rPr>
          </w:pPr>
          <w:r w:rsidRPr="00CD07D0">
            <w:rPr>
              <w:noProof/>
              <w:lang w:val="en-GB"/>
            </w:rPr>
            <w:t>2.13.1</w:t>
          </w:r>
          <w:r>
            <w:rPr>
              <w:noProof/>
              <w:sz w:val="24"/>
              <w:szCs w:val="24"/>
              <w:lang w:val="en-US" w:eastAsia="ja-JP"/>
            </w:rPr>
            <w:tab/>
          </w:r>
          <w:r w:rsidRPr="00CD07D0">
            <w:rPr>
              <w:noProof/>
              <w:lang w:val="en-GB"/>
            </w:rPr>
            <w:t>SimpleTxt</w:t>
          </w:r>
          <w:r>
            <w:rPr>
              <w:noProof/>
            </w:rPr>
            <w:tab/>
          </w:r>
          <w:r>
            <w:rPr>
              <w:noProof/>
            </w:rPr>
            <w:fldChar w:fldCharType="begin"/>
          </w:r>
          <w:r>
            <w:rPr>
              <w:noProof/>
            </w:rPr>
            <w:instrText xml:space="preserve"> PAGEREF _Toc324905816 \h </w:instrText>
          </w:r>
          <w:r>
            <w:rPr>
              <w:noProof/>
            </w:rPr>
          </w:r>
          <w:r>
            <w:rPr>
              <w:noProof/>
            </w:rPr>
            <w:fldChar w:fldCharType="separate"/>
          </w:r>
          <w:r>
            <w:rPr>
              <w:noProof/>
            </w:rPr>
            <w:t>24</w:t>
          </w:r>
          <w:r>
            <w:rPr>
              <w:noProof/>
            </w:rPr>
            <w:fldChar w:fldCharType="end"/>
          </w:r>
        </w:p>
        <w:p w14:paraId="136DD1ED" w14:textId="77777777" w:rsidR="004174DF" w:rsidRDefault="004174DF">
          <w:pPr>
            <w:pStyle w:val="TOC3"/>
            <w:tabs>
              <w:tab w:val="left" w:pos="1298"/>
              <w:tab w:val="right" w:leader="dot" w:pos="9054"/>
            </w:tabs>
            <w:rPr>
              <w:noProof/>
              <w:sz w:val="24"/>
              <w:szCs w:val="24"/>
              <w:lang w:val="en-US" w:eastAsia="ja-JP"/>
            </w:rPr>
          </w:pPr>
          <w:r w:rsidRPr="00CD07D0">
            <w:rPr>
              <w:noProof/>
              <w:lang w:val="en-GB"/>
            </w:rPr>
            <w:t>2.13.2</w:t>
          </w:r>
          <w:r>
            <w:rPr>
              <w:noProof/>
              <w:sz w:val="24"/>
              <w:szCs w:val="24"/>
              <w:lang w:val="en-US" w:eastAsia="ja-JP"/>
            </w:rPr>
            <w:tab/>
          </w:r>
          <w:r w:rsidRPr="00CD07D0">
            <w:rPr>
              <w:noProof/>
              <w:lang w:val="en-GB"/>
            </w:rPr>
            <w:t>Overview GUI</w:t>
          </w:r>
          <w:r>
            <w:rPr>
              <w:noProof/>
            </w:rPr>
            <w:tab/>
          </w:r>
          <w:r>
            <w:rPr>
              <w:noProof/>
            </w:rPr>
            <w:fldChar w:fldCharType="begin"/>
          </w:r>
          <w:r>
            <w:rPr>
              <w:noProof/>
            </w:rPr>
            <w:instrText xml:space="preserve"> PAGEREF _Toc324905817 \h </w:instrText>
          </w:r>
          <w:r>
            <w:rPr>
              <w:noProof/>
            </w:rPr>
          </w:r>
          <w:r>
            <w:rPr>
              <w:noProof/>
            </w:rPr>
            <w:fldChar w:fldCharType="separate"/>
          </w:r>
          <w:r>
            <w:rPr>
              <w:noProof/>
            </w:rPr>
            <w:t>24</w:t>
          </w:r>
          <w:r>
            <w:rPr>
              <w:noProof/>
            </w:rPr>
            <w:fldChar w:fldCharType="end"/>
          </w:r>
        </w:p>
        <w:p w14:paraId="771B3DD2" w14:textId="77777777" w:rsidR="004174DF" w:rsidRDefault="004174DF">
          <w:pPr>
            <w:pStyle w:val="TOC3"/>
            <w:tabs>
              <w:tab w:val="left" w:pos="1298"/>
              <w:tab w:val="right" w:leader="dot" w:pos="9054"/>
            </w:tabs>
            <w:rPr>
              <w:noProof/>
              <w:sz w:val="24"/>
              <w:szCs w:val="24"/>
              <w:lang w:val="en-US" w:eastAsia="ja-JP"/>
            </w:rPr>
          </w:pPr>
          <w:r w:rsidRPr="00CD07D0">
            <w:rPr>
              <w:noProof/>
              <w:lang w:val="en-GB"/>
            </w:rPr>
            <w:t>2.13.3</w:t>
          </w:r>
          <w:r>
            <w:rPr>
              <w:noProof/>
              <w:sz w:val="24"/>
              <w:szCs w:val="24"/>
              <w:lang w:val="en-US" w:eastAsia="ja-JP"/>
            </w:rPr>
            <w:tab/>
          </w:r>
          <w:r w:rsidRPr="00CD07D0">
            <w:rPr>
              <w:noProof/>
              <w:lang w:val="en-GB"/>
            </w:rPr>
            <w:t>Logger</w:t>
          </w:r>
          <w:r>
            <w:rPr>
              <w:noProof/>
            </w:rPr>
            <w:tab/>
          </w:r>
          <w:r>
            <w:rPr>
              <w:noProof/>
            </w:rPr>
            <w:fldChar w:fldCharType="begin"/>
          </w:r>
          <w:r>
            <w:rPr>
              <w:noProof/>
            </w:rPr>
            <w:instrText xml:space="preserve"> PAGEREF _Toc324905818 \h </w:instrText>
          </w:r>
          <w:r>
            <w:rPr>
              <w:noProof/>
            </w:rPr>
          </w:r>
          <w:r>
            <w:rPr>
              <w:noProof/>
            </w:rPr>
            <w:fldChar w:fldCharType="separate"/>
          </w:r>
          <w:r>
            <w:rPr>
              <w:noProof/>
            </w:rPr>
            <w:t>24</w:t>
          </w:r>
          <w:r>
            <w:rPr>
              <w:noProof/>
            </w:rPr>
            <w:fldChar w:fldCharType="end"/>
          </w:r>
        </w:p>
        <w:p w14:paraId="6B1FA17D" w14:textId="77777777" w:rsidR="004174DF" w:rsidRDefault="004174DF">
          <w:pPr>
            <w:pStyle w:val="TOC3"/>
            <w:tabs>
              <w:tab w:val="left" w:pos="1298"/>
              <w:tab w:val="right" w:leader="dot" w:pos="9054"/>
            </w:tabs>
            <w:rPr>
              <w:noProof/>
              <w:sz w:val="24"/>
              <w:szCs w:val="24"/>
              <w:lang w:val="en-US" w:eastAsia="ja-JP"/>
            </w:rPr>
          </w:pPr>
          <w:r w:rsidRPr="00CD07D0">
            <w:rPr>
              <w:noProof/>
              <w:lang w:val="en-GB"/>
            </w:rPr>
            <w:t>2.13.4</w:t>
          </w:r>
          <w:r>
            <w:rPr>
              <w:noProof/>
              <w:sz w:val="24"/>
              <w:szCs w:val="24"/>
              <w:lang w:val="en-US" w:eastAsia="ja-JP"/>
            </w:rPr>
            <w:tab/>
          </w:r>
          <w:r w:rsidRPr="00CD07D0">
            <w:rPr>
              <w:noProof/>
              <w:lang w:val="en-GB"/>
            </w:rPr>
            <w:t>File Adder</w:t>
          </w:r>
          <w:r>
            <w:rPr>
              <w:noProof/>
            </w:rPr>
            <w:tab/>
          </w:r>
          <w:r>
            <w:rPr>
              <w:noProof/>
            </w:rPr>
            <w:fldChar w:fldCharType="begin"/>
          </w:r>
          <w:r>
            <w:rPr>
              <w:noProof/>
            </w:rPr>
            <w:instrText xml:space="preserve"> PAGEREF _Toc324905819 \h </w:instrText>
          </w:r>
          <w:r>
            <w:rPr>
              <w:noProof/>
            </w:rPr>
          </w:r>
          <w:r>
            <w:rPr>
              <w:noProof/>
            </w:rPr>
            <w:fldChar w:fldCharType="separate"/>
          </w:r>
          <w:r>
            <w:rPr>
              <w:noProof/>
            </w:rPr>
            <w:t>24</w:t>
          </w:r>
          <w:r>
            <w:rPr>
              <w:noProof/>
            </w:rPr>
            <w:fldChar w:fldCharType="end"/>
          </w:r>
        </w:p>
        <w:p w14:paraId="37833085" w14:textId="77777777" w:rsidR="004174DF" w:rsidRDefault="004174DF">
          <w:pPr>
            <w:pStyle w:val="TOC3"/>
            <w:tabs>
              <w:tab w:val="left" w:pos="1298"/>
              <w:tab w:val="right" w:leader="dot" w:pos="9054"/>
            </w:tabs>
            <w:rPr>
              <w:noProof/>
              <w:sz w:val="24"/>
              <w:szCs w:val="24"/>
              <w:lang w:val="en-US" w:eastAsia="ja-JP"/>
            </w:rPr>
          </w:pPr>
          <w:r w:rsidRPr="00CD07D0">
            <w:rPr>
              <w:noProof/>
              <w:lang w:val="en-GB"/>
            </w:rPr>
            <w:t>2.13.5</w:t>
          </w:r>
          <w:r>
            <w:rPr>
              <w:noProof/>
              <w:sz w:val="24"/>
              <w:szCs w:val="24"/>
              <w:lang w:val="en-US" w:eastAsia="ja-JP"/>
            </w:rPr>
            <w:tab/>
          </w:r>
          <w:r w:rsidRPr="00CD07D0">
            <w:rPr>
              <w:noProof/>
              <w:lang w:val="en-GB"/>
            </w:rPr>
            <w:t>The Application List Creator</w:t>
          </w:r>
          <w:r>
            <w:rPr>
              <w:noProof/>
            </w:rPr>
            <w:tab/>
          </w:r>
          <w:r>
            <w:rPr>
              <w:noProof/>
            </w:rPr>
            <w:fldChar w:fldCharType="begin"/>
          </w:r>
          <w:r>
            <w:rPr>
              <w:noProof/>
            </w:rPr>
            <w:instrText xml:space="preserve"> PAGEREF _Toc324905820 \h </w:instrText>
          </w:r>
          <w:r>
            <w:rPr>
              <w:noProof/>
            </w:rPr>
          </w:r>
          <w:r>
            <w:rPr>
              <w:noProof/>
            </w:rPr>
            <w:fldChar w:fldCharType="separate"/>
          </w:r>
          <w:r>
            <w:rPr>
              <w:noProof/>
            </w:rPr>
            <w:t>25</w:t>
          </w:r>
          <w:r>
            <w:rPr>
              <w:noProof/>
            </w:rPr>
            <w:fldChar w:fldCharType="end"/>
          </w:r>
        </w:p>
        <w:p w14:paraId="3EE93EC0" w14:textId="77777777" w:rsidR="004174DF" w:rsidRDefault="004174DF">
          <w:pPr>
            <w:pStyle w:val="TOC2"/>
            <w:tabs>
              <w:tab w:val="left" w:pos="922"/>
              <w:tab w:val="right" w:leader="dot" w:pos="9054"/>
            </w:tabs>
            <w:rPr>
              <w:b w:val="0"/>
              <w:noProof/>
              <w:sz w:val="24"/>
              <w:szCs w:val="24"/>
              <w:lang w:val="en-US" w:eastAsia="ja-JP"/>
            </w:rPr>
          </w:pPr>
          <w:r>
            <w:rPr>
              <w:noProof/>
            </w:rPr>
            <w:t>2.14</w:t>
          </w:r>
          <w:r>
            <w:rPr>
              <w:b w:val="0"/>
              <w:noProof/>
              <w:sz w:val="24"/>
              <w:szCs w:val="24"/>
              <w:lang w:val="en-US" w:eastAsia="ja-JP"/>
            </w:rPr>
            <w:tab/>
          </w:r>
          <w:r>
            <w:rPr>
              <w:noProof/>
            </w:rPr>
            <w:t>Running the Prototype</w:t>
          </w:r>
          <w:r>
            <w:rPr>
              <w:noProof/>
            </w:rPr>
            <w:tab/>
          </w:r>
          <w:r>
            <w:rPr>
              <w:noProof/>
            </w:rPr>
            <w:fldChar w:fldCharType="begin"/>
          </w:r>
          <w:r>
            <w:rPr>
              <w:noProof/>
            </w:rPr>
            <w:instrText xml:space="preserve"> PAGEREF _Toc324905821 \h </w:instrText>
          </w:r>
          <w:r>
            <w:rPr>
              <w:noProof/>
            </w:rPr>
          </w:r>
          <w:r>
            <w:rPr>
              <w:noProof/>
            </w:rPr>
            <w:fldChar w:fldCharType="separate"/>
          </w:r>
          <w:r>
            <w:rPr>
              <w:noProof/>
            </w:rPr>
            <w:t>25</w:t>
          </w:r>
          <w:r>
            <w:rPr>
              <w:noProof/>
            </w:rPr>
            <w:fldChar w:fldCharType="end"/>
          </w:r>
        </w:p>
        <w:p w14:paraId="15191CD3" w14:textId="77777777" w:rsidR="004174DF" w:rsidRDefault="004174DF">
          <w:pPr>
            <w:pStyle w:val="TOC1"/>
            <w:tabs>
              <w:tab w:val="left" w:pos="382"/>
              <w:tab w:val="right" w:leader="dot" w:pos="9054"/>
            </w:tabs>
            <w:rPr>
              <w:b w:val="0"/>
              <w:noProof/>
              <w:lang w:val="en-US" w:eastAsia="ja-JP"/>
            </w:rPr>
          </w:pPr>
          <w:r w:rsidRPr="00CD07D0">
            <w:rPr>
              <w:noProof/>
              <w:lang w:val="en-GB"/>
            </w:rPr>
            <w:t>3</w:t>
          </w:r>
          <w:r>
            <w:rPr>
              <w:b w:val="0"/>
              <w:noProof/>
              <w:lang w:val="en-US" w:eastAsia="ja-JP"/>
            </w:rPr>
            <w:tab/>
          </w:r>
          <w:r w:rsidRPr="00CD07D0">
            <w:rPr>
              <w:noProof/>
              <w:lang w:val="en-GB"/>
            </w:rPr>
            <w:t>Approach and Implementation</w:t>
          </w:r>
          <w:r>
            <w:rPr>
              <w:noProof/>
            </w:rPr>
            <w:tab/>
          </w:r>
          <w:r>
            <w:rPr>
              <w:noProof/>
            </w:rPr>
            <w:fldChar w:fldCharType="begin"/>
          </w:r>
          <w:r>
            <w:rPr>
              <w:noProof/>
            </w:rPr>
            <w:instrText xml:space="preserve"> PAGEREF _Toc324905822 \h </w:instrText>
          </w:r>
          <w:r>
            <w:rPr>
              <w:noProof/>
            </w:rPr>
          </w:r>
          <w:r>
            <w:rPr>
              <w:noProof/>
            </w:rPr>
            <w:fldChar w:fldCharType="separate"/>
          </w:r>
          <w:r>
            <w:rPr>
              <w:noProof/>
            </w:rPr>
            <w:t>27</w:t>
          </w:r>
          <w:r>
            <w:rPr>
              <w:noProof/>
            </w:rPr>
            <w:fldChar w:fldCharType="end"/>
          </w:r>
        </w:p>
        <w:p w14:paraId="7F7392A8" w14:textId="77777777" w:rsidR="004174DF" w:rsidRDefault="004174DF">
          <w:pPr>
            <w:pStyle w:val="TOC2"/>
            <w:tabs>
              <w:tab w:val="left" w:pos="792"/>
              <w:tab w:val="right" w:leader="dot" w:pos="9054"/>
            </w:tabs>
            <w:rPr>
              <w:b w:val="0"/>
              <w:noProof/>
              <w:sz w:val="24"/>
              <w:szCs w:val="24"/>
              <w:lang w:val="en-US" w:eastAsia="ja-JP"/>
            </w:rPr>
          </w:pPr>
          <w:r>
            <w:rPr>
              <w:noProof/>
            </w:rPr>
            <w:t>3.1</w:t>
          </w:r>
          <w:r>
            <w:rPr>
              <w:b w:val="0"/>
              <w:noProof/>
              <w:sz w:val="24"/>
              <w:szCs w:val="24"/>
              <w:lang w:val="en-US" w:eastAsia="ja-JP"/>
            </w:rPr>
            <w:tab/>
          </w:r>
          <w:r>
            <w:rPr>
              <w:noProof/>
            </w:rPr>
            <w:t>The Idea</w:t>
          </w:r>
          <w:r>
            <w:rPr>
              <w:noProof/>
            </w:rPr>
            <w:tab/>
          </w:r>
          <w:r>
            <w:rPr>
              <w:noProof/>
            </w:rPr>
            <w:fldChar w:fldCharType="begin"/>
          </w:r>
          <w:r>
            <w:rPr>
              <w:noProof/>
            </w:rPr>
            <w:instrText xml:space="preserve"> PAGEREF _Toc324905823 \h </w:instrText>
          </w:r>
          <w:r>
            <w:rPr>
              <w:noProof/>
            </w:rPr>
          </w:r>
          <w:r>
            <w:rPr>
              <w:noProof/>
            </w:rPr>
            <w:fldChar w:fldCharType="separate"/>
          </w:r>
          <w:r>
            <w:rPr>
              <w:noProof/>
            </w:rPr>
            <w:t>27</w:t>
          </w:r>
          <w:r>
            <w:rPr>
              <w:noProof/>
            </w:rPr>
            <w:fldChar w:fldCharType="end"/>
          </w:r>
        </w:p>
        <w:p w14:paraId="0FCE263A" w14:textId="77777777" w:rsidR="004174DF" w:rsidRDefault="004174DF">
          <w:pPr>
            <w:pStyle w:val="TOC2"/>
            <w:tabs>
              <w:tab w:val="left" w:pos="792"/>
              <w:tab w:val="right" w:leader="dot" w:pos="9054"/>
            </w:tabs>
            <w:rPr>
              <w:b w:val="0"/>
              <w:noProof/>
              <w:sz w:val="24"/>
              <w:szCs w:val="24"/>
              <w:lang w:val="en-US" w:eastAsia="ja-JP"/>
            </w:rPr>
          </w:pPr>
          <w:r>
            <w:rPr>
              <w:noProof/>
            </w:rPr>
            <w:t>3.2</w:t>
          </w:r>
          <w:r>
            <w:rPr>
              <w:b w:val="0"/>
              <w:noProof/>
              <w:sz w:val="24"/>
              <w:szCs w:val="24"/>
              <w:lang w:val="en-US" w:eastAsia="ja-JP"/>
            </w:rPr>
            <w:tab/>
          </w:r>
          <w:r>
            <w:rPr>
              <w:noProof/>
            </w:rPr>
            <w:t>The Architecture</w:t>
          </w:r>
          <w:r>
            <w:rPr>
              <w:noProof/>
            </w:rPr>
            <w:tab/>
          </w:r>
          <w:r>
            <w:rPr>
              <w:noProof/>
            </w:rPr>
            <w:fldChar w:fldCharType="begin"/>
          </w:r>
          <w:r>
            <w:rPr>
              <w:noProof/>
            </w:rPr>
            <w:instrText xml:space="preserve"> PAGEREF _Toc324905824 \h </w:instrText>
          </w:r>
          <w:r>
            <w:rPr>
              <w:noProof/>
            </w:rPr>
          </w:r>
          <w:r>
            <w:rPr>
              <w:noProof/>
            </w:rPr>
            <w:fldChar w:fldCharType="separate"/>
          </w:r>
          <w:r>
            <w:rPr>
              <w:noProof/>
            </w:rPr>
            <w:t>27</w:t>
          </w:r>
          <w:r>
            <w:rPr>
              <w:noProof/>
            </w:rPr>
            <w:fldChar w:fldCharType="end"/>
          </w:r>
        </w:p>
        <w:p w14:paraId="729D47D3" w14:textId="77777777" w:rsidR="004174DF" w:rsidRDefault="004174DF">
          <w:pPr>
            <w:pStyle w:val="TOC2"/>
            <w:tabs>
              <w:tab w:val="left" w:pos="792"/>
              <w:tab w:val="right" w:leader="dot" w:pos="9054"/>
            </w:tabs>
            <w:rPr>
              <w:b w:val="0"/>
              <w:noProof/>
              <w:sz w:val="24"/>
              <w:szCs w:val="24"/>
              <w:lang w:val="en-US" w:eastAsia="ja-JP"/>
            </w:rPr>
          </w:pPr>
          <w:r>
            <w:rPr>
              <w:noProof/>
            </w:rPr>
            <w:t>3.3</w:t>
          </w:r>
          <w:r>
            <w:rPr>
              <w:b w:val="0"/>
              <w:noProof/>
              <w:sz w:val="24"/>
              <w:szCs w:val="24"/>
              <w:lang w:val="en-US" w:eastAsia="ja-JP"/>
            </w:rPr>
            <w:tab/>
          </w:r>
          <w:r>
            <w:rPr>
              <w:noProof/>
            </w:rPr>
            <w:t>The Design</w:t>
          </w:r>
          <w:r>
            <w:rPr>
              <w:noProof/>
            </w:rPr>
            <w:tab/>
          </w:r>
          <w:r>
            <w:rPr>
              <w:noProof/>
            </w:rPr>
            <w:fldChar w:fldCharType="begin"/>
          </w:r>
          <w:r>
            <w:rPr>
              <w:noProof/>
            </w:rPr>
            <w:instrText xml:space="preserve"> PAGEREF _Toc324905825 \h </w:instrText>
          </w:r>
          <w:r>
            <w:rPr>
              <w:noProof/>
            </w:rPr>
          </w:r>
          <w:r>
            <w:rPr>
              <w:noProof/>
            </w:rPr>
            <w:fldChar w:fldCharType="separate"/>
          </w:r>
          <w:r>
            <w:rPr>
              <w:noProof/>
            </w:rPr>
            <w:t>29</w:t>
          </w:r>
          <w:r>
            <w:rPr>
              <w:noProof/>
            </w:rPr>
            <w:fldChar w:fldCharType="end"/>
          </w:r>
        </w:p>
        <w:p w14:paraId="16D951CE" w14:textId="77777777" w:rsidR="004174DF" w:rsidRDefault="004174DF">
          <w:pPr>
            <w:pStyle w:val="TOC2"/>
            <w:tabs>
              <w:tab w:val="left" w:pos="792"/>
              <w:tab w:val="right" w:leader="dot" w:pos="9054"/>
            </w:tabs>
            <w:rPr>
              <w:b w:val="0"/>
              <w:noProof/>
              <w:sz w:val="24"/>
              <w:szCs w:val="24"/>
              <w:lang w:val="en-US" w:eastAsia="ja-JP"/>
            </w:rPr>
          </w:pPr>
          <w:r>
            <w:rPr>
              <w:noProof/>
            </w:rPr>
            <w:t>3.4</w:t>
          </w:r>
          <w:r>
            <w:rPr>
              <w:b w:val="0"/>
              <w:noProof/>
              <w:sz w:val="24"/>
              <w:szCs w:val="24"/>
              <w:lang w:val="en-US" w:eastAsia="ja-JP"/>
            </w:rPr>
            <w:tab/>
          </w:r>
          <w:r>
            <w:rPr>
              <w:noProof/>
            </w:rPr>
            <w:t>The Implementation</w:t>
          </w:r>
          <w:r>
            <w:rPr>
              <w:noProof/>
            </w:rPr>
            <w:tab/>
          </w:r>
          <w:r>
            <w:rPr>
              <w:noProof/>
            </w:rPr>
            <w:fldChar w:fldCharType="begin"/>
          </w:r>
          <w:r>
            <w:rPr>
              <w:noProof/>
            </w:rPr>
            <w:instrText xml:space="preserve"> PAGEREF _Toc324905826 \h </w:instrText>
          </w:r>
          <w:r>
            <w:rPr>
              <w:noProof/>
            </w:rPr>
          </w:r>
          <w:r>
            <w:rPr>
              <w:noProof/>
            </w:rPr>
            <w:fldChar w:fldCharType="separate"/>
          </w:r>
          <w:r>
            <w:rPr>
              <w:noProof/>
            </w:rPr>
            <w:t>30</w:t>
          </w:r>
          <w:r>
            <w:rPr>
              <w:noProof/>
            </w:rPr>
            <w:fldChar w:fldCharType="end"/>
          </w:r>
        </w:p>
        <w:p w14:paraId="2A2411E5" w14:textId="77777777" w:rsidR="004174DF" w:rsidRDefault="004174DF">
          <w:pPr>
            <w:pStyle w:val="TOC3"/>
            <w:tabs>
              <w:tab w:val="left" w:pos="1176"/>
              <w:tab w:val="right" w:leader="dot" w:pos="9054"/>
            </w:tabs>
            <w:rPr>
              <w:noProof/>
              <w:sz w:val="24"/>
              <w:szCs w:val="24"/>
              <w:lang w:val="en-US" w:eastAsia="ja-JP"/>
            </w:rPr>
          </w:pPr>
          <w:r w:rsidRPr="00CD07D0">
            <w:rPr>
              <w:noProof/>
              <w:lang w:val="en-GB"/>
            </w:rPr>
            <w:t>3.4.1</w:t>
          </w:r>
          <w:r>
            <w:rPr>
              <w:noProof/>
              <w:sz w:val="24"/>
              <w:szCs w:val="24"/>
              <w:lang w:val="en-US" w:eastAsia="ja-JP"/>
            </w:rPr>
            <w:tab/>
          </w:r>
          <w:r w:rsidRPr="00CD07D0">
            <w:rPr>
              <w:noProof/>
              <w:lang w:val="en-GB"/>
            </w:rPr>
            <w:t>Implementation of the Daemons Core</w:t>
          </w:r>
          <w:r>
            <w:rPr>
              <w:noProof/>
            </w:rPr>
            <w:tab/>
          </w:r>
          <w:r>
            <w:rPr>
              <w:noProof/>
            </w:rPr>
            <w:fldChar w:fldCharType="begin"/>
          </w:r>
          <w:r>
            <w:rPr>
              <w:noProof/>
            </w:rPr>
            <w:instrText xml:space="preserve"> PAGEREF _Toc324905827 \h </w:instrText>
          </w:r>
          <w:r>
            <w:rPr>
              <w:noProof/>
            </w:rPr>
          </w:r>
          <w:r>
            <w:rPr>
              <w:noProof/>
            </w:rPr>
            <w:fldChar w:fldCharType="separate"/>
          </w:r>
          <w:r>
            <w:rPr>
              <w:noProof/>
            </w:rPr>
            <w:t>31</w:t>
          </w:r>
          <w:r>
            <w:rPr>
              <w:noProof/>
            </w:rPr>
            <w:fldChar w:fldCharType="end"/>
          </w:r>
        </w:p>
        <w:p w14:paraId="44CF51A9" w14:textId="77777777" w:rsidR="004174DF" w:rsidRDefault="004174DF">
          <w:pPr>
            <w:pStyle w:val="TOC3"/>
            <w:tabs>
              <w:tab w:val="left" w:pos="1176"/>
              <w:tab w:val="right" w:leader="dot" w:pos="9054"/>
            </w:tabs>
            <w:rPr>
              <w:noProof/>
              <w:sz w:val="24"/>
              <w:szCs w:val="24"/>
              <w:lang w:val="en-US" w:eastAsia="ja-JP"/>
            </w:rPr>
          </w:pPr>
          <w:r w:rsidRPr="00CD07D0">
            <w:rPr>
              <w:noProof/>
              <w:lang w:val="en-GB"/>
            </w:rPr>
            <w:t>3.4.2</w:t>
          </w:r>
          <w:r>
            <w:rPr>
              <w:noProof/>
              <w:sz w:val="24"/>
              <w:szCs w:val="24"/>
              <w:lang w:val="en-US" w:eastAsia="ja-JP"/>
            </w:rPr>
            <w:tab/>
          </w:r>
          <w:r w:rsidRPr="00CD07D0">
            <w:rPr>
              <w:noProof/>
              <w:lang w:val="en-GB"/>
            </w:rPr>
            <w:t>Implementation of a Single System View of Files</w:t>
          </w:r>
          <w:r>
            <w:rPr>
              <w:noProof/>
            </w:rPr>
            <w:tab/>
          </w:r>
          <w:r>
            <w:rPr>
              <w:noProof/>
            </w:rPr>
            <w:fldChar w:fldCharType="begin"/>
          </w:r>
          <w:r>
            <w:rPr>
              <w:noProof/>
            </w:rPr>
            <w:instrText xml:space="preserve"> PAGEREF _Toc324905828 \h </w:instrText>
          </w:r>
          <w:r>
            <w:rPr>
              <w:noProof/>
            </w:rPr>
          </w:r>
          <w:r>
            <w:rPr>
              <w:noProof/>
            </w:rPr>
            <w:fldChar w:fldCharType="separate"/>
          </w:r>
          <w:r>
            <w:rPr>
              <w:noProof/>
            </w:rPr>
            <w:t>32</w:t>
          </w:r>
          <w:r>
            <w:rPr>
              <w:noProof/>
            </w:rPr>
            <w:fldChar w:fldCharType="end"/>
          </w:r>
        </w:p>
        <w:p w14:paraId="607CA792" w14:textId="77777777" w:rsidR="004174DF" w:rsidRDefault="004174DF">
          <w:pPr>
            <w:pStyle w:val="TOC3"/>
            <w:tabs>
              <w:tab w:val="left" w:pos="1176"/>
              <w:tab w:val="right" w:leader="dot" w:pos="9054"/>
            </w:tabs>
            <w:rPr>
              <w:noProof/>
              <w:sz w:val="24"/>
              <w:szCs w:val="24"/>
              <w:lang w:val="en-US" w:eastAsia="ja-JP"/>
            </w:rPr>
          </w:pPr>
          <w:r w:rsidRPr="00CD07D0">
            <w:rPr>
              <w:noProof/>
              <w:lang w:val="en-GB"/>
            </w:rPr>
            <w:t>3.4.3</w:t>
          </w:r>
          <w:r>
            <w:rPr>
              <w:noProof/>
              <w:sz w:val="24"/>
              <w:szCs w:val="24"/>
              <w:lang w:val="en-US" w:eastAsia="ja-JP"/>
            </w:rPr>
            <w:tab/>
          </w:r>
          <w:r w:rsidRPr="00CD07D0">
            <w:rPr>
              <w:noProof/>
              <w:lang w:val="en-GB"/>
            </w:rPr>
            <w:t>Implementation of a Single System View of Applications</w:t>
          </w:r>
          <w:r>
            <w:rPr>
              <w:noProof/>
            </w:rPr>
            <w:tab/>
          </w:r>
          <w:r>
            <w:rPr>
              <w:noProof/>
            </w:rPr>
            <w:fldChar w:fldCharType="begin"/>
          </w:r>
          <w:r>
            <w:rPr>
              <w:noProof/>
            </w:rPr>
            <w:instrText xml:space="preserve"> PAGEREF _Toc324905829 \h </w:instrText>
          </w:r>
          <w:r>
            <w:rPr>
              <w:noProof/>
            </w:rPr>
          </w:r>
          <w:r>
            <w:rPr>
              <w:noProof/>
            </w:rPr>
            <w:fldChar w:fldCharType="separate"/>
          </w:r>
          <w:r>
            <w:rPr>
              <w:noProof/>
            </w:rPr>
            <w:t>34</w:t>
          </w:r>
          <w:r>
            <w:rPr>
              <w:noProof/>
            </w:rPr>
            <w:fldChar w:fldCharType="end"/>
          </w:r>
        </w:p>
        <w:p w14:paraId="29356A73" w14:textId="77777777" w:rsidR="004174DF" w:rsidRDefault="004174DF">
          <w:pPr>
            <w:pStyle w:val="TOC3"/>
            <w:tabs>
              <w:tab w:val="left" w:pos="1176"/>
              <w:tab w:val="right" w:leader="dot" w:pos="9054"/>
            </w:tabs>
            <w:rPr>
              <w:noProof/>
              <w:sz w:val="24"/>
              <w:szCs w:val="24"/>
              <w:lang w:val="en-US" w:eastAsia="ja-JP"/>
            </w:rPr>
          </w:pPr>
          <w:r w:rsidRPr="00CD07D0">
            <w:rPr>
              <w:noProof/>
              <w:lang w:val="en-GB"/>
            </w:rPr>
            <w:t>3.4.4</w:t>
          </w:r>
          <w:r>
            <w:rPr>
              <w:noProof/>
              <w:sz w:val="24"/>
              <w:szCs w:val="24"/>
              <w:lang w:val="en-US" w:eastAsia="ja-JP"/>
            </w:rPr>
            <w:tab/>
          </w:r>
          <w:r w:rsidRPr="00CD07D0">
            <w:rPr>
              <w:noProof/>
              <w:lang w:val="en-GB"/>
            </w:rPr>
            <w:t>Implementation of Remote File Access</w:t>
          </w:r>
          <w:r>
            <w:rPr>
              <w:noProof/>
            </w:rPr>
            <w:tab/>
          </w:r>
          <w:r>
            <w:rPr>
              <w:noProof/>
            </w:rPr>
            <w:fldChar w:fldCharType="begin"/>
          </w:r>
          <w:r>
            <w:rPr>
              <w:noProof/>
            </w:rPr>
            <w:instrText xml:space="preserve"> PAGEREF _Toc324905830 \h </w:instrText>
          </w:r>
          <w:r>
            <w:rPr>
              <w:noProof/>
            </w:rPr>
          </w:r>
          <w:r>
            <w:rPr>
              <w:noProof/>
            </w:rPr>
            <w:fldChar w:fldCharType="separate"/>
          </w:r>
          <w:r>
            <w:rPr>
              <w:noProof/>
            </w:rPr>
            <w:t>35</w:t>
          </w:r>
          <w:r>
            <w:rPr>
              <w:noProof/>
            </w:rPr>
            <w:fldChar w:fldCharType="end"/>
          </w:r>
        </w:p>
        <w:p w14:paraId="01419287" w14:textId="77777777" w:rsidR="004174DF" w:rsidRDefault="004174DF">
          <w:pPr>
            <w:pStyle w:val="TOC3"/>
            <w:tabs>
              <w:tab w:val="left" w:pos="1176"/>
              <w:tab w:val="right" w:leader="dot" w:pos="9054"/>
            </w:tabs>
            <w:rPr>
              <w:noProof/>
              <w:sz w:val="24"/>
              <w:szCs w:val="24"/>
              <w:lang w:val="en-US" w:eastAsia="ja-JP"/>
            </w:rPr>
          </w:pPr>
          <w:r w:rsidRPr="00CD07D0">
            <w:rPr>
              <w:noProof/>
              <w:lang w:val="en-GB"/>
            </w:rPr>
            <w:t>3.4.5</w:t>
          </w:r>
          <w:r>
            <w:rPr>
              <w:noProof/>
              <w:sz w:val="24"/>
              <w:szCs w:val="24"/>
              <w:lang w:val="en-US" w:eastAsia="ja-JP"/>
            </w:rPr>
            <w:tab/>
          </w:r>
          <w:r w:rsidRPr="00CD07D0">
            <w:rPr>
              <w:noProof/>
              <w:lang w:val="en-GB"/>
            </w:rPr>
            <w:t>Implementation of the Coordinator and Coordinator Election</w:t>
          </w:r>
          <w:r>
            <w:rPr>
              <w:noProof/>
            </w:rPr>
            <w:tab/>
          </w:r>
          <w:r>
            <w:rPr>
              <w:noProof/>
            </w:rPr>
            <w:fldChar w:fldCharType="begin"/>
          </w:r>
          <w:r>
            <w:rPr>
              <w:noProof/>
            </w:rPr>
            <w:instrText xml:space="preserve"> PAGEREF _Toc324905831 \h </w:instrText>
          </w:r>
          <w:r>
            <w:rPr>
              <w:noProof/>
            </w:rPr>
          </w:r>
          <w:r>
            <w:rPr>
              <w:noProof/>
            </w:rPr>
            <w:fldChar w:fldCharType="separate"/>
          </w:r>
          <w:r>
            <w:rPr>
              <w:noProof/>
            </w:rPr>
            <w:t>36</w:t>
          </w:r>
          <w:r>
            <w:rPr>
              <w:noProof/>
            </w:rPr>
            <w:fldChar w:fldCharType="end"/>
          </w:r>
        </w:p>
        <w:p w14:paraId="4B9EE2DD" w14:textId="77777777" w:rsidR="004174DF" w:rsidRDefault="004174DF">
          <w:pPr>
            <w:pStyle w:val="TOC3"/>
            <w:tabs>
              <w:tab w:val="left" w:pos="1176"/>
              <w:tab w:val="right" w:leader="dot" w:pos="9054"/>
            </w:tabs>
            <w:rPr>
              <w:noProof/>
              <w:sz w:val="24"/>
              <w:szCs w:val="24"/>
              <w:lang w:val="en-US" w:eastAsia="ja-JP"/>
            </w:rPr>
          </w:pPr>
          <w:r w:rsidRPr="00CD07D0">
            <w:rPr>
              <w:noProof/>
              <w:lang w:val="en-GB"/>
            </w:rPr>
            <w:t>3.4.6</w:t>
          </w:r>
          <w:r>
            <w:rPr>
              <w:noProof/>
              <w:sz w:val="24"/>
              <w:szCs w:val="24"/>
              <w:lang w:val="en-US" w:eastAsia="ja-JP"/>
            </w:rPr>
            <w:tab/>
          </w:r>
          <w:r w:rsidRPr="00CD07D0">
            <w:rPr>
              <w:noProof/>
              <w:lang w:val="en-GB"/>
            </w:rPr>
            <w:t>Implementation of the Overview GUI</w:t>
          </w:r>
          <w:r>
            <w:rPr>
              <w:noProof/>
            </w:rPr>
            <w:tab/>
          </w:r>
          <w:r>
            <w:rPr>
              <w:noProof/>
            </w:rPr>
            <w:fldChar w:fldCharType="begin"/>
          </w:r>
          <w:r>
            <w:rPr>
              <w:noProof/>
            </w:rPr>
            <w:instrText xml:space="preserve"> PAGEREF _Toc324905832 \h </w:instrText>
          </w:r>
          <w:r>
            <w:rPr>
              <w:noProof/>
            </w:rPr>
          </w:r>
          <w:r>
            <w:rPr>
              <w:noProof/>
            </w:rPr>
            <w:fldChar w:fldCharType="separate"/>
          </w:r>
          <w:r>
            <w:rPr>
              <w:noProof/>
            </w:rPr>
            <w:t>37</w:t>
          </w:r>
          <w:r>
            <w:rPr>
              <w:noProof/>
            </w:rPr>
            <w:fldChar w:fldCharType="end"/>
          </w:r>
        </w:p>
        <w:p w14:paraId="29721D5E" w14:textId="77777777" w:rsidR="004174DF" w:rsidRDefault="004174DF">
          <w:pPr>
            <w:pStyle w:val="TOC2"/>
            <w:tabs>
              <w:tab w:val="left" w:pos="792"/>
              <w:tab w:val="right" w:leader="dot" w:pos="9054"/>
            </w:tabs>
            <w:rPr>
              <w:b w:val="0"/>
              <w:noProof/>
              <w:sz w:val="24"/>
              <w:szCs w:val="24"/>
              <w:lang w:val="en-US" w:eastAsia="ja-JP"/>
            </w:rPr>
          </w:pPr>
          <w:r>
            <w:rPr>
              <w:noProof/>
            </w:rPr>
            <w:t>3.5</w:t>
          </w:r>
          <w:r>
            <w:rPr>
              <w:b w:val="0"/>
              <w:noProof/>
              <w:sz w:val="24"/>
              <w:szCs w:val="24"/>
              <w:lang w:val="en-US" w:eastAsia="ja-JP"/>
            </w:rPr>
            <w:tab/>
          </w:r>
          <w:r>
            <w:rPr>
              <w:noProof/>
            </w:rPr>
            <w:t>Implementation of Other Tools</w:t>
          </w:r>
          <w:r>
            <w:rPr>
              <w:noProof/>
            </w:rPr>
            <w:tab/>
          </w:r>
          <w:r>
            <w:rPr>
              <w:noProof/>
            </w:rPr>
            <w:fldChar w:fldCharType="begin"/>
          </w:r>
          <w:r>
            <w:rPr>
              <w:noProof/>
            </w:rPr>
            <w:instrText xml:space="preserve"> PAGEREF _Toc324905833 \h </w:instrText>
          </w:r>
          <w:r>
            <w:rPr>
              <w:noProof/>
            </w:rPr>
          </w:r>
          <w:r>
            <w:rPr>
              <w:noProof/>
            </w:rPr>
            <w:fldChar w:fldCharType="separate"/>
          </w:r>
          <w:r>
            <w:rPr>
              <w:noProof/>
            </w:rPr>
            <w:t>37</w:t>
          </w:r>
          <w:r>
            <w:rPr>
              <w:noProof/>
            </w:rPr>
            <w:fldChar w:fldCharType="end"/>
          </w:r>
        </w:p>
        <w:p w14:paraId="19DD5F5D" w14:textId="77777777" w:rsidR="004174DF" w:rsidRDefault="004174DF">
          <w:pPr>
            <w:pStyle w:val="TOC3"/>
            <w:tabs>
              <w:tab w:val="left" w:pos="1176"/>
              <w:tab w:val="right" w:leader="dot" w:pos="9054"/>
            </w:tabs>
            <w:rPr>
              <w:noProof/>
              <w:sz w:val="24"/>
              <w:szCs w:val="24"/>
              <w:lang w:val="en-US" w:eastAsia="ja-JP"/>
            </w:rPr>
          </w:pPr>
          <w:r w:rsidRPr="00CD07D0">
            <w:rPr>
              <w:noProof/>
              <w:lang w:val="en-GB"/>
            </w:rPr>
            <w:t>3.5.1</w:t>
          </w:r>
          <w:r>
            <w:rPr>
              <w:noProof/>
              <w:sz w:val="24"/>
              <w:szCs w:val="24"/>
              <w:lang w:val="en-US" w:eastAsia="ja-JP"/>
            </w:rPr>
            <w:tab/>
          </w:r>
          <w:r w:rsidRPr="00CD07D0">
            <w:rPr>
              <w:noProof/>
              <w:lang w:val="en-GB"/>
            </w:rPr>
            <w:t>Implementation of the Logger</w:t>
          </w:r>
          <w:r>
            <w:rPr>
              <w:noProof/>
            </w:rPr>
            <w:tab/>
          </w:r>
          <w:r>
            <w:rPr>
              <w:noProof/>
            </w:rPr>
            <w:fldChar w:fldCharType="begin"/>
          </w:r>
          <w:r>
            <w:rPr>
              <w:noProof/>
            </w:rPr>
            <w:instrText xml:space="preserve"> PAGEREF _Toc324905834 \h </w:instrText>
          </w:r>
          <w:r>
            <w:rPr>
              <w:noProof/>
            </w:rPr>
          </w:r>
          <w:r>
            <w:rPr>
              <w:noProof/>
            </w:rPr>
            <w:fldChar w:fldCharType="separate"/>
          </w:r>
          <w:r>
            <w:rPr>
              <w:noProof/>
            </w:rPr>
            <w:t>37</w:t>
          </w:r>
          <w:r>
            <w:rPr>
              <w:noProof/>
            </w:rPr>
            <w:fldChar w:fldCharType="end"/>
          </w:r>
        </w:p>
        <w:p w14:paraId="5CA03FCF" w14:textId="77777777" w:rsidR="004174DF" w:rsidRDefault="004174DF">
          <w:pPr>
            <w:pStyle w:val="TOC3"/>
            <w:tabs>
              <w:tab w:val="left" w:pos="1176"/>
              <w:tab w:val="right" w:leader="dot" w:pos="9054"/>
            </w:tabs>
            <w:rPr>
              <w:noProof/>
              <w:sz w:val="24"/>
              <w:szCs w:val="24"/>
              <w:lang w:val="en-US" w:eastAsia="ja-JP"/>
            </w:rPr>
          </w:pPr>
          <w:r w:rsidRPr="00CD07D0">
            <w:rPr>
              <w:noProof/>
              <w:lang w:val="en-GB"/>
            </w:rPr>
            <w:t>3.5.2</w:t>
          </w:r>
          <w:r>
            <w:rPr>
              <w:noProof/>
              <w:sz w:val="24"/>
              <w:szCs w:val="24"/>
              <w:lang w:val="en-US" w:eastAsia="ja-JP"/>
            </w:rPr>
            <w:tab/>
          </w:r>
          <w:r w:rsidRPr="00CD07D0">
            <w:rPr>
              <w:noProof/>
              <w:lang w:val="en-GB"/>
            </w:rPr>
            <w:t>Implementation of the File Adder</w:t>
          </w:r>
          <w:r>
            <w:rPr>
              <w:noProof/>
            </w:rPr>
            <w:tab/>
          </w:r>
          <w:r>
            <w:rPr>
              <w:noProof/>
            </w:rPr>
            <w:fldChar w:fldCharType="begin"/>
          </w:r>
          <w:r>
            <w:rPr>
              <w:noProof/>
            </w:rPr>
            <w:instrText xml:space="preserve"> PAGEREF _Toc324905835 \h </w:instrText>
          </w:r>
          <w:r>
            <w:rPr>
              <w:noProof/>
            </w:rPr>
          </w:r>
          <w:r>
            <w:rPr>
              <w:noProof/>
            </w:rPr>
            <w:fldChar w:fldCharType="separate"/>
          </w:r>
          <w:r>
            <w:rPr>
              <w:noProof/>
            </w:rPr>
            <w:t>38</w:t>
          </w:r>
          <w:r>
            <w:rPr>
              <w:noProof/>
            </w:rPr>
            <w:fldChar w:fldCharType="end"/>
          </w:r>
        </w:p>
        <w:p w14:paraId="0ABCDDEA" w14:textId="77777777" w:rsidR="004174DF" w:rsidRDefault="004174DF">
          <w:pPr>
            <w:pStyle w:val="TOC1"/>
            <w:tabs>
              <w:tab w:val="left" w:pos="382"/>
              <w:tab w:val="right" w:leader="dot" w:pos="9054"/>
            </w:tabs>
            <w:rPr>
              <w:b w:val="0"/>
              <w:noProof/>
              <w:lang w:val="en-US" w:eastAsia="ja-JP"/>
            </w:rPr>
          </w:pPr>
          <w:r w:rsidRPr="00CD07D0">
            <w:rPr>
              <w:noProof/>
              <w:lang w:val="en-GB"/>
            </w:rPr>
            <w:lastRenderedPageBreak/>
            <w:t>4</w:t>
          </w:r>
          <w:r>
            <w:rPr>
              <w:b w:val="0"/>
              <w:noProof/>
              <w:lang w:val="en-US" w:eastAsia="ja-JP"/>
            </w:rPr>
            <w:tab/>
          </w:r>
          <w:r w:rsidRPr="00CD07D0">
            <w:rPr>
              <w:noProof/>
              <w:lang w:val="en-GB"/>
            </w:rPr>
            <w:t>Experimentation and Evaluation</w:t>
          </w:r>
          <w:r>
            <w:rPr>
              <w:noProof/>
            </w:rPr>
            <w:tab/>
          </w:r>
          <w:r>
            <w:rPr>
              <w:noProof/>
            </w:rPr>
            <w:fldChar w:fldCharType="begin"/>
          </w:r>
          <w:r>
            <w:rPr>
              <w:noProof/>
            </w:rPr>
            <w:instrText xml:space="preserve"> PAGEREF _Toc324905836 \h </w:instrText>
          </w:r>
          <w:r>
            <w:rPr>
              <w:noProof/>
            </w:rPr>
          </w:r>
          <w:r>
            <w:rPr>
              <w:noProof/>
            </w:rPr>
            <w:fldChar w:fldCharType="separate"/>
          </w:r>
          <w:r>
            <w:rPr>
              <w:noProof/>
            </w:rPr>
            <w:t>39</w:t>
          </w:r>
          <w:r>
            <w:rPr>
              <w:noProof/>
            </w:rPr>
            <w:fldChar w:fldCharType="end"/>
          </w:r>
        </w:p>
        <w:p w14:paraId="0A9A1B33" w14:textId="77777777" w:rsidR="004174DF" w:rsidRDefault="004174DF">
          <w:pPr>
            <w:pStyle w:val="TOC2"/>
            <w:tabs>
              <w:tab w:val="left" w:pos="792"/>
              <w:tab w:val="right" w:leader="dot" w:pos="9054"/>
            </w:tabs>
            <w:rPr>
              <w:b w:val="0"/>
              <w:noProof/>
              <w:sz w:val="24"/>
              <w:szCs w:val="24"/>
              <w:lang w:val="en-US" w:eastAsia="ja-JP"/>
            </w:rPr>
          </w:pPr>
          <w:r>
            <w:rPr>
              <w:noProof/>
            </w:rPr>
            <w:t>4.1</w:t>
          </w:r>
          <w:r>
            <w:rPr>
              <w:b w:val="0"/>
              <w:noProof/>
              <w:sz w:val="24"/>
              <w:szCs w:val="24"/>
              <w:lang w:val="en-US" w:eastAsia="ja-JP"/>
            </w:rPr>
            <w:tab/>
          </w:r>
          <w:r>
            <w:rPr>
              <w:noProof/>
            </w:rPr>
            <w:t>Methodology</w:t>
          </w:r>
          <w:r>
            <w:rPr>
              <w:noProof/>
            </w:rPr>
            <w:tab/>
          </w:r>
          <w:r>
            <w:rPr>
              <w:noProof/>
            </w:rPr>
            <w:fldChar w:fldCharType="begin"/>
          </w:r>
          <w:r>
            <w:rPr>
              <w:noProof/>
            </w:rPr>
            <w:instrText xml:space="preserve"> PAGEREF _Toc324905837 \h </w:instrText>
          </w:r>
          <w:r>
            <w:rPr>
              <w:noProof/>
            </w:rPr>
          </w:r>
          <w:r>
            <w:rPr>
              <w:noProof/>
            </w:rPr>
            <w:fldChar w:fldCharType="separate"/>
          </w:r>
          <w:r>
            <w:rPr>
              <w:noProof/>
            </w:rPr>
            <w:t>39</w:t>
          </w:r>
          <w:r>
            <w:rPr>
              <w:noProof/>
            </w:rPr>
            <w:fldChar w:fldCharType="end"/>
          </w:r>
        </w:p>
        <w:p w14:paraId="5512280D" w14:textId="77777777" w:rsidR="004174DF" w:rsidRDefault="004174DF">
          <w:pPr>
            <w:pStyle w:val="TOC2"/>
            <w:tabs>
              <w:tab w:val="left" w:pos="792"/>
              <w:tab w:val="right" w:leader="dot" w:pos="9054"/>
            </w:tabs>
            <w:rPr>
              <w:b w:val="0"/>
              <w:noProof/>
              <w:sz w:val="24"/>
              <w:szCs w:val="24"/>
              <w:lang w:val="en-US" w:eastAsia="ja-JP"/>
            </w:rPr>
          </w:pPr>
          <w:r>
            <w:rPr>
              <w:noProof/>
            </w:rPr>
            <w:t>4.2</w:t>
          </w:r>
          <w:r>
            <w:rPr>
              <w:b w:val="0"/>
              <w:noProof/>
              <w:sz w:val="24"/>
              <w:szCs w:val="24"/>
              <w:lang w:val="en-US" w:eastAsia="ja-JP"/>
            </w:rPr>
            <w:tab/>
          </w:r>
          <w:r>
            <w:rPr>
              <w:noProof/>
            </w:rPr>
            <w:t>Metrics</w:t>
          </w:r>
          <w:r>
            <w:rPr>
              <w:noProof/>
            </w:rPr>
            <w:tab/>
          </w:r>
          <w:r>
            <w:rPr>
              <w:noProof/>
            </w:rPr>
            <w:fldChar w:fldCharType="begin"/>
          </w:r>
          <w:r>
            <w:rPr>
              <w:noProof/>
            </w:rPr>
            <w:instrText xml:space="preserve"> PAGEREF _Toc324905838 \h </w:instrText>
          </w:r>
          <w:r>
            <w:rPr>
              <w:noProof/>
            </w:rPr>
          </w:r>
          <w:r>
            <w:rPr>
              <w:noProof/>
            </w:rPr>
            <w:fldChar w:fldCharType="separate"/>
          </w:r>
          <w:r>
            <w:rPr>
              <w:noProof/>
            </w:rPr>
            <w:t>39</w:t>
          </w:r>
          <w:r>
            <w:rPr>
              <w:noProof/>
            </w:rPr>
            <w:fldChar w:fldCharType="end"/>
          </w:r>
        </w:p>
        <w:p w14:paraId="3497613A" w14:textId="77777777" w:rsidR="004174DF" w:rsidRDefault="004174DF">
          <w:pPr>
            <w:pStyle w:val="TOC2"/>
            <w:tabs>
              <w:tab w:val="left" w:pos="792"/>
              <w:tab w:val="right" w:leader="dot" w:pos="9054"/>
            </w:tabs>
            <w:rPr>
              <w:b w:val="0"/>
              <w:noProof/>
              <w:sz w:val="24"/>
              <w:szCs w:val="24"/>
              <w:lang w:val="en-US" w:eastAsia="ja-JP"/>
            </w:rPr>
          </w:pPr>
          <w:r>
            <w:rPr>
              <w:noProof/>
            </w:rPr>
            <w:t>4.3</w:t>
          </w:r>
          <w:r>
            <w:rPr>
              <w:b w:val="0"/>
              <w:noProof/>
              <w:sz w:val="24"/>
              <w:szCs w:val="24"/>
              <w:lang w:val="en-US" w:eastAsia="ja-JP"/>
            </w:rPr>
            <w:tab/>
          </w:r>
          <w:r>
            <w:rPr>
              <w:noProof/>
            </w:rPr>
            <w:t>Environment</w:t>
          </w:r>
          <w:r>
            <w:rPr>
              <w:noProof/>
            </w:rPr>
            <w:tab/>
          </w:r>
          <w:r>
            <w:rPr>
              <w:noProof/>
            </w:rPr>
            <w:fldChar w:fldCharType="begin"/>
          </w:r>
          <w:r>
            <w:rPr>
              <w:noProof/>
            </w:rPr>
            <w:instrText xml:space="preserve"> PAGEREF _Toc324905839 \h </w:instrText>
          </w:r>
          <w:r>
            <w:rPr>
              <w:noProof/>
            </w:rPr>
          </w:r>
          <w:r>
            <w:rPr>
              <w:noProof/>
            </w:rPr>
            <w:fldChar w:fldCharType="separate"/>
          </w:r>
          <w:r>
            <w:rPr>
              <w:noProof/>
            </w:rPr>
            <w:t>40</w:t>
          </w:r>
          <w:r>
            <w:rPr>
              <w:noProof/>
            </w:rPr>
            <w:fldChar w:fldCharType="end"/>
          </w:r>
        </w:p>
        <w:p w14:paraId="2E79B421" w14:textId="77777777" w:rsidR="004174DF" w:rsidRDefault="004174DF">
          <w:pPr>
            <w:pStyle w:val="TOC2"/>
            <w:tabs>
              <w:tab w:val="left" w:pos="792"/>
              <w:tab w:val="right" w:leader="dot" w:pos="9054"/>
            </w:tabs>
            <w:rPr>
              <w:b w:val="0"/>
              <w:noProof/>
              <w:sz w:val="24"/>
              <w:szCs w:val="24"/>
              <w:lang w:val="en-US" w:eastAsia="ja-JP"/>
            </w:rPr>
          </w:pPr>
          <w:r>
            <w:rPr>
              <w:noProof/>
            </w:rPr>
            <w:t>4.4</w:t>
          </w:r>
          <w:r>
            <w:rPr>
              <w:b w:val="0"/>
              <w:noProof/>
              <w:sz w:val="24"/>
              <w:szCs w:val="24"/>
              <w:lang w:val="en-US" w:eastAsia="ja-JP"/>
            </w:rPr>
            <w:tab/>
          </w:r>
          <w:r>
            <w:rPr>
              <w:noProof/>
            </w:rPr>
            <w:t>Running Idle</w:t>
          </w:r>
          <w:r>
            <w:rPr>
              <w:noProof/>
            </w:rPr>
            <w:tab/>
          </w:r>
          <w:r>
            <w:rPr>
              <w:noProof/>
            </w:rPr>
            <w:fldChar w:fldCharType="begin"/>
          </w:r>
          <w:r>
            <w:rPr>
              <w:noProof/>
            </w:rPr>
            <w:instrText xml:space="preserve"> PAGEREF _Toc324905840 \h </w:instrText>
          </w:r>
          <w:r>
            <w:rPr>
              <w:noProof/>
            </w:rPr>
          </w:r>
          <w:r>
            <w:rPr>
              <w:noProof/>
            </w:rPr>
            <w:fldChar w:fldCharType="separate"/>
          </w:r>
          <w:r>
            <w:rPr>
              <w:noProof/>
            </w:rPr>
            <w:t>40</w:t>
          </w:r>
          <w:r>
            <w:rPr>
              <w:noProof/>
            </w:rPr>
            <w:fldChar w:fldCharType="end"/>
          </w:r>
        </w:p>
        <w:p w14:paraId="0E002976" w14:textId="77777777" w:rsidR="004174DF" w:rsidRDefault="004174DF">
          <w:pPr>
            <w:pStyle w:val="TOC2"/>
            <w:tabs>
              <w:tab w:val="left" w:pos="792"/>
              <w:tab w:val="right" w:leader="dot" w:pos="9054"/>
            </w:tabs>
            <w:rPr>
              <w:b w:val="0"/>
              <w:noProof/>
              <w:sz w:val="24"/>
              <w:szCs w:val="24"/>
              <w:lang w:val="en-US" w:eastAsia="ja-JP"/>
            </w:rPr>
          </w:pPr>
          <w:r>
            <w:rPr>
              <w:noProof/>
            </w:rPr>
            <w:t>4.5</w:t>
          </w:r>
          <w:r>
            <w:rPr>
              <w:b w:val="0"/>
              <w:noProof/>
              <w:sz w:val="24"/>
              <w:szCs w:val="24"/>
              <w:lang w:val="en-US" w:eastAsia="ja-JP"/>
            </w:rPr>
            <w:tab/>
          </w:r>
          <w:r>
            <w:rPr>
              <w:noProof/>
            </w:rPr>
            <w:t>Add and Refresh</w:t>
          </w:r>
          <w:r>
            <w:rPr>
              <w:noProof/>
            </w:rPr>
            <w:tab/>
          </w:r>
          <w:r>
            <w:rPr>
              <w:noProof/>
            </w:rPr>
            <w:fldChar w:fldCharType="begin"/>
          </w:r>
          <w:r>
            <w:rPr>
              <w:noProof/>
            </w:rPr>
            <w:instrText xml:space="preserve"> PAGEREF _Toc324905841 \h </w:instrText>
          </w:r>
          <w:r>
            <w:rPr>
              <w:noProof/>
            </w:rPr>
          </w:r>
          <w:r>
            <w:rPr>
              <w:noProof/>
            </w:rPr>
            <w:fldChar w:fldCharType="separate"/>
          </w:r>
          <w:r>
            <w:rPr>
              <w:noProof/>
            </w:rPr>
            <w:t>43</w:t>
          </w:r>
          <w:r>
            <w:rPr>
              <w:noProof/>
            </w:rPr>
            <w:fldChar w:fldCharType="end"/>
          </w:r>
        </w:p>
        <w:p w14:paraId="374354AE" w14:textId="77777777" w:rsidR="004174DF" w:rsidRDefault="004174DF">
          <w:pPr>
            <w:pStyle w:val="TOC3"/>
            <w:tabs>
              <w:tab w:val="left" w:pos="1176"/>
              <w:tab w:val="right" w:leader="dot" w:pos="9054"/>
            </w:tabs>
            <w:rPr>
              <w:noProof/>
              <w:sz w:val="24"/>
              <w:szCs w:val="24"/>
              <w:lang w:val="en-US" w:eastAsia="ja-JP"/>
            </w:rPr>
          </w:pPr>
          <w:r w:rsidRPr="00CD07D0">
            <w:rPr>
              <w:noProof/>
              <w:lang w:val="en-GB"/>
            </w:rPr>
            <w:t>4.5.1</w:t>
          </w:r>
          <w:r>
            <w:rPr>
              <w:noProof/>
              <w:sz w:val="24"/>
              <w:szCs w:val="24"/>
              <w:lang w:val="en-US" w:eastAsia="ja-JP"/>
            </w:rPr>
            <w:tab/>
          </w:r>
          <w:r w:rsidRPr="00CD07D0">
            <w:rPr>
              <w:noProof/>
              <w:lang w:val="en-GB"/>
            </w:rPr>
            <w:t>Two Devices</w:t>
          </w:r>
          <w:r>
            <w:rPr>
              <w:noProof/>
            </w:rPr>
            <w:tab/>
          </w:r>
          <w:r>
            <w:rPr>
              <w:noProof/>
            </w:rPr>
            <w:fldChar w:fldCharType="begin"/>
          </w:r>
          <w:r>
            <w:rPr>
              <w:noProof/>
            </w:rPr>
            <w:instrText xml:space="preserve"> PAGEREF _Toc324905842 \h </w:instrText>
          </w:r>
          <w:r>
            <w:rPr>
              <w:noProof/>
            </w:rPr>
          </w:r>
          <w:r>
            <w:rPr>
              <w:noProof/>
            </w:rPr>
            <w:fldChar w:fldCharType="separate"/>
          </w:r>
          <w:r>
            <w:rPr>
              <w:noProof/>
            </w:rPr>
            <w:t>44</w:t>
          </w:r>
          <w:r>
            <w:rPr>
              <w:noProof/>
            </w:rPr>
            <w:fldChar w:fldCharType="end"/>
          </w:r>
        </w:p>
        <w:p w14:paraId="2D14759F" w14:textId="77777777" w:rsidR="004174DF" w:rsidRDefault="004174DF">
          <w:pPr>
            <w:pStyle w:val="TOC3"/>
            <w:tabs>
              <w:tab w:val="left" w:pos="1176"/>
              <w:tab w:val="right" w:leader="dot" w:pos="9054"/>
            </w:tabs>
            <w:rPr>
              <w:noProof/>
              <w:sz w:val="24"/>
              <w:szCs w:val="24"/>
              <w:lang w:val="en-US" w:eastAsia="ja-JP"/>
            </w:rPr>
          </w:pPr>
          <w:r w:rsidRPr="00CD07D0">
            <w:rPr>
              <w:noProof/>
              <w:lang w:val="en-GB"/>
            </w:rPr>
            <w:t>4.5.2</w:t>
          </w:r>
          <w:r>
            <w:rPr>
              <w:noProof/>
              <w:sz w:val="24"/>
              <w:szCs w:val="24"/>
              <w:lang w:val="en-US" w:eastAsia="ja-JP"/>
            </w:rPr>
            <w:tab/>
          </w:r>
          <w:r w:rsidRPr="00CD07D0">
            <w:rPr>
              <w:noProof/>
              <w:lang w:val="en-GB"/>
            </w:rPr>
            <w:t>Ten Devices</w:t>
          </w:r>
          <w:r>
            <w:rPr>
              <w:noProof/>
            </w:rPr>
            <w:tab/>
          </w:r>
          <w:r>
            <w:rPr>
              <w:noProof/>
            </w:rPr>
            <w:fldChar w:fldCharType="begin"/>
          </w:r>
          <w:r>
            <w:rPr>
              <w:noProof/>
            </w:rPr>
            <w:instrText xml:space="preserve"> PAGEREF _Toc324905843 \h </w:instrText>
          </w:r>
          <w:r>
            <w:rPr>
              <w:noProof/>
            </w:rPr>
          </w:r>
          <w:r>
            <w:rPr>
              <w:noProof/>
            </w:rPr>
            <w:fldChar w:fldCharType="separate"/>
          </w:r>
          <w:r>
            <w:rPr>
              <w:noProof/>
            </w:rPr>
            <w:t>60</w:t>
          </w:r>
          <w:r>
            <w:rPr>
              <w:noProof/>
            </w:rPr>
            <w:fldChar w:fldCharType="end"/>
          </w:r>
        </w:p>
        <w:p w14:paraId="04F12982" w14:textId="77777777" w:rsidR="004174DF" w:rsidRDefault="004174DF">
          <w:pPr>
            <w:pStyle w:val="TOC2"/>
            <w:tabs>
              <w:tab w:val="left" w:pos="792"/>
              <w:tab w:val="right" w:leader="dot" w:pos="9054"/>
            </w:tabs>
            <w:rPr>
              <w:b w:val="0"/>
              <w:noProof/>
              <w:sz w:val="24"/>
              <w:szCs w:val="24"/>
              <w:lang w:val="en-US" w:eastAsia="ja-JP"/>
            </w:rPr>
          </w:pPr>
          <w:r>
            <w:rPr>
              <w:noProof/>
            </w:rPr>
            <w:t>4.6</w:t>
          </w:r>
          <w:r>
            <w:rPr>
              <w:b w:val="0"/>
              <w:noProof/>
              <w:sz w:val="24"/>
              <w:szCs w:val="24"/>
              <w:lang w:val="en-US" w:eastAsia="ja-JP"/>
            </w:rPr>
            <w:tab/>
          </w:r>
          <w:r>
            <w:rPr>
              <w:noProof/>
            </w:rPr>
            <w:t>Coordinator Selection Time</w:t>
          </w:r>
          <w:r>
            <w:rPr>
              <w:noProof/>
            </w:rPr>
            <w:tab/>
          </w:r>
          <w:r>
            <w:rPr>
              <w:noProof/>
            </w:rPr>
            <w:fldChar w:fldCharType="begin"/>
          </w:r>
          <w:r>
            <w:rPr>
              <w:noProof/>
            </w:rPr>
            <w:instrText xml:space="preserve"> PAGEREF _Toc324905844 \h </w:instrText>
          </w:r>
          <w:r>
            <w:rPr>
              <w:noProof/>
            </w:rPr>
          </w:r>
          <w:r>
            <w:rPr>
              <w:noProof/>
            </w:rPr>
            <w:fldChar w:fldCharType="separate"/>
          </w:r>
          <w:r>
            <w:rPr>
              <w:noProof/>
            </w:rPr>
            <w:t>73</w:t>
          </w:r>
          <w:r>
            <w:rPr>
              <w:noProof/>
            </w:rPr>
            <w:fldChar w:fldCharType="end"/>
          </w:r>
        </w:p>
        <w:p w14:paraId="32D2246A" w14:textId="77777777" w:rsidR="004174DF" w:rsidRDefault="004174DF">
          <w:pPr>
            <w:pStyle w:val="TOC2"/>
            <w:tabs>
              <w:tab w:val="left" w:pos="792"/>
              <w:tab w:val="right" w:leader="dot" w:pos="9054"/>
            </w:tabs>
            <w:rPr>
              <w:b w:val="0"/>
              <w:noProof/>
              <w:sz w:val="24"/>
              <w:szCs w:val="24"/>
              <w:lang w:val="en-US" w:eastAsia="ja-JP"/>
            </w:rPr>
          </w:pPr>
          <w:r>
            <w:rPr>
              <w:noProof/>
            </w:rPr>
            <w:t>4.7</w:t>
          </w:r>
          <w:r>
            <w:rPr>
              <w:b w:val="0"/>
              <w:noProof/>
              <w:sz w:val="24"/>
              <w:szCs w:val="24"/>
              <w:lang w:val="en-US" w:eastAsia="ja-JP"/>
            </w:rPr>
            <w:tab/>
          </w:r>
          <w:r>
            <w:rPr>
              <w:noProof/>
            </w:rPr>
            <w:t>Setup Time</w:t>
          </w:r>
          <w:r>
            <w:rPr>
              <w:noProof/>
            </w:rPr>
            <w:tab/>
          </w:r>
          <w:r>
            <w:rPr>
              <w:noProof/>
            </w:rPr>
            <w:fldChar w:fldCharType="begin"/>
          </w:r>
          <w:r>
            <w:rPr>
              <w:noProof/>
            </w:rPr>
            <w:instrText xml:space="preserve"> PAGEREF _Toc324905845 \h </w:instrText>
          </w:r>
          <w:r>
            <w:rPr>
              <w:noProof/>
            </w:rPr>
          </w:r>
          <w:r>
            <w:rPr>
              <w:noProof/>
            </w:rPr>
            <w:fldChar w:fldCharType="separate"/>
          </w:r>
          <w:r>
            <w:rPr>
              <w:noProof/>
            </w:rPr>
            <w:t>74</w:t>
          </w:r>
          <w:r>
            <w:rPr>
              <w:noProof/>
            </w:rPr>
            <w:fldChar w:fldCharType="end"/>
          </w:r>
        </w:p>
        <w:p w14:paraId="42CBB539" w14:textId="77777777" w:rsidR="004174DF" w:rsidRDefault="004174DF">
          <w:pPr>
            <w:pStyle w:val="TOC2"/>
            <w:tabs>
              <w:tab w:val="left" w:pos="792"/>
              <w:tab w:val="right" w:leader="dot" w:pos="9054"/>
            </w:tabs>
            <w:rPr>
              <w:b w:val="0"/>
              <w:noProof/>
              <w:sz w:val="24"/>
              <w:szCs w:val="24"/>
              <w:lang w:val="en-US" w:eastAsia="ja-JP"/>
            </w:rPr>
          </w:pPr>
          <w:r>
            <w:rPr>
              <w:noProof/>
            </w:rPr>
            <w:t>4.8</w:t>
          </w:r>
          <w:r>
            <w:rPr>
              <w:b w:val="0"/>
              <w:noProof/>
              <w:sz w:val="24"/>
              <w:szCs w:val="24"/>
              <w:lang w:val="en-US" w:eastAsia="ja-JP"/>
            </w:rPr>
            <w:tab/>
          </w:r>
          <w:r>
            <w:rPr>
              <w:noProof/>
            </w:rPr>
            <w:t>Opening a File Remotely</w:t>
          </w:r>
          <w:r>
            <w:rPr>
              <w:noProof/>
            </w:rPr>
            <w:tab/>
          </w:r>
          <w:r>
            <w:rPr>
              <w:noProof/>
            </w:rPr>
            <w:fldChar w:fldCharType="begin"/>
          </w:r>
          <w:r>
            <w:rPr>
              <w:noProof/>
            </w:rPr>
            <w:instrText xml:space="preserve"> PAGEREF _Toc324905846 \h </w:instrText>
          </w:r>
          <w:r>
            <w:rPr>
              <w:noProof/>
            </w:rPr>
          </w:r>
          <w:r>
            <w:rPr>
              <w:noProof/>
            </w:rPr>
            <w:fldChar w:fldCharType="separate"/>
          </w:r>
          <w:r>
            <w:rPr>
              <w:noProof/>
            </w:rPr>
            <w:t>76</w:t>
          </w:r>
          <w:r>
            <w:rPr>
              <w:noProof/>
            </w:rPr>
            <w:fldChar w:fldCharType="end"/>
          </w:r>
        </w:p>
        <w:p w14:paraId="1BF426D3" w14:textId="77777777" w:rsidR="004174DF" w:rsidRDefault="004174DF">
          <w:pPr>
            <w:pStyle w:val="TOC2"/>
            <w:tabs>
              <w:tab w:val="left" w:pos="792"/>
              <w:tab w:val="right" w:leader="dot" w:pos="9054"/>
            </w:tabs>
            <w:rPr>
              <w:b w:val="0"/>
              <w:noProof/>
              <w:sz w:val="24"/>
              <w:szCs w:val="24"/>
              <w:lang w:val="en-US" w:eastAsia="ja-JP"/>
            </w:rPr>
          </w:pPr>
          <w:r>
            <w:rPr>
              <w:noProof/>
            </w:rPr>
            <w:t>4.9</w:t>
          </w:r>
          <w:r>
            <w:rPr>
              <w:b w:val="0"/>
              <w:noProof/>
              <w:sz w:val="24"/>
              <w:szCs w:val="24"/>
              <w:lang w:val="en-US" w:eastAsia="ja-JP"/>
            </w:rPr>
            <w:tab/>
          </w:r>
          <w:r>
            <w:rPr>
              <w:noProof/>
            </w:rPr>
            <w:t>Remote Access System</w:t>
          </w:r>
          <w:r>
            <w:rPr>
              <w:noProof/>
            </w:rPr>
            <w:tab/>
          </w:r>
          <w:r>
            <w:rPr>
              <w:noProof/>
            </w:rPr>
            <w:fldChar w:fldCharType="begin"/>
          </w:r>
          <w:r>
            <w:rPr>
              <w:noProof/>
            </w:rPr>
            <w:instrText xml:space="preserve"> PAGEREF _Toc324905847 \h </w:instrText>
          </w:r>
          <w:r>
            <w:rPr>
              <w:noProof/>
            </w:rPr>
          </w:r>
          <w:r>
            <w:rPr>
              <w:noProof/>
            </w:rPr>
            <w:fldChar w:fldCharType="separate"/>
          </w:r>
          <w:r>
            <w:rPr>
              <w:noProof/>
            </w:rPr>
            <w:t>76</w:t>
          </w:r>
          <w:r>
            <w:rPr>
              <w:noProof/>
            </w:rPr>
            <w:fldChar w:fldCharType="end"/>
          </w:r>
        </w:p>
        <w:p w14:paraId="00821B56" w14:textId="77777777" w:rsidR="004174DF" w:rsidRDefault="004174DF">
          <w:pPr>
            <w:pStyle w:val="TOC2"/>
            <w:tabs>
              <w:tab w:val="left" w:pos="922"/>
              <w:tab w:val="right" w:leader="dot" w:pos="9054"/>
            </w:tabs>
            <w:rPr>
              <w:b w:val="0"/>
              <w:noProof/>
              <w:sz w:val="24"/>
              <w:szCs w:val="24"/>
              <w:lang w:val="en-US" w:eastAsia="ja-JP"/>
            </w:rPr>
          </w:pPr>
          <w:r>
            <w:rPr>
              <w:noProof/>
            </w:rPr>
            <w:t>4.10</w:t>
          </w:r>
          <w:r>
            <w:rPr>
              <w:b w:val="0"/>
              <w:noProof/>
              <w:sz w:val="24"/>
              <w:szCs w:val="24"/>
              <w:lang w:val="en-US" w:eastAsia="ja-JP"/>
            </w:rPr>
            <w:tab/>
          </w:r>
          <w:r>
            <w:rPr>
              <w:noProof/>
            </w:rPr>
            <w:t>Synchronization Time</w:t>
          </w:r>
          <w:r>
            <w:rPr>
              <w:noProof/>
            </w:rPr>
            <w:tab/>
          </w:r>
          <w:r>
            <w:rPr>
              <w:noProof/>
            </w:rPr>
            <w:fldChar w:fldCharType="begin"/>
          </w:r>
          <w:r>
            <w:rPr>
              <w:noProof/>
            </w:rPr>
            <w:instrText xml:space="preserve"> PAGEREF _Toc324905848 \h </w:instrText>
          </w:r>
          <w:r>
            <w:rPr>
              <w:noProof/>
            </w:rPr>
          </w:r>
          <w:r>
            <w:rPr>
              <w:noProof/>
            </w:rPr>
            <w:fldChar w:fldCharType="separate"/>
          </w:r>
          <w:r>
            <w:rPr>
              <w:noProof/>
            </w:rPr>
            <w:t>78</w:t>
          </w:r>
          <w:r>
            <w:rPr>
              <w:noProof/>
            </w:rPr>
            <w:fldChar w:fldCharType="end"/>
          </w:r>
        </w:p>
        <w:p w14:paraId="1A5F6BF1" w14:textId="77777777" w:rsidR="004174DF" w:rsidRDefault="004174DF">
          <w:pPr>
            <w:pStyle w:val="TOC2"/>
            <w:tabs>
              <w:tab w:val="left" w:pos="922"/>
              <w:tab w:val="right" w:leader="dot" w:pos="9054"/>
            </w:tabs>
            <w:rPr>
              <w:b w:val="0"/>
              <w:noProof/>
              <w:sz w:val="24"/>
              <w:szCs w:val="24"/>
              <w:lang w:val="en-US" w:eastAsia="ja-JP"/>
            </w:rPr>
          </w:pPr>
          <w:r>
            <w:rPr>
              <w:noProof/>
            </w:rPr>
            <w:t>4.11</w:t>
          </w:r>
          <w:r>
            <w:rPr>
              <w:b w:val="0"/>
              <w:noProof/>
              <w:sz w:val="24"/>
              <w:szCs w:val="24"/>
              <w:lang w:val="en-US" w:eastAsia="ja-JP"/>
            </w:rPr>
            <w:tab/>
          </w:r>
          <w:r>
            <w:rPr>
              <w:noProof/>
            </w:rPr>
            <w:t>Application Synchronization</w:t>
          </w:r>
          <w:r>
            <w:rPr>
              <w:noProof/>
            </w:rPr>
            <w:tab/>
          </w:r>
          <w:r>
            <w:rPr>
              <w:noProof/>
            </w:rPr>
            <w:fldChar w:fldCharType="begin"/>
          </w:r>
          <w:r>
            <w:rPr>
              <w:noProof/>
            </w:rPr>
            <w:instrText xml:space="preserve"> PAGEREF _Toc324905849 \h </w:instrText>
          </w:r>
          <w:r>
            <w:rPr>
              <w:noProof/>
            </w:rPr>
          </w:r>
          <w:r>
            <w:rPr>
              <w:noProof/>
            </w:rPr>
            <w:fldChar w:fldCharType="separate"/>
          </w:r>
          <w:r>
            <w:rPr>
              <w:noProof/>
            </w:rPr>
            <w:t>82</w:t>
          </w:r>
          <w:r>
            <w:rPr>
              <w:noProof/>
            </w:rPr>
            <w:fldChar w:fldCharType="end"/>
          </w:r>
        </w:p>
        <w:p w14:paraId="59BCAAC8" w14:textId="77777777" w:rsidR="004174DF" w:rsidRDefault="004174DF">
          <w:pPr>
            <w:pStyle w:val="TOC1"/>
            <w:tabs>
              <w:tab w:val="left" w:pos="382"/>
              <w:tab w:val="right" w:leader="dot" w:pos="9054"/>
            </w:tabs>
            <w:rPr>
              <w:b w:val="0"/>
              <w:noProof/>
              <w:lang w:val="en-US" w:eastAsia="ja-JP"/>
            </w:rPr>
          </w:pPr>
          <w:r w:rsidRPr="00CD07D0">
            <w:rPr>
              <w:noProof/>
              <w:lang w:val="en-GB"/>
            </w:rPr>
            <w:t>5</w:t>
          </w:r>
          <w:r>
            <w:rPr>
              <w:b w:val="0"/>
              <w:noProof/>
              <w:lang w:val="en-US" w:eastAsia="ja-JP"/>
            </w:rPr>
            <w:tab/>
          </w:r>
          <w:r w:rsidRPr="00CD07D0">
            <w:rPr>
              <w:noProof/>
              <w:lang w:val="en-GB"/>
            </w:rPr>
            <w:t>Discussion</w:t>
          </w:r>
          <w:r>
            <w:rPr>
              <w:noProof/>
            </w:rPr>
            <w:tab/>
          </w:r>
          <w:r>
            <w:rPr>
              <w:noProof/>
            </w:rPr>
            <w:fldChar w:fldCharType="begin"/>
          </w:r>
          <w:r>
            <w:rPr>
              <w:noProof/>
            </w:rPr>
            <w:instrText xml:space="preserve"> PAGEREF _Toc324905850 \h </w:instrText>
          </w:r>
          <w:r>
            <w:rPr>
              <w:noProof/>
            </w:rPr>
          </w:r>
          <w:r>
            <w:rPr>
              <w:noProof/>
            </w:rPr>
            <w:fldChar w:fldCharType="separate"/>
          </w:r>
          <w:r>
            <w:rPr>
              <w:noProof/>
            </w:rPr>
            <w:t>85</w:t>
          </w:r>
          <w:r>
            <w:rPr>
              <w:noProof/>
            </w:rPr>
            <w:fldChar w:fldCharType="end"/>
          </w:r>
        </w:p>
        <w:p w14:paraId="35F0A2C5" w14:textId="77777777" w:rsidR="004174DF" w:rsidRDefault="004174DF">
          <w:pPr>
            <w:pStyle w:val="TOC2"/>
            <w:tabs>
              <w:tab w:val="left" w:pos="792"/>
              <w:tab w:val="right" w:leader="dot" w:pos="9054"/>
            </w:tabs>
            <w:rPr>
              <w:b w:val="0"/>
              <w:noProof/>
              <w:sz w:val="24"/>
              <w:szCs w:val="24"/>
              <w:lang w:val="en-US" w:eastAsia="ja-JP"/>
            </w:rPr>
          </w:pPr>
          <w:r>
            <w:rPr>
              <w:noProof/>
            </w:rPr>
            <w:t>5.1</w:t>
          </w:r>
          <w:r>
            <w:rPr>
              <w:b w:val="0"/>
              <w:noProof/>
              <w:sz w:val="24"/>
              <w:szCs w:val="24"/>
              <w:lang w:val="en-US" w:eastAsia="ja-JP"/>
            </w:rPr>
            <w:tab/>
          </w:r>
          <w:r>
            <w:rPr>
              <w:noProof/>
            </w:rPr>
            <w:t>Coordinator Versus Complete Decentralization</w:t>
          </w:r>
          <w:r>
            <w:rPr>
              <w:noProof/>
            </w:rPr>
            <w:tab/>
          </w:r>
          <w:r>
            <w:rPr>
              <w:noProof/>
            </w:rPr>
            <w:fldChar w:fldCharType="begin"/>
          </w:r>
          <w:r>
            <w:rPr>
              <w:noProof/>
            </w:rPr>
            <w:instrText xml:space="preserve"> PAGEREF _Toc324905851 \h </w:instrText>
          </w:r>
          <w:r>
            <w:rPr>
              <w:noProof/>
            </w:rPr>
          </w:r>
          <w:r>
            <w:rPr>
              <w:noProof/>
            </w:rPr>
            <w:fldChar w:fldCharType="separate"/>
          </w:r>
          <w:r>
            <w:rPr>
              <w:noProof/>
            </w:rPr>
            <w:t>85</w:t>
          </w:r>
          <w:r>
            <w:rPr>
              <w:noProof/>
            </w:rPr>
            <w:fldChar w:fldCharType="end"/>
          </w:r>
        </w:p>
        <w:p w14:paraId="6BA13522" w14:textId="77777777" w:rsidR="004174DF" w:rsidRDefault="004174DF">
          <w:pPr>
            <w:pStyle w:val="TOC2"/>
            <w:tabs>
              <w:tab w:val="left" w:pos="792"/>
              <w:tab w:val="right" w:leader="dot" w:pos="9054"/>
            </w:tabs>
            <w:rPr>
              <w:b w:val="0"/>
              <w:noProof/>
              <w:sz w:val="24"/>
              <w:szCs w:val="24"/>
              <w:lang w:val="en-US" w:eastAsia="ja-JP"/>
            </w:rPr>
          </w:pPr>
          <w:r>
            <w:rPr>
              <w:noProof/>
            </w:rPr>
            <w:t>5.2</w:t>
          </w:r>
          <w:r>
            <w:rPr>
              <w:b w:val="0"/>
              <w:noProof/>
              <w:sz w:val="24"/>
              <w:szCs w:val="24"/>
              <w:lang w:val="en-US" w:eastAsia="ja-JP"/>
            </w:rPr>
            <w:tab/>
          </w:r>
          <w:r>
            <w:rPr>
              <w:noProof/>
            </w:rPr>
            <w:t>OS and Applications Interface</w:t>
          </w:r>
          <w:r>
            <w:rPr>
              <w:noProof/>
            </w:rPr>
            <w:tab/>
          </w:r>
          <w:r>
            <w:rPr>
              <w:noProof/>
            </w:rPr>
            <w:fldChar w:fldCharType="begin"/>
          </w:r>
          <w:r>
            <w:rPr>
              <w:noProof/>
            </w:rPr>
            <w:instrText xml:space="preserve"> PAGEREF _Toc324905852 \h </w:instrText>
          </w:r>
          <w:r>
            <w:rPr>
              <w:noProof/>
            </w:rPr>
          </w:r>
          <w:r>
            <w:rPr>
              <w:noProof/>
            </w:rPr>
            <w:fldChar w:fldCharType="separate"/>
          </w:r>
          <w:r>
            <w:rPr>
              <w:noProof/>
            </w:rPr>
            <w:t>85</w:t>
          </w:r>
          <w:r>
            <w:rPr>
              <w:noProof/>
            </w:rPr>
            <w:fldChar w:fldCharType="end"/>
          </w:r>
        </w:p>
        <w:p w14:paraId="228043D4" w14:textId="77777777" w:rsidR="004174DF" w:rsidRDefault="004174DF">
          <w:pPr>
            <w:pStyle w:val="TOC2"/>
            <w:tabs>
              <w:tab w:val="left" w:pos="792"/>
              <w:tab w:val="right" w:leader="dot" w:pos="9054"/>
            </w:tabs>
            <w:rPr>
              <w:b w:val="0"/>
              <w:noProof/>
              <w:sz w:val="24"/>
              <w:szCs w:val="24"/>
              <w:lang w:val="en-US" w:eastAsia="ja-JP"/>
            </w:rPr>
          </w:pPr>
          <w:r>
            <w:rPr>
              <w:noProof/>
            </w:rPr>
            <w:t>5.3</w:t>
          </w:r>
          <w:r>
            <w:rPr>
              <w:b w:val="0"/>
              <w:noProof/>
              <w:sz w:val="24"/>
              <w:szCs w:val="24"/>
              <w:lang w:val="en-US" w:eastAsia="ja-JP"/>
            </w:rPr>
            <w:tab/>
          </w:r>
          <w:r>
            <w:rPr>
              <w:noProof/>
            </w:rPr>
            <w:t>Automatic Versus Manual Refresh/Synchronization</w:t>
          </w:r>
          <w:r>
            <w:rPr>
              <w:noProof/>
            </w:rPr>
            <w:tab/>
          </w:r>
          <w:r>
            <w:rPr>
              <w:noProof/>
            </w:rPr>
            <w:fldChar w:fldCharType="begin"/>
          </w:r>
          <w:r>
            <w:rPr>
              <w:noProof/>
            </w:rPr>
            <w:instrText xml:space="preserve"> PAGEREF _Toc324905853 \h </w:instrText>
          </w:r>
          <w:r>
            <w:rPr>
              <w:noProof/>
            </w:rPr>
          </w:r>
          <w:r>
            <w:rPr>
              <w:noProof/>
            </w:rPr>
            <w:fldChar w:fldCharType="separate"/>
          </w:r>
          <w:r>
            <w:rPr>
              <w:noProof/>
            </w:rPr>
            <w:t>86</w:t>
          </w:r>
          <w:r>
            <w:rPr>
              <w:noProof/>
            </w:rPr>
            <w:fldChar w:fldCharType="end"/>
          </w:r>
        </w:p>
        <w:p w14:paraId="2DB6D3D7" w14:textId="77777777" w:rsidR="004174DF" w:rsidRDefault="004174DF">
          <w:pPr>
            <w:pStyle w:val="TOC2"/>
            <w:tabs>
              <w:tab w:val="left" w:pos="792"/>
              <w:tab w:val="right" w:leader="dot" w:pos="9054"/>
            </w:tabs>
            <w:rPr>
              <w:b w:val="0"/>
              <w:noProof/>
              <w:sz w:val="24"/>
              <w:szCs w:val="24"/>
              <w:lang w:val="en-US" w:eastAsia="ja-JP"/>
            </w:rPr>
          </w:pPr>
          <w:r>
            <w:rPr>
              <w:noProof/>
            </w:rPr>
            <w:t>5.4</w:t>
          </w:r>
          <w:r>
            <w:rPr>
              <w:b w:val="0"/>
              <w:noProof/>
              <w:sz w:val="24"/>
              <w:szCs w:val="24"/>
              <w:lang w:val="en-US" w:eastAsia="ja-JP"/>
            </w:rPr>
            <w:tab/>
          </w:r>
          <w:r>
            <w:rPr>
              <w:noProof/>
            </w:rPr>
            <w:t>Batching and Caching</w:t>
          </w:r>
          <w:r>
            <w:rPr>
              <w:noProof/>
            </w:rPr>
            <w:tab/>
          </w:r>
          <w:r>
            <w:rPr>
              <w:noProof/>
            </w:rPr>
            <w:fldChar w:fldCharType="begin"/>
          </w:r>
          <w:r>
            <w:rPr>
              <w:noProof/>
            </w:rPr>
            <w:instrText xml:space="preserve"> PAGEREF _Toc324905854 \h </w:instrText>
          </w:r>
          <w:r>
            <w:rPr>
              <w:noProof/>
            </w:rPr>
          </w:r>
          <w:r>
            <w:rPr>
              <w:noProof/>
            </w:rPr>
            <w:fldChar w:fldCharType="separate"/>
          </w:r>
          <w:r>
            <w:rPr>
              <w:noProof/>
            </w:rPr>
            <w:t>87</w:t>
          </w:r>
          <w:r>
            <w:rPr>
              <w:noProof/>
            </w:rPr>
            <w:fldChar w:fldCharType="end"/>
          </w:r>
        </w:p>
        <w:p w14:paraId="59E99EF1" w14:textId="77777777" w:rsidR="004174DF" w:rsidRDefault="004174DF">
          <w:pPr>
            <w:pStyle w:val="TOC2"/>
            <w:tabs>
              <w:tab w:val="left" w:pos="792"/>
              <w:tab w:val="right" w:leader="dot" w:pos="9054"/>
            </w:tabs>
            <w:rPr>
              <w:b w:val="0"/>
              <w:noProof/>
              <w:sz w:val="24"/>
              <w:szCs w:val="24"/>
              <w:lang w:val="en-US" w:eastAsia="ja-JP"/>
            </w:rPr>
          </w:pPr>
          <w:r>
            <w:rPr>
              <w:noProof/>
            </w:rPr>
            <w:t>5.5</w:t>
          </w:r>
          <w:r>
            <w:rPr>
              <w:b w:val="0"/>
              <w:noProof/>
              <w:sz w:val="24"/>
              <w:szCs w:val="24"/>
              <w:lang w:val="en-US" w:eastAsia="ja-JP"/>
            </w:rPr>
            <w:tab/>
          </w:r>
          <w:r>
            <w:rPr>
              <w:noProof/>
            </w:rPr>
            <w:t>Remote Application Access</w:t>
          </w:r>
          <w:r>
            <w:rPr>
              <w:noProof/>
            </w:rPr>
            <w:tab/>
          </w:r>
          <w:r>
            <w:rPr>
              <w:noProof/>
            </w:rPr>
            <w:fldChar w:fldCharType="begin"/>
          </w:r>
          <w:r>
            <w:rPr>
              <w:noProof/>
            </w:rPr>
            <w:instrText xml:space="preserve"> PAGEREF _Toc324905855 \h </w:instrText>
          </w:r>
          <w:r>
            <w:rPr>
              <w:noProof/>
            </w:rPr>
          </w:r>
          <w:r>
            <w:rPr>
              <w:noProof/>
            </w:rPr>
            <w:fldChar w:fldCharType="separate"/>
          </w:r>
          <w:r>
            <w:rPr>
              <w:noProof/>
            </w:rPr>
            <w:t>88</w:t>
          </w:r>
          <w:r>
            <w:rPr>
              <w:noProof/>
            </w:rPr>
            <w:fldChar w:fldCharType="end"/>
          </w:r>
        </w:p>
        <w:p w14:paraId="72837A76" w14:textId="77777777" w:rsidR="004174DF" w:rsidRDefault="004174DF">
          <w:pPr>
            <w:pStyle w:val="TOC2"/>
            <w:tabs>
              <w:tab w:val="left" w:pos="792"/>
              <w:tab w:val="right" w:leader="dot" w:pos="9054"/>
            </w:tabs>
            <w:rPr>
              <w:b w:val="0"/>
              <w:noProof/>
              <w:sz w:val="24"/>
              <w:szCs w:val="24"/>
              <w:lang w:val="en-US" w:eastAsia="ja-JP"/>
            </w:rPr>
          </w:pPr>
          <w:r>
            <w:rPr>
              <w:noProof/>
            </w:rPr>
            <w:t>5.6</w:t>
          </w:r>
          <w:r>
            <w:rPr>
              <w:b w:val="0"/>
              <w:noProof/>
              <w:sz w:val="24"/>
              <w:szCs w:val="24"/>
              <w:lang w:val="en-US" w:eastAsia="ja-JP"/>
            </w:rPr>
            <w:tab/>
          </w:r>
          <w:r>
            <w:rPr>
              <w:noProof/>
            </w:rPr>
            <w:t>Security</w:t>
          </w:r>
          <w:r>
            <w:rPr>
              <w:noProof/>
            </w:rPr>
            <w:tab/>
          </w:r>
          <w:r>
            <w:rPr>
              <w:noProof/>
            </w:rPr>
            <w:fldChar w:fldCharType="begin"/>
          </w:r>
          <w:r>
            <w:rPr>
              <w:noProof/>
            </w:rPr>
            <w:instrText xml:space="preserve"> PAGEREF _Toc324905856 \h </w:instrText>
          </w:r>
          <w:r>
            <w:rPr>
              <w:noProof/>
            </w:rPr>
          </w:r>
          <w:r>
            <w:rPr>
              <w:noProof/>
            </w:rPr>
            <w:fldChar w:fldCharType="separate"/>
          </w:r>
          <w:r>
            <w:rPr>
              <w:noProof/>
            </w:rPr>
            <w:t>88</w:t>
          </w:r>
          <w:r>
            <w:rPr>
              <w:noProof/>
            </w:rPr>
            <w:fldChar w:fldCharType="end"/>
          </w:r>
        </w:p>
        <w:p w14:paraId="38FDE4D3" w14:textId="77777777" w:rsidR="004174DF" w:rsidRDefault="004174DF">
          <w:pPr>
            <w:pStyle w:val="TOC2"/>
            <w:tabs>
              <w:tab w:val="left" w:pos="792"/>
              <w:tab w:val="right" w:leader="dot" w:pos="9054"/>
            </w:tabs>
            <w:rPr>
              <w:b w:val="0"/>
              <w:noProof/>
              <w:sz w:val="24"/>
              <w:szCs w:val="24"/>
              <w:lang w:val="en-US" w:eastAsia="ja-JP"/>
            </w:rPr>
          </w:pPr>
          <w:r>
            <w:rPr>
              <w:noProof/>
            </w:rPr>
            <w:t>5.7</w:t>
          </w:r>
          <w:r>
            <w:rPr>
              <w:b w:val="0"/>
              <w:noProof/>
              <w:sz w:val="24"/>
              <w:szCs w:val="24"/>
              <w:lang w:val="en-US" w:eastAsia="ja-JP"/>
            </w:rPr>
            <w:tab/>
          </w:r>
          <w:r>
            <w:rPr>
              <w:noProof/>
            </w:rPr>
            <w:t>Environment for the Experiments</w:t>
          </w:r>
          <w:r>
            <w:rPr>
              <w:noProof/>
            </w:rPr>
            <w:tab/>
          </w:r>
          <w:r>
            <w:rPr>
              <w:noProof/>
            </w:rPr>
            <w:fldChar w:fldCharType="begin"/>
          </w:r>
          <w:r>
            <w:rPr>
              <w:noProof/>
            </w:rPr>
            <w:instrText xml:space="preserve"> PAGEREF _Toc324905857 \h </w:instrText>
          </w:r>
          <w:r>
            <w:rPr>
              <w:noProof/>
            </w:rPr>
          </w:r>
          <w:r>
            <w:rPr>
              <w:noProof/>
            </w:rPr>
            <w:fldChar w:fldCharType="separate"/>
          </w:r>
          <w:r>
            <w:rPr>
              <w:noProof/>
            </w:rPr>
            <w:t>89</w:t>
          </w:r>
          <w:r>
            <w:rPr>
              <w:noProof/>
            </w:rPr>
            <w:fldChar w:fldCharType="end"/>
          </w:r>
        </w:p>
        <w:p w14:paraId="7F40321D" w14:textId="77777777" w:rsidR="004174DF" w:rsidRDefault="004174DF">
          <w:pPr>
            <w:pStyle w:val="TOC1"/>
            <w:tabs>
              <w:tab w:val="left" w:pos="382"/>
              <w:tab w:val="right" w:leader="dot" w:pos="9054"/>
            </w:tabs>
            <w:rPr>
              <w:b w:val="0"/>
              <w:noProof/>
              <w:lang w:val="en-US" w:eastAsia="ja-JP"/>
            </w:rPr>
          </w:pPr>
          <w:r w:rsidRPr="00CD07D0">
            <w:rPr>
              <w:noProof/>
              <w:lang w:val="en-GB"/>
            </w:rPr>
            <w:t>6</w:t>
          </w:r>
          <w:r>
            <w:rPr>
              <w:b w:val="0"/>
              <w:noProof/>
              <w:lang w:val="en-US" w:eastAsia="ja-JP"/>
            </w:rPr>
            <w:tab/>
          </w:r>
          <w:r w:rsidRPr="00CD07D0">
            <w:rPr>
              <w:noProof/>
              <w:lang w:val="en-GB"/>
            </w:rPr>
            <w:t>Future Work</w:t>
          </w:r>
          <w:r>
            <w:rPr>
              <w:noProof/>
            </w:rPr>
            <w:tab/>
          </w:r>
          <w:r>
            <w:rPr>
              <w:noProof/>
            </w:rPr>
            <w:fldChar w:fldCharType="begin"/>
          </w:r>
          <w:r>
            <w:rPr>
              <w:noProof/>
            </w:rPr>
            <w:instrText xml:space="preserve"> PAGEREF _Toc324905858 \h </w:instrText>
          </w:r>
          <w:r>
            <w:rPr>
              <w:noProof/>
            </w:rPr>
          </w:r>
          <w:r>
            <w:rPr>
              <w:noProof/>
            </w:rPr>
            <w:fldChar w:fldCharType="separate"/>
          </w:r>
          <w:r>
            <w:rPr>
              <w:noProof/>
            </w:rPr>
            <w:t>91</w:t>
          </w:r>
          <w:r>
            <w:rPr>
              <w:noProof/>
            </w:rPr>
            <w:fldChar w:fldCharType="end"/>
          </w:r>
        </w:p>
        <w:p w14:paraId="5CCF7CF7" w14:textId="77777777" w:rsidR="004174DF" w:rsidRDefault="004174DF">
          <w:pPr>
            <w:pStyle w:val="TOC2"/>
            <w:tabs>
              <w:tab w:val="left" w:pos="792"/>
              <w:tab w:val="right" w:leader="dot" w:pos="9054"/>
            </w:tabs>
            <w:rPr>
              <w:b w:val="0"/>
              <w:noProof/>
              <w:sz w:val="24"/>
              <w:szCs w:val="24"/>
              <w:lang w:val="en-US" w:eastAsia="ja-JP"/>
            </w:rPr>
          </w:pPr>
          <w:r>
            <w:rPr>
              <w:noProof/>
            </w:rPr>
            <w:t>6.1</w:t>
          </w:r>
          <w:r>
            <w:rPr>
              <w:b w:val="0"/>
              <w:noProof/>
              <w:sz w:val="24"/>
              <w:szCs w:val="24"/>
              <w:lang w:val="en-US" w:eastAsia="ja-JP"/>
            </w:rPr>
            <w:tab/>
          </w:r>
          <w:r>
            <w:rPr>
              <w:noProof/>
            </w:rPr>
            <w:t>Relocation and Device Transparency</w:t>
          </w:r>
          <w:r>
            <w:rPr>
              <w:noProof/>
            </w:rPr>
            <w:tab/>
          </w:r>
          <w:r>
            <w:rPr>
              <w:noProof/>
            </w:rPr>
            <w:fldChar w:fldCharType="begin"/>
          </w:r>
          <w:r>
            <w:rPr>
              <w:noProof/>
            </w:rPr>
            <w:instrText xml:space="preserve"> PAGEREF _Toc324905859 \h </w:instrText>
          </w:r>
          <w:r>
            <w:rPr>
              <w:noProof/>
            </w:rPr>
          </w:r>
          <w:r>
            <w:rPr>
              <w:noProof/>
            </w:rPr>
            <w:fldChar w:fldCharType="separate"/>
          </w:r>
          <w:r>
            <w:rPr>
              <w:noProof/>
            </w:rPr>
            <w:t>91</w:t>
          </w:r>
          <w:r>
            <w:rPr>
              <w:noProof/>
            </w:rPr>
            <w:fldChar w:fldCharType="end"/>
          </w:r>
        </w:p>
        <w:p w14:paraId="1EFA0871" w14:textId="77777777" w:rsidR="004174DF" w:rsidRDefault="004174DF">
          <w:pPr>
            <w:pStyle w:val="TOC2"/>
            <w:tabs>
              <w:tab w:val="left" w:pos="792"/>
              <w:tab w:val="right" w:leader="dot" w:pos="9054"/>
            </w:tabs>
            <w:rPr>
              <w:b w:val="0"/>
              <w:noProof/>
              <w:sz w:val="24"/>
              <w:szCs w:val="24"/>
              <w:lang w:val="en-US" w:eastAsia="ja-JP"/>
            </w:rPr>
          </w:pPr>
          <w:r>
            <w:rPr>
              <w:noProof/>
            </w:rPr>
            <w:t>6.2</w:t>
          </w:r>
          <w:r>
            <w:rPr>
              <w:b w:val="0"/>
              <w:noProof/>
              <w:sz w:val="24"/>
              <w:szCs w:val="24"/>
              <w:lang w:val="en-US" w:eastAsia="ja-JP"/>
            </w:rPr>
            <w:tab/>
          </w:r>
          <w:r>
            <w:rPr>
              <w:noProof/>
            </w:rPr>
            <w:t>Completely Decoupling Application from Device</w:t>
          </w:r>
          <w:r>
            <w:rPr>
              <w:noProof/>
            </w:rPr>
            <w:tab/>
          </w:r>
          <w:r>
            <w:rPr>
              <w:noProof/>
            </w:rPr>
            <w:fldChar w:fldCharType="begin"/>
          </w:r>
          <w:r>
            <w:rPr>
              <w:noProof/>
            </w:rPr>
            <w:instrText xml:space="preserve"> PAGEREF _Toc324905860 \h </w:instrText>
          </w:r>
          <w:r>
            <w:rPr>
              <w:noProof/>
            </w:rPr>
          </w:r>
          <w:r>
            <w:rPr>
              <w:noProof/>
            </w:rPr>
            <w:fldChar w:fldCharType="separate"/>
          </w:r>
          <w:r>
            <w:rPr>
              <w:noProof/>
            </w:rPr>
            <w:t>91</w:t>
          </w:r>
          <w:r>
            <w:rPr>
              <w:noProof/>
            </w:rPr>
            <w:fldChar w:fldCharType="end"/>
          </w:r>
        </w:p>
        <w:p w14:paraId="7922A26D" w14:textId="77777777" w:rsidR="004174DF" w:rsidRDefault="004174DF">
          <w:pPr>
            <w:pStyle w:val="TOC2"/>
            <w:tabs>
              <w:tab w:val="left" w:pos="792"/>
              <w:tab w:val="right" w:leader="dot" w:pos="9054"/>
            </w:tabs>
            <w:rPr>
              <w:b w:val="0"/>
              <w:noProof/>
              <w:sz w:val="24"/>
              <w:szCs w:val="24"/>
              <w:lang w:val="en-US" w:eastAsia="ja-JP"/>
            </w:rPr>
          </w:pPr>
          <w:r>
            <w:rPr>
              <w:noProof/>
            </w:rPr>
            <w:t>6.3</w:t>
          </w:r>
          <w:r>
            <w:rPr>
              <w:b w:val="0"/>
              <w:noProof/>
              <w:sz w:val="24"/>
              <w:szCs w:val="24"/>
              <w:lang w:val="en-US" w:eastAsia="ja-JP"/>
            </w:rPr>
            <w:tab/>
          </w:r>
          <w:r>
            <w:rPr>
              <w:noProof/>
            </w:rPr>
            <w:t>Pick and Choose Application</w:t>
          </w:r>
          <w:r>
            <w:rPr>
              <w:noProof/>
            </w:rPr>
            <w:tab/>
          </w:r>
          <w:r>
            <w:rPr>
              <w:noProof/>
            </w:rPr>
            <w:fldChar w:fldCharType="begin"/>
          </w:r>
          <w:r>
            <w:rPr>
              <w:noProof/>
            </w:rPr>
            <w:instrText xml:space="preserve"> PAGEREF _Toc324905861 \h </w:instrText>
          </w:r>
          <w:r>
            <w:rPr>
              <w:noProof/>
            </w:rPr>
          </w:r>
          <w:r>
            <w:rPr>
              <w:noProof/>
            </w:rPr>
            <w:fldChar w:fldCharType="separate"/>
          </w:r>
          <w:r>
            <w:rPr>
              <w:noProof/>
            </w:rPr>
            <w:t>91</w:t>
          </w:r>
          <w:r>
            <w:rPr>
              <w:noProof/>
            </w:rPr>
            <w:fldChar w:fldCharType="end"/>
          </w:r>
        </w:p>
        <w:p w14:paraId="40BE2576" w14:textId="77777777" w:rsidR="004174DF" w:rsidRDefault="004174DF">
          <w:pPr>
            <w:pStyle w:val="TOC2"/>
            <w:tabs>
              <w:tab w:val="left" w:pos="792"/>
              <w:tab w:val="right" w:leader="dot" w:pos="9054"/>
            </w:tabs>
            <w:rPr>
              <w:b w:val="0"/>
              <w:noProof/>
              <w:sz w:val="24"/>
              <w:szCs w:val="24"/>
              <w:lang w:val="en-US" w:eastAsia="ja-JP"/>
            </w:rPr>
          </w:pPr>
          <w:r>
            <w:rPr>
              <w:noProof/>
            </w:rPr>
            <w:t>6.4</w:t>
          </w:r>
          <w:r>
            <w:rPr>
              <w:b w:val="0"/>
              <w:noProof/>
              <w:sz w:val="24"/>
              <w:szCs w:val="24"/>
              <w:lang w:val="en-US" w:eastAsia="ja-JP"/>
            </w:rPr>
            <w:tab/>
          </w:r>
          <w:r>
            <w:rPr>
              <w:noProof/>
            </w:rPr>
            <w:t>Coordinator Evaluation</w:t>
          </w:r>
          <w:r>
            <w:rPr>
              <w:noProof/>
            </w:rPr>
            <w:tab/>
          </w:r>
          <w:r>
            <w:rPr>
              <w:noProof/>
            </w:rPr>
            <w:fldChar w:fldCharType="begin"/>
          </w:r>
          <w:r>
            <w:rPr>
              <w:noProof/>
            </w:rPr>
            <w:instrText xml:space="preserve"> PAGEREF _Toc324905862 \h </w:instrText>
          </w:r>
          <w:r>
            <w:rPr>
              <w:noProof/>
            </w:rPr>
          </w:r>
          <w:r>
            <w:rPr>
              <w:noProof/>
            </w:rPr>
            <w:fldChar w:fldCharType="separate"/>
          </w:r>
          <w:r>
            <w:rPr>
              <w:noProof/>
            </w:rPr>
            <w:t>92</w:t>
          </w:r>
          <w:r>
            <w:rPr>
              <w:noProof/>
            </w:rPr>
            <w:fldChar w:fldCharType="end"/>
          </w:r>
        </w:p>
        <w:p w14:paraId="59AFEF11" w14:textId="77777777" w:rsidR="004174DF" w:rsidRDefault="004174DF">
          <w:pPr>
            <w:pStyle w:val="TOC1"/>
            <w:tabs>
              <w:tab w:val="left" w:pos="382"/>
              <w:tab w:val="right" w:leader="dot" w:pos="9054"/>
            </w:tabs>
            <w:rPr>
              <w:b w:val="0"/>
              <w:noProof/>
              <w:lang w:val="en-US" w:eastAsia="ja-JP"/>
            </w:rPr>
          </w:pPr>
          <w:r w:rsidRPr="00CD07D0">
            <w:rPr>
              <w:noProof/>
              <w:lang w:val="en-GB"/>
            </w:rPr>
            <w:t>7</w:t>
          </w:r>
          <w:r>
            <w:rPr>
              <w:b w:val="0"/>
              <w:noProof/>
              <w:lang w:val="en-US" w:eastAsia="ja-JP"/>
            </w:rPr>
            <w:tab/>
          </w:r>
          <w:r w:rsidRPr="00CD07D0">
            <w:rPr>
              <w:noProof/>
              <w:lang w:val="en-GB"/>
            </w:rPr>
            <w:t>Conclusion</w:t>
          </w:r>
          <w:r>
            <w:rPr>
              <w:noProof/>
            </w:rPr>
            <w:tab/>
          </w:r>
          <w:r>
            <w:rPr>
              <w:noProof/>
            </w:rPr>
            <w:fldChar w:fldCharType="begin"/>
          </w:r>
          <w:r>
            <w:rPr>
              <w:noProof/>
            </w:rPr>
            <w:instrText xml:space="preserve"> PAGEREF _Toc324905863 \h </w:instrText>
          </w:r>
          <w:r>
            <w:rPr>
              <w:noProof/>
            </w:rPr>
          </w:r>
          <w:r>
            <w:rPr>
              <w:noProof/>
            </w:rPr>
            <w:fldChar w:fldCharType="separate"/>
          </w:r>
          <w:r>
            <w:rPr>
              <w:noProof/>
            </w:rPr>
            <w:t>93</w:t>
          </w:r>
          <w:r>
            <w:rPr>
              <w:noProof/>
            </w:rPr>
            <w:fldChar w:fldCharType="end"/>
          </w:r>
        </w:p>
        <w:p w14:paraId="4D7338CA" w14:textId="77777777" w:rsidR="004174DF" w:rsidRDefault="004174DF">
          <w:pPr>
            <w:pStyle w:val="TOC1"/>
            <w:tabs>
              <w:tab w:val="right" w:leader="dot" w:pos="9054"/>
            </w:tabs>
            <w:rPr>
              <w:b w:val="0"/>
              <w:noProof/>
              <w:lang w:val="en-US" w:eastAsia="ja-JP"/>
            </w:rPr>
          </w:pPr>
          <w:r w:rsidRPr="00CD07D0">
            <w:rPr>
              <w:noProof/>
              <w:lang w:val="en-GB"/>
            </w:rPr>
            <w:t>References</w:t>
          </w:r>
          <w:r>
            <w:rPr>
              <w:noProof/>
            </w:rPr>
            <w:tab/>
          </w:r>
          <w:r>
            <w:rPr>
              <w:noProof/>
            </w:rPr>
            <w:fldChar w:fldCharType="begin"/>
          </w:r>
          <w:r>
            <w:rPr>
              <w:noProof/>
            </w:rPr>
            <w:instrText xml:space="preserve"> PAGEREF _Toc324905864 \h </w:instrText>
          </w:r>
          <w:r>
            <w:rPr>
              <w:noProof/>
            </w:rPr>
          </w:r>
          <w:r>
            <w:rPr>
              <w:noProof/>
            </w:rPr>
            <w:fldChar w:fldCharType="separate"/>
          </w:r>
          <w:r>
            <w:rPr>
              <w:noProof/>
            </w:rPr>
            <w:t>95</w:t>
          </w:r>
          <w:r>
            <w:rPr>
              <w:noProof/>
            </w:rPr>
            <w:fldChar w:fldCharType="end"/>
          </w:r>
        </w:p>
        <w:p w14:paraId="3C882066" w14:textId="740B2903" w:rsidR="00106EB8" w:rsidRPr="008C7261" w:rsidRDefault="00895AAD" w:rsidP="000208E9">
          <w:pPr>
            <w:rPr>
              <w:lang w:val="en-GB"/>
            </w:rPr>
          </w:pPr>
          <w:r w:rsidRPr="008C7261">
            <w:rPr>
              <w:b/>
              <w:bCs/>
              <w:lang w:val="en-GB"/>
            </w:rPr>
            <w:fldChar w:fldCharType="end"/>
          </w:r>
        </w:p>
      </w:sdtContent>
    </w:sdt>
    <w:p w14:paraId="6E69F1BD" w14:textId="77777777" w:rsidR="00475FDC" w:rsidRDefault="00475FDC" w:rsidP="00FA03F9">
      <w:pPr>
        <w:pStyle w:val="Heading1"/>
        <w:numPr>
          <w:ilvl w:val="0"/>
          <w:numId w:val="0"/>
        </w:numPr>
        <w:ind w:left="360"/>
        <w:rPr>
          <w:lang w:val="en-GB"/>
        </w:rPr>
        <w:sectPr w:rsidR="00475FDC" w:rsidSect="00007F3A">
          <w:type w:val="oddPage"/>
          <w:pgSz w:w="11900" w:h="16840"/>
          <w:pgMar w:top="1418" w:right="1418" w:bottom="1418" w:left="1418" w:header="709" w:footer="709" w:gutter="0"/>
          <w:cols w:space="708"/>
          <w:docGrid w:linePitch="360"/>
        </w:sectPr>
      </w:pPr>
    </w:p>
    <w:p w14:paraId="196AAA3E" w14:textId="6B09B4CC" w:rsidR="00C745AE" w:rsidRPr="008C7261" w:rsidRDefault="00106EB8" w:rsidP="00FA03F9">
      <w:pPr>
        <w:pStyle w:val="Heading1"/>
        <w:numPr>
          <w:ilvl w:val="0"/>
          <w:numId w:val="0"/>
        </w:numPr>
        <w:ind w:left="360"/>
        <w:rPr>
          <w:lang w:val="en-GB"/>
        </w:rPr>
      </w:pPr>
      <w:bookmarkStart w:id="2" w:name="_Toc324905793"/>
      <w:r w:rsidRPr="008C7261">
        <w:rPr>
          <w:lang w:val="en-GB"/>
        </w:rPr>
        <w:lastRenderedPageBreak/>
        <w:t>List of Abbreviations</w:t>
      </w:r>
      <w:bookmarkEnd w:id="2"/>
    </w:p>
    <w:p w14:paraId="124B9BDA" w14:textId="77777777" w:rsidR="00106EB8" w:rsidRPr="008C7261" w:rsidRDefault="00106EB8" w:rsidP="00106EB8">
      <w:pPr>
        <w:rPr>
          <w:lang w:val="en-GB"/>
        </w:rPr>
      </w:pPr>
    </w:p>
    <w:p w14:paraId="57EB038F" w14:textId="6DF4781D" w:rsidR="00844394" w:rsidRPr="008C7261" w:rsidRDefault="00844394" w:rsidP="00D51788">
      <w:pPr>
        <w:spacing w:line="360" w:lineRule="auto"/>
        <w:rPr>
          <w:lang w:val="en-GB"/>
        </w:rPr>
      </w:pPr>
      <w:r w:rsidRPr="008C7261">
        <w:rPr>
          <w:b/>
          <w:lang w:val="en-GB"/>
        </w:rPr>
        <w:t>DS</w:t>
      </w:r>
      <w:r w:rsidRPr="008C7261">
        <w:rPr>
          <w:lang w:val="en-GB"/>
        </w:rPr>
        <w:t xml:space="preserve"> - Distributed System</w:t>
      </w:r>
    </w:p>
    <w:p w14:paraId="460C2A66" w14:textId="57D025F8" w:rsidR="00E03E17" w:rsidRPr="008C7261" w:rsidRDefault="00E03E17" w:rsidP="00D51788">
      <w:pPr>
        <w:spacing w:line="360" w:lineRule="auto"/>
        <w:rPr>
          <w:lang w:val="en-GB"/>
        </w:rPr>
      </w:pPr>
      <w:r w:rsidRPr="008C7261">
        <w:rPr>
          <w:b/>
          <w:lang w:val="en-GB"/>
        </w:rPr>
        <w:t>FS</w:t>
      </w:r>
      <w:r w:rsidRPr="008C7261">
        <w:rPr>
          <w:lang w:val="en-GB"/>
        </w:rPr>
        <w:t xml:space="preserve"> - File System</w:t>
      </w:r>
    </w:p>
    <w:p w14:paraId="0E04CEFF" w14:textId="5C7CDD0C" w:rsidR="00CA2115" w:rsidRPr="008C7261" w:rsidRDefault="00CA2115" w:rsidP="00D51788">
      <w:pPr>
        <w:spacing w:line="360" w:lineRule="auto"/>
        <w:rPr>
          <w:lang w:val="en-GB"/>
        </w:rPr>
      </w:pPr>
      <w:r w:rsidRPr="008C7261">
        <w:rPr>
          <w:b/>
          <w:lang w:val="en-GB"/>
        </w:rPr>
        <w:t>GUI</w:t>
      </w:r>
      <w:r w:rsidR="00E03E17" w:rsidRPr="008C7261">
        <w:rPr>
          <w:lang w:val="en-GB"/>
        </w:rPr>
        <w:t xml:space="preserve"> - Graphical User Interface</w:t>
      </w:r>
    </w:p>
    <w:p w14:paraId="33ACBB9A" w14:textId="04A5DF90" w:rsidR="00CF4A36" w:rsidRPr="008C7261" w:rsidRDefault="00CF4A36" w:rsidP="00D51788">
      <w:pPr>
        <w:spacing w:line="360" w:lineRule="auto"/>
        <w:rPr>
          <w:lang w:val="en-GB"/>
        </w:rPr>
      </w:pPr>
      <w:r w:rsidRPr="008C7261">
        <w:rPr>
          <w:b/>
          <w:lang w:val="en-GB"/>
        </w:rPr>
        <w:t>OS</w:t>
      </w:r>
      <w:r w:rsidRPr="008C7261">
        <w:rPr>
          <w:lang w:val="en-GB"/>
        </w:rPr>
        <w:t xml:space="preserve"> - Operating System</w:t>
      </w:r>
    </w:p>
    <w:p w14:paraId="15CA78A3" w14:textId="49992BFA" w:rsidR="00160FEB" w:rsidRPr="008C7261" w:rsidRDefault="00160FEB" w:rsidP="00D51788">
      <w:pPr>
        <w:spacing w:line="360" w:lineRule="auto"/>
        <w:rPr>
          <w:lang w:val="en-GB"/>
        </w:rPr>
      </w:pPr>
      <w:r w:rsidRPr="008C7261">
        <w:rPr>
          <w:b/>
          <w:lang w:val="en-GB"/>
        </w:rPr>
        <w:t>SDTPS</w:t>
      </w:r>
      <w:r w:rsidRPr="008C7261">
        <w:rPr>
          <w:lang w:val="en-GB"/>
        </w:rPr>
        <w:t xml:space="preserve"> - Simplified-Devi</w:t>
      </w:r>
      <w:r w:rsidR="00851442" w:rsidRPr="008C7261">
        <w:rPr>
          <w:lang w:val="en-GB"/>
        </w:rPr>
        <w:t>c</w:t>
      </w:r>
      <w:r w:rsidRPr="008C7261">
        <w:rPr>
          <w:lang w:val="en-GB"/>
        </w:rPr>
        <w:t>e Transparent Personal Storage</w:t>
      </w:r>
    </w:p>
    <w:p w14:paraId="750BE6FF" w14:textId="77777777" w:rsidR="00E8412C" w:rsidRDefault="00FD5C4E" w:rsidP="001577FE">
      <w:pPr>
        <w:spacing w:line="360" w:lineRule="auto"/>
        <w:rPr>
          <w:lang w:val="en-GB"/>
        </w:rPr>
        <w:sectPr w:rsidR="00E8412C" w:rsidSect="00EE3078">
          <w:type w:val="oddPage"/>
          <w:pgSz w:w="11900" w:h="16840"/>
          <w:pgMar w:top="1418" w:right="1418" w:bottom="1418" w:left="1418" w:header="709" w:footer="709" w:gutter="0"/>
          <w:cols w:space="708"/>
          <w:docGrid w:linePitch="360"/>
        </w:sectPr>
      </w:pPr>
      <w:r w:rsidRPr="008C7261">
        <w:rPr>
          <w:b/>
          <w:lang w:val="en-GB"/>
        </w:rPr>
        <w:t>SSV</w:t>
      </w:r>
      <w:r w:rsidRPr="008C7261">
        <w:rPr>
          <w:lang w:val="en-GB"/>
        </w:rPr>
        <w:t xml:space="preserve"> - Single System View</w:t>
      </w:r>
    </w:p>
    <w:p w14:paraId="00A68F9C" w14:textId="22E63855" w:rsidR="00741ADE" w:rsidRPr="008C7261" w:rsidRDefault="00741ADE" w:rsidP="001577FE">
      <w:pPr>
        <w:spacing w:line="360" w:lineRule="auto"/>
        <w:rPr>
          <w:lang w:val="en-GB"/>
        </w:rPr>
      </w:pPr>
    </w:p>
    <w:p w14:paraId="342DA6B4" w14:textId="2C173B26" w:rsidR="00A77044" w:rsidRDefault="00741ADE" w:rsidP="00F212EF">
      <w:pPr>
        <w:pStyle w:val="Heading1"/>
        <w:numPr>
          <w:ilvl w:val="0"/>
          <w:numId w:val="0"/>
        </w:numPr>
        <w:ind w:left="360"/>
        <w:rPr>
          <w:lang w:val="en-GB"/>
        </w:rPr>
      </w:pPr>
      <w:bookmarkStart w:id="3" w:name="_Toc324905794"/>
      <w:r w:rsidRPr="008C7261">
        <w:rPr>
          <w:lang w:val="en-GB"/>
        </w:rPr>
        <w:t>List of Figures</w:t>
      </w:r>
      <w:bookmarkEnd w:id="3"/>
    </w:p>
    <w:p w14:paraId="7C7C9B2F" w14:textId="77777777" w:rsidR="00BF3A1A" w:rsidRDefault="00BF3A1A">
      <w:pPr>
        <w:pStyle w:val="TableofFigures"/>
        <w:tabs>
          <w:tab w:val="right" w:leader="dot" w:pos="9054"/>
        </w:tabs>
        <w:rPr>
          <w:noProof/>
          <w:lang w:val="en-US" w:eastAsia="ja-JP"/>
        </w:rPr>
      </w:pPr>
      <w:r>
        <w:fldChar w:fldCharType="begin"/>
      </w:r>
      <w:r>
        <w:instrText xml:space="preserve"> TOC \c "Figure" </w:instrText>
      </w:r>
      <w:r>
        <w:fldChar w:fldCharType="separate"/>
      </w:r>
      <w:r w:rsidRPr="00117875">
        <w:rPr>
          <w:noProof/>
          <w:lang w:val="en-GB"/>
        </w:rPr>
        <w:t>Figure 1 The idea</w:t>
      </w:r>
      <w:r>
        <w:rPr>
          <w:noProof/>
        </w:rPr>
        <w:tab/>
      </w:r>
      <w:r>
        <w:rPr>
          <w:noProof/>
        </w:rPr>
        <w:fldChar w:fldCharType="begin"/>
      </w:r>
      <w:r>
        <w:rPr>
          <w:noProof/>
        </w:rPr>
        <w:instrText xml:space="preserve"> PAGEREF _Toc324689525 \h </w:instrText>
      </w:r>
      <w:r>
        <w:rPr>
          <w:noProof/>
        </w:rPr>
      </w:r>
      <w:r>
        <w:rPr>
          <w:noProof/>
        </w:rPr>
        <w:fldChar w:fldCharType="separate"/>
      </w:r>
      <w:r w:rsidR="004174DF">
        <w:rPr>
          <w:noProof/>
        </w:rPr>
        <w:t>27</w:t>
      </w:r>
      <w:r>
        <w:rPr>
          <w:noProof/>
        </w:rPr>
        <w:fldChar w:fldCharType="end"/>
      </w:r>
    </w:p>
    <w:p w14:paraId="535A5E2C" w14:textId="77777777" w:rsidR="00BF3A1A" w:rsidRDefault="00BF3A1A">
      <w:pPr>
        <w:pStyle w:val="TableofFigures"/>
        <w:tabs>
          <w:tab w:val="right" w:leader="dot" w:pos="9054"/>
        </w:tabs>
        <w:rPr>
          <w:noProof/>
          <w:lang w:val="en-US" w:eastAsia="ja-JP"/>
        </w:rPr>
      </w:pPr>
      <w:r w:rsidRPr="00117875">
        <w:rPr>
          <w:noProof/>
          <w:lang w:val="en-GB"/>
        </w:rPr>
        <w:t>Figure 2 The architecture</w:t>
      </w:r>
      <w:r>
        <w:rPr>
          <w:noProof/>
        </w:rPr>
        <w:tab/>
      </w:r>
      <w:r>
        <w:rPr>
          <w:noProof/>
        </w:rPr>
        <w:fldChar w:fldCharType="begin"/>
      </w:r>
      <w:r>
        <w:rPr>
          <w:noProof/>
        </w:rPr>
        <w:instrText xml:space="preserve"> PAGEREF _Toc324689526 \h </w:instrText>
      </w:r>
      <w:r>
        <w:rPr>
          <w:noProof/>
        </w:rPr>
      </w:r>
      <w:r>
        <w:rPr>
          <w:noProof/>
        </w:rPr>
        <w:fldChar w:fldCharType="separate"/>
      </w:r>
      <w:r w:rsidR="004174DF">
        <w:rPr>
          <w:noProof/>
        </w:rPr>
        <w:t>28</w:t>
      </w:r>
      <w:r>
        <w:rPr>
          <w:noProof/>
        </w:rPr>
        <w:fldChar w:fldCharType="end"/>
      </w:r>
    </w:p>
    <w:p w14:paraId="4CDBA0D0" w14:textId="77777777" w:rsidR="00BF3A1A" w:rsidRDefault="00BF3A1A">
      <w:pPr>
        <w:pStyle w:val="TableofFigures"/>
        <w:tabs>
          <w:tab w:val="right" w:leader="dot" w:pos="9054"/>
        </w:tabs>
        <w:rPr>
          <w:noProof/>
          <w:lang w:val="en-US" w:eastAsia="ja-JP"/>
        </w:rPr>
      </w:pPr>
      <w:r w:rsidRPr="00117875">
        <w:rPr>
          <w:noProof/>
          <w:lang w:val="en-GB"/>
        </w:rPr>
        <w:t>Figure 3 The design</w:t>
      </w:r>
      <w:r>
        <w:rPr>
          <w:noProof/>
        </w:rPr>
        <w:tab/>
      </w:r>
      <w:r>
        <w:rPr>
          <w:noProof/>
        </w:rPr>
        <w:fldChar w:fldCharType="begin"/>
      </w:r>
      <w:r>
        <w:rPr>
          <w:noProof/>
        </w:rPr>
        <w:instrText xml:space="preserve"> PAGEREF _Toc324689527 \h </w:instrText>
      </w:r>
      <w:r>
        <w:rPr>
          <w:noProof/>
        </w:rPr>
      </w:r>
      <w:r>
        <w:rPr>
          <w:noProof/>
        </w:rPr>
        <w:fldChar w:fldCharType="separate"/>
      </w:r>
      <w:r w:rsidR="004174DF">
        <w:rPr>
          <w:noProof/>
        </w:rPr>
        <w:t>29</w:t>
      </w:r>
      <w:r>
        <w:rPr>
          <w:noProof/>
        </w:rPr>
        <w:fldChar w:fldCharType="end"/>
      </w:r>
    </w:p>
    <w:p w14:paraId="20B53BCF" w14:textId="77777777" w:rsidR="00BF3A1A" w:rsidRDefault="00BF3A1A">
      <w:pPr>
        <w:pStyle w:val="TableofFigures"/>
        <w:tabs>
          <w:tab w:val="right" w:leader="dot" w:pos="9054"/>
        </w:tabs>
        <w:rPr>
          <w:noProof/>
          <w:lang w:val="en-US" w:eastAsia="ja-JP"/>
        </w:rPr>
      </w:pPr>
      <w:r w:rsidRPr="00117875">
        <w:rPr>
          <w:noProof/>
          <w:lang w:val="en-GB"/>
        </w:rPr>
        <w:t>Figure 4 Implementation</w:t>
      </w:r>
      <w:r>
        <w:rPr>
          <w:noProof/>
        </w:rPr>
        <w:tab/>
      </w:r>
      <w:r>
        <w:rPr>
          <w:noProof/>
        </w:rPr>
        <w:fldChar w:fldCharType="begin"/>
      </w:r>
      <w:r>
        <w:rPr>
          <w:noProof/>
        </w:rPr>
        <w:instrText xml:space="preserve"> PAGEREF _Toc324689528 \h </w:instrText>
      </w:r>
      <w:r>
        <w:rPr>
          <w:noProof/>
        </w:rPr>
      </w:r>
      <w:r>
        <w:rPr>
          <w:noProof/>
        </w:rPr>
        <w:fldChar w:fldCharType="separate"/>
      </w:r>
      <w:r w:rsidR="004174DF">
        <w:rPr>
          <w:noProof/>
        </w:rPr>
        <w:t>31</w:t>
      </w:r>
      <w:r>
        <w:rPr>
          <w:noProof/>
        </w:rPr>
        <w:fldChar w:fldCharType="end"/>
      </w:r>
    </w:p>
    <w:p w14:paraId="63C42B6B" w14:textId="77777777" w:rsidR="00BF3A1A" w:rsidRDefault="00BF3A1A">
      <w:pPr>
        <w:pStyle w:val="TableofFigures"/>
        <w:tabs>
          <w:tab w:val="right" w:leader="dot" w:pos="9054"/>
        </w:tabs>
        <w:rPr>
          <w:noProof/>
          <w:lang w:val="en-US" w:eastAsia="ja-JP"/>
        </w:rPr>
      </w:pPr>
      <w:r w:rsidRPr="00117875">
        <w:rPr>
          <w:noProof/>
          <w:lang w:val="en-GB"/>
        </w:rPr>
        <w:t>Figure 5 Change tracker flow in the prototype</w:t>
      </w:r>
      <w:r>
        <w:rPr>
          <w:noProof/>
        </w:rPr>
        <w:tab/>
      </w:r>
      <w:r>
        <w:rPr>
          <w:noProof/>
        </w:rPr>
        <w:fldChar w:fldCharType="begin"/>
      </w:r>
      <w:r>
        <w:rPr>
          <w:noProof/>
        </w:rPr>
        <w:instrText xml:space="preserve"> PAGEREF _Toc324689529 \h </w:instrText>
      </w:r>
      <w:r>
        <w:rPr>
          <w:noProof/>
        </w:rPr>
      </w:r>
      <w:r>
        <w:rPr>
          <w:noProof/>
        </w:rPr>
        <w:fldChar w:fldCharType="separate"/>
      </w:r>
      <w:r w:rsidR="004174DF">
        <w:rPr>
          <w:noProof/>
        </w:rPr>
        <w:t>33</w:t>
      </w:r>
      <w:r>
        <w:rPr>
          <w:noProof/>
        </w:rPr>
        <w:fldChar w:fldCharType="end"/>
      </w:r>
    </w:p>
    <w:p w14:paraId="77C2A30D" w14:textId="77777777" w:rsidR="00BF3A1A" w:rsidRDefault="00BF3A1A">
      <w:pPr>
        <w:pStyle w:val="TableofFigures"/>
        <w:tabs>
          <w:tab w:val="right" w:leader="dot" w:pos="9054"/>
        </w:tabs>
        <w:rPr>
          <w:noProof/>
          <w:lang w:val="en-US" w:eastAsia="ja-JP"/>
        </w:rPr>
      </w:pPr>
      <w:r w:rsidRPr="00117875">
        <w:rPr>
          <w:noProof/>
          <w:lang w:val="en-GB"/>
        </w:rPr>
        <w:t>Figure 6 File synchronization flow</w:t>
      </w:r>
      <w:r>
        <w:rPr>
          <w:noProof/>
        </w:rPr>
        <w:tab/>
      </w:r>
      <w:r>
        <w:rPr>
          <w:noProof/>
        </w:rPr>
        <w:fldChar w:fldCharType="begin"/>
      </w:r>
      <w:r>
        <w:rPr>
          <w:noProof/>
        </w:rPr>
        <w:instrText xml:space="preserve"> PAGEREF _Toc324689530 \h </w:instrText>
      </w:r>
      <w:r>
        <w:rPr>
          <w:noProof/>
        </w:rPr>
      </w:r>
      <w:r>
        <w:rPr>
          <w:noProof/>
        </w:rPr>
        <w:fldChar w:fldCharType="separate"/>
      </w:r>
      <w:r w:rsidR="004174DF">
        <w:rPr>
          <w:noProof/>
        </w:rPr>
        <w:t>33</w:t>
      </w:r>
      <w:r>
        <w:rPr>
          <w:noProof/>
        </w:rPr>
        <w:fldChar w:fldCharType="end"/>
      </w:r>
    </w:p>
    <w:p w14:paraId="00F61B3E" w14:textId="77777777" w:rsidR="00BF3A1A" w:rsidRDefault="00BF3A1A">
      <w:pPr>
        <w:pStyle w:val="TableofFigures"/>
        <w:tabs>
          <w:tab w:val="right" w:leader="dot" w:pos="9054"/>
        </w:tabs>
        <w:rPr>
          <w:noProof/>
          <w:lang w:val="en-US" w:eastAsia="ja-JP"/>
        </w:rPr>
      </w:pPr>
      <w:r w:rsidRPr="00117875">
        <w:rPr>
          <w:noProof/>
          <w:lang w:val="en-GB"/>
        </w:rPr>
        <w:t>Figure 7 Application synchronization flow</w:t>
      </w:r>
      <w:r>
        <w:rPr>
          <w:noProof/>
        </w:rPr>
        <w:tab/>
      </w:r>
      <w:r>
        <w:rPr>
          <w:noProof/>
        </w:rPr>
        <w:fldChar w:fldCharType="begin"/>
      </w:r>
      <w:r>
        <w:rPr>
          <w:noProof/>
        </w:rPr>
        <w:instrText xml:space="preserve"> PAGEREF _Toc324689531 \h </w:instrText>
      </w:r>
      <w:r>
        <w:rPr>
          <w:noProof/>
        </w:rPr>
      </w:r>
      <w:r>
        <w:rPr>
          <w:noProof/>
        </w:rPr>
        <w:fldChar w:fldCharType="separate"/>
      </w:r>
      <w:r w:rsidR="004174DF">
        <w:rPr>
          <w:noProof/>
        </w:rPr>
        <w:t>34</w:t>
      </w:r>
      <w:r>
        <w:rPr>
          <w:noProof/>
        </w:rPr>
        <w:fldChar w:fldCharType="end"/>
      </w:r>
    </w:p>
    <w:p w14:paraId="7C7FD430" w14:textId="77777777" w:rsidR="00BF3A1A" w:rsidRDefault="00BF3A1A">
      <w:pPr>
        <w:pStyle w:val="TableofFigures"/>
        <w:tabs>
          <w:tab w:val="right" w:leader="dot" w:pos="9054"/>
        </w:tabs>
        <w:rPr>
          <w:noProof/>
          <w:lang w:val="en-US" w:eastAsia="ja-JP"/>
        </w:rPr>
      </w:pPr>
      <w:r w:rsidRPr="00117875">
        <w:rPr>
          <w:noProof/>
          <w:lang w:val="en-GB"/>
        </w:rPr>
        <w:t>Figure 8 Remote access flow in the prototype</w:t>
      </w:r>
      <w:r>
        <w:rPr>
          <w:noProof/>
        </w:rPr>
        <w:tab/>
      </w:r>
      <w:r>
        <w:rPr>
          <w:noProof/>
        </w:rPr>
        <w:fldChar w:fldCharType="begin"/>
      </w:r>
      <w:r>
        <w:rPr>
          <w:noProof/>
        </w:rPr>
        <w:instrText xml:space="preserve"> PAGEREF _Toc324689532 \h </w:instrText>
      </w:r>
      <w:r>
        <w:rPr>
          <w:noProof/>
        </w:rPr>
      </w:r>
      <w:r>
        <w:rPr>
          <w:noProof/>
        </w:rPr>
        <w:fldChar w:fldCharType="separate"/>
      </w:r>
      <w:r w:rsidR="004174DF">
        <w:rPr>
          <w:noProof/>
        </w:rPr>
        <w:t>35</w:t>
      </w:r>
      <w:r>
        <w:rPr>
          <w:noProof/>
        </w:rPr>
        <w:fldChar w:fldCharType="end"/>
      </w:r>
    </w:p>
    <w:p w14:paraId="4EFC3E42" w14:textId="77777777" w:rsidR="00BF3A1A" w:rsidRDefault="00BF3A1A">
      <w:pPr>
        <w:pStyle w:val="TableofFigures"/>
        <w:tabs>
          <w:tab w:val="right" w:leader="dot" w:pos="9054"/>
        </w:tabs>
        <w:rPr>
          <w:noProof/>
          <w:lang w:val="en-US" w:eastAsia="ja-JP"/>
        </w:rPr>
      </w:pPr>
      <w:r w:rsidRPr="00117875">
        <w:rPr>
          <w:noProof/>
          <w:lang w:val="en-GB"/>
        </w:rPr>
        <w:t>Figure 9 Flow of the control panel implementation</w:t>
      </w:r>
      <w:r>
        <w:rPr>
          <w:noProof/>
        </w:rPr>
        <w:tab/>
      </w:r>
      <w:r>
        <w:rPr>
          <w:noProof/>
        </w:rPr>
        <w:fldChar w:fldCharType="begin"/>
      </w:r>
      <w:r>
        <w:rPr>
          <w:noProof/>
        </w:rPr>
        <w:instrText xml:space="preserve"> PAGEREF _Toc324689533 \h </w:instrText>
      </w:r>
      <w:r>
        <w:rPr>
          <w:noProof/>
        </w:rPr>
      </w:r>
      <w:r>
        <w:rPr>
          <w:noProof/>
        </w:rPr>
        <w:fldChar w:fldCharType="separate"/>
      </w:r>
      <w:r w:rsidR="004174DF">
        <w:rPr>
          <w:noProof/>
        </w:rPr>
        <w:t>37</w:t>
      </w:r>
      <w:r>
        <w:rPr>
          <w:noProof/>
        </w:rPr>
        <w:fldChar w:fldCharType="end"/>
      </w:r>
    </w:p>
    <w:p w14:paraId="3DED42EB" w14:textId="77777777" w:rsidR="00BF3A1A" w:rsidRDefault="00BF3A1A">
      <w:pPr>
        <w:pStyle w:val="TableofFigures"/>
        <w:tabs>
          <w:tab w:val="right" w:leader="dot" w:pos="9054"/>
        </w:tabs>
        <w:rPr>
          <w:noProof/>
          <w:lang w:val="en-US" w:eastAsia="ja-JP"/>
        </w:rPr>
      </w:pPr>
      <w:r w:rsidRPr="00117875">
        <w:rPr>
          <w:noProof/>
          <w:lang w:val="en-GB"/>
        </w:rPr>
        <w:t>Figure 10 Flow of the file adder application</w:t>
      </w:r>
      <w:r>
        <w:rPr>
          <w:noProof/>
        </w:rPr>
        <w:tab/>
      </w:r>
      <w:r>
        <w:rPr>
          <w:noProof/>
        </w:rPr>
        <w:fldChar w:fldCharType="begin"/>
      </w:r>
      <w:r>
        <w:rPr>
          <w:noProof/>
        </w:rPr>
        <w:instrText xml:space="preserve"> PAGEREF _Toc324689534 \h </w:instrText>
      </w:r>
      <w:r>
        <w:rPr>
          <w:noProof/>
        </w:rPr>
      </w:r>
      <w:r>
        <w:rPr>
          <w:noProof/>
        </w:rPr>
        <w:fldChar w:fldCharType="separate"/>
      </w:r>
      <w:r w:rsidR="004174DF">
        <w:rPr>
          <w:noProof/>
        </w:rPr>
        <w:t>38</w:t>
      </w:r>
      <w:r>
        <w:rPr>
          <w:noProof/>
        </w:rPr>
        <w:fldChar w:fldCharType="end"/>
      </w:r>
    </w:p>
    <w:p w14:paraId="522CFC26" w14:textId="77777777" w:rsidR="00BF3A1A" w:rsidRDefault="00BF3A1A">
      <w:pPr>
        <w:pStyle w:val="TableofFigures"/>
        <w:tabs>
          <w:tab w:val="right" w:leader="dot" w:pos="9054"/>
        </w:tabs>
        <w:rPr>
          <w:noProof/>
          <w:lang w:val="en-US" w:eastAsia="ja-JP"/>
        </w:rPr>
      </w:pPr>
      <w:r w:rsidRPr="00117875">
        <w:rPr>
          <w:noProof/>
          <w:lang w:val="en-GB"/>
        </w:rPr>
        <w:t>Figure 11 Idle CPU usage for 2 - 15 devices.</w:t>
      </w:r>
      <w:r>
        <w:rPr>
          <w:noProof/>
        </w:rPr>
        <w:tab/>
      </w:r>
      <w:r>
        <w:rPr>
          <w:noProof/>
        </w:rPr>
        <w:fldChar w:fldCharType="begin"/>
      </w:r>
      <w:r>
        <w:rPr>
          <w:noProof/>
        </w:rPr>
        <w:instrText xml:space="preserve"> PAGEREF _Toc324689535 \h </w:instrText>
      </w:r>
      <w:r>
        <w:rPr>
          <w:noProof/>
        </w:rPr>
      </w:r>
      <w:r>
        <w:rPr>
          <w:noProof/>
        </w:rPr>
        <w:fldChar w:fldCharType="separate"/>
      </w:r>
      <w:r w:rsidR="004174DF">
        <w:rPr>
          <w:noProof/>
        </w:rPr>
        <w:t>41</w:t>
      </w:r>
      <w:r>
        <w:rPr>
          <w:noProof/>
        </w:rPr>
        <w:fldChar w:fldCharType="end"/>
      </w:r>
    </w:p>
    <w:p w14:paraId="22D22249" w14:textId="77777777" w:rsidR="00BF3A1A" w:rsidRDefault="00BF3A1A">
      <w:pPr>
        <w:pStyle w:val="TableofFigures"/>
        <w:tabs>
          <w:tab w:val="right" w:leader="dot" w:pos="9054"/>
        </w:tabs>
        <w:rPr>
          <w:noProof/>
          <w:lang w:val="en-US" w:eastAsia="ja-JP"/>
        </w:rPr>
      </w:pPr>
      <w:r w:rsidRPr="00117875">
        <w:rPr>
          <w:noProof/>
          <w:lang w:val="en-GB"/>
        </w:rPr>
        <w:t>Figure 12 Idle CPU usage for 20 devices.</w:t>
      </w:r>
      <w:r>
        <w:rPr>
          <w:noProof/>
        </w:rPr>
        <w:tab/>
      </w:r>
      <w:r>
        <w:rPr>
          <w:noProof/>
        </w:rPr>
        <w:fldChar w:fldCharType="begin"/>
      </w:r>
      <w:r>
        <w:rPr>
          <w:noProof/>
        </w:rPr>
        <w:instrText xml:space="preserve"> PAGEREF _Toc324689536 \h </w:instrText>
      </w:r>
      <w:r>
        <w:rPr>
          <w:noProof/>
        </w:rPr>
      </w:r>
      <w:r>
        <w:rPr>
          <w:noProof/>
        </w:rPr>
        <w:fldChar w:fldCharType="separate"/>
      </w:r>
      <w:r w:rsidR="004174DF">
        <w:rPr>
          <w:noProof/>
        </w:rPr>
        <w:t>41</w:t>
      </w:r>
      <w:r>
        <w:rPr>
          <w:noProof/>
        </w:rPr>
        <w:fldChar w:fldCharType="end"/>
      </w:r>
    </w:p>
    <w:p w14:paraId="727A143F" w14:textId="77777777" w:rsidR="00BF3A1A" w:rsidRDefault="00BF3A1A">
      <w:pPr>
        <w:pStyle w:val="TableofFigures"/>
        <w:tabs>
          <w:tab w:val="right" w:leader="dot" w:pos="9054"/>
        </w:tabs>
        <w:rPr>
          <w:noProof/>
          <w:lang w:val="en-US" w:eastAsia="ja-JP"/>
        </w:rPr>
      </w:pPr>
      <w:r w:rsidRPr="00117875">
        <w:rPr>
          <w:noProof/>
          <w:lang w:val="en-GB"/>
        </w:rPr>
        <w:t>Figure 13 Idle memory usage for 2 - 15 devices.</w:t>
      </w:r>
      <w:r>
        <w:rPr>
          <w:noProof/>
        </w:rPr>
        <w:tab/>
      </w:r>
      <w:r>
        <w:rPr>
          <w:noProof/>
        </w:rPr>
        <w:fldChar w:fldCharType="begin"/>
      </w:r>
      <w:r>
        <w:rPr>
          <w:noProof/>
        </w:rPr>
        <w:instrText xml:space="preserve"> PAGEREF _Toc324689537 \h </w:instrText>
      </w:r>
      <w:r>
        <w:rPr>
          <w:noProof/>
        </w:rPr>
      </w:r>
      <w:r>
        <w:rPr>
          <w:noProof/>
        </w:rPr>
        <w:fldChar w:fldCharType="separate"/>
      </w:r>
      <w:r w:rsidR="004174DF">
        <w:rPr>
          <w:noProof/>
        </w:rPr>
        <w:t>41</w:t>
      </w:r>
      <w:r>
        <w:rPr>
          <w:noProof/>
        </w:rPr>
        <w:fldChar w:fldCharType="end"/>
      </w:r>
    </w:p>
    <w:p w14:paraId="5067AAE6" w14:textId="77777777" w:rsidR="00BF3A1A" w:rsidRDefault="00BF3A1A">
      <w:pPr>
        <w:pStyle w:val="TableofFigures"/>
        <w:tabs>
          <w:tab w:val="right" w:leader="dot" w:pos="9054"/>
        </w:tabs>
        <w:rPr>
          <w:noProof/>
          <w:lang w:val="en-US" w:eastAsia="ja-JP"/>
        </w:rPr>
      </w:pPr>
      <w:r w:rsidRPr="00117875">
        <w:rPr>
          <w:noProof/>
          <w:lang w:val="en-GB"/>
        </w:rPr>
        <w:t>Figure 14 Idle memory usage for 20 devices.</w:t>
      </w:r>
      <w:r>
        <w:rPr>
          <w:noProof/>
        </w:rPr>
        <w:tab/>
      </w:r>
      <w:r>
        <w:rPr>
          <w:noProof/>
        </w:rPr>
        <w:fldChar w:fldCharType="begin"/>
      </w:r>
      <w:r>
        <w:rPr>
          <w:noProof/>
        </w:rPr>
        <w:instrText xml:space="preserve"> PAGEREF _Toc324689538 \h </w:instrText>
      </w:r>
      <w:r>
        <w:rPr>
          <w:noProof/>
        </w:rPr>
      </w:r>
      <w:r>
        <w:rPr>
          <w:noProof/>
        </w:rPr>
        <w:fldChar w:fldCharType="separate"/>
      </w:r>
      <w:r w:rsidR="004174DF">
        <w:rPr>
          <w:noProof/>
        </w:rPr>
        <w:t>42</w:t>
      </w:r>
      <w:r>
        <w:rPr>
          <w:noProof/>
        </w:rPr>
        <w:fldChar w:fldCharType="end"/>
      </w:r>
    </w:p>
    <w:p w14:paraId="341416B1" w14:textId="77777777" w:rsidR="00BF3A1A" w:rsidRDefault="00BF3A1A">
      <w:pPr>
        <w:pStyle w:val="TableofFigures"/>
        <w:tabs>
          <w:tab w:val="right" w:leader="dot" w:pos="9054"/>
        </w:tabs>
        <w:rPr>
          <w:noProof/>
          <w:lang w:val="en-US" w:eastAsia="ja-JP"/>
        </w:rPr>
      </w:pPr>
      <w:r w:rsidRPr="00117875">
        <w:rPr>
          <w:noProof/>
          <w:lang w:val="en-GB"/>
        </w:rPr>
        <w:t>Figure 15 Idle memory usage with fixed coordinator, 2 - 20 devices.</w:t>
      </w:r>
      <w:r>
        <w:rPr>
          <w:noProof/>
        </w:rPr>
        <w:tab/>
      </w:r>
      <w:r>
        <w:rPr>
          <w:noProof/>
        </w:rPr>
        <w:fldChar w:fldCharType="begin"/>
      </w:r>
      <w:r>
        <w:rPr>
          <w:noProof/>
        </w:rPr>
        <w:instrText xml:space="preserve"> PAGEREF _Toc324689539 \h </w:instrText>
      </w:r>
      <w:r>
        <w:rPr>
          <w:noProof/>
        </w:rPr>
      </w:r>
      <w:r>
        <w:rPr>
          <w:noProof/>
        </w:rPr>
        <w:fldChar w:fldCharType="separate"/>
      </w:r>
      <w:r w:rsidR="004174DF">
        <w:rPr>
          <w:noProof/>
        </w:rPr>
        <w:t>42</w:t>
      </w:r>
      <w:r>
        <w:rPr>
          <w:noProof/>
        </w:rPr>
        <w:fldChar w:fldCharType="end"/>
      </w:r>
    </w:p>
    <w:p w14:paraId="01B755AD" w14:textId="77777777" w:rsidR="00BF3A1A" w:rsidRDefault="00BF3A1A">
      <w:pPr>
        <w:pStyle w:val="TableofFigures"/>
        <w:tabs>
          <w:tab w:val="right" w:leader="dot" w:pos="9054"/>
        </w:tabs>
        <w:rPr>
          <w:noProof/>
          <w:lang w:val="en-US" w:eastAsia="ja-JP"/>
        </w:rPr>
      </w:pPr>
      <w:r w:rsidRPr="00117875">
        <w:rPr>
          <w:noProof/>
          <w:lang w:val="en-GB"/>
        </w:rPr>
        <w:t>Figure 16 Idle traffic for 2 - 15 devices.</w:t>
      </w:r>
      <w:r>
        <w:rPr>
          <w:noProof/>
        </w:rPr>
        <w:tab/>
      </w:r>
      <w:r>
        <w:rPr>
          <w:noProof/>
        </w:rPr>
        <w:fldChar w:fldCharType="begin"/>
      </w:r>
      <w:r>
        <w:rPr>
          <w:noProof/>
        </w:rPr>
        <w:instrText xml:space="preserve"> PAGEREF _Toc324689540 \h </w:instrText>
      </w:r>
      <w:r>
        <w:rPr>
          <w:noProof/>
        </w:rPr>
      </w:r>
      <w:r>
        <w:rPr>
          <w:noProof/>
        </w:rPr>
        <w:fldChar w:fldCharType="separate"/>
      </w:r>
      <w:r w:rsidR="004174DF">
        <w:rPr>
          <w:noProof/>
        </w:rPr>
        <w:t>42</w:t>
      </w:r>
      <w:r>
        <w:rPr>
          <w:noProof/>
        </w:rPr>
        <w:fldChar w:fldCharType="end"/>
      </w:r>
    </w:p>
    <w:p w14:paraId="715E8B5C" w14:textId="77777777" w:rsidR="00BF3A1A" w:rsidRDefault="00BF3A1A">
      <w:pPr>
        <w:pStyle w:val="TableofFigures"/>
        <w:tabs>
          <w:tab w:val="right" w:leader="dot" w:pos="9054"/>
        </w:tabs>
        <w:rPr>
          <w:noProof/>
          <w:lang w:val="en-US" w:eastAsia="ja-JP"/>
        </w:rPr>
      </w:pPr>
      <w:r w:rsidRPr="00117875">
        <w:rPr>
          <w:noProof/>
          <w:lang w:val="en-GB"/>
        </w:rPr>
        <w:t>Figure 17 Idle traffic for 20 devices.</w:t>
      </w:r>
      <w:r>
        <w:rPr>
          <w:noProof/>
        </w:rPr>
        <w:tab/>
      </w:r>
      <w:r>
        <w:rPr>
          <w:noProof/>
        </w:rPr>
        <w:fldChar w:fldCharType="begin"/>
      </w:r>
      <w:r>
        <w:rPr>
          <w:noProof/>
        </w:rPr>
        <w:instrText xml:space="preserve"> PAGEREF _Toc324689541 \h </w:instrText>
      </w:r>
      <w:r>
        <w:rPr>
          <w:noProof/>
        </w:rPr>
      </w:r>
      <w:r>
        <w:rPr>
          <w:noProof/>
        </w:rPr>
        <w:fldChar w:fldCharType="separate"/>
      </w:r>
      <w:r w:rsidR="004174DF">
        <w:rPr>
          <w:noProof/>
        </w:rPr>
        <w:t>43</w:t>
      </w:r>
      <w:r>
        <w:rPr>
          <w:noProof/>
        </w:rPr>
        <w:fldChar w:fldCharType="end"/>
      </w:r>
    </w:p>
    <w:p w14:paraId="53154D7F" w14:textId="77777777" w:rsidR="00BF3A1A" w:rsidRDefault="00BF3A1A">
      <w:pPr>
        <w:pStyle w:val="TableofFigures"/>
        <w:tabs>
          <w:tab w:val="right" w:leader="dot" w:pos="9054"/>
        </w:tabs>
        <w:rPr>
          <w:noProof/>
          <w:lang w:val="en-US" w:eastAsia="ja-JP"/>
        </w:rPr>
      </w:pPr>
      <w:r w:rsidRPr="00117875">
        <w:rPr>
          <w:noProof/>
          <w:lang w:val="en-GB"/>
        </w:rPr>
        <w:t>Figure 18 Default setup, two devices - CPU usage when one file added per synchronization</w:t>
      </w:r>
      <w:r>
        <w:rPr>
          <w:noProof/>
        </w:rPr>
        <w:tab/>
      </w:r>
      <w:r>
        <w:rPr>
          <w:noProof/>
        </w:rPr>
        <w:fldChar w:fldCharType="begin"/>
      </w:r>
      <w:r>
        <w:rPr>
          <w:noProof/>
        </w:rPr>
        <w:instrText xml:space="preserve"> PAGEREF _Toc324689542 \h </w:instrText>
      </w:r>
      <w:r>
        <w:rPr>
          <w:noProof/>
        </w:rPr>
      </w:r>
      <w:r>
        <w:rPr>
          <w:noProof/>
        </w:rPr>
        <w:fldChar w:fldCharType="separate"/>
      </w:r>
      <w:r w:rsidR="004174DF">
        <w:rPr>
          <w:noProof/>
        </w:rPr>
        <w:t>45</w:t>
      </w:r>
      <w:r>
        <w:rPr>
          <w:noProof/>
        </w:rPr>
        <w:fldChar w:fldCharType="end"/>
      </w:r>
    </w:p>
    <w:p w14:paraId="734AE277" w14:textId="77777777" w:rsidR="00BF3A1A" w:rsidRDefault="00BF3A1A">
      <w:pPr>
        <w:pStyle w:val="TableofFigures"/>
        <w:tabs>
          <w:tab w:val="right" w:leader="dot" w:pos="9054"/>
        </w:tabs>
        <w:rPr>
          <w:noProof/>
          <w:lang w:val="en-US" w:eastAsia="ja-JP"/>
        </w:rPr>
      </w:pPr>
      <w:r w:rsidRPr="00117875">
        <w:rPr>
          <w:noProof/>
          <w:lang w:val="en-GB"/>
        </w:rPr>
        <w:t>Figure 19 Default setup, two devices - CPU usage when five files added per synchronization</w:t>
      </w:r>
      <w:r>
        <w:rPr>
          <w:noProof/>
        </w:rPr>
        <w:tab/>
      </w:r>
      <w:r>
        <w:rPr>
          <w:noProof/>
        </w:rPr>
        <w:fldChar w:fldCharType="begin"/>
      </w:r>
      <w:r>
        <w:rPr>
          <w:noProof/>
        </w:rPr>
        <w:instrText xml:space="preserve"> PAGEREF _Toc324689543 \h </w:instrText>
      </w:r>
      <w:r>
        <w:rPr>
          <w:noProof/>
        </w:rPr>
      </w:r>
      <w:r>
        <w:rPr>
          <w:noProof/>
        </w:rPr>
        <w:fldChar w:fldCharType="separate"/>
      </w:r>
      <w:r w:rsidR="004174DF">
        <w:rPr>
          <w:noProof/>
        </w:rPr>
        <w:t>45</w:t>
      </w:r>
      <w:r>
        <w:rPr>
          <w:noProof/>
        </w:rPr>
        <w:fldChar w:fldCharType="end"/>
      </w:r>
    </w:p>
    <w:p w14:paraId="1ADEED90" w14:textId="77777777" w:rsidR="00BF3A1A" w:rsidRDefault="00BF3A1A">
      <w:pPr>
        <w:pStyle w:val="TableofFigures"/>
        <w:tabs>
          <w:tab w:val="right" w:leader="dot" w:pos="9054"/>
        </w:tabs>
        <w:rPr>
          <w:noProof/>
          <w:lang w:val="en-US" w:eastAsia="ja-JP"/>
        </w:rPr>
      </w:pPr>
      <w:r w:rsidRPr="00117875">
        <w:rPr>
          <w:noProof/>
          <w:lang w:val="en-GB"/>
        </w:rPr>
        <w:t>Figure 20 Default setup, two devices - CPU usage when 100 files added per synchronization.</w:t>
      </w:r>
      <w:r>
        <w:rPr>
          <w:noProof/>
        </w:rPr>
        <w:tab/>
      </w:r>
      <w:r>
        <w:rPr>
          <w:noProof/>
        </w:rPr>
        <w:fldChar w:fldCharType="begin"/>
      </w:r>
      <w:r>
        <w:rPr>
          <w:noProof/>
        </w:rPr>
        <w:instrText xml:space="preserve"> PAGEREF _Toc324689544 \h </w:instrText>
      </w:r>
      <w:r>
        <w:rPr>
          <w:noProof/>
        </w:rPr>
      </w:r>
      <w:r>
        <w:rPr>
          <w:noProof/>
        </w:rPr>
        <w:fldChar w:fldCharType="separate"/>
      </w:r>
      <w:r w:rsidR="004174DF">
        <w:rPr>
          <w:noProof/>
        </w:rPr>
        <w:t>45</w:t>
      </w:r>
      <w:r>
        <w:rPr>
          <w:noProof/>
        </w:rPr>
        <w:fldChar w:fldCharType="end"/>
      </w:r>
    </w:p>
    <w:p w14:paraId="754C6A60" w14:textId="77777777" w:rsidR="00BF3A1A" w:rsidRDefault="00BF3A1A">
      <w:pPr>
        <w:pStyle w:val="TableofFigures"/>
        <w:tabs>
          <w:tab w:val="right" w:leader="dot" w:pos="9054"/>
        </w:tabs>
        <w:rPr>
          <w:noProof/>
          <w:lang w:val="en-US" w:eastAsia="ja-JP"/>
        </w:rPr>
      </w:pPr>
      <w:r w:rsidRPr="00117875">
        <w:rPr>
          <w:noProof/>
          <w:lang w:val="en-GB"/>
        </w:rPr>
        <w:t>Figure 21 Default setup, two devices - Memory usage when one file added per synchronization</w:t>
      </w:r>
      <w:r>
        <w:rPr>
          <w:noProof/>
        </w:rPr>
        <w:tab/>
      </w:r>
      <w:r>
        <w:rPr>
          <w:noProof/>
        </w:rPr>
        <w:fldChar w:fldCharType="begin"/>
      </w:r>
      <w:r>
        <w:rPr>
          <w:noProof/>
        </w:rPr>
        <w:instrText xml:space="preserve"> PAGEREF _Toc324689545 \h </w:instrText>
      </w:r>
      <w:r>
        <w:rPr>
          <w:noProof/>
        </w:rPr>
      </w:r>
      <w:r>
        <w:rPr>
          <w:noProof/>
        </w:rPr>
        <w:fldChar w:fldCharType="separate"/>
      </w:r>
      <w:r w:rsidR="004174DF">
        <w:rPr>
          <w:noProof/>
        </w:rPr>
        <w:t>46</w:t>
      </w:r>
      <w:r>
        <w:rPr>
          <w:noProof/>
        </w:rPr>
        <w:fldChar w:fldCharType="end"/>
      </w:r>
    </w:p>
    <w:p w14:paraId="0F99E681" w14:textId="77777777" w:rsidR="00BF3A1A" w:rsidRDefault="00BF3A1A">
      <w:pPr>
        <w:pStyle w:val="TableofFigures"/>
        <w:tabs>
          <w:tab w:val="right" w:leader="dot" w:pos="9054"/>
        </w:tabs>
        <w:rPr>
          <w:noProof/>
          <w:lang w:val="en-US" w:eastAsia="ja-JP"/>
        </w:rPr>
      </w:pPr>
      <w:r w:rsidRPr="00117875">
        <w:rPr>
          <w:noProof/>
          <w:lang w:val="en-GB"/>
        </w:rPr>
        <w:t>Figure 22 Default setup, two devices - Memory usage when five files added per synchronization</w:t>
      </w:r>
      <w:r>
        <w:rPr>
          <w:noProof/>
        </w:rPr>
        <w:tab/>
      </w:r>
      <w:r>
        <w:rPr>
          <w:noProof/>
        </w:rPr>
        <w:fldChar w:fldCharType="begin"/>
      </w:r>
      <w:r>
        <w:rPr>
          <w:noProof/>
        </w:rPr>
        <w:instrText xml:space="preserve"> PAGEREF _Toc324689546 \h </w:instrText>
      </w:r>
      <w:r>
        <w:rPr>
          <w:noProof/>
        </w:rPr>
      </w:r>
      <w:r>
        <w:rPr>
          <w:noProof/>
        </w:rPr>
        <w:fldChar w:fldCharType="separate"/>
      </w:r>
      <w:r w:rsidR="004174DF">
        <w:rPr>
          <w:noProof/>
        </w:rPr>
        <w:t>46</w:t>
      </w:r>
      <w:r>
        <w:rPr>
          <w:noProof/>
        </w:rPr>
        <w:fldChar w:fldCharType="end"/>
      </w:r>
    </w:p>
    <w:p w14:paraId="1E2C9FA2" w14:textId="77777777" w:rsidR="00BF3A1A" w:rsidRDefault="00BF3A1A">
      <w:pPr>
        <w:pStyle w:val="TableofFigures"/>
        <w:tabs>
          <w:tab w:val="right" w:leader="dot" w:pos="9054"/>
        </w:tabs>
        <w:rPr>
          <w:noProof/>
          <w:lang w:val="en-US" w:eastAsia="ja-JP"/>
        </w:rPr>
      </w:pPr>
      <w:r w:rsidRPr="00117875">
        <w:rPr>
          <w:noProof/>
          <w:lang w:val="en-GB"/>
        </w:rPr>
        <w:t>Figure 23 Default setup, two devices - Memory usage when 100 files added per synchronization</w:t>
      </w:r>
      <w:r>
        <w:rPr>
          <w:noProof/>
        </w:rPr>
        <w:tab/>
      </w:r>
      <w:r>
        <w:rPr>
          <w:noProof/>
        </w:rPr>
        <w:fldChar w:fldCharType="begin"/>
      </w:r>
      <w:r>
        <w:rPr>
          <w:noProof/>
        </w:rPr>
        <w:instrText xml:space="preserve"> PAGEREF _Toc324689547 \h </w:instrText>
      </w:r>
      <w:r>
        <w:rPr>
          <w:noProof/>
        </w:rPr>
      </w:r>
      <w:r>
        <w:rPr>
          <w:noProof/>
        </w:rPr>
        <w:fldChar w:fldCharType="separate"/>
      </w:r>
      <w:r w:rsidR="004174DF">
        <w:rPr>
          <w:noProof/>
        </w:rPr>
        <w:t>46</w:t>
      </w:r>
      <w:r>
        <w:rPr>
          <w:noProof/>
        </w:rPr>
        <w:fldChar w:fldCharType="end"/>
      </w:r>
    </w:p>
    <w:p w14:paraId="30F4C93E" w14:textId="77777777" w:rsidR="00BF3A1A" w:rsidRDefault="00BF3A1A">
      <w:pPr>
        <w:pStyle w:val="TableofFigures"/>
        <w:tabs>
          <w:tab w:val="right" w:leader="dot" w:pos="9054"/>
        </w:tabs>
        <w:rPr>
          <w:noProof/>
          <w:lang w:val="en-US" w:eastAsia="ja-JP"/>
        </w:rPr>
      </w:pPr>
      <w:r w:rsidRPr="00117875">
        <w:rPr>
          <w:noProof/>
          <w:lang w:val="en-GB"/>
        </w:rPr>
        <w:t>Figure 24 Default setup, two devices - Network traffic when 100, 5 and 1 file(s) added per synchronization</w:t>
      </w:r>
      <w:r>
        <w:rPr>
          <w:noProof/>
        </w:rPr>
        <w:tab/>
      </w:r>
      <w:r>
        <w:rPr>
          <w:noProof/>
        </w:rPr>
        <w:fldChar w:fldCharType="begin"/>
      </w:r>
      <w:r>
        <w:rPr>
          <w:noProof/>
        </w:rPr>
        <w:instrText xml:space="preserve"> PAGEREF _Toc324689548 \h </w:instrText>
      </w:r>
      <w:r>
        <w:rPr>
          <w:noProof/>
        </w:rPr>
      </w:r>
      <w:r>
        <w:rPr>
          <w:noProof/>
        </w:rPr>
        <w:fldChar w:fldCharType="separate"/>
      </w:r>
      <w:r w:rsidR="004174DF">
        <w:rPr>
          <w:noProof/>
        </w:rPr>
        <w:t>47</w:t>
      </w:r>
      <w:r>
        <w:rPr>
          <w:noProof/>
        </w:rPr>
        <w:fldChar w:fldCharType="end"/>
      </w:r>
    </w:p>
    <w:p w14:paraId="39D91CA0" w14:textId="77777777" w:rsidR="00BF3A1A" w:rsidRDefault="00BF3A1A">
      <w:pPr>
        <w:pStyle w:val="TableofFigures"/>
        <w:tabs>
          <w:tab w:val="right" w:leader="dot" w:pos="9054"/>
        </w:tabs>
        <w:rPr>
          <w:noProof/>
          <w:lang w:val="en-US" w:eastAsia="ja-JP"/>
        </w:rPr>
      </w:pPr>
      <w:r w:rsidRPr="00117875">
        <w:rPr>
          <w:noProof/>
          <w:lang w:val="en-GB"/>
        </w:rPr>
        <w:t>Figure 25 Default setup, two devices, real system profiler versus emulating system profiler - CPU usage when 100 files added per synchronization. (Note that the data for the real system profiler continues after 525 seconds. You can see the data in its entirety in figure 20)</w:t>
      </w:r>
      <w:r>
        <w:rPr>
          <w:noProof/>
        </w:rPr>
        <w:tab/>
      </w:r>
      <w:r>
        <w:rPr>
          <w:noProof/>
        </w:rPr>
        <w:fldChar w:fldCharType="begin"/>
      </w:r>
      <w:r>
        <w:rPr>
          <w:noProof/>
        </w:rPr>
        <w:instrText xml:space="preserve"> PAGEREF _Toc324689549 \h </w:instrText>
      </w:r>
      <w:r>
        <w:rPr>
          <w:noProof/>
        </w:rPr>
      </w:r>
      <w:r>
        <w:rPr>
          <w:noProof/>
        </w:rPr>
        <w:fldChar w:fldCharType="separate"/>
      </w:r>
      <w:r w:rsidR="004174DF">
        <w:rPr>
          <w:noProof/>
        </w:rPr>
        <w:t>47</w:t>
      </w:r>
      <w:r>
        <w:rPr>
          <w:noProof/>
        </w:rPr>
        <w:fldChar w:fldCharType="end"/>
      </w:r>
    </w:p>
    <w:p w14:paraId="592BFC71" w14:textId="77777777" w:rsidR="00BF3A1A" w:rsidRDefault="00BF3A1A">
      <w:pPr>
        <w:pStyle w:val="TableofFigures"/>
        <w:tabs>
          <w:tab w:val="right" w:leader="dot" w:pos="9054"/>
        </w:tabs>
        <w:rPr>
          <w:noProof/>
          <w:lang w:val="en-US" w:eastAsia="ja-JP"/>
        </w:rPr>
      </w:pPr>
      <w:r w:rsidRPr="00117875">
        <w:rPr>
          <w:noProof/>
          <w:lang w:val="en-GB"/>
        </w:rPr>
        <w:t>Figure 26 Default setup, two devices, real system profiler versus emulating system profiler - Memory usage when 100 files added per synchronization. (Note that the data for the real system profiler continues after 525 seconds. You can see the data in its entirety in figure 23)</w:t>
      </w:r>
      <w:r>
        <w:rPr>
          <w:noProof/>
        </w:rPr>
        <w:tab/>
      </w:r>
      <w:r>
        <w:rPr>
          <w:noProof/>
        </w:rPr>
        <w:fldChar w:fldCharType="begin"/>
      </w:r>
      <w:r>
        <w:rPr>
          <w:noProof/>
        </w:rPr>
        <w:instrText xml:space="preserve"> PAGEREF _Toc324689550 \h </w:instrText>
      </w:r>
      <w:r>
        <w:rPr>
          <w:noProof/>
        </w:rPr>
      </w:r>
      <w:r>
        <w:rPr>
          <w:noProof/>
        </w:rPr>
        <w:fldChar w:fldCharType="separate"/>
      </w:r>
      <w:r w:rsidR="004174DF">
        <w:rPr>
          <w:noProof/>
        </w:rPr>
        <w:t>48</w:t>
      </w:r>
      <w:r>
        <w:rPr>
          <w:noProof/>
        </w:rPr>
        <w:fldChar w:fldCharType="end"/>
      </w:r>
    </w:p>
    <w:p w14:paraId="07805E7C" w14:textId="77777777" w:rsidR="00BF3A1A" w:rsidRDefault="00BF3A1A">
      <w:pPr>
        <w:pStyle w:val="TableofFigures"/>
        <w:tabs>
          <w:tab w:val="right" w:leader="dot" w:pos="9054"/>
        </w:tabs>
        <w:rPr>
          <w:noProof/>
          <w:lang w:val="en-US" w:eastAsia="ja-JP"/>
        </w:rPr>
      </w:pPr>
      <w:r w:rsidRPr="00117875">
        <w:rPr>
          <w:noProof/>
          <w:lang w:val="en-GB"/>
        </w:rPr>
        <w:t>Figure 27 Automatic coordinator, two devices - CPU usage when one file added per synchronization</w:t>
      </w:r>
      <w:r>
        <w:rPr>
          <w:noProof/>
        </w:rPr>
        <w:tab/>
      </w:r>
      <w:r>
        <w:rPr>
          <w:noProof/>
        </w:rPr>
        <w:fldChar w:fldCharType="begin"/>
      </w:r>
      <w:r>
        <w:rPr>
          <w:noProof/>
        </w:rPr>
        <w:instrText xml:space="preserve"> PAGEREF _Toc324689551 \h </w:instrText>
      </w:r>
      <w:r>
        <w:rPr>
          <w:noProof/>
        </w:rPr>
      </w:r>
      <w:r>
        <w:rPr>
          <w:noProof/>
        </w:rPr>
        <w:fldChar w:fldCharType="separate"/>
      </w:r>
      <w:r w:rsidR="004174DF">
        <w:rPr>
          <w:noProof/>
        </w:rPr>
        <w:t>49</w:t>
      </w:r>
      <w:r>
        <w:rPr>
          <w:noProof/>
        </w:rPr>
        <w:fldChar w:fldCharType="end"/>
      </w:r>
    </w:p>
    <w:p w14:paraId="62B56FF2" w14:textId="77777777" w:rsidR="00BF3A1A" w:rsidRDefault="00BF3A1A">
      <w:pPr>
        <w:pStyle w:val="TableofFigures"/>
        <w:tabs>
          <w:tab w:val="right" w:leader="dot" w:pos="9054"/>
        </w:tabs>
        <w:rPr>
          <w:noProof/>
          <w:lang w:val="en-US" w:eastAsia="ja-JP"/>
        </w:rPr>
      </w:pPr>
      <w:r w:rsidRPr="00117875">
        <w:rPr>
          <w:noProof/>
          <w:lang w:val="en-GB"/>
        </w:rPr>
        <w:t>Figure 28 Automatic coordinator, two devices - CPU usage when five files added per synchronization</w:t>
      </w:r>
      <w:r>
        <w:rPr>
          <w:noProof/>
        </w:rPr>
        <w:tab/>
      </w:r>
      <w:r>
        <w:rPr>
          <w:noProof/>
        </w:rPr>
        <w:fldChar w:fldCharType="begin"/>
      </w:r>
      <w:r>
        <w:rPr>
          <w:noProof/>
        </w:rPr>
        <w:instrText xml:space="preserve"> PAGEREF _Toc324689552 \h </w:instrText>
      </w:r>
      <w:r>
        <w:rPr>
          <w:noProof/>
        </w:rPr>
      </w:r>
      <w:r>
        <w:rPr>
          <w:noProof/>
        </w:rPr>
        <w:fldChar w:fldCharType="separate"/>
      </w:r>
      <w:r w:rsidR="004174DF">
        <w:rPr>
          <w:noProof/>
        </w:rPr>
        <w:t>49</w:t>
      </w:r>
      <w:r>
        <w:rPr>
          <w:noProof/>
        </w:rPr>
        <w:fldChar w:fldCharType="end"/>
      </w:r>
    </w:p>
    <w:p w14:paraId="659479E4" w14:textId="77777777" w:rsidR="00BF3A1A" w:rsidRDefault="00BF3A1A">
      <w:pPr>
        <w:pStyle w:val="TableofFigures"/>
        <w:tabs>
          <w:tab w:val="right" w:leader="dot" w:pos="9054"/>
        </w:tabs>
        <w:rPr>
          <w:noProof/>
          <w:lang w:val="en-US" w:eastAsia="ja-JP"/>
        </w:rPr>
      </w:pPr>
      <w:r w:rsidRPr="00117875">
        <w:rPr>
          <w:noProof/>
          <w:lang w:val="en-GB"/>
        </w:rPr>
        <w:t>Figure 29 Automatic coordinator, two devices - CPU usage when 100 files added per synchronization</w:t>
      </w:r>
      <w:r>
        <w:rPr>
          <w:noProof/>
        </w:rPr>
        <w:tab/>
      </w:r>
      <w:r>
        <w:rPr>
          <w:noProof/>
        </w:rPr>
        <w:fldChar w:fldCharType="begin"/>
      </w:r>
      <w:r>
        <w:rPr>
          <w:noProof/>
        </w:rPr>
        <w:instrText xml:space="preserve"> PAGEREF _Toc324689553 \h </w:instrText>
      </w:r>
      <w:r>
        <w:rPr>
          <w:noProof/>
        </w:rPr>
      </w:r>
      <w:r>
        <w:rPr>
          <w:noProof/>
        </w:rPr>
        <w:fldChar w:fldCharType="separate"/>
      </w:r>
      <w:r w:rsidR="004174DF">
        <w:rPr>
          <w:noProof/>
        </w:rPr>
        <w:t>49</w:t>
      </w:r>
      <w:r>
        <w:rPr>
          <w:noProof/>
        </w:rPr>
        <w:fldChar w:fldCharType="end"/>
      </w:r>
    </w:p>
    <w:p w14:paraId="0C151E03" w14:textId="77777777" w:rsidR="00BF3A1A" w:rsidRDefault="00BF3A1A">
      <w:pPr>
        <w:pStyle w:val="TableofFigures"/>
        <w:tabs>
          <w:tab w:val="right" w:leader="dot" w:pos="9054"/>
        </w:tabs>
        <w:rPr>
          <w:noProof/>
          <w:lang w:val="en-US" w:eastAsia="ja-JP"/>
        </w:rPr>
      </w:pPr>
      <w:r w:rsidRPr="00117875">
        <w:rPr>
          <w:noProof/>
          <w:lang w:val="en-GB"/>
        </w:rPr>
        <w:lastRenderedPageBreak/>
        <w:t>Figure 30 Automatic coordinator, two devices - Memory usage when one file added per synchronization</w:t>
      </w:r>
      <w:r>
        <w:rPr>
          <w:noProof/>
        </w:rPr>
        <w:tab/>
      </w:r>
      <w:r>
        <w:rPr>
          <w:noProof/>
        </w:rPr>
        <w:fldChar w:fldCharType="begin"/>
      </w:r>
      <w:r>
        <w:rPr>
          <w:noProof/>
        </w:rPr>
        <w:instrText xml:space="preserve"> PAGEREF _Toc324689554 \h </w:instrText>
      </w:r>
      <w:r>
        <w:rPr>
          <w:noProof/>
        </w:rPr>
      </w:r>
      <w:r>
        <w:rPr>
          <w:noProof/>
        </w:rPr>
        <w:fldChar w:fldCharType="separate"/>
      </w:r>
      <w:r w:rsidR="004174DF">
        <w:rPr>
          <w:noProof/>
        </w:rPr>
        <w:t>50</w:t>
      </w:r>
      <w:r>
        <w:rPr>
          <w:noProof/>
        </w:rPr>
        <w:fldChar w:fldCharType="end"/>
      </w:r>
    </w:p>
    <w:p w14:paraId="212D0812" w14:textId="77777777" w:rsidR="00BF3A1A" w:rsidRDefault="00BF3A1A">
      <w:pPr>
        <w:pStyle w:val="TableofFigures"/>
        <w:tabs>
          <w:tab w:val="right" w:leader="dot" w:pos="9054"/>
        </w:tabs>
        <w:rPr>
          <w:noProof/>
          <w:lang w:val="en-US" w:eastAsia="ja-JP"/>
        </w:rPr>
      </w:pPr>
      <w:r w:rsidRPr="00117875">
        <w:rPr>
          <w:noProof/>
          <w:lang w:val="en-GB"/>
        </w:rPr>
        <w:t>Figure 31 Automatic coordinator, two devices - Memory usage when five files added per synchronization</w:t>
      </w:r>
      <w:r>
        <w:rPr>
          <w:noProof/>
        </w:rPr>
        <w:tab/>
      </w:r>
      <w:r>
        <w:rPr>
          <w:noProof/>
        </w:rPr>
        <w:fldChar w:fldCharType="begin"/>
      </w:r>
      <w:r>
        <w:rPr>
          <w:noProof/>
        </w:rPr>
        <w:instrText xml:space="preserve"> PAGEREF _Toc324689555 \h </w:instrText>
      </w:r>
      <w:r>
        <w:rPr>
          <w:noProof/>
        </w:rPr>
      </w:r>
      <w:r>
        <w:rPr>
          <w:noProof/>
        </w:rPr>
        <w:fldChar w:fldCharType="separate"/>
      </w:r>
      <w:r w:rsidR="004174DF">
        <w:rPr>
          <w:noProof/>
        </w:rPr>
        <w:t>50</w:t>
      </w:r>
      <w:r>
        <w:rPr>
          <w:noProof/>
        </w:rPr>
        <w:fldChar w:fldCharType="end"/>
      </w:r>
    </w:p>
    <w:p w14:paraId="579B701B" w14:textId="77777777" w:rsidR="00BF3A1A" w:rsidRDefault="00BF3A1A">
      <w:pPr>
        <w:pStyle w:val="TableofFigures"/>
        <w:tabs>
          <w:tab w:val="right" w:leader="dot" w:pos="9054"/>
        </w:tabs>
        <w:rPr>
          <w:noProof/>
          <w:lang w:val="en-US" w:eastAsia="ja-JP"/>
        </w:rPr>
      </w:pPr>
      <w:r w:rsidRPr="00117875">
        <w:rPr>
          <w:noProof/>
          <w:lang w:val="en-GB"/>
        </w:rPr>
        <w:t>Figure 32 Automatic coordinator, two devices - Memory usage when 100 files added per synchronization</w:t>
      </w:r>
      <w:r>
        <w:rPr>
          <w:noProof/>
        </w:rPr>
        <w:tab/>
      </w:r>
      <w:r>
        <w:rPr>
          <w:noProof/>
        </w:rPr>
        <w:fldChar w:fldCharType="begin"/>
      </w:r>
      <w:r>
        <w:rPr>
          <w:noProof/>
        </w:rPr>
        <w:instrText xml:space="preserve"> PAGEREF _Toc324689556 \h </w:instrText>
      </w:r>
      <w:r>
        <w:rPr>
          <w:noProof/>
        </w:rPr>
      </w:r>
      <w:r>
        <w:rPr>
          <w:noProof/>
        </w:rPr>
        <w:fldChar w:fldCharType="separate"/>
      </w:r>
      <w:r w:rsidR="004174DF">
        <w:rPr>
          <w:noProof/>
        </w:rPr>
        <w:t>50</w:t>
      </w:r>
      <w:r>
        <w:rPr>
          <w:noProof/>
        </w:rPr>
        <w:fldChar w:fldCharType="end"/>
      </w:r>
    </w:p>
    <w:p w14:paraId="0128A649" w14:textId="77777777" w:rsidR="00BF3A1A" w:rsidRDefault="00BF3A1A">
      <w:pPr>
        <w:pStyle w:val="TableofFigures"/>
        <w:tabs>
          <w:tab w:val="right" w:leader="dot" w:pos="9054"/>
        </w:tabs>
        <w:rPr>
          <w:noProof/>
          <w:lang w:val="en-US" w:eastAsia="ja-JP"/>
        </w:rPr>
      </w:pPr>
      <w:r w:rsidRPr="00117875">
        <w:rPr>
          <w:noProof/>
          <w:lang w:val="en-GB"/>
        </w:rPr>
        <w:t>Figure 33 Automatic coordinator, two devices - Network traffic when 100, 5 and 1 file(s) added per synchronization</w:t>
      </w:r>
      <w:r>
        <w:rPr>
          <w:noProof/>
        </w:rPr>
        <w:tab/>
      </w:r>
      <w:r>
        <w:rPr>
          <w:noProof/>
        </w:rPr>
        <w:fldChar w:fldCharType="begin"/>
      </w:r>
      <w:r>
        <w:rPr>
          <w:noProof/>
        </w:rPr>
        <w:instrText xml:space="preserve"> PAGEREF _Toc324689557 \h </w:instrText>
      </w:r>
      <w:r>
        <w:rPr>
          <w:noProof/>
        </w:rPr>
      </w:r>
      <w:r>
        <w:rPr>
          <w:noProof/>
        </w:rPr>
        <w:fldChar w:fldCharType="separate"/>
      </w:r>
      <w:r w:rsidR="004174DF">
        <w:rPr>
          <w:noProof/>
        </w:rPr>
        <w:t>51</w:t>
      </w:r>
      <w:r>
        <w:rPr>
          <w:noProof/>
        </w:rPr>
        <w:fldChar w:fldCharType="end"/>
      </w:r>
    </w:p>
    <w:p w14:paraId="0F7FF645" w14:textId="77777777" w:rsidR="00BF3A1A" w:rsidRDefault="00BF3A1A">
      <w:pPr>
        <w:pStyle w:val="TableofFigures"/>
        <w:tabs>
          <w:tab w:val="right" w:leader="dot" w:pos="9054"/>
        </w:tabs>
        <w:rPr>
          <w:noProof/>
          <w:lang w:val="en-US" w:eastAsia="ja-JP"/>
        </w:rPr>
      </w:pPr>
      <w:r w:rsidRPr="00117875">
        <w:rPr>
          <w:noProof/>
          <w:lang w:val="en-GB"/>
        </w:rPr>
        <w:t>Figure 34 3G, two devices - CPU usage when one file added per synchronization</w:t>
      </w:r>
      <w:r>
        <w:rPr>
          <w:noProof/>
        </w:rPr>
        <w:tab/>
      </w:r>
      <w:r>
        <w:rPr>
          <w:noProof/>
        </w:rPr>
        <w:fldChar w:fldCharType="begin"/>
      </w:r>
      <w:r>
        <w:rPr>
          <w:noProof/>
        </w:rPr>
        <w:instrText xml:space="preserve"> PAGEREF _Toc324689558 \h </w:instrText>
      </w:r>
      <w:r>
        <w:rPr>
          <w:noProof/>
        </w:rPr>
      </w:r>
      <w:r>
        <w:rPr>
          <w:noProof/>
        </w:rPr>
        <w:fldChar w:fldCharType="separate"/>
      </w:r>
      <w:r w:rsidR="004174DF">
        <w:rPr>
          <w:noProof/>
        </w:rPr>
        <w:t>52</w:t>
      </w:r>
      <w:r>
        <w:rPr>
          <w:noProof/>
        </w:rPr>
        <w:fldChar w:fldCharType="end"/>
      </w:r>
    </w:p>
    <w:p w14:paraId="3B176DF0" w14:textId="77777777" w:rsidR="00BF3A1A" w:rsidRDefault="00BF3A1A">
      <w:pPr>
        <w:pStyle w:val="TableofFigures"/>
        <w:tabs>
          <w:tab w:val="right" w:leader="dot" w:pos="9054"/>
        </w:tabs>
        <w:rPr>
          <w:noProof/>
          <w:lang w:val="en-US" w:eastAsia="ja-JP"/>
        </w:rPr>
      </w:pPr>
      <w:r w:rsidRPr="00117875">
        <w:rPr>
          <w:noProof/>
          <w:lang w:val="en-GB"/>
        </w:rPr>
        <w:t>Figure 35 3G, two devices - CPU usage when five files added per synchronization</w:t>
      </w:r>
      <w:r>
        <w:rPr>
          <w:noProof/>
        </w:rPr>
        <w:tab/>
      </w:r>
      <w:r>
        <w:rPr>
          <w:noProof/>
        </w:rPr>
        <w:fldChar w:fldCharType="begin"/>
      </w:r>
      <w:r>
        <w:rPr>
          <w:noProof/>
        </w:rPr>
        <w:instrText xml:space="preserve"> PAGEREF _Toc324689559 \h </w:instrText>
      </w:r>
      <w:r>
        <w:rPr>
          <w:noProof/>
        </w:rPr>
      </w:r>
      <w:r>
        <w:rPr>
          <w:noProof/>
        </w:rPr>
        <w:fldChar w:fldCharType="separate"/>
      </w:r>
      <w:r w:rsidR="004174DF">
        <w:rPr>
          <w:noProof/>
        </w:rPr>
        <w:t>52</w:t>
      </w:r>
      <w:r>
        <w:rPr>
          <w:noProof/>
        </w:rPr>
        <w:fldChar w:fldCharType="end"/>
      </w:r>
    </w:p>
    <w:p w14:paraId="0CE1705D" w14:textId="77777777" w:rsidR="00BF3A1A" w:rsidRDefault="00BF3A1A">
      <w:pPr>
        <w:pStyle w:val="TableofFigures"/>
        <w:tabs>
          <w:tab w:val="right" w:leader="dot" w:pos="9054"/>
        </w:tabs>
        <w:rPr>
          <w:noProof/>
          <w:lang w:val="en-US" w:eastAsia="ja-JP"/>
        </w:rPr>
      </w:pPr>
      <w:r w:rsidRPr="00117875">
        <w:rPr>
          <w:noProof/>
          <w:lang w:val="en-GB"/>
        </w:rPr>
        <w:t>Figure 36 3G, two devices - CPU usage when 100 files added per synchronization</w:t>
      </w:r>
      <w:r>
        <w:rPr>
          <w:noProof/>
        </w:rPr>
        <w:tab/>
      </w:r>
      <w:r>
        <w:rPr>
          <w:noProof/>
        </w:rPr>
        <w:fldChar w:fldCharType="begin"/>
      </w:r>
      <w:r>
        <w:rPr>
          <w:noProof/>
        </w:rPr>
        <w:instrText xml:space="preserve"> PAGEREF _Toc324689560 \h </w:instrText>
      </w:r>
      <w:r>
        <w:rPr>
          <w:noProof/>
        </w:rPr>
      </w:r>
      <w:r>
        <w:rPr>
          <w:noProof/>
        </w:rPr>
        <w:fldChar w:fldCharType="separate"/>
      </w:r>
      <w:r w:rsidR="004174DF">
        <w:rPr>
          <w:noProof/>
        </w:rPr>
        <w:t>52</w:t>
      </w:r>
      <w:r>
        <w:rPr>
          <w:noProof/>
        </w:rPr>
        <w:fldChar w:fldCharType="end"/>
      </w:r>
    </w:p>
    <w:p w14:paraId="3FA04540" w14:textId="77777777" w:rsidR="00BF3A1A" w:rsidRDefault="00BF3A1A">
      <w:pPr>
        <w:pStyle w:val="TableofFigures"/>
        <w:tabs>
          <w:tab w:val="right" w:leader="dot" w:pos="9054"/>
        </w:tabs>
        <w:rPr>
          <w:noProof/>
          <w:lang w:val="en-US" w:eastAsia="ja-JP"/>
        </w:rPr>
      </w:pPr>
      <w:r w:rsidRPr="00117875">
        <w:rPr>
          <w:noProof/>
          <w:lang w:val="en-GB"/>
        </w:rPr>
        <w:t>Figure 37 3G, two devices - Memory usage when one file added per synchronization</w:t>
      </w:r>
      <w:r>
        <w:rPr>
          <w:noProof/>
        </w:rPr>
        <w:tab/>
      </w:r>
      <w:r>
        <w:rPr>
          <w:noProof/>
        </w:rPr>
        <w:fldChar w:fldCharType="begin"/>
      </w:r>
      <w:r>
        <w:rPr>
          <w:noProof/>
        </w:rPr>
        <w:instrText xml:space="preserve"> PAGEREF _Toc324689561 \h </w:instrText>
      </w:r>
      <w:r>
        <w:rPr>
          <w:noProof/>
        </w:rPr>
      </w:r>
      <w:r>
        <w:rPr>
          <w:noProof/>
        </w:rPr>
        <w:fldChar w:fldCharType="separate"/>
      </w:r>
      <w:r w:rsidR="004174DF">
        <w:rPr>
          <w:noProof/>
        </w:rPr>
        <w:t>53</w:t>
      </w:r>
      <w:r>
        <w:rPr>
          <w:noProof/>
        </w:rPr>
        <w:fldChar w:fldCharType="end"/>
      </w:r>
    </w:p>
    <w:p w14:paraId="028D7B33" w14:textId="77777777" w:rsidR="00BF3A1A" w:rsidRDefault="00BF3A1A">
      <w:pPr>
        <w:pStyle w:val="TableofFigures"/>
        <w:tabs>
          <w:tab w:val="right" w:leader="dot" w:pos="9054"/>
        </w:tabs>
        <w:rPr>
          <w:noProof/>
          <w:lang w:val="en-US" w:eastAsia="ja-JP"/>
        </w:rPr>
      </w:pPr>
      <w:r w:rsidRPr="00117875">
        <w:rPr>
          <w:noProof/>
          <w:lang w:val="en-GB"/>
        </w:rPr>
        <w:t>Figure 38 3G, two devices - Memory usage when five files added per synchronization</w:t>
      </w:r>
      <w:r>
        <w:rPr>
          <w:noProof/>
        </w:rPr>
        <w:tab/>
      </w:r>
      <w:r>
        <w:rPr>
          <w:noProof/>
        </w:rPr>
        <w:fldChar w:fldCharType="begin"/>
      </w:r>
      <w:r>
        <w:rPr>
          <w:noProof/>
        </w:rPr>
        <w:instrText xml:space="preserve"> PAGEREF _Toc324689562 \h </w:instrText>
      </w:r>
      <w:r>
        <w:rPr>
          <w:noProof/>
        </w:rPr>
      </w:r>
      <w:r>
        <w:rPr>
          <w:noProof/>
        </w:rPr>
        <w:fldChar w:fldCharType="separate"/>
      </w:r>
      <w:r w:rsidR="004174DF">
        <w:rPr>
          <w:noProof/>
        </w:rPr>
        <w:t>53</w:t>
      </w:r>
      <w:r>
        <w:rPr>
          <w:noProof/>
        </w:rPr>
        <w:fldChar w:fldCharType="end"/>
      </w:r>
    </w:p>
    <w:p w14:paraId="08BC09EE" w14:textId="77777777" w:rsidR="00BF3A1A" w:rsidRDefault="00BF3A1A">
      <w:pPr>
        <w:pStyle w:val="TableofFigures"/>
        <w:tabs>
          <w:tab w:val="right" w:leader="dot" w:pos="9054"/>
        </w:tabs>
        <w:rPr>
          <w:noProof/>
          <w:lang w:val="en-US" w:eastAsia="ja-JP"/>
        </w:rPr>
      </w:pPr>
      <w:r w:rsidRPr="00117875">
        <w:rPr>
          <w:noProof/>
          <w:lang w:val="en-GB"/>
        </w:rPr>
        <w:t>Figure 39 3G, two devices - Memory usage when 100 files added per synchronization</w:t>
      </w:r>
      <w:r>
        <w:rPr>
          <w:noProof/>
        </w:rPr>
        <w:tab/>
      </w:r>
      <w:r>
        <w:rPr>
          <w:noProof/>
        </w:rPr>
        <w:fldChar w:fldCharType="begin"/>
      </w:r>
      <w:r>
        <w:rPr>
          <w:noProof/>
        </w:rPr>
        <w:instrText xml:space="preserve"> PAGEREF _Toc324689563 \h </w:instrText>
      </w:r>
      <w:r>
        <w:rPr>
          <w:noProof/>
        </w:rPr>
      </w:r>
      <w:r>
        <w:rPr>
          <w:noProof/>
        </w:rPr>
        <w:fldChar w:fldCharType="separate"/>
      </w:r>
      <w:r w:rsidR="004174DF">
        <w:rPr>
          <w:noProof/>
        </w:rPr>
        <w:t>53</w:t>
      </w:r>
      <w:r>
        <w:rPr>
          <w:noProof/>
        </w:rPr>
        <w:fldChar w:fldCharType="end"/>
      </w:r>
    </w:p>
    <w:p w14:paraId="30D59DFF" w14:textId="77777777" w:rsidR="00BF3A1A" w:rsidRDefault="00BF3A1A">
      <w:pPr>
        <w:pStyle w:val="TableofFigures"/>
        <w:tabs>
          <w:tab w:val="right" w:leader="dot" w:pos="9054"/>
        </w:tabs>
        <w:rPr>
          <w:noProof/>
          <w:lang w:val="en-US" w:eastAsia="ja-JP"/>
        </w:rPr>
      </w:pPr>
      <w:r w:rsidRPr="00117875">
        <w:rPr>
          <w:noProof/>
          <w:lang w:val="en-GB"/>
        </w:rPr>
        <w:t>Figure 40 3G, two devices - Network traffic when 100, 5, and 1 file(s) added per synchronization</w:t>
      </w:r>
      <w:r>
        <w:rPr>
          <w:noProof/>
        </w:rPr>
        <w:tab/>
      </w:r>
      <w:r>
        <w:rPr>
          <w:noProof/>
        </w:rPr>
        <w:fldChar w:fldCharType="begin"/>
      </w:r>
      <w:r>
        <w:rPr>
          <w:noProof/>
        </w:rPr>
        <w:instrText xml:space="preserve"> PAGEREF _Toc324689564 \h </w:instrText>
      </w:r>
      <w:r>
        <w:rPr>
          <w:noProof/>
        </w:rPr>
      </w:r>
      <w:r>
        <w:rPr>
          <w:noProof/>
        </w:rPr>
        <w:fldChar w:fldCharType="separate"/>
      </w:r>
      <w:r w:rsidR="004174DF">
        <w:rPr>
          <w:noProof/>
        </w:rPr>
        <w:t>54</w:t>
      </w:r>
      <w:r>
        <w:rPr>
          <w:noProof/>
        </w:rPr>
        <w:fldChar w:fldCharType="end"/>
      </w:r>
    </w:p>
    <w:p w14:paraId="0E1B0264" w14:textId="77777777" w:rsidR="00BF3A1A" w:rsidRDefault="00BF3A1A">
      <w:pPr>
        <w:pStyle w:val="TableofFigures"/>
        <w:tabs>
          <w:tab w:val="right" w:leader="dot" w:pos="9054"/>
        </w:tabs>
        <w:rPr>
          <w:noProof/>
          <w:lang w:val="en-US" w:eastAsia="ja-JP"/>
        </w:rPr>
      </w:pPr>
      <w:r w:rsidRPr="00117875">
        <w:rPr>
          <w:noProof/>
          <w:lang w:val="en-GB"/>
        </w:rPr>
        <w:t>Figure 41 Large file, two devices - CPU usage when one file added per synchronization</w:t>
      </w:r>
      <w:r>
        <w:rPr>
          <w:noProof/>
        </w:rPr>
        <w:tab/>
      </w:r>
      <w:r>
        <w:rPr>
          <w:noProof/>
        </w:rPr>
        <w:fldChar w:fldCharType="begin"/>
      </w:r>
      <w:r>
        <w:rPr>
          <w:noProof/>
        </w:rPr>
        <w:instrText xml:space="preserve"> PAGEREF _Toc324689565 \h </w:instrText>
      </w:r>
      <w:r>
        <w:rPr>
          <w:noProof/>
        </w:rPr>
      </w:r>
      <w:r>
        <w:rPr>
          <w:noProof/>
        </w:rPr>
        <w:fldChar w:fldCharType="separate"/>
      </w:r>
      <w:r w:rsidR="004174DF">
        <w:rPr>
          <w:noProof/>
        </w:rPr>
        <w:t>55</w:t>
      </w:r>
      <w:r>
        <w:rPr>
          <w:noProof/>
        </w:rPr>
        <w:fldChar w:fldCharType="end"/>
      </w:r>
    </w:p>
    <w:p w14:paraId="3D377ADA" w14:textId="77777777" w:rsidR="00BF3A1A" w:rsidRDefault="00BF3A1A">
      <w:pPr>
        <w:pStyle w:val="TableofFigures"/>
        <w:tabs>
          <w:tab w:val="right" w:leader="dot" w:pos="9054"/>
        </w:tabs>
        <w:rPr>
          <w:noProof/>
          <w:lang w:val="en-US" w:eastAsia="ja-JP"/>
        </w:rPr>
      </w:pPr>
      <w:r w:rsidRPr="00117875">
        <w:rPr>
          <w:noProof/>
          <w:lang w:val="en-GB"/>
        </w:rPr>
        <w:t>Figure 42 Large file, two devices - CPU usage when five files added per synchronization</w:t>
      </w:r>
      <w:r>
        <w:rPr>
          <w:noProof/>
        </w:rPr>
        <w:tab/>
      </w:r>
      <w:r>
        <w:rPr>
          <w:noProof/>
        </w:rPr>
        <w:fldChar w:fldCharType="begin"/>
      </w:r>
      <w:r>
        <w:rPr>
          <w:noProof/>
        </w:rPr>
        <w:instrText xml:space="preserve"> PAGEREF _Toc324689566 \h </w:instrText>
      </w:r>
      <w:r>
        <w:rPr>
          <w:noProof/>
        </w:rPr>
      </w:r>
      <w:r>
        <w:rPr>
          <w:noProof/>
        </w:rPr>
        <w:fldChar w:fldCharType="separate"/>
      </w:r>
      <w:r w:rsidR="004174DF">
        <w:rPr>
          <w:noProof/>
        </w:rPr>
        <w:t>55</w:t>
      </w:r>
      <w:r>
        <w:rPr>
          <w:noProof/>
        </w:rPr>
        <w:fldChar w:fldCharType="end"/>
      </w:r>
    </w:p>
    <w:p w14:paraId="1470C817" w14:textId="77777777" w:rsidR="00BF3A1A" w:rsidRDefault="00BF3A1A">
      <w:pPr>
        <w:pStyle w:val="TableofFigures"/>
        <w:tabs>
          <w:tab w:val="right" w:leader="dot" w:pos="9054"/>
        </w:tabs>
        <w:rPr>
          <w:noProof/>
          <w:lang w:val="en-US" w:eastAsia="ja-JP"/>
        </w:rPr>
      </w:pPr>
      <w:r w:rsidRPr="00117875">
        <w:rPr>
          <w:noProof/>
          <w:lang w:val="en-GB"/>
        </w:rPr>
        <w:t>Figure 43 Large file, two devices - CPU usage when 100 files added per synchronization</w:t>
      </w:r>
      <w:r>
        <w:rPr>
          <w:noProof/>
        </w:rPr>
        <w:tab/>
      </w:r>
      <w:r>
        <w:rPr>
          <w:noProof/>
        </w:rPr>
        <w:fldChar w:fldCharType="begin"/>
      </w:r>
      <w:r>
        <w:rPr>
          <w:noProof/>
        </w:rPr>
        <w:instrText xml:space="preserve"> PAGEREF _Toc324689567 \h </w:instrText>
      </w:r>
      <w:r>
        <w:rPr>
          <w:noProof/>
        </w:rPr>
      </w:r>
      <w:r>
        <w:rPr>
          <w:noProof/>
        </w:rPr>
        <w:fldChar w:fldCharType="separate"/>
      </w:r>
      <w:r w:rsidR="004174DF">
        <w:rPr>
          <w:noProof/>
        </w:rPr>
        <w:t>55</w:t>
      </w:r>
      <w:r>
        <w:rPr>
          <w:noProof/>
        </w:rPr>
        <w:fldChar w:fldCharType="end"/>
      </w:r>
    </w:p>
    <w:p w14:paraId="45B8CFB4" w14:textId="77777777" w:rsidR="00BF3A1A" w:rsidRDefault="00BF3A1A">
      <w:pPr>
        <w:pStyle w:val="TableofFigures"/>
        <w:tabs>
          <w:tab w:val="right" w:leader="dot" w:pos="9054"/>
        </w:tabs>
        <w:rPr>
          <w:noProof/>
          <w:lang w:val="en-US" w:eastAsia="ja-JP"/>
        </w:rPr>
      </w:pPr>
      <w:r w:rsidRPr="00117875">
        <w:rPr>
          <w:noProof/>
          <w:lang w:val="en-GB"/>
        </w:rPr>
        <w:t>Figure 44 Large file, two devices - Memory usage when one file added per synchronization</w:t>
      </w:r>
      <w:r>
        <w:rPr>
          <w:noProof/>
        </w:rPr>
        <w:tab/>
      </w:r>
      <w:r>
        <w:rPr>
          <w:noProof/>
        </w:rPr>
        <w:fldChar w:fldCharType="begin"/>
      </w:r>
      <w:r>
        <w:rPr>
          <w:noProof/>
        </w:rPr>
        <w:instrText xml:space="preserve"> PAGEREF _Toc324689568 \h </w:instrText>
      </w:r>
      <w:r>
        <w:rPr>
          <w:noProof/>
        </w:rPr>
      </w:r>
      <w:r>
        <w:rPr>
          <w:noProof/>
        </w:rPr>
        <w:fldChar w:fldCharType="separate"/>
      </w:r>
      <w:r w:rsidR="004174DF">
        <w:rPr>
          <w:noProof/>
        </w:rPr>
        <w:t>56</w:t>
      </w:r>
      <w:r>
        <w:rPr>
          <w:noProof/>
        </w:rPr>
        <w:fldChar w:fldCharType="end"/>
      </w:r>
    </w:p>
    <w:p w14:paraId="5E0512D1" w14:textId="77777777" w:rsidR="00BF3A1A" w:rsidRDefault="00BF3A1A">
      <w:pPr>
        <w:pStyle w:val="TableofFigures"/>
        <w:tabs>
          <w:tab w:val="right" w:leader="dot" w:pos="9054"/>
        </w:tabs>
        <w:rPr>
          <w:noProof/>
          <w:lang w:val="en-US" w:eastAsia="ja-JP"/>
        </w:rPr>
      </w:pPr>
      <w:r w:rsidRPr="00117875">
        <w:rPr>
          <w:noProof/>
          <w:lang w:val="en-GB"/>
        </w:rPr>
        <w:t>Figure 45 Large file, two devices - Memory usage when five files added per synchronization</w:t>
      </w:r>
      <w:r>
        <w:rPr>
          <w:noProof/>
        </w:rPr>
        <w:tab/>
      </w:r>
      <w:r>
        <w:rPr>
          <w:noProof/>
        </w:rPr>
        <w:fldChar w:fldCharType="begin"/>
      </w:r>
      <w:r>
        <w:rPr>
          <w:noProof/>
        </w:rPr>
        <w:instrText xml:space="preserve"> PAGEREF _Toc324689569 \h </w:instrText>
      </w:r>
      <w:r>
        <w:rPr>
          <w:noProof/>
        </w:rPr>
      </w:r>
      <w:r>
        <w:rPr>
          <w:noProof/>
        </w:rPr>
        <w:fldChar w:fldCharType="separate"/>
      </w:r>
      <w:r w:rsidR="004174DF">
        <w:rPr>
          <w:noProof/>
        </w:rPr>
        <w:t>56</w:t>
      </w:r>
      <w:r>
        <w:rPr>
          <w:noProof/>
        </w:rPr>
        <w:fldChar w:fldCharType="end"/>
      </w:r>
    </w:p>
    <w:p w14:paraId="03AFC162" w14:textId="77777777" w:rsidR="00BF3A1A" w:rsidRDefault="00BF3A1A">
      <w:pPr>
        <w:pStyle w:val="TableofFigures"/>
        <w:tabs>
          <w:tab w:val="right" w:leader="dot" w:pos="9054"/>
        </w:tabs>
        <w:rPr>
          <w:noProof/>
          <w:lang w:val="en-US" w:eastAsia="ja-JP"/>
        </w:rPr>
      </w:pPr>
      <w:r w:rsidRPr="00117875">
        <w:rPr>
          <w:noProof/>
          <w:lang w:val="en-GB"/>
        </w:rPr>
        <w:t>Figure 46 Large file, two devices - Memory usage when 100 files added per synchronization</w:t>
      </w:r>
      <w:r>
        <w:rPr>
          <w:noProof/>
        </w:rPr>
        <w:tab/>
      </w:r>
      <w:r>
        <w:rPr>
          <w:noProof/>
        </w:rPr>
        <w:fldChar w:fldCharType="begin"/>
      </w:r>
      <w:r>
        <w:rPr>
          <w:noProof/>
        </w:rPr>
        <w:instrText xml:space="preserve"> PAGEREF _Toc324689570 \h </w:instrText>
      </w:r>
      <w:r>
        <w:rPr>
          <w:noProof/>
        </w:rPr>
      </w:r>
      <w:r>
        <w:rPr>
          <w:noProof/>
        </w:rPr>
        <w:fldChar w:fldCharType="separate"/>
      </w:r>
      <w:r w:rsidR="004174DF">
        <w:rPr>
          <w:noProof/>
        </w:rPr>
        <w:t>56</w:t>
      </w:r>
      <w:r>
        <w:rPr>
          <w:noProof/>
        </w:rPr>
        <w:fldChar w:fldCharType="end"/>
      </w:r>
    </w:p>
    <w:p w14:paraId="089A7DD5" w14:textId="77777777" w:rsidR="00BF3A1A" w:rsidRDefault="00BF3A1A">
      <w:pPr>
        <w:pStyle w:val="TableofFigures"/>
        <w:tabs>
          <w:tab w:val="right" w:leader="dot" w:pos="9054"/>
        </w:tabs>
        <w:rPr>
          <w:noProof/>
          <w:lang w:val="en-US" w:eastAsia="ja-JP"/>
        </w:rPr>
      </w:pPr>
      <w:r w:rsidRPr="00117875">
        <w:rPr>
          <w:noProof/>
          <w:lang w:val="en-GB"/>
        </w:rPr>
        <w:t>Figure 47 Large file, two devices - Network traffic when 100, 5 and 1 file(s) added per synchronization</w:t>
      </w:r>
      <w:r>
        <w:rPr>
          <w:noProof/>
        </w:rPr>
        <w:tab/>
      </w:r>
      <w:r>
        <w:rPr>
          <w:noProof/>
        </w:rPr>
        <w:fldChar w:fldCharType="begin"/>
      </w:r>
      <w:r>
        <w:rPr>
          <w:noProof/>
        </w:rPr>
        <w:instrText xml:space="preserve"> PAGEREF _Toc324689571 \h </w:instrText>
      </w:r>
      <w:r>
        <w:rPr>
          <w:noProof/>
        </w:rPr>
      </w:r>
      <w:r>
        <w:rPr>
          <w:noProof/>
        </w:rPr>
        <w:fldChar w:fldCharType="separate"/>
      </w:r>
      <w:r w:rsidR="004174DF">
        <w:rPr>
          <w:noProof/>
        </w:rPr>
        <w:t>57</w:t>
      </w:r>
      <w:r>
        <w:rPr>
          <w:noProof/>
        </w:rPr>
        <w:fldChar w:fldCharType="end"/>
      </w:r>
    </w:p>
    <w:p w14:paraId="29DA14D2" w14:textId="77777777" w:rsidR="00BF3A1A" w:rsidRDefault="00BF3A1A">
      <w:pPr>
        <w:pStyle w:val="TableofFigures"/>
        <w:tabs>
          <w:tab w:val="right" w:leader="dot" w:pos="9054"/>
        </w:tabs>
        <w:rPr>
          <w:noProof/>
          <w:lang w:val="en-US" w:eastAsia="ja-JP"/>
        </w:rPr>
      </w:pPr>
      <w:r w:rsidRPr="00117875">
        <w:rPr>
          <w:noProof/>
          <w:lang w:val="en-GB"/>
        </w:rPr>
        <w:t>Figure 48 Full sync, two devices - CPU usage when one file added per synchronization</w:t>
      </w:r>
      <w:r>
        <w:rPr>
          <w:noProof/>
        </w:rPr>
        <w:tab/>
      </w:r>
      <w:r>
        <w:rPr>
          <w:noProof/>
        </w:rPr>
        <w:fldChar w:fldCharType="begin"/>
      </w:r>
      <w:r>
        <w:rPr>
          <w:noProof/>
        </w:rPr>
        <w:instrText xml:space="preserve"> PAGEREF _Toc324689572 \h </w:instrText>
      </w:r>
      <w:r>
        <w:rPr>
          <w:noProof/>
        </w:rPr>
      </w:r>
      <w:r>
        <w:rPr>
          <w:noProof/>
        </w:rPr>
        <w:fldChar w:fldCharType="separate"/>
      </w:r>
      <w:r w:rsidR="004174DF">
        <w:rPr>
          <w:noProof/>
        </w:rPr>
        <w:t>58</w:t>
      </w:r>
      <w:r>
        <w:rPr>
          <w:noProof/>
        </w:rPr>
        <w:fldChar w:fldCharType="end"/>
      </w:r>
    </w:p>
    <w:p w14:paraId="2E5D77DC" w14:textId="77777777" w:rsidR="00BF3A1A" w:rsidRDefault="00BF3A1A">
      <w:pPr>
        <w:pStyle w:val="TableofFigures"/>
        <w:tabs>
          <w:tab w:val="right" w:leader="dot" w:pos="9054"/>
        </w:tabs>
        <w:rPr>
          <w:noProof/>
          <w:lang w:val="en-US" w:eastAsia="ja-JP"/>
        </w:rPr>
      </w:pPr>
      <w:r w:rsidRPr="00117875">
        <w:rPr>
          <w:noProof/>
          <w:lang w:val="en-GB"/>
        </w:rPr>
        <w:t>Figure 49 Full sync, two devices - CPU usage when five files added per synchronization</w:t>
      </w:r>
      <w:r>
        <w:rPr>
          <w:noProof/>
        </w:rPr>
        <w:tab/>
      </w:r>
      <w:r>
        <w:rPr>
          <w:noProof/>
        </w:rPr>
        <w:fldChar w:fldCharType="begin"/>
      </w:r>
      <w:r>
        <w:rPr>
          <w:noProof/>
        </w:rPr>
        <w:instrText xml:space="preserve"> PAGEREF _Toc324689573 \h </w:instrText>
      </w:r>
      <w:r>
        <w:rPr>
          <w:noProof/>
        </w:rPr>
      </w:r>
      <w:r>
        <w:rPr>
          <w:noProof/>
        </w:rPr>
        <w:fldChar w:fldCharType="separate"/>
      </w:r>
      <w:r w:rsidR="004174DF">
        <w:rPr>
          <w:noProof/>
        </w:rPr>
        <w:t>58</w:t>
      </w:r>
      <w:r>
        <w:rPr>
          <w:noProof/>
        </w:rPr>
        <w:fldChar w:fldCharType="end"/>
      </w:r>
    </w:p>
    <w:p w14:paraId="52CBF5E8" w14:textId="77777777" w:rsidR="00BF3A1A" w:rsidRDefault="00BF3A1A">
      <w:pPr>
        <w:pStyle w:val="TableofFigures"/>
        <w:tabs>
          <w:tab w:val="right" w:leader="dot" w:pos="9054"/>
        </w:tabs>
        <w:rPr>
          <w:noProof/>
          <w:lang w:val="en-US" w:eastAsia="ja-JP"/>
        </w:rPr>
      </w:pPr>
      <w:r w:rsidRPr="00117875">
        <w:rPr>
          <w:noProof/>
          <w:lang w:val="en-GB"/>
        </w:rPr>
        <w:t>Figure 50 Full sync, two devices - CPU usage when 100 files added per synchronization</w:t>
      </w:r>
      <w:r>
        <w:rPr>
          <w:noProof/>
        </w:rPr>
        <w:tab/>
      </w:r>
      <w:r>
        <w:rPr>
          <w:noProof/>
        </w:rPr>
        <w:fldChar w:fldCharType="begin"/>
      </w:r>
      <w:r>
        <w:rPr>
          <w:noProof/>
        </w:rPr>
        <w:instrText xml:space="preserve"> PAGEREF _Toc324689574 \h </w:instrText>
      </w:r>
      <w:r>
        <w:rPr>
          <w:noProof/>
        </w:rPr>
      </w:r>
      <w:r>
        <w:rPr>
          <w:noProof/>
        </w:rPr>
        <w:fldChar w:fldCharType="separate"/>
      </w:r>
      <w:r w:rsidR="004174DF">
        <w:rPr>
          <w:noProof/>
        </w:rPr>
        <w:t>58</w:t>
      </w:r>
      <w:r>
        <w:rPr>
          <w:noProof/>
        </w:rPr>
        <w:fldChar w:fldCharType="end"/>
      </w:r>
    </w:p>
    <w:p w14:paraId="75A5ADF4" w14:textId="77777777" w:rsidR="00BF3A1A" w:rsidRDefault="00BF3A1A">
      <w:pPr>
        <w:pStyle w:val="TableofFigures"/>
        <w:tabs>
          <w:tab w:val="right" w:leader="dot" w:pos="9054"/>
        </w:tabs>
        <w:rPr>
          <w:noProof/>
          <w:lang w:val="en-US" w:eastAsia="ja-JP"/>
        </w:rPr>
      </w:pPr>
      <w:r w:rsidRPr="00117875">
        <w:rPr>
          <w:noProof/>
          <w:lang w:val="en-GB"/>
        </w:rPr>
        <w:t>Figure 51 Full sync, two devices - Memory usage when one file added per synchronization</w:t>
      </w:r>
      <w:r>
        <w:rPr>
          <w:noProof/>
        </w:rPr>
        <w:tab/>
      </w:r>
      <w:r>
        <w:rPr>
          <w:noProof/>
        </w:rPr>
        <w:fldChar w:fldCharType="begin"/>
      </w:r>
      <w:r>
        <w:rPr>
          <w:noProof/>
        </w:rPr>
        <w:instrText xml:space="preserve"> PAGEREF _Toc324689575 \h </w:instrText>
      </w:r>
      <w:r>
        <w:rPr>
          <w:noProof/>
        </w:rPr>
      </w:r>
      <w:r>
        <w:rPr>
          <w:noProof/>
        </w:rPr>
        <w:fldChar w:fldCharType="separate"/>
      </w:r>
      <w:r w:rsidR="004174DF">
        <w:rPr>
          <w:noProof/>
        </w:rPr>
        <w:t>59</w:t>
      </w:r>
      <w:r>
        <w:rPr>
          <w:noProof/>
        </w:rPr>
        <w:fldChar w:fldCharType="end"/>
      </w:r>
    </w:p>
    <w:p w14:paraId="700F6053" w14:textId="77777777" w:rsidR="00BF3A1A" w:rsidRDefault="00BF3A1A">
      <w:pPr>
        <w:pStyle w:val="TableofFigures"/>
        <w:tabs>
          <w:tab w:val="right" w:leader="dot" w:pos="9054"/>
        </w:tabs>
        <w:rPr>
          <w:noProof/>
          <w:lang w:val="en-US" w:eastAsia="ja-JP"/>
        </w:rPr>
      </w:pPr>
      <w:r w:rsidRPr="00117875">
        <w:rPr>
          <w:noProof/>
          <w:lang w:val="en-GB"/>
        </w:rPr>
        <w:t>Figure 52 Full sync, two devices - Memory usage when five files added per synchronization</w:t>
      </w:r>
      <w:r>
        <w:rPr>
          <w:noProof/>
        </w:rPr>
        <w:tab/>
      </w:r>
      <w:r>
        <w:rPr>
          <w:noProof/>
        </w:rPr>
        <w:fldChar w:fldCharType="begin"/>
      </w:r>
      <w:r>
        <w:rPr>
          <w:noProof/>
        </w:rPr>
        <w:instrText xml:space="preserve"> PAGEREF _Toc324689576 \h </w:instrText>
      </w:r>
      <w:r>
        <w:rPr>
          <w:noProof/>
        </w:rPr>
      </w:r>
      <w:r>
        <w:rPr>
          <w:noProof/>
        </w:rPr>
        <w:fldChar w:fldCharType="separate"/>
      </w:r>
      <w:r w:rsidR="004174DF">
        <w:rPr>
          <w:noProof/>
        </w:rPr>
        <w:t>59</w:t>
      </w:r>
      <w:r>
        <w:rPr>
          <w:noProof/>
        </w:rPr>
        <w:fldChar w:fldCharType="end"/>
      </w:r>
    </w:p>
    <w:p w14:paraId="18EF4591" w14:textId="77777777" w:rsidR="00BF3A1A" w:rsidRDefault="00BF3A1A">
      <w:pPr>
        <w:pStyle w:val="TableofFigures"/>
        <w:tabs>
          <w:tab w:val="right" w:leader="dot" w:pos="9054"/>
        </w:tabs>
        <w:rPr>
          <w:noProof/>
          <w:lang w:val="en-US" w:eastAsia="ja-JP"/>
        </w:rPr>
      </w:pPr>
      <w:r w:rsidRPr="00117875">
        <w:rPr>
          <w:noProof/>
          <w:lang w:val="en-GB"/>
        </w:rPr>
        <w:t>Figure 53 Full sync, two devices - Memory usage when 100 files added per synchronization</w:t>
      </w:r>
      <w:r>
        <w:rPr>
          <w:noProof/>
        </w:rPr>
        <w:tab/>
      </w:r>
      <w:r>
        <w:rPr>
          <w:noProof/>
        </w:rPr>
        <w:fldChar w:fldCharType="begin"/>
      </w:r>
      <w:r>
        <w:rPr>
          <w:noProof/>
        </w:rPr>
        <w:instrText xml:space="preserve"> PAGEREF _Toc324689577 \h </w:instrText>
      </w:r>
      <w:r>
        <w:rPr>
          <w:noProof/>
        </w:rPr>
      </w:r>
      <w:r>
        <w:rPr>
          <w:noProof/>
        </w:rPr>
        <w:fldChar w:fldCharType="separate"/>
      </w:r>
      <w:r w:rsidR="004174DF">
        <w:rPr>
          <w:noProof/>
        </w:rPr>
        <w:t>59</w:t>
      </w:r>
      <w:r>
        <w:rPr>
          <w:noProof/>
        </w:rPr>
        <w:fldChar w:fldCharType="end"/>
      </w:r>
    </w:p>
    <w:p w14:paraId="2E4C976E" w14:textId="77777777" w:rsidR="00BF3A1A" w:rsidRDefault="00BF3A1A">
      <w:pPr>
        <w:pStyle w:val="TableofFigures"/>
        <w:tabs>
          <w:tab w:val="right" w:leader="dot" w:pos="9054"/>
        </w:tabs>
        <w:rPr>
          <w:noProof/>
          <w:lang w:val="en-US" w:eastAsia="ja-JP"/>
        </w:rPr>
      </w:pPr>
      <w:r w:rsidRPr="00117875">
        <w:rPr>
          <w:noProof/>
          <w:lang w:val="en-GB"/>
        </w:rPr>
        <w:t>Figure 54 Full sync, two devices - Network traffic when 100, 5, and 1 file(s) added per synchronization</w:t>
      </w:r>
      <w:r>
        <w:rPr>
          <w:noProof/>
        </w:rPr>
        <w:tab/>
      </w:r>
      <w:r>
        <w:rPr>
          <w:noProof/>
        </w:rPr>
        <w:fldChar w:fldCharType="begin"/>
      </w:r>
      <w:r>
        <w:rPr>
          <w:noProof/>
        </w:rPr>
        <w:instrText xml:space="preserve"> PAGEREF _Toc324689578 \h </w:instrText>
      </w:r>
      <w:r>
        <w:rPr>
          <w:noProof/>
        </w:rPr>
      </w:r>
      <w:r>
        <w:rPr>
          <w:noProof/>
        </w:rPr>
        <w:fldChar w:fldCharType="separate"/>
      </w:r>
      <w:r w:rsidR="004174DF">
        <w:rPr>
          <w:noProof/>
        </w:rPr>
        <w:t>60</w:t>
      </w:r>
      <w:r>
        <w:rPr>
          <w:noProof/>
        </w:rPr>
        <w:fldChar w:fldCharType="end"/>
      </w:r>
    </w:p>
    <w:p w14:paraId="4B5A22F0" w14:textId="77777777" w:rsidR="00BF3A1A" w:rsidRDefault="00BF3A1A">
      <w:pPr>
        <w:pStyle w:val="TableofFigures"/>
        <w:tabs>
          <w:tab w:val="right" w:leader="dot" w:pos="9054"/>
        </w:tabs>
        <w:rPr>
          <w:noProof/>
          <w:lang w:val="en-US" w:eastAsia="ja-JP"/>
        </w:rPr>
      </w:pPr>
      <w:r w:rsidRPr="00117875">
        <w:rPr>
          <w:noProof/>
          <w:lang w:val="en-GB"/>
        </w:rPr>
        <w:t>Figure 55 Default setup, 10 devices - CPU usage when one file added per synchronization</w:t>
      </w:r>
      <w:r>
        <w:rPr>
          <w:noProof/>
        </w:rPr>
        <w:tab/>
      </w:r>
      <w:r>
        <w:rPr>
          <w:noProof/>
        </w:rPr>
        <w:fldChar w:fldCharType="begin"/>
      </w:r>
      <w:r>
        <w:rPr>
          <w:noProof/>
        </w:rPr>
        <w:instrText xml:space="preserve"> PAGEREF _Toc324689579 \h </w:instrText>
      </w:r>
      <w:r>
        <w:rPr>
          <w:noProof/>
        </w:rPr>
      </w:r>
      <w:r>
        <w:rPr>
          <w:noProof/>
        </w:rPr>
        <w:fldChar w:fldCharType="separate"/>
      </w:r>
      <w:r w:rsidR="004174DF">
        <w:rPr>
          <w:noProof/>
        </w:rPr>
        <w:t>60</w:t>
      </w:r>
      <w:r>
        <w:rPr>
          <w:noProof/>
        </w:rPr>
        <w:fldChar w:fldCharType="end"/>
      </w:r>
    </w:p>
    <w:p w14:paraId="5BFB3212" w14:textId="77777777" w:rsidR="00BF3A1A" w:rsidRDefault="00BF3A1A">
      <w:pPr>
        <w:pStyle w:val="TableofFigures"/>
        <w:tabs>
          <w:tab w:val="right" w:leader="dot" w:pos="9054"/>
        </w:tabs>
        <w:rPr>
          <w:noProof/>
          <w:lang w:val="en-US" w:eastAsia="ja-JP"/>
        </w:rPr>
      </w:pPr>
      <w:r w:rsidRPr="00117875">
        <w:rPr>
          <w:noProof/>
          <w:lang w:val="en-GB"/>
        </w:rPr>
        <w:t>Figure 56 Default setup, 10 devices - CPU usage when five files added per synchronization</w:t>
      </w:r>
      <w:r>
        <w:rPr>
          <w:noProof/>
        </w:rPr>
        <w:tab/>
      </w:r>
      <w:r>
        <w:rPr>
          <w:noProof/>
        </w:rPr>
        <w:fldChar w:fldCharType="begin"/>
      </w:r>
      <w:r>
        <w:rPr>
          <w:noProof/>
        </w:rPr>
        <w:instrText xml:space="preserve"> PAGEREF _Toc324689580 \h </w:instrText>
      </w:r>
      <w:r>
        <w:rPr>
          <w:noProof/>
        </w:rPr>
      </w:r>
      <w:r>
        <w:rPr>
          <w:noProof/>
        </w:rPr>
        <w:fldChar w:fldCharType="separate"/>
      </w:r>
      <w:r w:rsidR="004174DF">
        <w:rPr>
          <w:noProof/>
        </w:rPr>
        <w:t>61</w:t>
      </w:r>
      <w:r>
        <w:rPr>
          <w:noProof/>
        </w:rPr>
        <w:fldChar w:fldCharType="end"/>
      </w:r>
    </w:p>
    <w:p w14:paraId="4EBCB10F" w14:textId="77777777" w:rsidR="00BF3A1A" w:rsidRDefault="00BF3A1A">
      <w:pPr>
        <w:pStyle w:val="TableofFigures"/>
        <w:tabs>
          <w:tab w:val="right" w:leader="dot" w:pos="9054"/>
        </w:tabs>
        <w:rPr>
          <w:noProof/>
          <w:lang w:val="en-US" w:eastAsia="ja-JP"/>
        </w:rPr>
      </w:pPr>
      <w:r w:rsidRPr="00117875">
        <w:rPr>
          <w:noProof/>
          <w:lang w:val="en-GB"/>
        </w:rPr>
        <w:t>Figure 57 Default setup, 10 devices - CPU usage when 100 files added per synchronization</w:t>
      </w:r>
      <w:r>
        <w:rPr>
          <w:noProof/>
        </w:rPr>
        <w:tab/>
      </w:r>
      <w:r>
        <w:rPr>
          <w:noProof/>
        </w:rPr>
        <w:fldChar w:fldCharType="begin"/>
      </w:r>
      <w:r>
        <w:rPr>
          <w:noProof/>
        </w:rPr>
        <w:instrText xml:space="preserve"> PAGEREF _Toc324689581 \h </w:instrText>
      </w:r>
      <w:r>
        <w:rPr>
          <w:noProof/>
        </w:rPr>
      </w:r>
      <w:r>
        <w:rPr>
          <w:noProof/>
        </w:rPr>
        <w:fldChar w:fldCharType="separate"/>
      </w:r>
      <w:r w:rsidR="004174DF">
        <w:rPr>
          <w:noProof/>
        </w:rPr>
        <w:t>61</w:t>
      </w:r>
      <w:r>
        <w:rPr>
          <w:noProof/>
        </w:rPr>
        <w:fldChar w:fldCharType="end"/>
      </w:r>
    </w:p>
    <w:p w14:paraId="37E16218" w14:textId="77777777" w:rsidR="00BF3A1A" w:rsidRDefault="00BF3A1A">
      <w:pPr>
        <w:pStyle w:val="TableofFigures"/>
        <w:tabs>
          <w:tab w:val="right" w:leader="dot" w:pos="9054"/>
        </w:tabs>
        <w:rPr>
          <w:noProof/>
          <w:lang w:val="en-US" w:eastAsia="ja-JP"/>
        </w:rPr>
      </w:pPr>
      <w:r w:rsidRPr="00117875">
        <w:rPr>
          <w:noProof/>
          <w:lang w:val="en-GB"/>
        </w:rPr>
        <w:lastRenderedPageBreak/>
        <w:t>Figure 58 Default setup, 10 devices - Memory usage when 1 file added per synchronization</w:t>
      </w:r>
      <w:r>
        <w:rPr>
          <w:noProof/>
        </w:rPr>
        <w:tab/>
      </w:r>
      <w:r>
        <w:rPr>
          <w:noProof/>
        </w:rPr>
        <w:fldChar w:fldCharType="begin"/>
      </w:r>
      <w:r>
        <w:rPr>
          <w:noProof/>
        </w:rPr>
        <w:instrText xml:space="preserve"> PAGEREF _Toc324689582 \h </w:instrText>
      </w:r>
      <w:r>
        <w:rPr>
          <w:noProof/>
        </w:rPr>
      </w:r>
      <w:r>
        <w:rPr>
          <w:noProof/>
        </w:rPr>
        <w:fldChar w:fldCharType="separate"/>
      </w:r>
      <w:r w:rsidR="004174DF">
        <w:rPr>
          <w:noProof/>
        </w:rPr>
        <w:t>61</w:t>
      </w:r>
      <w:r>
        <w:rPr>
          <w:noProof/>
        </w:rPr>
        <w:fldChar w:fldCharType="end"/>
      </w:r>
    </w:p>
    <w:p w14:paraId="5C7CFDCC" w14:textId="77777777" w:rsidR="00BF3A1A" w:rsidRDefault="00BF3A1A">
      <w:pPr>
        <w:pStyle w:val="TableofFigures"/>
        <w:tabs>
          <w:tab w:val="right" w:leader="dot" w:pos="9054"/>
        </w:tabs>
        <w:rPr>
          <w:noProof/>
          <w:lang w:val="en-US" w:eastAsia="ja-JP"/>
        </w:rPr>
      </w:pPr>
      <w:r w:rsidRPr="00117875">
        <w:rPr>
          <w:noProof/>
          <w:lang w:val="en-GB"/>
        </w:rPr>
        <w:t>Figure 59 Default setup, 10 devices - Memory usage when five files added per synchronization</w:t>
      </w:r>
      <w:r>
        <w:rPr>
          <w:noProof/>
        </w:rPr>
        <w:tab/>
      </w:r>
      <w:r>
        <w:rPr>
          <w:noProof/>
        </w:rPr>
        <w:fldChar w:fldCharType="begin"/>
      </w:r>
      <w:r>
        <w:rPr>
          <w:noProof/>
        </w:rPr>
        <w:instrText xml:space="preserve"> PAGEREF _Toc324689583 \h </w:instrText>
      </w:r>
      <w:r>
        <w:rPr>
          <w:noProof/>
        </w:rPr>
      </w:r>
      <w:r>
        <w:rPr>
          <w:noProof/>
        </w:rPr>
        <w:fldChar w:fldCharType="separate"/>
      </w:r>
      <w:r w:rsidR="004174DF">
        <w:rPr>
          <w:noProof/>
        </w:rPr>
        <w:t>62</w:t>
      </w:r>
      <w:r>
        <w:rPr>
          <w:noProof/>
        </w:rPr>
        <w:fldChar w:fldCharType="end"/>
      </w:r>
    </w:p>
    <w:p w14:paraId="42215519" w14:textId="77777777" w:rsidR="00BF3A1A" w:rsidRDefault="00BF3A1A">
      <w:pPr>
        <w:pStyle w:val="TableofFigures"/>
        <w:tabs>
          <w:tab w:val="right" w:leader="dot" w:pos="9054"/>
        </w:tabs>
        <w:rPr>
          <w:noProof/>
          <w:lang w:val="en-US" w:eastAsia="ja-JP"/>
        </w:rPr>
      </w:pPr>
      <w:r w:rsidRPr="00117875">
        <w:rPr>
          <w:noProof/>
          <w:lang w:val="en-GB"/>
        </w:rPr>
        <w:t>Figure 60 Default setup, 10 devices - Memory usage when 100 files added per synchronization</w:t>
      </w:r>
      <w:r>
        <w:rPr>
          <w:noProof/>
        </w:rPr>
        <w:tab/>
      </w:r>
      <w:r>
        <w:rPr>
          <w:noProof/>
        </w:rPr>
        <w:fldChar w:fldCharType="begin"/>
      </w:r>
      <w:r>
        <w:rPr>
          <w:noProof/>
        </w:rPr>
        <w:instrText xml:space="preserve"> PAGEREF _Toc324689584 \h </w:instrText>
      </w:r>
      <w:r>
        <w:rPr>
          <w:noProof/>
        </w:rPr>
      </w:r>
      <w:r>
        <w:rPr>
          <w:noProof/>
        </w:rPr>
        <w:fldChar w:fldCharType="separate"/>
      </w:r>
      <w:r w:rsidR="004174DF">
        <w:rPr>
          <w:noProof/>
        </w:rPr>
        <w:t>62</w:t>
      </w:r>
      <w:r>
        <w:rPr>
          <w:noProof/>
        </w:rPr>
        <w:fldChar w:fldCharType="end"/>
      </w:r>
    </w:p>
    <w:p w14:paraId="13CA7FB2" w14:textId="77777777" w:rsidR="00BF3A1A" w:rsidRDefault="00BF3A1A">
      <w:pPr>
        <w:pStyle w:val="TableofFigures"/>
        <w:tabs>
          <w:tab w:val="right" w:leader="dot" w:pos="9054"/>
        </w:tabs>
        <w:rPr>
          <w:noProof/>
          <w:lang w:val="en-US" w:eastAsia="ja-JP"/>
        </w:rPr>
      </w:pPr>
      <w:r w:rsidRPr="00117875">
        <w:rPr>
          <w:noProof/>
          <w:lang w:val="en-GB"/>
        </w:rPr>
        <w:t>Figure 61 Default setup, 10 devices - Network traffic when adding, 1 5 and 100 files per synchronization</w:t>
      </w:r>
      <w:r>
        <w:rPr>
          <w:noProof/>
        </w:rPr>
        <w:tab/>
      </w:r>
      <w:r>
        <w:rPr>
          <w:noProof/>
        </w:rPr>
        <w:fldChar w:fldCharType="begin"/>
      </w:r>
      <w:r>
        <w:rPr>
          <w:noProof/>
        </w:rPr>
        <w:instrText xml:space="preserve"> PAGEREF _Toc324689585 \h </w:instrText>
      </w:r>
      <w:r>
        <w:rPr>
          <w:noProof/>
        </w:rPr>
      </w:r>
      <w:r>
        <w:rPr>
          <w:noProof/>
        </w:rPr>
        <w:fldChar w:fldCharType="separate"/>
      </w:r>
      <w:r w:rsidR="004174DF">
        <w:rPr>
          <w:noProof/>
        </w:rPr>
        <w:t>62</w:t>
      </w:r>
      <w:r>
        <w:rPr>
          <w:noProof/>
        </w:rPr>
        <w:fldChar w:fldCharType="end"/>
      </w:r>
    </w:p>
    <w:p w14:paraId="5A917A72" w14:textId="77777777" w:rsidR="00BF3A1A" w:rsidRDefault="00BF3A1A">
      <w:pPr>
        <w:pStyle w:val="TableofFigures"/>
        <w:tabs>
          <w:tab w:val="right" w:leader="dot" w:pos="9054"/>
        </w:tabs>
        <w:rPr>
          <w:noProof/>
          <w:lang w:val="en-US" w:eastAsia="ja-JP"/>
        </w:rPr>
      </w:pPr>
      <w:r w:rsidRPr="00117875">
        <w:rPr>
          <w:noProof/>
          <w:lang w:val="en-GB"/>
        </w:rPr>
        <w:t>Figure 62 Automatic coordinator, 10 devices - CPU usage when one file added per synchronization</w:t>
      </w:r>
      <w:r>
        <w:rPr>
          <w:noProof/>
        </w:rPr>
        <w:tab/>
      </w:r>
      <w:r>
        <w:rPr>
          <w:noProof/>
        </w:rPr>
        <w:fldChar w:fldCharType="begin"/>
      </w:r>
      <w:r>
        <w:rPr>
          <w:noProof/>
        </w:rPr>
        <w:instrText xml:space="preserve"> PAGEREF _Toc324689586 \h </w:instrText>
      </w:r>
      <w:r>
        <w:rPr>
          <w:noProof/>
        </w:rPr>
      </w:r>
      <w:r>
        <w:rPr>
          <w:noProof/>
        </w:rPr>
        <w:fldChar w:fldCharType="separate"/>
      </w:r>
      <w:r w:rsidR="004174DF">
        <w:rPr>
          <w:noProof/>
        </w:rPr>
        <w:t>63</w:t>
      </w:r>
      <w:r>
        <w:rPr>
          <w:noProof/>
        </w:rPr>
        <w:fldChar w:fldCharType="end"/>
      </w:r>
    </w:p>
    <w:p w14:paraId="1A135CC1" w14:textId="77777777" w:rsidR="00BF3A1A" w:rsidRDefault="00BF3A1A">
      <w:pPr>
        <w:pStyle w:val="TableofFigures"/>
        <w:tabs>
          <w:tab w:val="right" w:leader="dot" w:pos="9054"/>
        </w:tabs>
        <w:rPr>
          <w:noProof/>
          <w:lang w:val="en-US" w:eastAsia="ja-JP"/>
        </w:rPr>
      </w:pPr>
      <w:r w:rsidRPr="00117875">
        <w:rPr>
          <w:noProof/>
          <w:lang w:val="en-GB"/>
        </w:rPr>
        <w:t>Figure 63 Automatic coordinator, 10 devices - CPU usage when five files adder per synchronization</w:t>
      </w:r>
      <w:r>
        <w:rPr>
          <w:noProof/>
        </w:rPr>
        <w:tab/>
      </w:r>
      <w:r>
        <w:rPr>
          <w:noProof/>
        </w:rPr>
        <w:fldChar w:fldCharType="begin"/>
      </w:r>
      <w:r>
        <w:rPr>
          <w:noProof/>
        </w:rPr>
        <w:instrText xml:space="preserve"> PAGEREF _Toc324689587 \h </w:instrText>
      </w:r>
      <w:r>
        <w:rPr>
          <w:noProof/>
        </w:rPr>
      </w:r>
      <w:r>
        <w:rPr>
          <w:noProof/>
        </w:rPr>
        <w:fldChar w:fldCharType="separate"/>
      </w:r>
      <w:r w:rsidR="004174DF">
        <w:rPr>
          <w:noProof/>
        </w:rPr>
        <w:t>63</w:t>
      </w:r>
      <w:r>
        <w:rPr>
          <w:noProof/>
        </w:rPr>
        <w:fldChar w:fldCharType="end"/>
      </w:r>
    </w:p>
    <w:p w14:paraId="73DA1CD2" w14:textId="77777777" w:rsidR="00BF3A1A" w:rsidRDefault="00BF3A1A">
      <w:pPr>
        <w:pStyle w:val="TableofFigures"/>
        <w:tabs>
          <w:tab w:val="right" w:leader="dot" w:pos="9054"/>
        </w:tabs>
        <w:rPr>
          <w:noProof/>
          <w:lang w:val="en-US" w:eastAsia="ja-JP"/>
        </w:rPr>
      </w:pPr>
      <w:r w:rsidRPr="00117875">
        <w:rPr>
          <w:noProof/>
          <w:lang w:val="en-GB"/>
        </w:rPr>
        <w:t>Figure 64 Automatic coordinator, 10 devices - CPU usage when 100 files added per synchronization</w:t>
      </w:r>
      <w:r>
        <w:rPr>
          <w:noProof/>
        </w:rPr>
        <w:tab/>
      </w:r>
      <w:r>
        <w:rPr>
          <w:noProof/>
        </w:rPr>
        <w:fldChar w:fldCharType="begin"/>
      </w:r>
      <w:r>
        <w:rPr>
          <w:noProof/>
        </w:rPr>
        <w:instrText xml:space="preserve"> PAGEREF _Toc324689588 \h </w:instrText>
      </w:r>
      <w:r>
        <w:rPr>
          <w:noProof/>
        </w:rPr>
      </w:r>
      <w:r>
        <w:rPr>
          <w:noProof/>
        </w:rPr>
        <w:fldChar w:fldCharType="separate"/>
      </w:r>
      <w:r w:rsidR="004174DF">
        <w:rPr>
          <w:noProof/>
        </w:rPr>
        <w:t>64</w:t>
      </w:r>
      <w:r>
        <w:rPr>
          <w:noProof/>
        </w:rPr>
        <w:fldChar w:fldCharType="end"/>
      </w:r>
    </w:p>
    <w:p w14:paraId="119093C9" w14:textId="77777777" w:rsidR="00BF3A1A" w:rsidRDefault="00BF3A1A">
      <w:pPr>
        <w:pStyle w:val="TableofFigures"/>
        <w:tabs>
          <w:tab w:val="right" w:leader="dot" w:pos="9054"/>
        </w:tabs>
        <w:rPr>
          <w:noProof/>
          <w:lang w:val="en-US" w:eastAsia="ja-JP"/>
        </w:rPr>
      </w:pPr>
      <w:r w:rsidRPr="00117875">
        <w:rPr>
          <w:noProof/>
          <w:lang w:val="en-GB"/>
        </w:rPr>
        <w:t>Figure 65 Automatic coordinator, 10 devices - Memory usage when one file added per synchronization</w:t>
      </w:r>
      <w:r>
        <w:rPr>
          <w:noProof/>
        </w:rPr>
        <w:tab/>
      </w:r>
      <w:r>
        <w:rPr>
          <w:noProof/>
        </w:rPr>
        <w:fldChar w:fldCharType="begin"/>
      </w:r>
      <w:r>
        <w:rPr>
          <w:noProof/>
        </w:rPr>
        <w:instrText xml:space="preserve"> PAGEREF _Toc324689589 \h </w:instrText>
      </w:r>
      <w:r>
        <w:rPr>
          <w:noProof/>
        </w:rPr>
      </w:r>
      <w:r>
        <w:rPr>
          <w:noProof/>
        </w:rPr>
        <w:fldChar w:fldCharType="separate"/>
      </w:r>
      <w:r w:rsidR="004174DF">
        <w:rPr>
          <w:noProof/>
        </w:rPr>
        <w:t>64</w:t>
      </w:r>
      <w:r>
        <w:rPr>
          <w:noProof/>
        </w:rPr>
        <w:fldChar w:fldCharType="end"/>
      </w:r>
    </w:p>
    <w:p w14:paraId="72824448" w14:textId="77777777" w:rsidR="00BF3A1A" w:rsidRDefault="00BF3A1A">
      <w:pPr>
        <w:pStyle w:val="TableofFigures"/>
        <w:tabs>
          <w:tab w:val="right" w:leader="dot" w:pos="9054"/>
        </w:tabs>
        <w:rPr>
          <w:noProof/>
          <w:lang w:val="en-US" w:eastAsia="ja-JP"/>
        </w:rPr>
      </w:pPr>
      <w:r w:rsidRPr="00117875">
        <w:rPr>
          <w:noProof/>
          <w:lang w:val="en-GB"/>
        </w:rPr>
        <w:t>Figure 66 Automatic coordinator, 10 devices - Memory usage when five files added per synchronization</w:t>
      </w:r>
      <w:r>
        <w:rPr>
          <w:noProof/>
        </w:rPr>
        <w:tab/>
      </w:r>
      <w:r>
        <w:rPr>
          <w:noProof/>
        </w:rPr>
        <w:fldChar w:fldCharType="begin"/>
      </w:r>
      <w:r>
        <w:rPr>
          <w:noProof/>
        </w:rPr>
        <w:instrText xml:space="preserve"> PAGEREF _Toc324689590 \h </w:instrText>
      </w:r>
      <w:r>
        <w:rPr>
          <w:noProof/>
        </w:rPr>
      </w:r>
      <w:r>
        <w:rPr>
          <w:noProof/>
        </w:rPr>
        <w:fldChar w:fldCharType="separate"/>
      </w:r>
      <w:r w:rsidR="004174DF">
        <w:rPr>
          <w:noProof/>
        </w:rPr>
        <w:t>64</w:t>
      </w:r>
      <w:r>
        <w:rPr>
          <w:noProof/>
        </w:rPr>
        <w:fldChar w:fldCharType="end"/>
      </w:r>
    </w:p>
    <w:p w14:paraId="0A827C30" w14:textId="77777777" w:rsidR="00BF3A1A" w:rsidRDefault="00BF3A1A">
      <w:pPr>
        <w:pStyle w:val="TableofFigures"/>
        <w:tabs>
          <w:tab w:val="right" w:leader="dot" w:pos="9054"/>
        </w:tabs>
        <w:rPr>
          <w:noProof/>
          <w:lang w:val="en-US" w:eastAsia="ja-JP"/>
        </w:rPr>
      </w:pPr>
      <w:r w:rsidRPr="00117875">
        <w:rPr>
          <w:noProof/>
          <w:lang w:val="en-GB"/>
        </w:rPr>
        <w:t>Figure 67 Automatic coordinator, 10 devices - Memory usage when 100 files added per synchronization</w:t>
      </w:r>
      <w:r>
        <w:rPr>
          <w:noProof/>
        </w:rPr>
        <w:tab/>
      </w:r>
      <w:r>
        <w:rPr>
          <w:noProof/>
        </w:rPr>
        <w:fldChar w:fldCharType="begin"/>
      </w:r>
      <w:r>
        <w:rPr>
          <w:noProof/>
        </w:rPr>
        <w:instrText xml:space="preserve"> PAGEREF _Toc324689591 \h </w:instrText>
      </w:r>
      <w:r>
        <w:rPr>
          <w:noProof/>
        </w:rPr>
      </w:r>
      <w:r>
        <w:rPr>
          <w:noProof/>
        </w:rPr>
        <w:fldChar w:fldCharType="separate"/>
      </w:r>
      <w:r w:rsidR="004174DF">
        <w:rPr>
          <w:noProof/>
        </w:rPr>
        <w:t>65</w:t>
      </w:r>
      <w:r>
        <w:rPr>
          <w:noProof/>
        </w:rPr>
        <w:fldChar w:fldCharType="end"/>
      </w:r>
    </w:p>
    <w:p w14:paraId="4AE304FE" w14:textId="77777777" w:rsidR="00BF3A1A" w:rsidRDefault="00BF3A1A">
      <w:pPr>
        <w:pStyle w:val="TableofFigures"/>
        <w:tabs>
          <w:tab w:val="right" w:leader="dot" w:pos="9054"/>
        </w:tabs>
        <w:rPr>
          <w:noProof/>
          <w:lang w:val="en-US" w:eastAsia="ja-JP"/>
        </w:rPr>
      </w:pPr>
      <w:r w:rsidRPr="00117875">
        <w:rPr>
          <w:noProof/>
          <w:lang w:val="en-GB"/>
        </w:rPr>
        <w:t>Figure 68 Automatic coordinator, 10 devices - Network traffic when 1, 5, and 100 file(s) added per synchronization</w:t>
      </w:r>
      <w:r>
        <w:rPr>
          <w:noProof/>
        </w:rPr>
        <w:tab/>
      </w:r>
      <w:r>
        <w:rPr>
          <w:noProof/>
        </w:rPr>
        <w:fldChar w:fldCharType="begin"/>
      </w:r>
      <w:r>
        <w:rPr>
          <w:noProof/>
        </w:rPr>
        <w:instrText xml:space="preserve"> PAGEREF _Toc324689592 \h </w:instrText>
      </w:r>
      <w:r>
        <w:rPr>
          <w:noProof/>
        </w:rPr>
      </w:r>
      <w:r>
        <w:rPr>
          <w:noProof/>
        </w:rPr>
        <w:fldChar w:fldCharType="separate"/>
      </w:r>
      <w:r w:rsidR="004174DF">
        <w:rPr>
          <w:noProof/>
        </w:rPr>
        <w:t>65</w:t>
      </w:r>
      <w:r>
        <w:rPr>
          <w:noProof/>
        </w:rPr>
        <w:fldChar w:fldCharType="end"/>
      </w:r>
    </w:p>
    <w:p w14:paraId="02437006" w14:textId="77777777" w:rsidR="00BF3A1A" w:rsidRDefault="00BF3A1A">
      <w:pPr>
        <w:pStyle w:val="TableofFigures"/>
        <w:tabs>
          <w:tab w:val="right" w:leader="dot" w:pos="9054"/>
        </w:tabs>
        <w:rPr>
          <w:noProof/>
          <w:lang w:val="en-US" w:eastAsia="ja-JP"/>
        </w:rPr>
      </w:pPr>
      <w:r w:rsidRPr="00117875">
        <w:rPr>
          <w:noProof/>
          <w:lang w:val="en-GB"/>
        </w:rPr>
        <w:t>Figure 69 3G, 10 devices - CPU usage when one file added per synchronization</w:t>
      </w:r>
      <w:r>
        <w:rPr>
          <w:noProof/>
        </w:rPr>
        <w:tab/>
      </w:r>
      <w:r>
        <w:rPr>
          <w:noProof/>
        </w:rPr>
        <w:fldChar w:fldCharType="begin"/>
      </w:r>
      <w:r>
        <w:rPr>
          <w:noProof/>
        </w:rPr>
        <w:instrText xml:space="preserve"> PAGEREF _Toc324689593 \h </w:instrText>
      </w:r>
      <w:r>
        <w:rPr>
          <w:noProof/>
        </w:rPr>
      </w:r>
      <w:r>
        <w:rPr>
          <w:noProof/>
        </w:rPr>
        <w:fldChar w:fldCharType="separate"/>
      </w:r>
      <w:r w:rsidR="004174DF">
        <w:rPr>
          <w:noProof/>
        </w:rPr>
        <w:t>66</w:t>
      </w:r>
      <w:r>
        <w:rPr>
          <w:noProof/>
        </w:rPr>
        <w:fldChar w:fldCharType="end"/>
      </w:r>
    </w:p>
    <w:p w14:paraId="702D514C" w14:textId="77777777" w:rsidR="00BF3A1A" w:rsidRDefault="00BF3A1A">
      <w:pPr>
        <w:pStyle w:val="TableofFigures"/>
        <w:tabs>
          <w:tab w:val="right" w:leader="dot" w:pos="9054"/>
        </w:tabs>
        <w:rPr>
          <w:noProof/>
          <w:lang w:val="en-US" w:eastAsia="ja-JP"/>
        </w:rPr>
      </w:pPr>
      <w:r w:rsidRPr="00117875">
        <w:rPr>
          <w:noProof/>
          <w:lang w:val="en-GB"/>
        </w:rPr>
        <w:t>Figure 70 3G, 10 devices - CPU usage when five files added per synchronization</w:t>
      </w:r>
      <w:r>
        <w:rPr>
          <w:noProof/>
        </w:rPr>
        <w:tab/>
      </w:r>
      <w:r>
        <w:rPr>
          <w:noProof/>
        </w:rPr>
        <w:fldChar w:fldCharType="begin"/>
      </w:r>
      <w:r>
        <w:rPr>
          <w:noProof/>
        </w:rPr>
        <w:instrText xml:space="preserve"> PAGEREF _Toc324689594 \h </w:instrText>
      </w:r>
      <w:r>
        <w:rPr>
          <w:noProof/>
        </w:rPr>
      </w:r>
      <w:r>
        <w:rPr>
          <w:noProof/>
        </w:rPr>
        <w:fldChar w:fldCharType="separate"/>
      </w:r>
      <w:r w:rsidR="004174DF">
        <w:rPr>
          <w:noProof/>
        </w:rPr>
        <w:t>66</w:t>
      </w:r>
      <w:r>
        <w:rPr>
          <w:noProof/>
        </w:rPr>
        <w:fldChar w:fldCharType="end"/>
      </w:r>
    </w:p>
    <w:p w14:paraId="1594B684" w14:textId="77777777" w:rsidR="00BF3A1A" w:rsidRDefault="00BF3A1A">
      <w:pPr>
        <w:pStyle w:val="TableofFigures"/>
        <w:tabs>
          <w:tab w:val="right" w:leader="dot" w:pos="9054"/>
        </w:tabs>
        <w:rPr>
          <w:noProof/>
          <w:lang w:val="en-US" w:eastAsia="ja-JP"/>
        </w:rPr>
      </w:pPr>
      <w:r w:rsidRPr="00117875">
        <w:rPr>
          <w:noProof/>
          <w:lang w:val="en-GB"/>
        </w:rPr>
        <w:t>Figure 71 3G, 10 devices - CPU usage when 100 files added per synchronization</w:t>
      </w:r>
      <w:r>
        <w:rPr>
          <w:noProof/>
        </w:rPr>
        <w:tab/>
      </w:r>
      <w:r>
        <w:rPr>
          <w:noProof/>
        </w:rPr>
        <w:fldChar w:fldCharType="begin"/>
      </w:r>
      <w:r>
        <w:rPr>
          <w:noProof/>
        </w:rPr>
        <w:instrText xml:space="preserve"> PAGEREF _Toc324689595 \h </w:instrText>
      </w:r>
      <w:r>
        <w:rPr>
          <w:noProof/>
        </w:rPr>
      </w:r>
      <w:r>
        <w:rPr>
          <w:noProof/>
        </w:rPr>
        <w:fldChar w:fldCharType="separate"/>
      </w:r>
      <w:r w:rsidR="004174DF">
        <w:rPr>
          <w:noProof/>
        </w:rPr>
        <w:t>66</w:t>
      </w:r>
      <w:r>
        <w:rPr>
          <w:noProof/>
        </w:rPr>
        <w:fldChar w:fldCharType="end"/>
      </w:r>
    </w:p>
    <w:p w14:paraId="052AB1B6" w14:textId="77777777" w:rsidR="00BF3A1A" w:rsidRDefault="00BF3A1A">
      <w:pPr>
        <w:pStyle w:val="TableofFigures"/>
        <w:tabs>
          <w:tab w:val="right" w:leader="dot" w:pos="9054"/>
        </w:tabs>
        <w:rPr>
          <w:noProof/>
          <w:lang w:val="en-US" w:eastAsia="ja-JP"/>
        </w:rPr>
      </w:pPr>
      <w:r w:rsidRPr="00117875">
        <w:rPr>
          <w:noProof/>
          <w:lang w:val="en-GB"/>
        </w:rPr>
        <w:t>Figure 72 3G, 10 devices - Memory usage when one file added per synchronization</w:t>
      </w:r>
      <w:r>
        <w:rPr>
          <w:noProof/>
        </w:rPr>
        <w:tab/>
      </w:r>
      <w:r>
        <w:rPr>
          <w:noProof/>
        </w:rPr>
        <w:fldChar w:fldCharType="begin"/>
      </w:r>
      <w:r>
        <w:rPr>
          <w:noProof/>
        </w:rPr>
        <w:instrText xml:space="preserve"> PAGEREF _Toc324689596 \h </w:instrText>
      </w:r>
      <w:r>
        <w:rPr>
          <w:noProof/>
        </w:rPr>
      </w:r>
      <w:r>
        <w:rPr>
          <w:noProof/>
        </w:rPr>
        <w:fldChar w:fldCharType="separate"/>
      </w:r>
      <w:r w:rsidR="004174DF">
        <w:rPr>
          <w:noProof/>
        </w:rPr>
        <w:t>67</w:t>
      </w:r>
      <w:r>
        <w:rPr>
          <w:noProof/>
        </w:rPr>
        <w:fldChar w:fldCharType="end"/>
      </w:r>
    </w:p>
    <w:p w14:paraId="51F038BB" w14:textId="77777777" w:rsidR="00BF3A1A" w:rsidRDefault="00BF3A1A">
      <w:pPr>
        <w:pStyle w:val="TableofFigures"/>
        <w:tabs>
          <w:tab w:val="right" w:leader="dot" w:pos="9054"/>
        </w:tabs>
        <w:rPr>
          <w:noProof/>
          <w:lang w:val="en-US" w:eastAsia="ja-JP"/>
        </w:rPr>
      </w:pPr>
      <w:r w:rsidRPr="00117875">
        <w:rPr>
          <w:noProof/>
          <w:lang w:val="en-GB"/>
        </w:rPr>
        <w:t>Figure 73 3G, 10 devices - Memory usage when five files added per synchronization</w:t>
      </w:r>
      <w:r>
        <w:rPr>
          <w:noProof/>
        </w:rPr>
        <w:tab/>
      </w:r>
      <w:r>
        <w:rPr>
          <w:noProof/>
        </w:rPr>
        <w:fldChar w:fldCharType="begin"/>
      </w:r>
      <w:r>
        <w:rPr>
          <w:noProof/>
        </w:rPr>
        <w:instrText xml:space="preserve"> PAGEREF _Toc324689597 \h </w:instrText>
      </w:r>
      <w:r>
        <w:rPr>
          <w:noProof/>
        </w:rPr>
      </w:r>
      <w:r>
        <w:rPr>
          <w:noProof/>
        </w:rPr>
        <w:fldChar w:fldCharType="separate"/>
      </w:r>
      <w:r w:rsidR="004174DF">
        <w:rPr>
          <w:noProof/>
        </w:rPr>
        <w:t>67</w:t>
      </w:r>
      <w:r>
        <w:rPr>
          <w:noProof/>
        </w:rPr>
        <w:fldChar w:fldCharType="end"/>
      </w:r>
    </w:p>
    <w:p w14:paraId="07BD3ED2" w14:textId="77777777" w:rsidR="00BF3A1A" w:rsidRDefault="00BF3A1A">
      <w:pPr>
        <w:pStyle w:val="TableofFigures"/>
        <w:tabs>
          <w:tab w:val="right" w:leader="dot" w:pos="9054"/>
        </w:tabs>
        <w:rPr>
          <w:noProof/>
          <w:lang w:val="en-US" w:eastAsia="ja-JP"/>
        </w:rPr>
      </w:pPr>
      <w:r w:rsidRPr="00117875">
        <w:rPr>
          <w:noProof/>
          <w:lang w:val="en-GB"/>
        </w:rPr>
        <w:t>Figure 74 3G, 10 devices - Memory usage when 100 files added per synchronization</w:t>
      </w:r>
      <w:r>
        <w:rPr>
          <w:noProof/>
        </w:rPr>
        <w:tab/>
      </w:r>
      <w:r>
        <w:rPr>
          <w:noProof/>
        </w:rPr>
        <w:fldChar w:fldCharType="begin"/>
      </w:r>
      <w:r>
        <w:rPr>
          <w:noProof/>
        </w:rPr>
        <w:instrText xml:space="preserve"> PAGEREF _Toc324689598 \h </w:instrText>
      </w:r>
      <w:r>
        <w:rPr>
          <w:noProof/>
        </w:rPr>
      </w:r>
      <w:r>
        <w:rPr>
          <w:noProof/>
        </w:rPr>
        <w:fldChar w:fldCharType="separate"/>
      </w:r>
      <w:r w:rsidR="004174DF">
        <w:rPr>
          <w:noProof/>
        </w:rPr>
        <w:t>67</w:t>
      </w:r>
      <w:r>
        <w:rPr>
          <w:noProof/>
        </w:rPr>
        <w:fldChar w:fldCharType="end"/>
      </w:r>
    </w:p>
    <w:p w14:paraId="021FAC73" w14:textId="77777777" w:rsidR="00BF3A1A" w:rsidRDefault="00BF3A1A">
      <w:pPr>
        <w:pStyle w:val="TableofFigures"/>
        <w:tabs>
          <w:tab w:val="right" w:leader="dot" w:pos="9054"/>
        </w:tabs>
        <w:rPr>
          <w:noProof/>
          <w:lang w:val="en-US" w:eastAsia="ja-JP"/>
        </w:rPr>
      </w:pPr>
      <w:r w:rsidRPr="00117875">
        <w:rPr>
          <w:noProof/>
          <w:lang w:val="en-GB"/>
        </w:rPr>
        <w:t>Figure 75 3G, 10 devices - Network traffic when 1, 5, and 100 files added per synchronization</w:t>
      </w:r>
      <w:r>
        <w:rPr>
          <w:noProof/>
        </w:rPr>
        <w:tab/>
      </w:r>
      <w:r>
        <w:rPr>
          <w:noProof/>
        </w:rPr>
        <w:fldChar w:fldCharType="begin"/>
      </w:r>
      <w:r>
        <w:rPr>
          <w:noProof/>
        </w:rPr>
        <w:instrText xml:space="preserve"> PAGEREF _Toc324689599 \h </w:instrText>
      </w:r>
      <w:r>
        <w:rPr>
          <w:noProof/>
        </w:rPr>
      </w:r>
      <w:r>
        <w:rPr>
          <w:noProof/>
        </w:rPr>
        <w:fldChar w:fldCharType="separate"/>
      </w:r>
      <w:r w:rsidR="004174DF">
        <w:rPr>
          <w:noProof/>
        </w:rPr>
        <w:t>68</w:t>
      </w:r>
      <w:r>
        <w:rPr>
          <w:noProof/>
        </w:rPr>
        <w:fldChar w:fldCharType="end"/>
      </w:r>
    </w:p>
    <w:p w14:paraId="1427670F" w14:textId="77777777" w:rsidR="00BF3A1A" w:rsidRDefault="00BF3A1A">
      <w:pPr>
        <w:pStyle w:val="TableofFigures"/>
        <w:tabs>
          <w:tab w:val="right" w:leader="dot" w:pos="9054"/>
        </w:tabs>
        <w:rPr>
          <w:noProof/>
          <w:lang w:val="en-US" w:eastAsia="ja-JP"/>
        </w:rPr>
      </w:pPr>
      <w:r w:rsidRPr="00117875">
        <w:rPr>
          <w:noProof/>
          <w:lang w:val="en-GB"/>
        </w:rPr>
        <w:t>Figure 76 Larger file size, 10 devices - CPU usage when one file added per synchronization</w:t>
      </w:r>
      <w:r>
        <w:rPr>
          <w:noProof/>
        </w:rPr>
        <w:tab/>
      </w:r>
      <w:r>
        <w:rPr>
          <w:noProof/>
        </w:rPr>
        <w:fldChar w:fldCharType="begin"/>
      </w:r>
      <w:r>
        <w:rPr>
          <w:noProof/>
        </w:rPr>
        <w:instrText xml:space="preserve"> PAGEREF _Toc324689600 \h </w:instrText>
      </w:r>
      <w:r>
        <w:rPr>
          <w:noProof/>
        </w:rPr>
      </w:r>
      <w:r>
        <w:rPr>
          <w:noProof/>
        </w:rPr>
        <w:fldChar w:fldCharType="separate"/>
      </w:r>
      <w:r w:rsidR="004174DF">
        <w:rPr>
          <w:noProof/>
        </w:rPr>
        <w:t>68</w:t>
      </w:r>
      <w:r>
        <w:rPr>
          <w:noProof/>
        </w:rPr>
        <w:fldChar w:fldCharType="end"/>
      </w:r>
    </w:p>
    <w:p w14:paraId="46A97588" w14:textId="77777777" w:rsidR="00BF3A1A" w:rsidRDefault="00BF3A1A">
      <w:pPr>
        <w:pStyle w:val="TableofFigures"/>
        <w:tabs>
          <w:tab w:val="right" w:leader="dot" w:pos="9054"/>
        </w:tabs>
        <w:rPr>
          <w:noProof/>
          <w:lang w:val="en-US" w:eastAsia="ja-JP"/>
        </w:rPr>
      </w:pPr>
      <w:r w:rsidRPr="00117875">
        <w:rPr>
          <w:noProof/>
          <w:lang w:val="en-GB"/>
        </w:rPr>
        <w:t>Figure 77 Larger file size, 10 devices - CPU usage when five files added per synchronization</w:t>
      </w:r>
      <w:r>
        <w:rPr>
          <w:noProof/>
        </w:rPr>
        <w:tab/>
      </w:r>
      <w:r>
        <w:rPr>
          <w:noProof/>
        </w:rPr>
        <w:fldChar w:fldCharType="begin"/>
      </w:r>
      <w:r>
        <w:rPr>
          <w:noProof/>
        </w:rPr>
        <w:instrText xml:space="preserve"> PAGEREF _Toc324689601 \h </w:instrText>
      </w:r>
      <w:r>
        <w:rPr>
          <w:noProof/>
        </w:rPr>
      </w:r>
      <w:r>
        <w:rPr>
          <w:noProof/>
        </w:rPr>
        <w:fldChar w:fldCharType="separate"/>
      </w:r>
      <w:r w:rsidR="004174DF">
        <w:rPr>
          <w:noProof/>
        </w:rPr>
        <w:t>69</w:t>
      </w:r>
      <w:r>
        <w:rPr>
          <w:noProof/>
        </w:rPr>
        <w:fldChar w:fldCharType="end"/>
      </w:r>
    </w:p>
    <w:p w14:paraId="6E0EAD08" w14:textId="77777777" w:rsidR="00BF3A1A" w:rsidRDefault="00BF3A1A">
      <w:pPr>
        <w:pStyle w:val="TableofFigures"/>
        <w:tabs>
          <w:tab w:val="right" w:leader="dot" w:pos="9054"/>
        </w:tabs>
        <w:rPr>
          <w:noProof/>
          <w:lang w:val="en-US" w:eastAsia="ja-JP"/>
        </w:rPr>
      </w:pPr>
      <w:r w:rsidRPr="00117875">
        <w:rPr>
          <w:noProof/>
          <w:lang w:val="en-GB"/>
        </w:rPr>
        <w:t>Figure 78 Larger file size, 10 devices - CPU usage when 100 files added per synchronization</w:t>
      </w:r>
      <w:r>
        <w:rPr>
          <w:noProof/>
        </w:rPr>
        <w:tab/>
      </w:r>
      <w:r>
        <w:rPr>
          <w:noProof/>
        </w:rPr>
        <w:fldChar w:fldCharType="begin"/>
      </w:r>
      <w:r>
        <w:rPr>
          <w:noProof/>
        </w:rPr>
        <w:instrText xml:space="preserve"> PAGEREF _Toc324689602 \h </w:instrText>
      </w:r>
      <w:r>
        <w:rPr>
          <w:noProof/>
        </w:rPr>
      </w:r>
      <w:r>
        <w:rPr>
          <w:noProof/>
        </w:rPr>
        <w:fldChar w:fldCharType="separate"/>
      </w:r>
      <w:r w:rsidR="004174DF">
        <w:rPr>
          <w:noProof/>
        </w:rPr>
        <w:t>69</w:t>
      </w:r>
      <w:r>
        <w:rPr>
          <w:noProof/>
        </w:rPr>
        <w:fldChar w:fldCharType="end"/>
      </w:r>
    </w:p>
    <w:p w14:paraId="441108D0" w14:textId="77777777" w:rsidR="00BF3A1A" w:rsidRDefault="00BF3A1A">
      <w:pPr>
        <w:pStyle w:val="TableofFigures"/>
        <w:tabs>
          <w:tab w:val="right" w:leader="dot" w:pos="9054"/>
        </w:tabs>
        <w:rPr>
          <w:noProof/>
          <w:lang w:val="en-US" w:eastAsia="ja-JP"/>
        </w:rPr>
      </w:pPr>
      <w:r w:rsidRPr="00117875">
        <w:rPr>
          <w:noProof/>
          <w:lang w:val="en-GB"/>
        </w:rPr>
        <w:t>Figure 79 Larger file size, 10 devices - Memory usage when one file added per synchronization</w:t>
      </w:r>
      <w:r>
        <w:rPr>
          <w:noProof/>
        </w:rPr>
        <w:tab/>
      </w:r>
      <w:r>
        <w:rPr>
          <w:noProof/>
        </w:rPr>
        <w:fldChar w:fldCharType="begin"/>
      </w:r>
      <w:r>
        <w:rPr>
          <w:noProof/>
        </w:rPr>
        <w:instrText xml:space="preserve"> PAGEREF _Toc324689603 \h </w:instrText>
      </w:r>
      <w:r>
        <w:rPr>
          <w:noProof/>
        </w:rPr>
      </w:r>
      <w:r>
        <w:rPr>
          <w:noProof/>
        </w:rPr>
        <w:fldChar w:fldCharType="separate"/>
      </w:r>
      <w:r w:rsidR="004174DF">
        <w:rPr>
          <w:noProof/>
        </w:rPr>
        <w:t>69</w:t>
      </w:r>
      <w:r>
        <w:rPr>
          <w:noProof/>
        </w:rPr>
        <w:fldChar w:fldCharType="end"/>
      </w:r>
    </w:p>
    <w:p w14:paraId="5C8BE59C" w14:textId="77777777" w:rsidR="00BF3A1A" w:rsidRDefault="00BF3A1A">
      <w:pPr>
        <w:pStyle w:val="TableofFigures"/>
        <w:tabs>
          <w:tab w:val="right" w:leader="dot" w:pos="9054"/>
        </w:tabs>
        <w:rPr>
          <w:noProof/>
          <w:lang w:val="en-US" w:eastAsia="ja-JP"/>
        </w:rPr>
      </w:pPr>
      <w:r w:rsidRPr="00117875">
        <w:rPr>
          <w:noProof/>
          <w:lang w:val="en-GB"/>
        </w:rPr>
        <w:t>Figure 80 Larger file size, 10 devices - Memory usage when five files added per synchronization</w:t>
      </w:r>
      <w:r>
        <w:rPr>
          <w:noProof/>
        </w:rPr>
        <w:tab/>
      </w:r>
      <w:r>
        <w:rPr>
          <w:noProof/>
        </w:rPr>
        <w:fldChar w:fldCharType="begin"/>
      </w:r>
      <w:r>
        <w:rPr>
          <w:noProof/>
        </w:rPr>
        <w:instrText xml:space="preserve"> PAGEREF _Toc324689604 \h </w:instrText>
      </w:r>
      <w:r>
        <w:rPr>
          <w:noProof/>
        </w:rPr>
      </w:r>
      <w:r>
        <w:rPr>
          <w:noProof/>
        </w:rPr>
        <w:fldChar w:fldCharType="separate"/>
      </w:r>
      <w:r w:rsidR="004174DF">
        <w:rPr>
          <w:noProof/>
        </w:rPr>
        <w:t>70</w:t>
      </w:r>
      <w:r>
        <w:rPr>
          <w:noProof/>
        </w:rPr>
        <w:fldChar w:fldCharType="end"/>
      </w:r>
    </w:p>
    <w:p w14:paraId="7DF46789" w14:textId="77777777" w:rsidR="00BF3A1A" w:rsidRDefault="00BF3A1A">
      <w:pPr>
        <w:pStyle w:val="TableofFigures"/>
        <w:tabs>
          <w:tab w:val="right" w:leader="dot" w:pos="9054"/>
        </w:tabs>
        <w:rPr>
          <w:noProof/>
          <w:lang w:val="en-US" w:eastAsia="ja-JP"/>
        </w:rPr>
      </w:pPr>
      <w:r w:rsidRPr="00117875">
        <w:rPr>
          <w:noProof/>
          <w:lang w:val="en-GB"/>
        </w:rPr>
        <w:t>Figure 81 Larger file size, 10 devices - Memory usage when 100 files added per synchronization</w:t>
      </w:r>
      <w:r>
        <w:rPr>
          <w:noProof/>
        </w:rPr>
        <w:tab/>
      </w:r>
      <w:r>
        <w:rPr>
          <w:noProof/>
        </w:rPr>
        <w:fldChar w:fldCharType="begin"/>
      </w:r>
      <w:r>
        <w:rPr>
          <w:noProof/>
        </w:rPr>
        <w:instrText xml:space="preserve"> PAGEREF _Toc324689605 \h </w:instrText>
      </w:r>
      <w:r>
        <w:rPr>
          <w:noProof/>
        </w:rPr>
      </w:r>
      <w:r>
        <w:rPr>
          <w:noProof/>
        </w:rPr>
        <w:fldChar w:fldCharType="separate"/>
      </w:r>
      <w:r w:rsidR="004174DF">
        <w:rPr>
          <w:noProof/>
        </w:rPr>
        <w:t>70</w:t>
      </w:r>
      <w:r>
        <w:rPr>
          <w:noProof/>
        </w:rPr>
        <w:fldChar w:fldCharType="end"/>
      </w:r>
    </w:p>
    <w:p w14:paraId="2434F91E" w14:textId="77777777" w:rsidR="00BF3A1A" w:rsidRDefault="00BF3A1A">
      <w:pPr>
        <w:pStyle w:val="TableofFigures"/>
        <w:tabs>
          <w:tab w:val="right" w:leader="dot" w:pos="9054"/>
        </w:tabs>
        <w:rPr>
          <w:noProof/>
          <w:lang w:val="en-US" w:eastAsia="ja-JP"/>
        </w:rPr>
      </w:pPr>
      <w:r w:rsidRPr="00117875">
        <w:rPr>
          <w:noProof/>
          <w:lang w:val="en-GB"/>
        </w:rPr>
        <w:t>Figure 82 Larger file size, 10 devices - Network traffic when 1, 5, and 100 files added per synchronization</w:t>
      </w:r>
      <w:r>
        <w:rPr>
          <w:noProof/>
        </w:rPr>
        <w:tab/>
      </w:r>
      <w:r>
        <w:rPr>
          <w:noProof/>
        </w:rPr>
        <w:fldChar w:fldCharType="begin"/>
      </w:r>
      <w:r>
        <w:rPr>
          <w:noProof/>
        </w:rPr>
        <w:instrText xml:space="preserve"> PAGEREF _Toc324689606 \h </w:instrText>
      </w:r>
      <w:r>
        <w:rPr>
          <w:noProof/>
        </w:rPr>
      </w:r>
      <w:r>
        <w:rPr>
          <w:noProof/>
        </w:rPr>
        <w:fldChar w:fldCharType="separate"/>
      </w:r>
      <w:r w:rsidR="004174DF">
        <w:rPr>
          <w:noProof/>
        </w:rPr>
        <w:t>70</w:t>
      </w:r>
      <w:r>
        <w:rPr>
          <w:noProof/>
        </w:rPr>
        <w:fldChar w:fldCharType="end"/>
      </w:r>
    </w:p>
    <w:p w14:paraId="1F45C19A" w14:textId="77777777" w:rsidR="00BF3A1A" w:rsidRDefault="00BF3A1A">
      <w:pPr>
        <w:pStyle w:val="TableofFigures"/>
        <w:tabs>
          <w:tab w:val="right" w:leader="dot" w:pos="9054"/>
        </w:tabs>
        <w:rPr>
          <w:noProof/>
          <w:lang w:val="en-US" w:eastAsia="ja-JP"/>
        </w:rPr>
      </w:pPr>
      <w:r w:rsidRPr="00117875">
        <w:rPr>
          <w:noProof/>
          <w:lang w:val="en-GB"/>
        </w:rPr>
        <w:t>Figure 83 Full synchronization before returning, 10 devices - CPU usage when adding one file per synchronization</w:t>
      </w:r>
      <w:r>
        <w:rPr>
          <w:noProof/>
        </w:rPr>
        <w:tab/>
      </w:r>
      <w:r>
        <w:rPr>
          <w:noProof/>
        </w:rPr>
        <w:fldChar w:fldCharType="begin"/>
      </w:r>
      <w:r>
        <w:rPr>
          <w:noProof/>
        </w:rPr>
        <w:instrText xml:space="preserve"> PAGEREF _Toc324689607 \h </w:instrText>
      </w:r>
      <w:r>
        <w:rPr>
          <w:noProof/>
        </w:rPr>
      </w:r>
      <w:r>
        <w:rPr>
          <w:noProof/>
        </w:rPr>
        <w:fldChar w:fldCharType="separate"/>
      </w:r>
      <w:r w:rsidR="004174DF">
        <w:rPr>
          <w:noProof/>
        </w:rPr>
        <w:t>71</w:t>
      </w:r>
      <w:r>
        <w:rPr>
          <w:noProof/>
        </w:rPr>
        <w:fldChar w:fldCharType="end"/>
      </w:r>
    </w:p>
    <w:p w14:paraId="5220F248" w14:textId="77777777" w:rsidR="00BF3A1A" w:rsidRDefault="00BF3A1A">
      <w:pPr>
        <w:pStyle w:val="TableofFigures"/>
        <w:tabs>
          <w:tab w:val="right" w:leader="dot" w:pos="9054"/>
        </w:tabs>
        <w:rPr>
          <w:noProof/>
          <w:lang w:val="en-US" w:eastAsia="ja-JP"/>
        </w:rPr>
      </w:pPr>
      <w:r w:rsidRPr="00117875">
        <w:rPr>
          <w:noProof/>
          <w:lang w:val="en-GB"/>
        </w:rPr>
        <w:t>Figure 84 Full synchronization before returning, 10 devices - CPU usage when adding five files per synchronization</w:t>
      </w:r>
      <w:r>
        <w:rPr>
          <w:noProof/>
        </w:rPr>
        <w:tab/>
      </w:r>
      <w:r>
        <w:rPr>
          <w:noProof/>
        </w:rPr>
        <w:fldChar w:fldCharType="begin"/>
      </w:r>
      <w:r>
        <w:rPr>
          <w:noProof/>
        </w:rPr>
        <w:instrText xml:space="preserve"> PAGEREF _Toc324689608 \h </w:instrText>
      </w:r>
      <w:r>
        <w:rPr>
          <w:noProof/>
        </w:rPr>
      </w:r>
      <w:r>
        <w:rPr>
          <w:noProof/>
        </w:rPr>
        <w:fldChar w:fldCharType="separate"/>
      </w:r>
      <w:r w:rsidR="004174DF">
        <w:rPr>
          <w:noProof/>
        </w:rPr>
        <w:t>71</w:t>
      </w:r>
      <w:r>
        <w:rPr>
          <w:noProof/>
        </w:rPr>
        <w:fldChar w:fldCharType="end"/>
      </w:r>
    </w:p>
    <w:p w14:paraId="54FB9CFB" w14:textId="77777777" w:rsidR="00BF3A1A" w:rsidRDefault="00BF3A1A">
      <w:pPr>
        <w:pStyle w:val="TableofFigures"/>
        <w:tabs>
          <w:tab w:val="right" w:leader="dot" w:pos="9054"/>
        </w:tabs>
        <w:rPr>
          <w:noProof/>
          <w:lang w:val="en-US" w:eastAsia="ja-JP"/>
        </w:rPr>
      </w:pPr>
      <w:r w:rsidRPr="00117875">
        <w:rPr>
          <w:noProof/>
          <w:lang w:val="en-GB"/>
        </w:rPr>
        <w:lastRenderedPageBreak/>
        <w:t>Figure 85 Full synchronization before returning, 10 devices - CPU usage when adding 100 files per synchronization</w:t>
      </w:r>
      <w:r>
        <w:rPr>
          <w:noProof/>
        </w:rPr>
        <w:tab/>
      </w:r>
      <w:r>
        <w:rPr>
          <w:noProof/>
        </w:rPr>
        <w:fldChar w:fldCharType="begin"/>
      </w:r>
      <w:r>
        <w:rPr>
          <w:noProof/>
        </w:rPr>
        <w:instrText xml:space="preserve"> PAGEREF _Toc324689609 \h </w:instrText>
      </w:r>
      <w:r>
        <w:rPr>
          <w:noProof/>
        </w:rPr>
      </w:r>
      <w:r>
        <w:rPr>
          <w:noProof/>
        </w:rPr>
        <w:fldChar w:fldCharType="separate"/>
      </w:r>
      <w:r w:rsidR="004174DF">
        <w:rPr>
          <w:noProof/>
        </w:rPr>
        <w:t>72</w:t>
      </w:r>
      <w:r>
        <w:rPr>
          <w:noProof/>
        </w:rPr>
        <w:fldChar w:fldCharType="end"/>
      </w:r>
    </w:p>
    <w:p w14:paraId="53C22771" w14:textId="77777777" w:rsidR="00BF3A1A" w:rsidRDefault="00BF3A1A">
      <w:pPr>
        <w:pStyle w:val="TableofFigures"/>
        <w:tabs>
          <w:tab w:val="right" w:leader="dot" w:pos="9054"/>
        </w:tabs>
        <w:rPr>
          <w:noProof/>
          <w:lang w:val="en-US" w:eastAsia="ja-JP"/>
        </w:rPr>
      </w:pPr>
      <w:r w:rsidRPr="00117875">
        <w:rPr>
          <w:noProof/>
          <w:lang w:val="en-GB"/>
        </w:rPr>
        <w:t>Figure 86 Full synchronization before returning, 10 devices - Memory usage when adding one file per synchronization</w:t>
      </w:r>
      <w:r>
        <w:rPr>
          <w:noProof/>
        </w:rPr>
        <w:tab/>
      </w:r>
      <w:r>
        <w:rPr>
          <w:noProof/>
        </w:rPr>
        <w:fldChar w:fldCharType="begin"/>
      </w:r>
      <w:r>
        <w:rPr>
          <w:noProof/>
        </w:rPr>
        <w:instrText xml:space="preserve"> PAGEREF _Toc324689610 \h </w:instrText>
      </w:r>
      <w:r>
        <w:rPr>
          <w:noProof/>
        </w:rPr>
      </w:r>
      <w:r>
        <w:rPr>
          <w:noProof/>
        </w:rPr>
        <w:fldChar w:fldCharType="separate"/>
      </w:r>
      <w:r w:rsidR="004174DF">
        <w:rPr>
          <w:noProof/>
        </w:rPr>
        <w:t>72</w:t>
      </w:r>
      <w:r>
        <w:rPr>
          <w:noProof/>
        </w:rPr>
        <w:fldChar w:fldCharType="end"/>
      </w:r>
    </w:p>
    <w:p w14:paraId="5A700738" w14:textId="77777777" w:rsidR="00BF3A1A" w:rsidRDefault="00BF3A1A">
      <w:pPr>
        <w:pStyle w:val="TableofFigures"/>
        <w:tabs>
          <w:tab w:val="right" w:leader="dot" w:pos="9054"/>
        </w:tabs>
        <w:rPr>
          <w:noProof/>
          <w:lang w:val="en-US" w:eastAsia="ja-JP"/>
        </w:rPr>
      </w:pPr>
      <w:r w:rsidRPr="00117875">
        <w:rPr>
          <w:noProof/>
          <w:lang w:val="en-GB"/>
        </w:rPr>
        <w:t>Figure 87 Full synchronization before returning, 10 devices - Memory usage when adding five files per synchronization</w:t>
      </w:r>
      <w:r>
        <w:rPr>
          <w:noProof/>
        </w:rPr>
        <w:tab/>
      </w:r>
      <w:r>
        <w:rPr>
          <w:noProof/>
        </w:rPr>
        <w:fldChar w:fldCharType="begin"/>
      </w:r>
      <w:r>
        <w:rPr>
          <w:noProof/>
        </w:rPr>
        <w:instrText xml:space="preserve"> PAGEREF _Toc324689611 \h </w:instrText>
      </w:r>
      <w:r>
        <w:rPr>
          <w:noProof/>
        </w:rPr>
      </w:r>
      <w:r>
        <w:rPr>
          <w:noProof/>
        </w:rPr>
        <w:fldChar w:fldCharType="separate"/>
      </w:r>
      <w:r w:rsidR="004174DF">
        <w:rPr>
          <w:noProof/>
        </w:rPr>
        <w:t>72</w:t>
      </w:r>
      <w:r>
        <w:rPr>
          <w:noProof/>
        </w:rPr>
        <w:fldChar w:fldCharType="end"/>
      </w:r>
    </w:p>
    <w:p w14:paraId="16D1E223" w14:textId="77777777" w:rsidR="00BF3A1A" w:rsidRDefault="00BF3A1A">
      <w:pPr>
        <w:pStyle w:val="TableofFigures"/>
        <w:tabs>
          <w:tab w:val="right" w:leader="dot" w:pos="9054"/>
        </w:tabs>
        <w:rPr>
          <w:noProof/>
          <w:lang w:val="en-US" w:eastAsia="ja-JP"/>
        </w:rPr>
      </w:pPr>
      <w:r w:rsidRPr="00117875">
        <w:rPr>
          <w:noProof/>
          <w:lang w:val="en-GB"/>
        </w:rPr>
        <w:t>Figure 88 Full synchronization before returning, 10 devices - Memory usage when adding 100 files per synchronization</w:t>
      </w:r>
      <w:r>
        <w:rPr>
          <w:noProof/>
        </w:rPr>
        <w:tab/>
      </w:r>
      <w:r>
        <w:rPr>
          <w:noProof/>
        </w:rPr>
        <w:fldChar w:fldCharType="begin"/>
      </w:r>
      <w:r>
        <w:rPr>
          <w:noProof/>
        </w:rPr>
        <w:instrText xml:space="preserve"> PAGEREF _Toc324689612 \h </w:instrText>
      </w:r>
      <w:r>
        <w:rPr>
          <w:noProof/>
        </w:rPr>
      </w:r>
      <w:r>
        <w:rPr>
          <w:noProof/>
        </w:rPr>
        <w:fldChar w:fldCharType="separate"/>
      </w:r>
      <w:r w:rsidR="004174DF">
        <w:rPr>
          <w:noProof/>
        </w:rPr>
        <w:t>73</w:t>
      </w:r>
      <w:r>
        <w:rPr>
          <w:noProof/>
        </w:rPr>
        <w:fldChar w:fldCharType="end"/>
      </w:r>
    </w:p>
    <w:p w14:paraId="0CDD16AF" w14:textId="77777777" w:rsidR="00BF3A1A" w:rsidRDefault="00BF3A1A">
      <w:pPr>
        <w:pStyle w:val="TableofFigures"/>
        <w:tabs>
          <w:tab w:val="right" w:leader="dot" w:pos="9054"/>
        </w:tabs>
        <w:rPr>
          <w:noProof/>
          <w:lang w:val="en-US" w:eastAsia="ja-JP"/>
        </w:rPr>
      </w:pPr>
      <w:r w:rsidRPr="00117875">
        <w:rPr>
          <w:noProof/>
          <w:lang w:val="en-GB"/>
        </w:rPr>
        <w:t>Figure 89 Full synchronization before returning, 10 devices - Network traffic when adding 1, 5, and 100 files per synchronization</w:t>
      </w:r>
      <w:r>
        <w:rPr>
          <w:noProof/>
        </w:rPr>
        <w:tab/>
      </w:r>
      <w:r>
        <w:rPr>
          <w:noProof/>
        </w:rPr>
        <w:fldChar w:fldCharType="begin"/>
      </w:r>
      <w:r>
        <w:rPr>
          <w:noProof/>
        </w:rPr>
        <w:instrText xml:space="preserve"> PAGEREF _Toc324689613 \h </w:instrText>
      </w:r>
      <w:r>
        <w:rPr>
          <w:noProof/>
        </w:rPr>
      </w:r>
      <w:r>
        <w:rPr>
          <w:noProof/>
        </w:rPr>
        <w:fldChar w:fldCharType="separate"/>
      </w:r>
      <w:r w:rsidR="004174DF">
        <w:rPr>
          <w:noProof/>
        </w:rPr>
        <w:t>73</w:t>
      </w:r>
      <w:r>
        <w:rPr>
          <w:noProof/>
        </w:rPr>
        <w:fldChar w:fldCharType="end"/>
      </w:r>
    </w:p>
    <w:p w14:paraId="18BBF35F" w14:textId="77777777" w:rsidR="00BF3A1A" w:rsidRDefault="00BF3A1A">
      <w:pPr>
        <w:pStyle w:val="TableofFigures"/>
        <w:tabs>
          <w:tab w:val="right" w:leader="dot" w:pos="9054"/>
        </w:tabs>
        <w:rPr>
          <w:noProof/>
          <w:lang w:val="en-US" w:eastAsia="ja-JP"/>
        </w:rPr>
      </w:pPr>
      <w:r w:rsidRPr="00117875">
        <w:rPr>
          <w:noProof/>
          <w:lang w:val="en-GB"/>
        </w:rPr>
        <w:t>Figure 90 Time spent selecting a new coordinator</w:t>
      </w:r>
      <w:r>
        <w:rPr>
          <w:noProof/>
        </w:rPr>
        <w:tab/>
      </w:r>
      <w:r>
        <w:rPr>
          <w:noProof/>
        </w:rPr>
        <w:fldChar w:fldCharType="begin"/>
      </w:r>
      <w:r>
        <w:rPr>
          <w:noProof/>
        </w:rPr>
        <w:instrText xml:space="preserve"> PAGEREF _Toc324689614 \h </w:instrText>
      </w:r>
      <w:r>
        <w:rPr>
          <w:noProof/>
        </w:rPr>
      </w:r>
      <w:r>
        <w:rPr>
          <w:noProof/>
        </w:rPr>
        <w:fldChar w:fldCharType="separate"/>
      </w:r>
      <w:r w:rsidR="004174DF">
        <w:rPr>
          <w:noProof/>
        </w:rPr>
        <w:t>74</w:t>
      </w:r>
      <w:r>
        <w:rPr>
          <w:noProof/>
        </w:rPr>
        <w:fldChar w:fldCharType="end"/>
      </w:r>
    </w:p>
    <w:p w14:paraId="7D743509" w14:textId="77777777" w:rsidR="00BF3A1A" w:rsidRDefault="00BF3A1A">
      <w:pPr>
        <w:pStyle w:val="TableofFigures"/>
        <w:tabs>
          <w:tab w:val="right" w:leader="dot" w:pos="9054"/>
        </w:tabs>
        <w:rPr>
          <w:noProof/>
          <w:lang w:val="en-US" w:eastAsia="ja-JP"/>
        </w:rPr>
      </w:pPr>
      <w:r w:rsidRPr="00117875">
        <w:rPr>
          <w:noProof/>
          <w:lang w:val="en-GB"/>
        </w:rPr>
        <w:t>Figure 91 Setup time of 200 devices, an overview</w:t>
      </w:r>
      <w:r>
        <w:rPr>
          <w:noProof/>
        </w:rPr>
        <w:tab/>
      </w:r>
      <w:r>
        <w:rPr>
          <w:noProof/>
        </w:rPr>
        <w:fldChar w:fldCharType="begin"/>
      </w:r>
      <w:r>
        <w:rPr>
          <w:noProof/>
        </w:rPr>
        <w:instrText xml:space="preserve"> PAGEREF _Toc324689615 \h </w:instrText>
      </w:r>
      <w:r>
        <w:rPr>
          <w:noProof/>
        </w:rPr>
      </w:r>
      <w:r>
        <w:rPr>
          <w:noProof/>
        </w:rPr>
        <w:fldChar w:fldCharType="separate"/>
      </w:r>
      <w:r w:rsidR="004174DF">
        <w:rPr>
          <w:noProof/>
        </w:rPr>
        <w:t>75</w:t>
      </w:r>
      <w:r>
        <w:rPr>
          <w:noProof/>
        </w:rPr>
        <w:fldChar w:fldCharType="end"/>
      </w:r>
    </w:p>
    <w:p w14:paraId="6E239CF1" w14:textId="77777777" w:rsidR="00BF3A1A" w:rsidRDefault="00BF3A1A">
      <w:pPr>
        <w:pStyle w:val="TableofFigures"/>
        <w:tabs>
          <w:tab w:val="right" w:leader="dot" w:pos="9054"/>
        </w:tabs>
        <w:rPr>
          <w:noProof/>
          <w:lang w:val="en-US" w:eastAsia="ja-JP"/>
        </w:rPr>
      </w:pPr>
      <w:r w:rsidRPr="00117875">
        <w:rPr>
          <w:noProof/>
          <w:lang w:val="en-GB"/>
        </w:rPr>
        <w:t>Figure 92 Setup time of 200 devices, excerpt of 1 to 20 devices</w:t>
      </w:r>
      <w:r>
        <w:rPr>
          <w:noProof/>
        </w:rPr>
        <w:tab/>
      </w:r>
      <w:r>
        <w:rPr>
          <w:noProof/>
        </w:rPr>
        <w:fldChar w:fldCharType="begin"/>
      </w:r>
      <w:r>
        <w:rPr>
          <w:noProof/>
        </w:rPr>
        <w:instrText xml:space="preserve"> PAGEREF _Toc324689616 \h </w:instrText>
      </w:r>
      <w:r>
        <w:rPr>
          <w:noProof/>
        </w:rPr>
      </w:r>
      <w:r>
        <w:rPr>
          <w:noProof/>
        </w:rPr>
        <w:fldChar w:fldCharType="separate"/>
      </w:r>
      <w:r w:rsidR="004174DF">
        <w:rPr>
          <w:noProof/>
        </w:rPr>
        <w:t>75</w:t>
      </w:r>
      <w:r>
        <w:rPr>
          <w:noProof/>
        </w:rPr>
        <w:fldChar w:fldCharType="end"/>
      </w:r>
    </w:p>
    <w:p w14:paraId="6748C15C" w14:textId="77777777" w:rsidR="00BF3A1A" w:rsidRDefault="00BF3A1A">
      <w:pPr>
        <w:pStyle w:val="TableofFigures"/>
        <w:tabs>
          <w:tab w:val="right" w:leader="dot" w:pos="9054"/>
        </w:tabs>
        <w:rPr>
          <w:noProof/>
          <w:lang w:val="en-US" w:eastAsia="ja-JP"/>
        </w:rPr>
      </w:pPr>
      <w:r w:rsidRPr="00117875">
        <w:rPr>
          <w:noProof/>
          <w:lang w:val="en-GB"/>
        </w:rPr>
        <w:t>Figure 93 Setup time of 200 devices, excerpt of 115 to 160 devices</w:t>
      </w:r>
      <w:r>
        <w:rPr>
          <w:noProof/>
        </w:rPr>
        <w:tab/>
      </w:r>
      <w:r>
        <w:rPr>
          <w:noProof/>
        </w:rPr>
        <w:fldChar w:fldCharType="begin"/>
      </w:r>
      <w:r>
        <w:rPr>
          <w:noProof/>
        </w:rPr>
        <w:instrText xml:space="preserve"> PAGEREF _Toc324689617 \h </w:instrText>
      </w:r>
      <w:r>
        <w:rPr>
          <w:noProof/>
        </w:rPr>
      </w:r>
      <w:r>
        <w:rPr>
          <w:noProof/>
        </w:rPr>
        <w:fldChar w:fldCharType="separate"/>
      </w:r>
      <w:r w:rsidR="004174DF">
        <w:rPr>
          <w:noProof/>
        </w:rPr>
        <w:t>75</w:t>
      </w:r>
      <w:r>
        <w:rPr>
          <w:noProof/>
        </w:rPr>
        <w:fldChar w:fldCharType="end"/>
      </w:r>
    </w:p>
    <w:p w14:paraId="6D2ED158" w14:textId="77777777" w:rsidR="00BF3A1A" w:rsidRDefault="00BF3A1A">
      <w:pPr>
        <w:pStyle w:val="TableofFigures"/>
        <w:tabs>
          <w:tab w:val="right" w:leader="dot" w:pos="9054"/>
        </w:tabs>
        <w:rPr>
          <w:noProof/>
          <w:lang w:val="en-US" w:eastAsia="ja-JP"/>
        </w:rPr>
      </w:pPr>
      <w:r w:rsidRPr="00117875">
        <w:rPr>
          <w:noProof/>
          <w:lang w:val="en-GB"/>
        </w:rPr>
        <w:t>Figure 94 Traffic in B/s when changing document view</w:t>
      </w:r>
      <w:r>
        <w:rPr>
          <w:noProof/>
        </w:rPr>
        <w:tab/>
      </w:r>
      <w:r>
        <w:rPr>
          <w:noProof/>
        </w:rPr>
        <w:fldChar w:fldCharType="begin"/>
      </w:r>
      <w:r>
        <w:rPr>
          <w:noProof/>
        </w:rPr>
        <w:instrText xml:space="preserve"> PAGEREF _Toc324689618 \h </w:instrText>
      </w:r>
      <w:r>
        <w:rPr>
          <w:noProof/>
        </w:rPr>
      </w:r>
      <w:r>
        <w:rPr>
          <w:noProof/>
        </w:rPr>
        <w:fldChar w:fldCharType="separate"/>
      </w:r>
      <w:r w:rsidR="004174DF">
        <w:rPr>
          <w:noProof/>
        </w:rPr>
        <w:t>77</w:t>
      </w:r>
      <w:r>
        <w:rPr>
          <w:noProof/>
        </w:rPr>
        <w:fldChar w:fldCharType="end"/>
      </w:r>
    </w:p>
    <w:p w14:paraId="3821FE87" w14:textId="77777777" w:rsidR="00BF3A1A" w:rsidRDefault="00BF3A1A">
      <w:pPr>
        <w:pStyle w:val="TableofFigures"/>
        <w:tabs>
          <w:tab w:val="right" w:leader="dot" w:pos="9054"/>
        </w:tabs>
        <w:rPr>
          <w:noProof/>
          <w:lang w:val="en-US" w:eastAsia="ja-JP"/>
        </w:rPr>
      </w:pPr>
      <w:r w:rsidRPr="00117875">
        <w:rPr>
          <w:noProof/>
          <w:lang w:val="en-GB"/>
        </w:rPr>
        <w:t>Figure 95 Relative time spent applying updates of different lengths. Note that the time times given at the Y-axis are not correct times, but merely relative values.</w:t>
      </w:r>
      <w:r>
        <w:rPr>
          <w:noProof/>
        </w:rPr>
        <w:tab/>
      </w:r>
      <w:r>
        <w:rPr>
          <w:noProof/>
        </w:rPr>
        <w:fldChar w:fldCharType="begin"/>
      </w:r>
      <w:r>
        <w:rPr>
          <w:noProof/>
        </w:rPr>
        <w:instrText xml:space="preserve"> PAGEREF _Toc324689619 \h </w:instrText>
      </w:r>
      <w:r>
        <w:rPr>
          <w:noProof/>
        </w:rPr>
      </w:r>
      <w:r>
        <w:rPr>
          <w:noProof/>
        </w:rPr>
        <w:fldChar w:fldCharType="separate"/>
      </w:r>
      <w:r w:rsidR="004174DF">
        <w:rPr>
          <w:noProof/>
        </w:rPr>
        <w:t>77</w:t>
      </w:r>
      <w:r>
        <w:rPr>
          <w:noProof/>
        </w:rPr>
        <w:fldChar w:fldCharType="end"/>
      </w:r>
    </w:p>
    <w:p w14:paraId="0B2E47B4" w14:textId="77777777" w:rsidR="00BF3A1A" w:rsidRDefault="00BF3A1A">
      <w:pPr>
        <w:pStyle w:val="TableofFigures"/>
        <w:tabs>
          <w:tab w:val="right" w:leader="dot" w:pos="9054"/>
        </w:tabs>
        <w:rPr>
          <w:noProof/>
          <w:lang w:val="en-US" w:eastAsia="ja-JP"/>
        </w:rPr>
      </w:pPr>
      <w:r w:rsidRPr="00117875">
        <w:rPr>
          <w:noProof/>
          <w:lang w:val="en-GB"/>
        </w:rPr>
        <w:t>Figure 96 Traffic captured during editing of files through the remote access interface</w:t>
      </w:r>
      <w:r>
        <w:rPr>
          <w:noProof/>
        </w:rPr>
        <w:tab/>
      </w:r>
      <w:r>
        <w:rPr>
          <w:noProof/>
        </w:rPr>
        <w:fldChar w:fldCharType="begin"/>
      </w:r>
      <w:r>
        <w:rPr>
          <w:noProof/>
        </w:rPr>
        <w:instrText xml:space="preserve"> PAGEREF _Toc324689620 \h </w:instrText>
      </w:r>
      <w:r>
        <w:rPr>
          <w:noProof/>
        </w:rPr>
      </w:r>
      <w:r>
        <w:rPr>
          <w:noProof/>
        </w:rPr>
        <w:fldChar w:fldCharType="separate"/>
      </w:r>
      <w:r w:rsidR="004174DF">
        <w:rPr>
          <w:noProof/>
        </w:rPr>
        <w:t>78</w:t>
      </w:r>
      <w:r>
        <w:rPr>
          <w:noProof/>
        </w:rPr>
        <w:fldChar w:fldCharType="end"/>
      </w:r>
    </w:p>
    <w:p w14:paraId="098182E2" w14:textId="77777777" w:rsidR="00BF3A1A" w:rsidRDefault="00BF3A1A">
      <w:pPr>
        <w:pStyle w:val="TableofFigures"/>
        <w:tabs>
          <w:tab w:val="right" w:leader="dot" w:pos="9054"/>
        </w:tabs>
        <w:rPr>
          <w:noProof/>
          <w:lang w:val="en-US" w:eastAsia="ja-JP"/>
        </w:rPr>
      </w:pPr>
      <w:r w:rsidRPr="00117875">
        <w:rPr>
          <w:noProof/>
          <w:lang w:val="en-GB"/>
        </w:rPr>
        <w:t>Figure 97 Memory usage during changing of a file through the remote access interface</w:t>
      </w:r>
      <w:r>
        <w:rPr>
          <w:noProof/>
        </w:rPr>
        <w:tab/>
      </w:r>
      <w:r>
        <w:rPr>
          <w:noProof/>
        </w:rPr>
        <w:fldChar w:fldCharType="begin"/>
      </w:r>
      <w:r>
        <w:rPr>
          <w:noProof/>
        </w:rPr>
        <w:instrText xml:space="preserve"> PAGEREF _Toc324689621 \h </w:instrText>
      </w:r>
      <w:r>
        <w:rPr>
          <w:noProof/>
        </w:rPr>
      </w:r>
      <w:r>
        <w:rPr>
          <w:noProof/>
        </w:rPr>
        <w:fldChar w:fldCharType="separate"/>
      </w:r>
      <w:r w:rsidR="004174DF">
        <w:rPr>
          <w:noProof/>
        </w:rPr>
        <w:t>78</w:t>
      </w:r>
      <w:r>
        <w:rPr>
          <w:noProof/>
        </w:rPr>
        <w:fldChar w:fldCharType="end"/>
      </w:r>
    </w:p>
    <w:p w14:paraId="4886DE4F" w14:textId="77777777" w:rsidR="00BF3A1A" w:rsidRDefault="00BF3A1A">
      <w:pPr>
        <w:pStyle w:val="TableofFigures"/>
        <w:tabs>
          <w:tab w:val="right" w:leader="dot" w:pos="9054"/>
        </w:tabs>
        <w:rPr>
          <w:noProof/>
          <w:lang w:val="en-US" w:eastAsia="ja-JP"/>
        </w:rPr>
      </w:pPr>
      <w:r w:rsidRPr="00117875">
        <w:rPr>
          <w:noProof/>
          <w:lang w:val="en-GB"/>
        </w:rPr>
        <w:t>Figure 98 Time spent adding a single file to a network with a varying amount of files on the coordinator (the other device)</w:t>
      </w:r>
      <w:r>
        <w:rPr>
          <w:noProof/>
        </w:rPr>
        <w:tab/>
      </w:r>
      <w:r>
        <w:rPr>
          <w:noProof/>
        </w:rPr>
        <w:fldChar w:fldCharType="begin"/>
      </w:r>
      <w:r>
        <w:rPr>
          <w:noProof/>
        </w:rPr>
        <w:instrText xml:space="preserve"> PAGEREF _Toc324689622 \h </w:instrText>
      </w:r>
      <w:r>
        <w:rPr>
          <w:noProof/>
        </w:rPr>
      </w:r>
      <w:r>
        <w:rPr>
          <w:noProof/>
        </w:rPr>
        <w:fldChar w:fldCharType="separate"/>
      </w:r>
      <w:r w:rsidR="004174DF">
        <w:rPr>
          <w:noProof/>
        </w:rPr>
        <w:t>79</w:t>
      </w:r>
      <w:r>
        <w:rPr>
          <w:noProof/>
        </w:rPr>
        <w:fldChar w:fldCharType="end"/>
      </w:r>
    </w:p>
    <w:p w14:paraId="790B5E1A" w14:textId="77777777" w:rsidR="00BF3A1A" w:rsidRDefault="00BF3A1A">
      <w:pPr>
        <w:pStyle w:val="TableofFigures"/>
        <w:tabs>
          <w:tab w:val="right" w:leader="dot" w:pos="9054"/>
        </w:tabs>
        <w:rPr>
          <w:noProof/>
          <w:lang w:val="en-US" w:eastAsia="ja-JP"/>
        </w:rPr>
      </w:pPr>
      <w:r w:rsidRPr="00117875">
        <w:rPr>
          <w:noProof/>
          <w:lang w:val="en-GB"/>
        </w:rPr>
        <w:t>Figure 99 Time spent adding a single file to a network with a varying amount of files on the device the file is being added to</w:t>
      </w:r>
      <w:r>
        <w:rPr>
          <w:noProof/>
        </w:rPr>
        <w:tab/>
      </w:r>
      <w:r>
        <w:rPr>
          <w:noProof/>
        </w:rPr>
        <w:fldChar w:fldCharType="begin"/>
      </w:r>
      <w:r>
        <w:rPr>
          <w:noProof/>
        </w:rPr>
        <w:instrText xml:space="preserve"> PAGEREF _Toc324689623 \h </w:instrText>
      </w:r>
      <w:r>
        <w:rPr>
          <w:noProof/>
        </w:rPr>
      </w:r>
      <w:r>
        <w:rPr>
          <w:noProof/>
        </w:rPr>
        <w:fldChar w:fldCharType="separate"/>
      </w:r>
      <w:r w:rsidR="004174DF">
        <w:rPr>
          <w:noProof/>
        </w:rPr>
        <w:t>79</w:t>
      </w:r>
      <w:r>
        <w:rPr>
          <w:noProof/>
        </w:rPr>
        <w:fldChar w:fldCharType="end"/>
      </w:r>
    </w:p>
    <w:p w14:paraId="442610BE" w14:textId="77777777" w:rsidR="00BF3A1A" w:rsidRDefault="00BF3A1A">
      <w:pPr>
        <w:pStyle w:val="TableofFigures"/>
        <w:tabs>
          <w:tab w:val="right" w:leader="dot" w:pos="9054"/>
        </w:tabs>
        <w:rPr>
          <w:noProof/>
          <w:lang w:val="en-US" w:eastAsia="ja-JP"/>
        </w:rPr>
      </w:pPr>
      <w:r w:rsidRPr="00117875">
        <w:rPr>
          <w:noProof/>
          <w:lang w:val="en-GB"/>
        </w:rPr>
        <w:t>Figure 100 Time taken for the coordinator to enforce synchronization under various conditions</w:t>
      </w:r>
      <w:r>
        <w:rPr>
          <w:noProof/>
        </w:rPr>
        <w:tab/>
      </w:r>
      <w:r>
        <w:rPr>
          <w:noProof/>
        </w:rPr>
        <w:fldChar w:fldCharType="begin"/>
      </w:r>
      <w:r>
        <w:rPr>
          <w:noProof/>
        </w:rPr>
        <w:instrText xml:space="preserve"> PAGEREF _Toc324689624 \h </w:instrText>
      </w:r>
      <w:r>
        <w:rPr>
          <w:noProof/>
        </w:rPr>
      </w:r>
      <w:r>
        <w:rPr>
          <w:noProof/>
        </w:rPr>
        <w:fldChar w:fldCharType="separate"/>
      </w:r>
      <w:r w:rsidR="004174DF">
        <w:rPr>
          <w:noProof/>
        </w:rPr>
        <w:t>80</w:t>
      </w:r>
      <w:r>
        <w:rPr>
          <w:noProof/>
        </w:rPr>
        <w:fldChar w:fldCharType="end"/>
      </w:r>
    </w:p>
    <w:p w14:paraId="035D2843" w14:textId="77777777" w:rsidR="00BF3A1A" w:rsidRDefault="00BF3A1A">
      <w:pPr>
        <w:pStyle w:val="TableofFigures"/>
        <w:tabs>
          <w:tab w:val="right" w:leader="dot" w:pos="9054"/>
        </w:tabs>
        <w:rPr>
          <w:noProof/>
          <w:lang w:val="en-US" w:eastAsia="ja-JP"/>
        </w:rPr>
      </w:pPr>
      <w:r w:rsidRPr="00117875">
        <w:rPr>
          <w:noProof/>
          <w:lang w:val="en-GB"/>
        </w:rPr>
        <w:t>Figure 101 Excerpt of synchronization times</w:t>
      </w:r>
      <w:r>
        <w:rPr>
          <w:noProof/>
        </w:rPr>
        <w:tab/>
      </w:r>
      <w:r>
        <w:rPr>
          <w:noProof/>
        </w:rPr>
        <w:fldChar w:fldCharType="begin"/>
      </w:r>
      <w:r>
        <w:rPr>
          <w:noProof/>
        </w:rPr>
        <w:instrText xml:space="preserve"> PAGEREF _Toc324689625 \h </w:instrText>
      </w:r>
      <w:r>
        <w:rPr>
          <w:noProof/>
        </w:rPr>
      </w:r>
      <w:r>
        <w:rPr>
          <w:noProof/>
        </w:rPr>
        <w:fldChar w:fldCharType="separate"/>
      </w:r>
      <w:r w:rsidR="004174DF">
        <w:rPr>
          <w:noProof/>
        </w:rPr>
        <w:t>81</w:t>
      </w:r>
      <w:r>
        <w:rPr>
          <w:noProof/>
        </w:rPr>
        <w:fldChar w:fldCharType="end"/>
      </w:r>
    </w:p>
    <w:p w14:paraId="27DE40A6" w14:textId="77777777" w:rsidR="00BF3A1A" w:rsidRDefault="00BF3A1A">
      <w:pPr>
        <w:pStyle w:val="TableofFigures"/>
        <w:tabs>
          <w:tab w:val="right" w:leader="dot" w:pos="9054"/>
        </w:tabs>
        <w:rPr>
          <w:noProof/>
          <w:lang w:val="en-US" w:eastAsia="ja-JP"/>
        </w:rPr>
      </w:pPr>
      <w:r w:rsidRPr="00117875">
        <w:rPr>
          <w:noProof/>
          <w:lang w:val="en-GB"/>
        </w:rPr>
        <w:t>Figure 102 Time spent synchronizing for the coordinator when adding to either an empty or not-empty device.</w:t>
      </w:r>
      <w:r>
        <w:rPr>
          <w:noProof/>
        </w:rPr>
        <w:tab/>
      </w:r>
      <w:r>
        <w:rPr>
          <w:noProof/>
        </w:rPr>
        <w:fldChar w:fldCharType="begin"/>
      </w:r>
      <w:r>
        <w:rPr>
          <w:noProof/>
        </w:rPr>
        <w:instrText xml:space="preserve"> PAGEREF _Toc324689626 \h </w:instrText>
      </w:r>
      <w:r>
        <w:rPr>
          <w:noProof/>
        </w:rPr>
      </w:r>
      <w:r>
        <w:rPr>
          <w:noProof/>
        </w:rPr>
        <w:fldChar w:fldCharType="separate"/>
      </w:r>
      <w:r w:rsidR="004174DF">
        <w:rPr>
          <w:noProof/>
        </w:rPr>
        <w:t>82</w:t>
      </w:r>
      <w:r>
        <w:rPr>
          <w:noProof/>
        </w:rPr>
        <w:fldChar w:fldCharType="end"/>
      </w:r>
    </w:p>
    <w:p w14:paraId="1462DD86" w14:textId="77777777" w:rsidR="00BF3A1A" w:rsidRDefault="00BF3A1A">
      <w:pPr>
        <w:pStyle w:val="TableofFigures"/>
        <w:tabs>
          <w:tab w:val="right" w:leader="dot" w:pos="9054"/>
        </w:tabs>
        <w:rPr>
          <w:noProof/>
          <w:lang w:val="en-US" w:eastAsia="ja-JP"/>
        </w:rPr>
      </w:pPr>
      <w:r w:rsidRPr="00117875">
        <w:rPr>
          <w:noProof/>
          <w:lang w:val="en-GB"/>
        </w:rPr>
        <w:t>Figure 103 Time spent synchronizing applications over loopback</w:t>
      </w:r>
      <w:r>
        <w:rPr>
          <w:noProof/>
        </w:rPr>
        <w:tab/>
      </w:r>
      <w:r>
        <w:rPr>
          <w:noProof/>
        </w:rPr>
        <w:fldChar w:fldCharType="begin"/>
      </w:r>
      <w:r>
        <w:rPr>
          <w:noProof/>
        </w:rPr>
        <w:instrText xml:space="preserve"> PAGEREF _Toc324689627 \h </w:instrText>
      </w:r>
      <w:r>
        <w:rPr>
          <w:noProof/>
        </w:rPr>
      </w:r>
      <w:r>
        <w:rPr>
          <w:noProof/>
        </w:rPr>
        <w:fldChar w:fldCharType="separate"/>
      </w:r>
      <w:r w:rsidR="004174DF">
        <w:rPr>
          <w:noProof/>
        </w:rPr>
        <w:t>83</w:t>
      </w:r>
      <w:r>
        <w:rPr>
          <w:noProof/>
        </w:rPr>
        <w:fldChar w:fldCharType="end"/>
      </w:r>
    </w:p>
    <w:p w14:paraId="2FD92084" w14:textId="77777777" w:rsidR="00BF3A1A" w:rsidRDefault="00BF3A1A">
      <w:pPr>
        <w:pStyle w:val="TableofFigures"/>
        <w:tabs>
          <w:tab w:val="right" w:leader="dot" w:pos="9054"/>
        </w:tabs>
        <w:rPr>
          <w:noProof/>
          <w:lang w:val="en-US" w:eastAsia="ja-JP"/>
        </w:rPr>
      </w:pPr>
      <w:r w:rsidRPr="00117875">
        <w:rPr>
          <w:noProof/>
          <w:lang w:val="en-GB"/>
        </w:rPr>
        <w:t>Figure 104 Time spent synchronizing applications with communications passing by the router on LAN</w:t>
      </w:r>
      <w:r>
        <w:rPr>
          <w:noProof/>
        </w:rPr>
        <w:tab/>
      </w:r>
      <w:r>
        <w:rPr>
          <w:noProof/>
        </w:rPr>
        <w:fldChar w:fldCharType="begin"/>
      </w:r>
      <w:r>
        <w:rPr>
          <w:noProof/>
        </w:rPr>
        <w:instrText xml:space="preserve"> PAGEREF _Toc324689628 \h </w:instrText>
      </w:r>
      <w:r>
        <w:rPr>
          <w:noProof/>
        </w:rPr>
      </w:r>
      <w:r>
        <w:rPr>
          <w:noProof/>
        </w:rPr>
        <w:fldChar w:fldCharType="separate"/>
      </w:r>
      <w:r w:rsidR="004174DF">
        <w:rPr>
          <w:noProof/>
        </w:rPr>
        <w:t>83</w:t>
      </w:r>
      <w:r>
        <w:rPr>
          <w:noProof/>
        </w:rPr>
        <w:fldChar w:fldCharType="end"/>
      </w:r>
    </w:p>
    <w:p w14:paraId="37C142B1" w14:textId="77777777" w:rsidR="00BF3A1A" w:rsidRDefault="00BF3A1A">
      <w:pPr>
        <w:pStyle w:val="TableofFigures"/>
        <w:tabs>
          <w:tab w:val="right" w:leader="dot" w:pos="9054"/>
        </w:tabs>
        <w:rPr>
          <w:noProof/>
          <w:lang w:val="en-US" w:eastAsia="ja-JP"/>
        </w:rPr>
      </w:pPr>
      <w:r w:rsidRPr="00117875">
        <w:rPr>
          <w:noProof/>
          <w:lang w:val="en-GB"/>
        </w:rPr>
        <w:t>Figure 105 Possible change tracker flows given a file subscription system or editing of saving libraries</w:t>
      </w:r>
      <w:r>
        <w:rPr>
          <w:noProof/>
        </w:rPr>
        <w:tab/>
      </w:r>
      <w:r>
        <w:rPr>
          <w:noProof/>
        </w:rPr>
        <w:fldChar w:fldCharType="begin"/>
      </w:r>
      <w:r>
        <w:rPr>
          <w:noProof/>
        </w:rPr>
        <w:instrText xml:space="preserve"> PAGEREF _Toc324689629 \h </w:instrText>
      </w:r>
      <w:r>
        <w:rPr>
          <w:noProof/>
        </w:rPr>
      </w:r>
      <w:r>
        <w:rPr>
          <w:noProof/>
        </w:rPr>
        <w:fldChar w:fldCharType="separate"/>
      </w:r>
      <w:r w:rsidR="004174DF">
        <w:rPr>
          <w:noProof/>
        </w:rPr>
        <w:t>86</w:t>
      </w:r>
      <w:r>
        <w:rPr>
          <w:noProof/>
        </w:rPr>
        <w:fldChar w:fldCharType="end"/>
      </w:r>
    </w:p>
    <w:p w14:paraId="1A49EB1C" w14:textId="77777777" w:rsidR="00BF3A1A" w:rsidRPr="00BF3A1A" w:rsidRDefault="00BF3A1A" w:rsidP="00BF3A1A">
      <w:pPr>
        <w:sectPr w:rsidR="00BF3A1A" w:rsidRPr="00BF3A1A" w:rsidSect="00EE3078">
          <w:type w:val="oddPage"/>
          <w:pgSz w:w="11900" w:h="16840"/>
          <w:pgMar w:top="1418" w:right="1418" w:bottom="1418" w:left="1418" w:header="709" w:footer="709" w:gutter="0"/>
          <w:cols w:space="708"/>
          <w:docGrid w:linePitch="360"/>
        </w:sectPr>
      </w:pPr>
      <w:r>
        <w:fldChar w:fldCharType="end"/>
      </w:r>
    </w:p>
    <w:p w14:paraId="2BE61989" w14:textId="5363BBEF" w:rsidR="00106EB8" w:rsidRDefault="00980C61" w:rsidP="00F212EF">
      <w:pPr>
        <w:pStyle w:val="Heading1"/>
        <w:numPr>
          <w:ilvl w:val="0"/>
          <w:numId w:val="0"/>
        </w:numPr>
        <w:ind w:left="360"/>
        <w:rPr>
          <w:lang w:val="en-GB"/>
        </w:rPr>
      </w:pPr>
      <w:bookmarkStart w:id="4" w:name="_Toc324905795"/>
      <w:r w:rsidRPr="008C7261">
        <w:rPr>
          <w:lang w:val="en-GB"/>
        </w:rPr>
        <w:lastRenderedPageBreak/>
        <w:t>List of Tables</w:t>
      </w:r>
      <w:bookmarkEnd w:id="4"/>
    </w:p>
    <w:p w14:paraId="2C0808E3" w14:textId="77777777" w:rsidR="00B402ED" w:rsidRDefault="00B402ED">
      <w:pPr>
        <w:pStyle w:val="TableofFigures"/>
        <w:tabs>
          <w:tab w:val="right" w:leader="dot" w:pos="9054"/>
        </w:tabs>
        <w:rPr>
          <w:noProof/>
          <w:lang w:val="en-US" w:eastAsia="ja-JP"/>
        </w:rPr>
      </w:pPr>
      <w:r>
        <w:fldChar w:fldCharType="begin"/>
      </w:r>
      <w:r>
        <w:instrText xml:space="preserve"> TOC \c "Table" </w:instrText>
      </w:r>
      <w:r>
        <w:fldChar w:fldCharType="separate"/>
      </w:r>
      <w:r w:rsidRPr="001B145A">
        <w:rPr>
          <w:noProof/>
          <w:lang w:val="en-GB"/>
        </w:rPr>
        <w:t>Table 1 Times of opening files with various lengths remotely</w:t>
      </w:r>
      <w:r>
        <w:rPr>
          <w:noProof/>
        </w:rPr>
        <w:tab/>
      </w:r>
      <w:r>
        <w:rPr>
          <w:noProof/>
        </w:rPr>
        <w:fldChar w:fldCharType="begin"/>
      </w:r>
      <w:r>
        <w:rPr>
          <w:noProof/>
        </w:rPr>
        <w:instrText xml:space="preserve"> PAGEREF _Toc324689630 \h </w:instrText>
      </w:r>
      <w:r>
        <w:rPr>
          <w:noProof/>
        </w:rPr>
      </w:r>
      <w:r>
        <w:rPr>
          <w:noProof/>
        </w:rPr>
        <w:fldChar w:fldCharType="separate"/>
      </w:r>
      <w:r w:rsidR="004174DF">
        <w:rPr>
          <w:noProof/>
        </w:rPr>
        <w:t>76</w:t>
      </w:r>
      <w:r>
        <w:rPr>
          <w:noProof/>
        </w:rPr>
        <w:fldChar w:fldCharType="end"/>
      </w:r>
    </w:p>
    <w:p w14:paraId="783E0555" w14:textId="77777777" w:rsidR="00B402ED" w:rsidRPr="00B402ED" w:rsidRDefault="00B402ED" w:rsidP="00B402ED">
      <w:r>
        <w:fldChar w:fldCharType="end"/>
      </w:r>
    </w:p>
    <w:p w14:paraId="50547633" w14:textId="77777777" w:rsidR="00F212EF" w:rsidRDefault="00F212EF" w:rsidP="00FA03F9">
      <w:pPr>
        <w:pStyle w:val="Heading1"/>
        <w:numPr>
          <w:ilvl w:val="0"/>
          <w:numId w:val="32"/>
        </w:numPr>
        <w:rPr>
          <w:lang w:val="en-GB"/>
        </w:rPr>
        <w:sectPr w:rsidR="00F212EF" w:rsidSect="00EE3078">
          <w:type w:val="oddPage"/>
          <w:pgSz w:w="11900" w:h="16840"/>
          <w:pgMar w:top="1418" w:right="1418" w:bottom="1418" w:left="1418" w:header="709" w:footer="709" w:gutter="0"/>
          <w:cols w:space="708"/>
          <w:docGrid w:linePitch="360"/>
        </w:sectPr>
      </w:pPr>
    </w:p>
    <w:p w14:paraId="6EFB27D5" w14:textId="04B5DFB9" w:rsidR="00B55958" w:rsidRPr="008C7261" w:rsidRDefault="000941DB" w:rsidP="00FA03F9">
      <w:pPr>
        <w:pStyle w:val="Heading1"/>
        <w:numPr>
          <w:ilvl w:val="0"/>
          <w:numId w:val="32"/>
        </w:numPr>
        <w:rPr>
          <w:lang w:val="en-GB"/>
        </w:rPr>
      </w:pPr>
      <w:bookmarkStart w:id="5" w:name="_Toc324905796"/>
      <w:r w:rsidRPr="008C7261">
        <w:rPr>
          <w:lang w:val="en-GB"/>
        </w:rPr>
        <w:lastRenderedPageBreak/>
        <w:t>Introduction</w:t>
      </w:r>
      <w:bookmarkEnd w:id="5"/>
    </w:p>
    <w:p w14:paraId="015FF23D" w14:textId="52EE0FBF" w:rsidR="00B30BAB" w:rsidRPr="008C7261" w:rsidRDefault="00681197" w:rsidP="008B79D4">
      <w:pPr>
        <w:pStyle w:val="Heading2"/>
      </w:pPr>
      <w:bookmarkStart w:id="6" w:name="_Toc324905797"/>
      <w:r w:rsidRPr="008C7261">
        <w:t>Problem Context</w:t>
      </w:r>
      <w:bookmarkEnd w:id="6"/>
    </w:p>
    <w:p w14:paraId="01BAF342" w14:textId="743A7599" w:rsidR="00F52748" w:rsidRPr="008C7261" w:rsidRDefault="00B30BAB" w:rsidP="008B79D4">
      <w:pPr>
        <w:rPr>
          <w:lang w:val="en-GB"/>
        </w:rPr>
      </w:pPr>
      <w:r w:rsidRPr="008C7261">
        <w:rPr>
          <w:lang w:val="en-GB"/>
        </w:rPr>
        <w:t>The number of devices an average person use per day has increased significantly the last decade</w:t>
      </w:r>
      <w:r w:rsidR="002F739F" w:rsidRPr="008C7261">
        <w:rPr>
          <w:lang w:val="en-GB"/>
        </w:rPr>
        <w:t>. Cisco predicts that by 2019</w:t>
      </w:r>
      <w:r w:rsidR="00706EB6">
        <w:rPr>
          <w:lang w:val="en-GB"/>
        </w:rPr>
        <w:t>,</w:t>
      </w:r>
      <w:r w:rsidR="00CA1B03" w:rsidRPr="008C7261">
        <w:rPr>
          <w:lang w:val="en-GB"/>
        </w:rPr>
        <w:t xml:space="preserve"> 2.5 devices </w:t>
      </w:r>
      <w:r w:rsidR="008B3851" w:rsidRPr="008C7261">
        <w:rPr>
          <w:lang w:val="en-GB"/>
        </w:rPr>
        <w:t xml:space="preserve">will be </w:t>
      </w:r>
      <w:r w:rsidR="003E57B1" w:rsidRPr="008C7261">
        <w:rPr>
          <w:lang w:val="en-GB"/>
        </w:rPr>
        <w:t>connected to the I</w:t>
      </w:r>
      <w:r w:rsidR="00CA1B03" w:rsidRPr="008C7261">
        <w:rPr>
          <w:lang w:val="en-GB"/>
        </w:rPr>
        <w:t>nterne</w:t>
      </w:r>
      <w:r w:rsidR="00883FBD" w:rsidRPr="008C7261">
        <w:rPr>
          <w:lang w:val="en-GB"/>
        </w:rPr>
        <w:t xml:space="preserve">t for every person on the earth, which translates to </w:t>
      </w:r>
      <w:r w:rsidR="00CA1B03" w:rsidRPr="008C7261">
        <w:rPr>
          <w:lang w:val="en-GB"/>
        </w:rPr>
        <w:t>about 5 devices for ev</w:t>
      </w:r>
      <w:r w:rsidR="007D666F" w:rsidRPr="008C7261">
        <w:rPr>
          <w:lang w:val="en-GB"/>
        </w:rPr>
        <w:t>ery person with I</w:t>
      </w:r>
      <w:r w:rsidR="00883FBD" w:rsidRPr="008C7261">
        <w:rPr>
          <w:lang w:val="en-GB"/>
        </w:rPr>
        <w:t>nternet access</w:t>
      </w:r>
      <w:r w:rsidR="003D5BE5" w:rsidRPr="008C7261">
        <w:rPr>
          <w:lang w:val="en-GB"/>
        </w:rPr>
        <w:t xml:space="preserve"> [1, </w:t>
      </w:r>
      <w:r w:rsidR="00A80056" w:rsidRPr="008C7261">
        <w:rPr>
          <w:lang w:val="en-GB"/>
        </w:rPr>
        <w:t>2]</w:t>
      </w:r>
      <w:r w:rsidR="00883FBD" w:rsidRPr="008C7261">
        <w:rPr>
          <w:lang w:val="en-GB"/>
        </w:rPr>
        <w:t>. T</w:t>
      </w:r>
      <w:r w:rsidR="00CA1B03" w:rsidRPr="008C7261">
        <w:rPr>
          <w:lang w:val="en-GB"/>
        </w:rPr>
        <w:t xml:space="preserve">ablets and smart television </w:t>
      </w:r>
      <w:r w:rsidR="003E57B1" w:rsidRPr="008C7261">
        <w:rPr>
          <w:lang w:val="en-GB"/>
        </w:rPr>
        <w:t>sets seem</w:t>
      </w:r>
      <w:r w:rsidR="00883FBD" w:rsidRPr="008C7261">
        <w:rPr>
          <w:lang w:val="en-GB"/>
        </w:rPr>
        <w:t xml:space="preserve"> to be</w:t>
      </w:r>
      <w:r w:rsidR="00CA1B03" w:rsidRPr="008C7261">
        <w:rPr>
          <w:lang w:val="en-GB"/>
        </w:rPr>
        <w:t xml:space="preserve"> </w:t>
      </w:r>
      <w:r w:rsidR="00A80056" w:rsidRPr="008C7261">
        <w:rPr>
          <w:lang w:val="en-GB"/>
        </w:rPr>
        <w:t>the fastest growing category [3].</w:t>
      </w:r>
      <w:r w:rsidR="00207D44" w:rsidRPr="008C7261">
        <w:rPr>
          <w:lang w:val="en-GB"/>
        </w:rPr>
        <w:br/>
        <w:t>A</w:t>
      </w:r>
      <w:r w:rsidR="00C549CD" w:rsidRPr="008C7261">
        <w:rPr>
          <w:lang w:val="en-GB"/>
        </w:rPr>
        <w:t>s</w:t>
      </w:r>
      <w:r w:rsidR="00207D44" w:rsidRPr="008C7261">
        <w:rPr>
          <w:lang w:val="en-GB"/>
        </w:rPr>
        <w:t xml:space="preserve"> the</w:t>
      </w:r>
      <w:r w:rsidR="00C549CD" w:rsidRPr="008C7261">
        <w:rPr>
          <w:lang w:val="en-GB"/>
        </w:rPr>
        <w:t xml:space="preserve"> number of devices</w:t>
      </w:r>
      <w:r w:rsidR="005F0199" w:rsidRPr="008C7261">
        <w:rPr>
          <w:lang w:val="en-GB"/>
        </w:rPr>
        <w:t xml:space="preserve"> per person</w:t>
      </w:r>
      <w:r w:rsidR="00C549CD" w:rsidRPr="008C7261">
        <w:rPr>
          <w:lang w:val="en-GB"/>
        </w:rPr>
        <w:t xml:space="preserve"> increase</w:t>
      </w:r>
      <w:r w:rsidR="005F0199" w:rsidRPr="008C7261">
        <w:rPr>
          <w:lang w:val="en-GB"/>
        </w:rPr>
        <w:t>s,</w:t>
      </w:r>
      <w:r w:rsidR="00C549CD" w:rsidRPr="008C7261">
        <w:rPr>
          <w:lang w:val="en-GB"/>
        </w:rPr>
        <w:t xml:space="preserve"> the files belonging to each person </w:t>
      </w:r>
      <w:r w:rsidR="00F75039" w:rsidRPr="008C7261">
        <w:rPr>
          <w:lang w:val="en-GB"/>
        </w:rPr>
        <w:t>becomes increasingly segmented o</w:t>
      </w:r>
      <w:r w:rsidR="00C549CD" w:rsidRPr="008C7261">
        <w:rPr>
          <w:lang w:val="en-GB"/>
        </w:rPr>
        <w:t xml:space="preserve">nto different devices. </w:t>
      </w:r>
    </w:p>
    <w:p w14:paraId="546ECE42" w14:textId="78A53CDC" w:rsidR="00BE4AB5" w:rsidRPr="008C7261" w:rsidRDefault="00C549CD" w:rsidP="008B79D4">
      <w:pPr>
        <w:rPr>
          <w:lang w:val="en-GB"/>
        </w:rPr>
      </w:pPr>
      <w:r w:rsidRPr="008C7261">
        <w:rPr>
          <w:lang w:val="en-GB"/>
        </w:rPr>
        <w:t>Usually each personal device has a different use</w:t>
      </w:r>
      <w:r w:rsidR="003E57B1" w:rsidRPr="008C7261">
        <w:rPr>
          <w:lang w:val="en-GB"/>
        </w:rPr>
        <w:t xml:space="preserve"> </w:t>
      </w:r>
      <w:r w:rsidRPr="008C7261">
        <w:rPr>
          <w:lang w:val="en-GB"/>
        </w:rPr>
        <w:t xml:space="preserve">case, and thus the applications and files present on any given device will </w:t>
      </w:r>
      <w:r w:rsidR="00A93563" w:rsidRPr="008C7261">
        <w:rPr>
          <w:lang w:val="en-GB"/>
        </w:rPr>
        <w:t>reflect what that device is used for.</w:t>
      </w:r>
      <w:r w:rsidR="00BF2F28" w:rsidRPr="008C7261">
        <w:rPr>
          <w:lang w:val="en-GB"/>
        </w:rPr>
        <w:t xml:space="preserve"> For example a desktop or laptop computer is more likely to contain text documents than a </w:t>
      </w:r>
      <w:r w:rsidR="003E57B1" w:rsidRPr="008C7261">
        <w:rPr>
          <w:lang w:val="en-GB"/>
        </w:rPr>
        <w:t>cell phone</w:t>
      </w:r>
      <w:r w:rsidR="00BF2F28" w:rsidRPr="008C7261">
        <w:rPr>
          <w:lang w:val="en-GB"/>
        </w:rPr>
        <w:t>.</w:t>
      </w:r>
      <w:r w:rsidR="00E8341B" w:rsidRPr="008C7261">
        <w:rPr>
          <w:lang w:val="en-GB"/>
        </w:rPr>
        <w:br/>
      </w:r>
      <w:r w:rsidR="00BF2F28" w:rsidRPr="008C7261">
        <w:rPr>
          <w:lang w:val="en-GB"/>
        </w:rPr>
        <w:t>Also d</w:t>
      </w:r>
      <w:r w:rsidR="00E8341B" w:rsidRPr="008C7261">
        <w:rPr>
          <w:lang w:val="en-GB"/>
        </w:rPr>
        <w:t>epe</w:t>
      </w:r>
      <w:r w:rsidR="007D32FF" w:rsidRPr="008C7261">
        <w:rPr>
          <w:lang w:val="en-GB"/>
        </w:rPr>
        <w:t>nding on the type of files, num</w:t>
      </w:r>
      <w:r w:rsidR="00E8341B" w:rsidRPr="008C7261">
        <w:rPr>
          <w:lang w:val="en-GB"/>
        </w:rPr>
        <w:t>erous copies of the same file may be distributed</w:t>
      </w:r>
      <w:r w:rsidR="007D32FF" w:rsidRPr="008C7261">
        <w:rPr>
          <w:lang w:val="en-GB"/>
        </w:rPr>
        <w:t xml:space="preserve"> over the set of devices and over time have a set of different operations done to them. The user ends up with several versions of the same file</w:t>
      </w:r>
      <w:r w:rsidR="00E17ADC" w:rsidRPr="008C7261">
        <w:rPr>
          <w:lang w:val="en-GB"/>
        </w:rPr>
        <w:t xml:space="preserve"> [4]</w:t>
      </w:r>
      <w:r w:rsidR="007D32FF" w:rsidRPr="008C7261">
        <w:rPr>
          <w:lang w:val="en-GB"/>
        </w:rPr>
        <w:t>.</w:t>
      </w:r>
      <w:r w:rsidR="00E17ADC" w:rsidRPr="008C7261">
        <w:rPr>
          <w:lang w:val="en-GB"/>
        </w:rPr>
        <w:t xml:space="preserve"> </w:t>
      </w:r>
      <w:r w:rsidR="00D36066" w:rsidRPr="008C7261">
        <w:rPr>
          <w:lang w:val="en-GB"/>
        </w:rPr>
        <w:t>F</w:t>
      </w:r>
      <w:r w:rsidR="00E17ADC" w:rsidRPr="008C7261">
        <w:rPr>
          <w:lang w:val="en-GB"/>
        </w:rPr>
        <w:t>or example a picture that is taken on your cell</w:t>
      </w:r>
      <w:r w:rsidR="003E57B1" w:rsidRPr="008C7261">
        <w:rPr>
          <w:lang w:val="en-GB"/>
        </w:rPr>
        <w:t xml:space="preserve"> </w:t>
      </w:r>
      <w:r w:rsidR="00E17ADC" w:rsidRPr="008C7261">
        <w:rPr>
          <w:lang w:val="en-GB"/>
        </w:rPr>
        <w:t>phone, copied to your laptop for editing, and la</w:t>
      </w:r>
      <w:r w:rsidR="007D1EC5" w:rsidRPr="008C7261">
        <w:rPr>
          <w:lang w:val="en-GB"/>
        </w:rPr>
        <w:t>ter moved to a desktop for safe</w:t>
      </w:r>
      <w:r w:rsidR="00E17ADC" w:rsidRPr="008C7261">
        <w:rPr>
          <w:lang w:val="en-GB"/>
        </w:rPr>
        <w:t>keeping</w:t>
      </w:r>
      <w:r w:rsidR="00D130CA" w:rsidRPr="008C7261">
        <w:rPr>
          <w:lang w:val="en-GB"/>
        </w:rPr>
        <w:t xml:space="preserve"> and display</w:t>
      </w:r>
      <w:r w:rsidR="00E17ADC" w:rsidRPr="008C7261">
        <w:rPr>
          <w:lang w:val="en-GB"/>
        </w:rPr>
        <w:t>.</w:t>
      </w:r>
      <w:r w:rsidR="00F52748" w:rsidRPr="008C7261">
        <w:rPr>
          <w:lang w:val="en-GB"/>
        </w:rPr>
        <w:t xml:space="preserve"> And i</w:t>
      </w:r>
      <w:r w:rsidR="003D4A64" w:rsidRPr="008C7261">
        <w:rPr>
          <w:lang w:val="en-GB"/>
        </w:rPr>
        <w:t xml:space="preserve">t is not unlikely that the name is changed to </w:t>
      </w:r>
      <w:r w:rsidR="00605EDF" w:rsidRPr="008C7261">
        <w:rPr>
          <w:lang w:val="en-GB"/>
        </w:rPr>
        <w:t xml:space="preserve">fit into </w:t>
      </w:r>
      <w:r w:rsidR="00DE25C2" w:rsidRPr="008C7261">
        <w:rPr>
          <w:lang w:val="en-GB"/>
        </w:rPr>
        <w:t>some sort of catalo</w:t>
      </w:r>
      <w:r w:rsidR="003D4A64" w:rsidRPr="008C7261">
        <w:rPr>
          <w:lang w:val="en-GB"/>
        </w:rPr>
        <w:t>g</w:t>
      </w:r>
      <w:r w:rsidR="00DE25C2" w:rsidRPr="008C7261">
        <w:rPr>
          <w:lang w:val="en-GB"/>
        </w:rPr>
        <w:t>u</w:t>
      </w:r>
      <w:r w:rsidR="003D4A64" w:rsidRPr="008C7261">
        <w:rPr>
          <w:lang w:val="en-GB"/>
        </w:rPr>
        <w:t>e system</w:t>
      </w:r>
      <w:r w:rsidR="00F52748" w:rsidRPr="008C7261">
        <w:rPr>
          <w:lang w:val="en-GB"/>
        </w:rPr>
        <w:t xml:space="preserve"> in the final step</w:t>
      </w:r>
      <w:r w:rsidR="003D4A64" w:rsidRPr="008C7261">
        <w:rPr>
          <w:lang w:val="en-GB"/>
        </w:rPr>
        <w:t>.</w:t>
      </w:r>
      <w:r w:rsidR="00455F67" w:rsidRPr="008C7261">
        <w:rPr>
          <w:lang w:val="en-GB"/>
        </w:rPr>
        <w:t xml:space="preserve"> </w:t>
      </w:r>
    </w:p>
    <w:p w14:paraId="65DE988B" w14:textId="5E98299C" w:rsidR="00CF1A9F" w:rsidRPr="008C7261" w:rsidRDefault="00455F67" w:rsidP="008B79D4">
      <w:pPr>
        <w:rPr>
          <w:lang w:val="en-GB"/>
        </w:rPr>
      </w:pPr>
      <w:r w:rsidRPr="008C7261">
        <w:rPr>
          <w:lang w:val="en-GB"/>
        </w:rPr>
        <w:t xml:space="preserve">Moreover, the example illustrates how the different </w:t>
      </w:r>
      <w:r w:rsidR="0093742D" w:rsidRPr="008C7261">
        <w:rPr>
          <w:lang w:val="en-GB"/>
        </w:rPr>
        <w:t>devices</w:t>
      </w:r>
      <w:r w:rsidRPr="008C7261">
        <w:rPr>
          <w:lang w:val="en-GB"/>
        </w:rPr>
        <w:t xml:space="preserve"> have different </w:t>
      </w:r>
      <w:r w:rsidR="003E57B1" w:rsidRPr="008C7261">
        <w:rPr>
          <w:lang w:val="en-GB"/>
        </w:rPr>
        <w:t>use cases</w:t>
      </w:r>
      <w:r w:rsidRPr="008C7261">
        <w:rPr>
          <w:lang w:val="en-GB"/>
        </w:rPr>
        <w:t>, and thus are likely to have a</w:t>
      </w:r>
      <w:r w:rsidR="007D1EC5" w:rsidRPr="008C7261">
        <w:rPr>
          <w:lang w:val="en-GB"/>
        </w:rPr>
        <w:t xml:space="preserve"> different set of applications. This requires the user to move the files between the machines to </w:t>
      </w:r>
      <w:r w:rsidR="00481D7B" w:rsidRPr="008C7261">
        <w:rPr>
          <w:lang w:val="en-GB"/>
        </w:rPr>
        <w:t>apply the operations he/she wants to.</w:t>
      </w:r>
    </w:p>
    <w:p w14:paraId="2565ADC6" w14:textId="372BC1D8" w:rsidR="00D70B03" w:rsidRPr="008C7261" w:rsidRDefault="00D70B03" w:rsidP="008B79D4">
      <w:pPr>
        <w:rPr>
          <w:lang w:val="en-GB"/>
        </w:rPr>
      </w:pPr>
      <w:r w:rsidRPr="008C7261">
        <w:rPr>
          <w:lang w:val="en-GB"/>
        </w:rPr>
        <w:t>As the research done in [6] shows, there is a need for simplification of the way unlearned users interact with files on multiple devices.</w:t>
      </w:r>
      <w:r w:rsidR="00E74B6C" w:rsidRPr="008C7261">
        <w:rPr>
          <w:lang w:val="en-GB"/>
        </w:rPr>
        <w:t xml:space="preserve"> </w:t>
      </w:r>
    </w:p>
    <w:p w14:paraId="6A7B730F" w14:textId="77777777" w:rsidR="009C0C9A" w:rsidRPr="008C7261" w:rsidRDefault="009C0C9A" w:rsidP="008B79D4">
      <w:pPr>
        <w:rPr>
          <w:lang w:val="en-GB"/>
        </w:rPr>
      </w:pPr>
    </w:p>
    <w:p w14:paraId="16F7D9FD" w14:textId="69E449EB" w:rsidR="009C0C9A" w:rsidRPr="008C7261" w:rsidRDefault="009C0C9A" w:rsidP="008B79D4">
      <w:pPr>
        <w:rPr>
          <w:lang w:val="en-GB"/>
        </w:rPr>
      </w:pPr>
      <w:r w:rsidRPr="008C7261">
        <w:rPr>
          <w:lang w:val="en-GB"/>
        </w:rPr>
        <w:t xml:space="preserve">Further more, cloud services are increasing in popularity, though as mentioned in [35], the </w:t>
      </w:r>
      <w:r w:rsidR="00125EF6" w:rsidRPr="008C7261">
        <w:rPr>
          <w:lang w:val="en-GB"/>
        </w:rPr>
        <w:t>securities of such services are</w:t>
      </w:r>
      <w:r w:rsidRPr="008C7261">
        <w:rPr>
          <w:lang w:val="en-GB"/>
        </w:rPr>
        <w:t xml:space="preserve"> dubious at best. </w:t>
      </w:r>
      <w:r w:rsidR="00745945" w:rsidRPr="008C7261">
        <w:rPr>
          <w:lang w:val="en-GB"/>
        </w:rPr>
        <w:t xml:space="preserve">On-line solutions may not be in the interest of the individual, unless you want governments to have all your information served on a silver platter. </w:t>
      </w:r>
      <w:r w:rsidRPr="008C7261">
        <w:rPr>
          <w:lang w:val="en-GB"/>
        </w:rPr>
        <w:t xml:space="preserve">And despite quotes by people like Steve Jobs and </w:t>
      </w:r>
      <w:r w:rsidR="009B782B" w:rsidRPr="008C7261">
        <w:rPr>
          <w:lang w:val="en-GB"/>
        </w:rPr>
        <w:t>Vivek Kundra</w:t>
      </w:r>
      <w:r w:rsidRPr="008C7261">
        <w:rPr>
          <w:lang w:val="en-GB"/>
        </w:rPr>
        <w:t xml:space="preserve"> implying that cloud services are the future and local storage is "byzantine", cloud services come with factors of uncertainty for the user other than </w:t>
      </w:r>
      <w:r w:rsidR="00D912D3" w:rsidRPr="008C7261">
        <w:rPr>
          <w:lang w:val="en-GB"/>
        </w:rPr>
        <w:t xml:space="preserve">what is directly related to </w:t>
      </w:r>
      <w:r w:rsidRPr="008C7261">
        <w:rPr>
          <w:lang w:val="en-GB"/>
        </w:rPr>
        <w:t>securit</w:t>
      </w:r>
      <w:r w:rsidR="00D912D3" w:rsidRPr="008C7261">
        <w:rPr>
          <w:lang w:val="en-GB"/>
        </w:rPr>
        <w:t>y; For example</w:t>
      </w:r>
      <w:r w:rsidR="00936F48" w:rsidRPr="008C7261">
        <w:rPr>
          <w:lang w:val="en-GB"/>
        </w:rPr>
        <w:t xml:space="preserve"> possibilities of</w:t>
      </w:r>
      <w:r w:rsidR="00D912D3" w:rsidRPr="008C7261">
        <w:rPr>
          <w:lang w:val="en-GB"/>
        </w:rPr>
        <w:t xml:space="preserve"> discontinuation,</w:t>
      </w:r>
      <w:r w:rsidRPr="008C7261">
        <w:rPr>
          <w:lang w:val="en-GB"/>
        </w:rPr>
        <w:t xml:space="preserve"> </w:t>
      </w:r>
      <w:r w:rsidR="00F94D7B" w:rsidRPr="008C7261">
        <w:rPr>
          <w:lang w:val="en-GB"/>
        </w:rPr>
        <w:t>and the fact that the entire movement is somewhat experimental</w:t>
      </w:r>
      <w:r w:rsidR="00E163D5" w:rsidRPr="008C7261">
        <w:rPr>
          <w:lang w:val="en-GB"/>
        </w:rPr>
        <w:t>, treating the customer as a guinea pig</w:t>
      </w:r>
      <w:r w:rsidR="00F94D7B" w:rsidRPr="008C7261">
        <w:rPr>
          <w:lang w:val="en-GB"/>
        </w:rPr>
        <w:t>.</w:t>
      </w:r>
      <w:r w:rsidR="008F28C4" w:rsidRPr="008C7261">
        <w:rPr>
          <w:lang w:val="en-GB"/>
        </w:rPr>
        <w:t xml:space="preserve"> [36]</w:t>
      </w:r>
    </w:p>
    <w:p w14:paraId="346FBF14" w14:textId="6714A307" w:rsidR="000F2F4D" w:rsidRPr="008C7261" w:rsidRDefault="00C368C4" w:rsidP="000F2F4D">
      <w:pPr>
        <w:pStyle w:val="Heading2"/>
      </w:pPr>
      <w:bookmarkStart w:id="7" w:name="_Toc324905798"/>
      <w:r w:rsidRPr="008C7261">
        <w:t>Related</w:t>
      </w:r>
      <w:r w:rsidR="000F2F4D" w:rsidRPr="008C7261">
        <w:t xml:space="preserve"> Work</w:t>
      </w:r>
      <w:bookmarkEnd w:id="7"/>
    </w:p>
    <w:p w14:paraId="0157EE91" w14:textId="43378225" w:rsidR="00ED5ABE" w:rsidRPr="008C7261" w:rsidRDefault="00CF1A9F" w:rsidP="008B79D4">
      <w:pPr>
        <w:rPr>
          <w:lang w:val="en-GB"/>
        </w:rPr>
      </w:pPr>
      <w:r w:rsidRPr="008C7261">
        <w:rPr>
          <w:lang w:val="en-GB"/>
        </w:rPr>
        <w:t>Several papers have been focused on this topic, attacking the</w:t>
      </w:r>
      <w:r w:rsidR="003D5BE5" w:rsidRPr="008C7261">
        <w:rPr>
          <w:lang w:val="en-GB"/>
        </w:rPr>
        <w:t xml:space="preserve"> problem from different angle</w:t>
      </w:r>
      <w:r w:rsidR="00FC554C" w:rsidRPr="008C7261">
        <w:rPr>
          <w:lang w:val="en-GB"/>
        </w:rPr>
        <w:t>s, and applying similar ideas and</w:t>
      </w:r>
      <w:r w:rsidR="003D5BE5" w:rsidRPr="008C7261">
        <w:rPr>
          <w:lang w:val="en-GB"/>
        </w:rPr>
        <w:t xml:space="preserve"> solutions to </w:t>
      </w:r>
      <w:r w:rsidR="003E57B1" w:rsidRPr="008C7261">
        <w:rPr>
          <w:lang w:val="en-GB"/>
        </w:rPr>
        <w:t>similar</w:t>
      </w:r>
      <w:r w:rsidR="003D5BE5" w:rsidRPr="008C7261">
        <w:rPr>
          <w:lang w:val="en-GB"/>
        </w:rPr>
        <w:t xml:space="preserve"> problems.</w:t>
      </w:r>
    </w:p>
    <w:p w14:paraId="6EB1F5C7" w14:textId="4B444F17" w:rsidR="00DE5089" w:rsidRPr="008C7261" w:rsidRDefault="00A83C57" w:rsidP="008B79D4">
      <w:pPr>
        <w:rPr>
          <w:lang w:val="en-GB"/>
        </w:rPr>
      </w:pPr>
      <w:r w:rsidRPr="008C7261">
        <w:rPr>
          <w:lang w:val="en-GB"/>
        </w:rPr>
        <w:br/>
      </w:r>
      <w:r w:rsidR="003E57B1" w:rsidRPr="008C7261">
        <w:rPr>
          <w:rStyle w:val="QuoteChar"/>
          <w:lang w:val="en-GB"/>
        </w:rPr>
        <w:t>Eyo: Device Tran</w:t>
      </w:r>
      <w:r w:rsidR="00CF1A9F" w:rsidRPr="008C7261">
        <w:rPr>
          <w:rStyle w:val="QuoteChar"/>
          <w:lang w:val="en-GB"/>
        </w:rPr>
        <w:t>sparent Personal-Storage</w:t>
      </w:r>
      <w:r w:rsidR="00CF1A9F" w:rsidRPr="008C7261">
        <w:rPr>
          <w:lang w:val="en-GB"/>
        </w:rPr>
        <w:t xml:space="preserve"> </w:t>
      </w:r>
      <w:r w:rsidR="00CE4635" w:rsidRPr="008C7261">
        <w:rPr>
          <w:lang w:val="en-GB"/>
        </w:rPr>
        <w:t xml:space="preserve">is a relevant paper attempting to </w:t>
      </w:r>
      <w:r w:rsidR="007C3822" w:rsidRPr="008C7261">
        <w:rPr>
          <w:lang w:val="en-GB"/>
        </w:rPr>
        <w:t>hinder</w:t>
      </w:r>
      <w:r w:rsidR="00CE4635" w:rsidRPr="008C7261">
        <w:rPr>
          <w:lang w:val="en-GB"/>
        </w:rPr>
        <w:t xml:space="preserve"> the segmentation by providing "</w:t>
      </w:r>
      <w:r w:rsidR="00CE4635" w:rsidRPr="008C7261">
        <w:rPr>
          <w:rStyle w:val="QuoteChar"/>
          <w:lang w:val="en-GB"/>
        </w:rPr>
        <w:t>device transparency</w:t>
      </w:r>
      <w:r w:rsidR="00CE4635" w:rsidRPr="008C7261">
        <w:rPr>
          <w:lang w:val="en-GB"/>
        </w:rPr>
        <w:t>"</w:t>
      </w:r>
      <w:r w:rsidR="00AF3F99" w:rsidRPr="008C7261">
        <w:rPr>
          <w:lang w:val="en-GB"/>
        </w:rPr>
        <w:t xml:space="preserve">, aiming to let the </w:t>
      </w:r>
      <w:r w:rsidR="00095E05" w:rsidRPr="008C7261">
        <w:rPr>
          <w:lang w:val="en-GB"/>
        </w:rPr>
        <w:t xml:space="preserve">user </w:t>
      </w:r>
      <w:r w:rsidR="00AF3F99" w:rsidRPr="008C7261">
        <w:rPr>
          <w:lang w:val="en-GB"/>
        </w:rPr>
        <w:t>"</w:t>
      </w:r>
      <w:r w:rsidR="00AF3F99" w:rsidRPr="008C7261">
        <w:rPr>
          <w:rStyle w:val="QuoteChar"/>
          <w:lang w:val="en-GB"/>
        </w:rPr>
        <w:t>think in terms of "file X", rather than "file X on device Y"</w:t>
      </w:r>
      <w:r w:rsidR="00AF3F99" w:rsidRPr="008C7261">
        <w:rPr>
          <w:lang w:val="en-GB"/>
        </w:rPr>
        <w:t>".</w:t>
      </w:r>
      <w:r w:rsidR="006A6225" w:rsidRPr="008C7261">
        <w:rPr>
          <w:lang w:val="en-GB"/>
        </w:rPr>
        <w:t xml:space="preserve"> </w:t>
      </w:r>
      <w:r w:rsidR="00DB79E1" w:rsidRPr="008C7261">
        <w:rPr>
          <w:lang w:val="en-GB"/>
        </w:rPr>
        <w:t xml:space="preserve">The authors propose a system where metadata of all files are present on every device, and where a version tree is kept to ensure no data is lost on conflicts. </w:t>
      </w:r>
      <w:r w:rsidR="000511FD" w:rsidRPr="008C7261">
        <w:rPr>
          <w:lang w:val="en-GB"/>
        </w:rPr>
        <w:t>The metadata is thus split from the data</w:t>
      </w:r>
      <w:r w:rsidR="00D5318F" w:rsidRPr="008C7261">
        <w:rPr>
          <w:lang w:val="en-GB"/>
        </w:rPr>
        <w:t xml:space="preserve"> </w:t>
      </w:r>
      <w:r w:rsidR="000511FD" w:rsidRPr="008C7261">
        <w:rPr>
          <w:lang w:val="en-GB"/>
        </w:rPr>
        <w:t xml:space="preserve">file. </w:t>
      </w:r>
      <w:r w:rsidR="00DB79E1" w:rsidRPr="008C7261">
        <w:rPr>
          <w:lang w:val="en-GB"/>
        </w:rPr>
        <w:t>The result is an interesting but rather comple</w:t>
      </w:r>
      <w:r w:rsidR="00A9332D" w:rsidRPr="008C7261">
        <w:rPr>
          <w:lang w:val="en-GB"/>
        </w:rPr>
        <w:t>x system that works</w:t>
      </w:r>
      <w:r w:rsidR="00A67977" w:rsidRPr="008C7261">
        <w:rPr>
          <w:lang w:val="en-GB"/>
        </w:rPr>
        <w:t xml:space="preserve"> even</w:t>
      </w:r>
      <w:r w:rsidR="00A9332D" w:rsidRPr="008C7261">
        <w:rPr>
          <w:lang w:val="en-GB"/>
        </w:rPr>
        <w:t xml:space="preserve"> with </w:t>
      </w:r>
      <w:r w:rsidR="00624D11" w:rsidRPr="008C7261">
        <w:rPr>
          <w:lang w:val="en-GB"/>
        </w:rPr>
        <w:t>some</w:t>
      </w:r>
      <w:r w:rsidR="009B35CE" w:rsidRPr="008C7261">
        <w:rPr>
          <w:lang w:val="en-GB"/>
        </w:rPr>
        <w:t xml:space="preserve"> loss of connection</w:t>
      </w:r>
      <w:r w:rsidR="00A9332D" w:rsidRPr="008C7261">
        <w:rPr>
          <w:lang w:val="en-GB"/>
        </w:rPr>
        <w:t>, but suffers under huge storage overheads when devices are disconnected over a long period of time.</w:t>
      </w:r>
      <w:r w:rsidR="00C901B7" w:rsidRPr="008C7261">
        <w:rPr>
          <w:lang w:val="en-GB"/>
        </w:rPr>
        <w:t xml:space="preserve"> </w:t>
      </w:r>
      <w:r w:rsidR="00AC538C" w:rsidRPr="008C7261">
        <w:rPr>
          <w:lang w:val="en-GB"/>
        </w:rPr>
        <w:t xml:space="preserve">The paper </w:t>
      </w:r>
      <w:r w:rsidR="002B40E7" w:rsidRPr="008C7261">
        <w:rPr>
          <w:lang w:val="en-GB"/>
        </w:rPr>
        <w:t>is</w:t>
      </w:r>
      <w:r w:rsidR="00190BA6" w:rsidRPr="008C7261">
        <w:rPr>
          <w:lang w:val="en-GB"/>
        </w:rPr>
        <w:t xml:space="preserve"> focus</w:t>
      </w:r>
      <w:r w:rsidR="002B40E7" w:rsidRPr="008C7261">
        <w:rPr>
          <w:lang w:val="en-GB"/>
        </w:rPr>
        <w:t>ed</w:t>
      </w:r>
      <w:r w:rsidR="00190BA6" w:rsidRPr="008C7261">
        <w:rPr>
          <w:lang w:val="en-GB"/>
        </w:rPr>
        <w:t xml:space="preserve"> on data files. </w:t>
      </w:r>
      <w:r w:rsidR="00C901B7" w:rsidRPr="008C7261">
        <w:rPr>
          <w:lang w:val="en-GB"/>
        </w:rPr>
        <w:t>[4]</w:t>
      </w:r>
    </w:p>
    <w:p w14:paraId="0CDC7A99" w14:textId="77777777" w:rsidR="00ED5ABE" w:rsidRPr="008C7261" w:rsidRDefault="00ED5ABE" w:rsidP="008B79D4">
      <w:pPr>
        <w:rPr>
          <w:lang w:val="en-GB"/>
        </w:rPr>
      </w:pPr>
    </w:p>
    <w:p w14:paraId="04576EE3" w14:textId="7988EEC6" w:rsidR="004D7032" w:rsidRPr="008C7261" w:rsidRDefault="004B71DD" w:rsidP="008B79D4">
      <w:pPr>
        <w:rPr>
          <w:lang w:val="en-GB"/>
        </w:rPr>
      </w:pPr>
      <w:r w:rsidRPr="008C7261">
        <w:rPr>
          <w:i/>
          <w:lang w:val="en-GB"/>
        </w:rPr>
        <w:lastRenderedPageBreak/>
        <w:t>Amber: Decoupling User Data from Web Applications</w:t>
      </w:r>
      <w:r w:rsidRPr="008C7261">
        <w:rPr>
          <w:lang w:val="en-GB"/>
        </w:rPr>
        <w:t xml:space="preserve"> </w:t>
      </w:r>
      <w:r w:rsidR="00AB5B44" w:rsidRPr="008C7261">
        <w:rPr>
          <w:lang w:val="en-GB"/>
        </w:rPr>
        <w:t xml:space="preserve">by Tej Chajed et al also has some interesting ideas, </w:t>
      </w:r>
      <w:r w:rsidR="00532372" w:rsidRPr="008C7261">
        <w:rPr>
          <w:lang w:val="en-GB"/>
        </w:rPr>
        <w:t>suggesting</w:t>
      </w:r>
      <w:r w:rsidR="00AB5B44" w:rsidRPr="008C7261">
        <w:rPr>
          <w:lang w:val="en-GB"/>
        </w:rPr>
        <w:t xml:space="preserve"> a system for storing user data </w:t>
      </w:r>
      <w:r w:rsidR="00532372" w:rsidRPr="008C7261">
        <w:rPr>
          <w:lang w:val="en-GB"/>
        </w:rPr>
        <w:t xml:space="preserve">and enabling web applications to query them. Essentially (as the title says) decoupling user data from web applications, letting the users easily use different web services and applications with their data without having to upload a copy of each file to every service/application provider. </w:t>
      </w:r>
      <w:r w:rsidR="00AF7584" w:rsidRPr="008C7261">
        <w:rPr>
          <w:lang w:val="en-GB"/>
        </w:rPr>
        <w:t xml:space="preserve">In practice this means a user could upload his/her pictures to Amber, and then let f. ex. Facebook access the pictures for sharing </w:t>
      </w:r>
      <w:r w:rsidR="00F76F75" w:rsidRPr="008C7261">
        <w:rPr>
          <w:lang w:val="en-GB"/>
        </w:rPr>
        <w:t>with his/her network of friends</w:t>
      </w:r>
      <w:r w:rsidR="00AF7584" w:rsidRPr="008C7261">
        <w:rPr>
          <w:lang w:val="en-GB"/>
        </w:rPr>
        <w:t xml:space="preserve"> while using an online image </w:t>
      </w:r>
      <w:r w:rsidR="003E57B1" w:rsidRPr="008C7261">
        <w:rPr>
          <w:lang w:val="en-GB"/>
        </w:rPr>
        <w:t>processing</w:t>
      </w:r>
      <w:r w:rsidR="00AF7584" w:rsidRPr="008C7261">
        <w:rPr>
          <w:lang w:val="en-GB"/>
        </w:rPr>
        <w:t xml:space="preserve"> application from some other provider</w:t>
      </w:r>
      <w:r w:rsidR="004F2451" w:rsidRPr="008C7261">
        <w:rPr>
          <w:lang w:val="en-GB"/>
        </w:rPr>
        <w:t>, and the pictures would not need to be re</w:t>
      </w:r>
      <w:r w:rsidR="003B4D1D" w:rsidRPr="008C7261">
        <w:rPr>
          <w:lang w:val="en-GB"/>
        </w:rPr>
        <w:t>-</w:t>
      </w:r>
      <w:r w:rsidR="004F2451" w:rsidRPr="008C7261">
        <w:rPr>
          <w:lang w:val="en-GB"/>
        </w:rPr>
        <w:t xml:space="preserve">uploaded to Facebook </w:t>
      </w:r>
      <w:r w:rsidR="00380DFF" w:rsidRPr="008C7261">
        <w:rPr>
          <w:lang w:val="en-GB"/>
        </w:rPr>
        <w:t xml:space="preserve">after </w:t>
      </w:r>
      <w:r w:rsidR="004F2451" w:rsidRPr="008C7261">
        <w:rPr>
          <w:lang w:val="en-GB"/>
        </w:rPr>
        <w:t>editing</w:t>
      </w:r>
      <w:r w:rsidR="00AF7584" w:rsidRPr="008C7261">
        <w:rPr>
          <w:lang w:val="en-GB"/>
        </w:rPr>
        <w:t xml:space="preserve">. </w:t>
      </w:r>
      <w:r w:rsidR="00532372" w:rsidRPr="008C7261">
        <w:rPr>
          <w:lang w:val="en-GB"/>
        </w:rPr>
        <w:t>[5]</w:t>
      </w:r>
    </w:p>
    <w:p w14:paraId="7ACFB194" w14:textId="77777777" w:rsidR="00ED5ABE" w:rsidRPr="008C7261" w:rsidRDefault="00ED5ABE" w:rsidP="008B79D4">
      <w:pPr>
        <w:rPr>
          <w:lang w:val="en-GB"/>
        </w:rPr>
      </w:pPr>
    </w:p>
    <w:p w14:paraId="1B0A6DF2" w14:textId="2EF28EF5" w:rsidR="00550049" w:rsidRPr="008C7261" w:rsidRDefault="00550049" w:rsidP="00550049">
      <w:pPr>
        <w:rPr>
          <w:lang w:val="en-GB"/>
        </w:rPr>
      </w:pPr>
      <w:r w:rsidRPr="008C7261">
        <w:rPr>
          <w:rStyle w:val="QuoteChar"/>
          <w:lang w:val="en-GB"/>
        </w:rPr>
        <w:t>Perspective: Semantic Data Management for the Home</w:t>
      </w:r>
      <w:r w:rsidRPr="008C7261">
        <w:rPr>
          <w:lang w:val="en-GB"/>
        </w:rPr>
        <w:t xml:space="preserve"> suggests a change in how files are presented to the user. After studying patterns in how the average person interacted with their computer and the file system the authors concluded that a "view", a </w:t>
      </w:r>
      <w:r w:rsidRPr="008C7261">
        <w:rPr>
          <w:rStyle w:val="QuoteChar"/>
          <w:lang w:val="en-GB"/>
        </w:rPr>
        <w:t xml:space="preserve">semantic </w:t>
      </w:r>
      <w:r w:rsidR="00CB3FA0" w:rsidRPr="008C7261">
        <w:rPr>
          <w:rStyle w:val="QuoteChar"/>
          <w:lang w:val="en-GB"/>
        </w:rPr>
        <w:t>file system</w:t>
      </w:r>
      <w:r w:rsidRPr="008C7261">
        <w:rPr>
          <w:rStyle w:val="QuoteChar"/>
          <w:lang w:val="en-GB"/>
        </w:rPr>
        <w:t xml:space="preserve"> construct</w:t>
      </w:r>
      <w:r w:rsidRPr="008C7261">
        <w:rPr>
          <w:lang w:val="en-GB"/>
        </w:rPr>
        <w:t>, could simpl</w:t>
      </w:r>
      <w:r w:rsidR="00770532" w:rsidRPr="008C7261">
        <w:rPr>
          <w:lang w:val="en-GB"/>
        </w:rPr>
        <w:t>if</w:t>
      </w:r>
      <w:r w:rsidRPr="008C7261">
        <w:rPr>
          <w:lang w:val="en-GB"/>
        </w:rPr>
        <w:t>y the management of personal distributed storage systems.</w:t>
      </w:r>
      <w:r w:rsidR="004B0858" w:rsidRPr="008C7261">
        <w:rPr>
          <w:lang w:val="en-GB"/>
        </w:rPr>
        <w:t xml:space="preserve"> Presenting the set of files in terms of views </w:t>
      </w:r>
      <w:r w:rsidR="00CB3FA0" w:rsidRPr="008C7261">
        <w:rPr>
          <w:lang w:val="en-GB"/>
        </w:rPr>
        <w:t>similar</w:t>
      </w:r>
      <w:r w:rsidR="004B0858" w:rsidRPr="008C7261">
        <w:rPr>
          <w:lang w:val="en-GB"/>
        </w:rPr>
        <w:t xml:space="preserve"> to how the term is used in relation to databases would let the user interact with their files in the same way as they use them</w:t>
      </w:r>
      <w:r w:rsidR="00E305AD" w:rsidRPr="008C7261">
        <w:rPr>
          <w:lang w:val="en-GB"/>
        </w:rPr>
        <w:t xml:space="preserve"> on a regular basis</w:t>
      </w:r>
      <w:r w:rsidR="002D5247" w:rsidRPr="008C7261">
        <w:rPr>
          <w:lang w:val="en-GB"/>
        </w:rPr>
        <w:t>;</w:t>
      </w:r>
      <w:r w:rsidR="00DB62AE" w:rsidRPr="008C7261">
        <w:rPr>
          <w:lang w:val="en-GB"/>
        </w:rPr>
        <w:t xml:space="preserve"> through media players and </w:t>
      </w:r>
      <w:r w:rsidR="00CB3FA0" w:rsidRPr="008C7261">
        <w:rPr>
          <w:lang w:val="en-GB"/>
        </w:rPr>
        <w:t>catalogue</w:t>
      </w:r>
      <w:r w:rsidR="00DB62AE" w:rsidRPr="008C7261">
        <w:rPr>
          <w:lang w:val="en-GB"/>
        </w:rPr>
        <w:t xml:space="preserve"> interfaces.</w:t>
      </w:r>
      <w:r w:rsidR="005B0485" w:rsidRPr="008C7261">
        <w:rPr>
          <w:lang w:val="en-GB"/>
        </w:rPr>
        <w:t xml:space="preserve"> [6]</w:t>
      </w:r>
    </w:p>
    <w:p w14:paraId="115022F4" w14:textId="77777777" w:rsidR="002F143D" w:rsidRPr="008C7261" w:rsidRDefault="002F143D" w:rsidP="00550049">
      <w:pPr>
        <w:rPr>
          <w:lang w:val="en-GB"/>
        </w:rPr>
      </w:pPr>
    </w:p>
    <w:p w14:paraId="4A59A8C2" w14:textId="5E16E2F6" w:rsidR="002F143D" w:rsidRPr="008C7261" w:rsidRDefault="002F143D" w:rsidP="00550049">
      <w:pPr>
        <w:rPr>
          <w:lang w:val="en-GB"/>
        </w:rPr>
      </w:pPr>
      <w:r w:rsidRPr="008C7261">
        <w:rPr>
          <w:i/>
          <w:lang w:val="en-GB"/>
        </w:rPr>
        <w:t>The Distributed Personal Computer</w:t>
      </w:r>
      <w:r w:rsidR="00BF7F23" w:rsidRPr="008C7261">
        <w:rPr>
          <w:lang w:val="en-GB"/>
        </w:rPr>
        <w:t xml:space="preserve">, a master thesis by Karen Bjørndalen, looks at a design for a centralized distributed system that gives the user access to a set of operations </w:t>
      </w:r>
      <w:r w:rsidR="009D76D3" w:rsidRPr="008C7261">
        <w:rPr>
          <w:lang w:val="en-GB"/>
        </w:rPr>
        <w:t xml:space="preserve">that may be run on remote devices. The set </w:t>
      </w:r>
      <w:r w:rsidR="002C03FF" w:rsidRPr="008C7261">
        <w:rPr>
          <w:lang w:val="en-GB"/>
        </w:rPr>
        <w:t xml:space="preserve">can be extended by implementing </w:t>
      </w:r>
      <w:r w:rsidR="009D76D3" w:rsidRPr="008C7261">
        <w:rPr>
          <w:lang w:val="en-GB"/>
        </w:rPr>
        <w:t>and adding the needed functionality in external modules.</w:t>
      </w:r>
      <w:r w:rsidR="006F6E4F" w:rsidRPr="008C7261">
        <w:rPr>
          <w:lang w:val="en-GB"/>
        </w:rPr>
        <w:t xml:space="preserve"> </w:t>
      </w:r>
      <w:r w:rsidR="00475916" w:rsidRPr="008C7261">
        <w:rPr>
          <w:lang w:val="en-GB"/>
        </w:rPr>
        <w:t xml:space="preserve">The author aims to provide functionality similar to that of cloud service without sending the operations out of the network of the users personal computers. </w:t>
      </w:r>
      <w:r w:rsidR="00861E90" w:rsidRPr="008C7261">
        <w:rPr>
          <w:lang w:val="en-GB"/>
        </w:rPr>
        <w:t>[35]</w:t>
      </w:r>
    </w:p>
    <w:p w14:paraId="3C2EC02A" w14:textId="66DB1BE2" w:rsidR="00DE5089" w:rsidRPr="008C7261" w:rsidRDefault="00DE5089" w:rsidP="008B79D4">
      <w:pPr>
        <w:pStyle w:val="Heading2"/>
      </w:pPr>
      <w:bookmarkStart w:id="8" w:name="_Toc324905799"/>
      <w:r w:rsidRPr="008C7261">
        <w:t>Thesis Statement</w:t>
      </w:r>
      <w:bookmarkEnd w:id="8"/>
    </w:p>
    <w:p w14:paraId="19196EE0" w14:textId="0A32C6B1" w:rsidR="006472AD" w:rsidRPr="008C7261" w:rsidRDefault="00B90D39" w:rsidP="008B79D4">
      <w:pPr>
        <w:rPr>
          <w:lang w:val="en-GB"/>
        </w:rPr>
      </w:pPr>
      <w:r w:rsidRPr="008C7261">
        <w:rPr>
          <w:lang w:val="en-GB"/>
        </w:rPr>
        <w:t>Previous work on this topic</w:t>
      </w:r>
      <w:r w:rsidR="006A2ACC" w:rsidRPr="008C7261">
        <w:rPr>
          <w:lang w:val="en-GB"/>
        </w:rPr>
        <w:t xml:space="preserve"> such as Eyo has</w:t>
      </w:r>
      <w:r w:rsidRPr="008C7261">
        <w:rPr>
          <w:lang w:val="en-GB"/>
        </w:rPr>
        <w:t xml:space="preserve"> been large and complex, attempting to solve </w:t>
      </w:r>
      <w:r w:rsidR="00587C2D" w:rsidRPr="008C7261">
        <w:rPr>
          <w:lang w:val="en-GB"/>
        </w:rPr>
        <w:t>multiple aspects</w:t>
      </w:r>
      <w:r w:rsidRPr="008C7261">
        <w:rPr>
          <w:lang w:val="en-GB"/>
        </w:rPr>
        <w:t xml:space="preserve"> at once</w:t>
      </w:r>
      <w:r w:rsidR="00781F34" w:rsidRPr="008C7261">
        <w:rPr>
          <w:lang w:val="en-GB"/>
        </w:rPr>
        <w:t xml:space="preserve"> [4]</w:t>
      </w:r>
      <w:r w:rsidRPr="008C7261">
        <w:rPr>
          <w:lang w:val="en-GB"/>
        </w:rPr>
        <w:t xml:space="preserve">. </w:t>
      </w:r>
      <w:r w:rsidR="002D0853" w:rsidRPr="008C7261">
        <w:rPr>
          <w:lang w:val="en-GB"/>
        </w:rPr>
        <w:t>The main objective during work on this thesis was to explore simpler possibilities compared to the work that has already been done</w:t>
      </w:r>
      <w:r w:rsidR="005B74D1" w:rsidRPr="008C7261">
        <w:rPr>
          <w:lang w:val="en-GB"/>
        </w:rPr>
        <w:t>, as well as introducing new or different elements, such as</w:t>
      </w:r>
      <w:r w:rsidR="006A2ACC" w:rsidRPr="008C7261">
        <w:rPr>
          <w:lang w:val="en-GB"/>
        </w:rPr>
        <w:t xml:space="preserve"> incorporating</w:t>
      </w:r>
      <w:r w:rsidR="005B74D1" w:rsidRPr="008C7261">
        <w:rPr>
          <w:lang w:val="en-GB"/>
        </w:rPr>
        <w:t xml:space="preserve"> </w:t>
      </w:r>
      <w:r w:rsidR="006A2ACC" w:rsidRPr="008C7261">
        <w:rPr>
          <w:lang w:val="en-GB"/>
        </w:rPr>
        <w:t>applications in</w:t>
      </w:r>
      <w:r w:rsidR="009C5DAE" w:rsidRPr="008C7261">
        <w:rPr>
          <w:lang w:val="en-GB"/>
        </w:rPr>
        <w:t>to</w:t>
      </w:r>
      <w:r w:rsidR="005B74D1" w:rsidRPr="008C7261">
        <w:rPr>
          <w:lang w:val="en-GB"/>
        </w:rPr>
        <w:t xml:space="preserve"> the system.</w:t>
      </w:r>
      <w:r w:rsidR="002D0853" w:rsidRPr="008C7261">
        <w:rPr>
          <w:lang w:val="en-GB"/>
        </w:rPr>
        <w:t xml:space="preserve"> </w:t>
      </w:r>
      <w:r w:rsidR="005B74D1" w:rsidRPr="008C7261">
        <w:rPr>
          <w:lang w:val="en-GB"/>
        </w:rPr>
        <w:br/>
        <w:t xml:space="preserve">The motivation for </w:t>
      </w:r>
      <w:r w:rsidR="00C16DA6" w:rsidRPr="008C7261">
        <w:rPr>
          <w:lang w:val="en-GB"/>
        </w:rPr>
        <w:t xml:space="preserve">attempting to keep the design </w:t>
      </w:r>
      <w:r w:rsidR="00054B99" w:rsidRPr="008C7261">
        <w:rPr>
          <w:lang w:val="en-GB"/>
        </w:rPr>
        <w:t>simple</w:t>
      </w:r>
      <w:r w:rsidR="005B74D1" w:rsidRPr="008C7261">
        <w:rPr>
          <w:lang w:val="en-GB"/>
        </w:rPr>
        <w:t xml:space="preserve"> was </w:t>
      </w:r>
      <w:r w:rsidR="006A7390" w:rsidRPr="008C7261">
        <w:rPr>
          <w:lang w:val="en-GB"/>
        </w:rPr>
        <w:t>reduction of</w:t>
      </w:r>
      <w:r w:rsidR="002D0853" w:rsidRPr="008C7261">
        <w:rPr>
          <w:lang w:val="en-GB"/>
        </w:rPr>
        <w:t xml:space="preserve"> complexity and the prob</w:t>
      </w:r>
      <w:r w:rsidR="00FF0C8B" w:rsidRPr="008C7261">
        <w:rPr>
          <w:lang w:val="en-GB"/>
        </w:rPr>
        <w:t>ability of failure, a</w:t>
      </w:r>
      <w:r w:rsidR="001276F5" w:rsidRPr="008C7261">
        <w:rPr>
          <w:lang w:val="en-GB"/>
        </w:rPr>
        <w:t>lso</w:t>
      </w:r>
      <w:r w:rsidR="005B74D1" w:rsidRPr="008C7261">
        <w:rPr>
          <w:lang w:val="en-GB"/>
        </w:rPr>
        <w:t xml:space="preserve"> simply</w:t>
      </w:r>
      <w:r w:rsidR="001276F5" w:rsidRPr="008C7261">
        <w:rPr>
          <w:lang w:val="en-GB"/>
        </w:rPr>
        <w:t xml:space="preserve"> to</w:t>
      </w:r>
      <w:r w:rsidR="005B74D1" w:rsidRPr="008C7261">
        <w:rPr>
          <w:lang w:val="en-GB"/>
        </w:rPr>
        <w:t xml:space="preserve"> explore different avenues than w</w:t>
      </w:r>
      <w:r w:rsidR="001276F5" w:rsidRPr="008C7261">
        <w:rPr>
          <w:lang w:val="en-GB"/>
        </w:rPr>
        <w:t xml:space="preserve">hat has already been </w:t>
      </w:r>
      <w:r w:rsidR="00450428" w:rsidRPr="008C7261">
        <w:rPr>
          <w:lang w:val="en-GB"/>
        </w:rPr>
        <w:t>worked on</w:t>
      </w:r>
      <w:r w:rsidR="001276F5" w:rsidRPr="008C7261">
        <w:rPr>
          <w:lang w:val="en-GB"/>
        </w:rPr>
        <w:t xml:space="preserve"> can be said to be of </w:t>
      </w:r>
      <w:r w:rsidR="00E70678" w:rsidRPr="008C7261">
        <w:rPr>
          <w:lang w:val="en-GB"/>
        </w:rPr>
        <w:t xml:space="preserve">some </w:t>
      </w:r>
      <w:r w:rsidR="001276F5" w:rsidRPr="008C7261">
        <w:rPr>
          <w:lang w:val="en-GB"/>
        </w:rPr>
        <w:t>importance.</w:t>
      </w:r>
    </w:p>
    <w:p w14:paraId="531BC566" w14:textId="77777777" w:rsidR="008A53A3" w:rsidRPr="008C7261" w:rsidRDefault="008A53A3" w:rsidP="008B79D4">
      <w:pPr>
        <w:rPr>
          <w:lang w:val="en-GB"/>
        </w:rPr>
      </w:pPr>
    </w:p>
    <w:p w14:paraId="6B70C666" w14:textId="64886878" w:rsidR="008A53A3" w:rsidRPr="008C7261" w:rsidRDefault="008A53A3" w:rsidP="008B79D4">
      <w:pPr>
        <w:rPr>
          <w:lang w:val="en-GB"/>
        </w:rPr>
      </w:pPr>
      <w:r w:rsidRPr="008C7261">
        <w:rPr>
          <w:lang w:val="en-GB"/>
        </w:rPr>
        <w:t xml:space="preserve">The thesis </w:t>
      </w:r>
      <w:r w:rsidR="00B41B99" w:rsidRPr="008C7261">
        <w:rPr>
          <w:lang w:val="en-GB"/>
        </w:rPr>
        <w:t>is</w:t>
      </w:r>
      <w:r w:rsidRPr="008C7261">
        <w:rPr>
          <w:lang w:val="en-GB"/>
        </w:rPr>
        <w:t xml:space="preserve"> in large part based on Eyo by Strauss et al, while taking inspiration from </w:t>
      </w:r>
      <w:r w:rsidR="00517ED3" w:rsidRPr="008C7261">
        <w:rPr>
          <w:lang w:val="en-GB"/>
        </w:rPr>
        <w:t>systems</w:t>
      </w:r>
      <w:r w:rsidRPr="008C7261">
        <w:rPr>
          <w:lang w:val="en-GB"/>
        </w:rPr>
        <w:t xml:space="preserve"> such as Amber by using some of the ideas and applying them to the case of a small private network of personal devices.</w:t>
      </w:r>
      <w:r w:rsidR="000716AE" w:rsidRPr="008C7261">
        <w:rPr>
          <w:lang w:val="en-GB"/>
        </w:rPr>
        <w:t xml:space="preserve"> [4, 5]</w:t>
      </w:r>
    </w:p>
    <w:p w14:paraId="645E12C2" w14:textId="6CBDECF2" w:rsidR="002528B8" w:rsidRPr="008C7261" w:rsidRDefault="002F17BE" w:rsidP="008B79D4">
      <w:pPr>
        <w:rPr>
          <w:lang w:val="en-GB"/>
        </w:rPr>
      </w:pPr>
      <w:r w:rsidRPr="008C7261">
        <w:rPr>
          <w:lang w:val="en-GB"/>
        </w:rPr>
        <w:t>Thus the objective of this project is to design a simple device-transparent personal storage system, where the user need not keep track of where the files are located. The goal was to reduce the importance of which device the user is currently operating when interacting with his/her files and applications.</w:t>
      </w:r>
    </w:p>
    <w:p w14:paraId="34583EB0" w14:textId="77777777" w:rsidR="003B59A7" w:rsidRPr="008C7261" w:rsidRDefault="003B59A7" w:rsidP="008B79D4">
      <w:pPr>
        <w:rPr>
          <w:lang w:val="en-GB"/>
        </w:rPr>
      </w:pPr>
    </w:p>
    <w:p w14:paraId="4F307278" w14:textId="69CE60E8" w:rsidR="00781F34" w:rsidRPr="008C7261" w:rsidRDefault="00E56DD5" w:rsidP="008B79D4">
      <w:pPr>
        <w:rPr>
          <w:lang w:val="en-GB"/>
        </w:rPr>
      </w:pPr>
      <w:r w:rsidRPr="008C7261">
        <w:rPr>
          <w:lang w:val="en-GB"/>
        </w:rPr>
        <w:t>Some assumptions are made to m</w:t>
      </w:r>
      <w:r w:rsidR="00BA1468" w:rsidRPr="008C7261">
        <w:rPr>
          <w:lang w:val="en-GB"/>
        </w:rPr>
        <w:t>ake simplifications, and to avoid tackling prob</w:t>
      </w:r>
      <w:r w:rsidR="00E43BDA" w:rsidRPr="008C7261">
        <w:rPr>
          <w:lang w:val="en-GB"/>
        </w:rPr>
        <w:t>lems that have</w:t>
      </w:r>
      <w:r w:rsidR="00BA1468" w:rsidRPr="008C7261">
        <w:rPr>
          <w:lang w:val="en-GB"/>
        </w:rPr>
        <w:t xml:space="preserve"> alr</w:t>
      </w:r>
      <w:r w:rsidR="00737D5C" w:rsidRPr="008C7261">
        <w:rPr>
          <w:lang w:val="en-GB"/>
        </w:rPr>
        <w:t>eady been worked on extensively:</w:t>
      </w:r>
    </w:p>
    <w:p w14:paraId="595167C5" w14:textId="77777777" w:rsidR="00F32742" w:rsidRPr="008C7261" w:rsidRDefault="00F32742" w:rsidP="008B79D4">
      <w:pPr>
        <w:rPr>
          <w:lang w:val="en-GB"/>
        </w:rPr>
      </w:pPr>
    </w:p>
    <w:p w14:paraId="2306C397" w14:textId="4192D4C8" w:rsidR="00F32742" w:rsidRPr="008C7261" w:rsidRDefault="00F32742" w:rsidP="009A2D54">
      <w:pPr>
        <w:pStyle w:val="ListParagraph"/>
        <w:numPr>
          <w:ilvl w:val="0"/>
          <w:numId w:val="20"/>
        </w:numPr>
        <w:rPr>
          <w:noProof w:val="0"/>
        </w:rPr>
      </w:pPr>
      <w:r w:rsidRPr="008C7261">
        <w:rPr>
          <w:noProof w:val="0"/>
        </w:rPr>
        <w:t>We assume that there is always connectivity, meaning we wont attempt to handle disconnects</w:t>
      </w:r>
      <w:r w:rsidR="00793D14" w:rsidRPr="008C7261">
        <w:rPr>
          <w:noProof w:val="0"/>
        </w:rPr>
        <w:t xml:space="preserve"> and network segmentation</w:t>
      </w:r>
      <w:r w:rsidRPr="008C7261">
        <w:rPr>
          <w:noProof w:val="0"/>
        </w:rPr>
        <w:t>.</w:t>
      </w:r>
    </w:p>
    <w:p w14:paraId="558A3539" w14:textId="5E051A2D" w:rsidR="00F32742" w:rsidRPr="008C7261" w:rsidRDefault="004B3CA0" w:rsidP="009A2D54">
      <w:pPr>
        <w:pStyle w:val="ListParagraph"/>
        <w:numPr>
          <w:ilvl w:val="0"/>
          <w:numId w:val="20"/>
        </w:numPr>
        <w:rPr>
          <w:noProof w:val="0"/>
        </w:rPr>
      </w:pPr>
      <w:r w:rsidRPr="008C7261">
        <w:rPr>
          <w:noProof w:val="0"/>
        </w:rPr>
        <w:lastRenderedPageBreak/>
        <w:t>We assume that each device has a file system that is accessible for our application.</w:t>
      </w:r>
    </w:p>
    <w:p w14:paraId="0923561C" w14:textId="578AF2E0" w:rsidR="004B3CA0" w:rsidRPr="008C7261" w:rsidRDefault="004B3CA0" w:rsidP="009A2D54">
      <w:pPr>
        <w:pStyle w:val="ListParagraph"/>
        <w:numPr>
          <w:ilvl w:val="0"/>
          <w:numId w:val="20"/>
        </w:numPr>
        <w:rPr>
          <w:noProof w:val="0"/>
        </w:rPr>
      </w:pPr>
      <w:r w:rsidRPr="008C7261">
        <w:rPr>
          <w:noProof w:val="0"/>
        </w:rPr>
        <w:t>We assume that it is possible to retrieve information on applications installed on each device.</w:t>
      </w:r>
    </w:p>
    <w:p w14:paraId="04CA14C1" w14:textId="08944F26" w:rsidR="004B3CA0" w:rsidRPr="008C7261" w:rsidRDefault="004B3CA0" w:rsidP="009A2D54">
      <w:pPr>
        <w:pStyle w:val="ListParagraph"/>
        <w:numPr>
          <w:ilvl w:val="0"/>
          <w:numId w:val="20"/>
        </w:numPr>
        <w:rPr>
          <w:noProof w:val="0"/>
        </w:rPr>
      </w:pPr>
      <w:r w:rsidRPr="008C7261">
        <w:rPr>
          <w:noProof w:val="0"/>
        </w:rPr>
        <w:t>We assume that the OS allows for more than one of the same application to run at the same time.</w:t>
      </w:r>
    </w:p>
    <w:p w14:paraId="5E8AF4FE" w14:textId="651AFB00" w:rsidR="00F64E73" w:rsidRPr="008C7261" w:rsidRDefault="006119C7" w:rsidP="009A2D54">
      <w:pPr>
        <w:pStyle w:val="ListParagraph"/>
        <w:numPr>
          <w:ilvl w:val="0"/>
          <w:numId w:val="20"/>
        </w:numPr>
        <w:rPr>
          <w:noProof w:val="0"/>
        </w:rPr>
      </w:pPr>
      <w:r w:rsidRPr="008C7261">
        <w:rPr>
          <w:noProof w:val="0"/>
        </w:rPr>
        <w:t>We assume that a given file is only touched by one application/user at a time</w:t>
      </w:r>
    </w:p>
    <w:p w14:paraId="5E2C4092" w14:textId="77777777" w:rsidR="00923A0E" w:rsidRPr="008C7261" w:rsidRDefault="00923A0E" w:rsidP="008B79D4">
      <w:pPr>
        <w:rPr>
          <w:lang w:val="en-GB"/>
        </w:rPr>
      </w:pPr>
    </w:p>
    <w:p w14:paraId="671A175C" w14:textId="532DB279" w:rsidR="0082253A" w:rsidRPr="008C7261" w:rsidRDefault="0082253A" w:rsidP="008B79D4">
      <w:pPr>
        <w:rPr>
          <w:lang w:val="en-GB"/>
        </w:rPr>
      </w:pPr>
      <w:r w:rsidRPr="008C7261">
        <w:rPr>
          <w:lang w:val="en-GB"/>
        </w:rPr>
        <w:t>We also define a set of limita</w:t>
      </w:r>
      <w:r w:rsidR="003E7B8A" w:rsidRPr="008C7261">
        <w:rPr>
          <w:lang w:val="en-GB"/>
        </w:rPr>
        <w:t>tions (or goals if you will)</w:t>
      </w:r>
      <w:r w:rsidRPr="008C7261">
        <w:rPr>
          <w:lang w:val="en-GB"/>
        </w:rPr>
        <w:t xml:space="preserve"> to explore new possibilities:</w:t>
      </w:r>
    </w:p>
    <w:p w14:paraId="0F101AAD" w14:textId="77777777" w:rsidR="0082253A" w:rsidRPr="008C7261" w:rsidRDefault="0082253A" w:rsidP="008B79D4">
      <w:pPr>
        <w:rPr>
          <w:lang w:val="en-GB"/>
        </w:rPr>
      </w:pPr>
    </w:p>
    <w:p w14:paraId="3E5B4E23" w14:textId="294CC3AC" w:rsidR="0082253A" w:rsidRPr="008C7261" w:rsidRDefault="00D81EBE" w:rsidP="0082253A">
      <w:pPr>
        <w:pStyle w:val="ListParagraph"/>
        <w:numPr>
          <w:ilvl w:val="0"/>
          <w:numId w:val="21"/>
        </w:numPr>
        <w:rPr>
          <w:noProof w:val="0"/>
        </w:rPr>
      </w:pPr>
      <w:r w:rsidRPr="008C7261">
        <w:rPr>
          <w:noProof w:val="0"/>
        </w:rPr>
        <w:t>Applications run</w:t>
      </w:r>
      <w:r w:rsidR="0082253A" w:rsidRPr="008C7261">
        <w:rPr>
          <w:noProof w:val="0"/>
        </w:rPr>
        <w:t xml:space="preserve"> at the device they are installed.</w:t>
      </w:r>
    </w:p>
    <w:p w14:paraId="3DDCDB4F" w14:textId="1E546973" w:rsidR="00DC463B" w:rsidRPr="008C7261" w:rsidRDefault="0082253A" w:rsidP="0082253A">
      <w:pPr>
        <w:pStyle w:val="ListParagraph"/>
        <w:numPr>
          <w:ilvl w:val="0"/>
          <w:numId w:val="21"/>
        </w:numPr>
        <w:rPr>
          <w:noProof w:val="0"/>
        </w:rPr>
      </w:pPr>
      <w:r w:rsidRPr="008C7261">
        <w:rPr>
          <w:noProof w:val="0"/>
        </w:rPr>
        <w:t>Objects are accessed at the device they are stored.</w:t>
      </w:r>
    </w:p>
    <w:p w14:paraId="275E2D5B" w14:textId="77777777" w:rsidR="00DC463B" w:rsidRPr="008C7261" w:rsidRDefault="00DC463B" w:rsidP="00DC463B">
      <w:pPr>
        <w:rPr>
          <w:lang w:val="en-GB"/>
        </w:rPr>
      </w:pPr>
    </w:p>
    <w:p w14:paraId="002F1B31" w14:textId="224717B7" w:rsidR="00DC463B" w:rsidRPr="008C7261" w:rsidRDefault="00DC463B" w:rsidP="00DC463B">
      <w:pPr>
        <w:rPr>
          <w:lang w:val="en-GB"/>
        </w:rPr>
      </w:pPr>
      <w:r w:rsidRPr="008C7261">
        <w:rPr>
          <w:lang w:val="en-GB"/>
        </w:rPr>
        <w:t>These limitations imply that we will not transfer a file or application</w:t>
      </w:r>
      <w:r w:rsidR="00514307" w:rsidRPr="008C7261">
        <w:rPr>
          <w:lang w:val="en-GB"/>
        </w:rPr>
        <w:t xml:space="preserve"> (in its entirety)</w:t>
      </w:r>
      <w:r w:rsidRPr="008C7261">
        <w:rPr>
          <w:lang w:val="en-GB"/>
        </w:rPr>
        <w:t xml:space="preserve"> to a remote device for access or execution, but rather find ways to give </w:t>
      </w:r>
      <w:r w:rsidR="006070A5" w:rsidRPr="008C7261">
        <w:rPr>
          <w:lang w:val="en-GB"/>
        </w:rPr>
        <w:t>remote access while</w:t>
      </w:r>
      <w:r w:rsidR="00E273D3" w:rsidRPr="008C7261">
        <w:rPr>
          <w:lang w:val="en-GB"/>
        </w:rPr>
        <w:t xml:space="preserve"> applying the requested operations locally</w:t>
      </w:r>
      <w:r w:rsidR="0075383F" w:rsidRPr="008C7261">
        <w:rPr>
          <w:lang w:val="en-GB"/>
        </w:rPr>
        <w:t>.</w:t>
      </w:r>
      <w:r w:rsidR="00993D4F" w:rsidRPr="008C7261">
        <w:rPr>
          <w:lang w:val="en-GB"/>
        </w:rPr>
        <w:t xml:space="preserve"> This means each object is only stored at a single device where the user put it, instead of an </w:t>
      </w:r>
      <w:r w:rsidR="007B13BE" w:rsidRPr="008C7261">
        <w:rPr>
          <w:lang w:val="en-GB"/>
        </w:rPr>
        <w:t>arbitrary</w:t>
      </w:r>
      <w:r w:rsidR="00993D4F" w:rsidRPr="008C7261">
        <w:rPr>
          <w:lang w:val="en-GB"/>
        </w:rPr>
        <w:t xml:space="preserve"> device </w:t>
      </w:r>
      <w:r w:rsidR="00120CD4" w:rsidRPr="008C7261">
        <w:rPr>
          <w:lang w:val="en-GB"/>
        </w:rPr>
        <w:t>decided</w:t>
      </w:r>
      <w:r w:rsidR="00993D4F" w:rsidRPr="008C7261">
        <w:rPr>
          <w:lang w:val="en-GB"/>
        </w:rPr>
        <w:t xml:space="preserve"> by a defined </w:t>
      </w:r>
      <w:r w:rsidR="00120CD4" w:rsidRPr="008C7261">
        <w:rPr>
          <w:lang w:val="en-GB"/>
        </w:rPr>
        <w:t>set of rules such as in Eyo</w:t>
      </w:r>
      <w:r w:rsidR="00F7448E" w:rsidRPr="008C7261">
        <w:rPr>
          <w:lang w:val="en-GB"/>
        </w:rPr>
        <w:t xml:space="preserve"> [4]</w:t>
      </w:r>
      <w:r w:rsidR="00120CD4" w:rsidRPr="008C7261">
        <w:rPr>
          <w:lang w:val="en-GB"/>
        </w:rPr>
        <w:t>.</w:t>
      </w:r>
      <w:r w:rsidR="00BC2D62" w:rsidRPr="008C7261">
        <w:rPr>
          <w:lang w:val="en-GB"/>
        </w:rPr>
        <w:t xml:space="preserve"> Applications can however be installed on multiple devices</w:t>
      </w:r>
      <w:r w:rsidR="00B947D3" w:rsidRPr="008C7261">
        <w:rPr>
          <w:lang w:val="en-GB"/>
        </w:rPr>
        <w:t>, as the uniqueness of application files as approached in this thesis is of less importance</w:t>
      </w:r>
      <w:r w:rsidR="00BC2D62" w:rsidRPr="008C7261">
        <w:rPr>
          <w:lang w:val="en-GB"/>
        </w:rPr>
        <w:t>.</w:t>
      </w:r>
    </w:p>
    <w:p w14:paraId="14CF010C" w14:textId="49FB372F" w:rsidR="00080F40" w:rsidRPr="008C7261" w:rsidRDefault="00080F40" w:rsidP="00923A0E">
      <w:pPr>
        <w:pStyle w:val="Heading2"/>
      </w:pPr>
      <w:bookmarkStart w:id="9" w:name="_Toc324905800"/>
      <w:r w:rsidRPr="008C7261">
        <w:t>Contribution</w:t>
      </w:r>
      <w:bookmarkEnd w:id="9"/>
    </w:p>
    <w:p w14:paraId="2D08736C" w14:textId="1D674510" w:rsidR="001A6607" w:rsidRPr="008C7261" w:rsidRDefault="001A6607" w:rsidP="001A6607">
      <w:pPr>
        <w:rPr>
          <w:lang w:val="en-GB"/>
        </w:rPr>
      </w:pPr>
      <w:r w:rsidRPr="008C7261">
        <w:rPr>
          <w:lang w:val="en-GB"/>
        </w:rPr>
        <w:t>The contribution of this thesis is</w:t>
      </w:r>
      <w:r w:rsidR="00506A8D" w:rsidRPr="008C7261">
        <w:rPr>
          <w:lang w:val="en-GB"/>
        </w:rPr>
        <w:t xml:space="preserve"> the</w:t>
      </w:r>
      <w:r w:rsidRPr="008C7261">
        <w:rPr>
          <w:lang w:val="en-GB"/>
        </w:rPr>
        <w:t xml:space="preserve"> exploration of new avenues of </w:t>
      </w:r>
      <w:r w:rsidR="00717437" w:rsidRPr="008C7261">
        <w:rPr>
          <w:lang w:val="en-GB"/>
        </w:rPr>
        <w:t>distributed</w:t>
      </w:r>
      <w:r w:rsidR="00506A8D" w:rsidRPr="008C7261">
        <w:rPr>
          <w:lang w:val="en-GB"/>
        </w:rPr>
        <w:t xml:space="preserve"> personal storage systems with t</w:t>
      </w:r>
      <w:r w:rsidRPr="008C7261">
        <w:rPr>
          <w:lang w:val="en-GB"/>
        </w:rPr>
        <w:t xml:space="preserve">he </w:t>
      </w:r>
      <w:r w:rsidR="00717437" w:rsidRPr="008C7261">
        <w:rPr>
          <w:lang w:val="en-GB"/>
        </w:rPr>
        <w:t>inclusion</w:t>
      </w:r>
      <w:r w:rsidRPr="008C7261">
        <w:rPr>
          <w:lang w:val="en-GB"/>
        </w:rPr>
        <w:t xml:space="preserve"> of applications, and the possibility of opening and manipulating files </w:t>
      </w:r>
      <w:r w:rsidR="009B7CCB" w:rsidRPr="008C7261">
        <w:rPr>
          <w:lang w:val="en-GB"/>
        </w:rPr>
        <w:t>in place</w:t>
      </w:r>
      <w:r w:rsidRPr="008C7261">
        <w:rPr>
          <w:lang w:val="en-GB"/>
        </w:rPr>
        <w:t xml:space="preserve"> with an approach th</w:t>
      </w:r>
      <w:r w:rsidR="009972F3" w:rsidRPr="008C7261">
        <w:rPr>
          <w:lang w:val="en-GB"/>
        </w:rPr>
        <w:t>at is tail</w:t>
      </w:r>
      <w:r w:rsidR="005A644D" w:rsidRPr="008C7261">
        <w:rPr>
          <w:lang w:val="en-GB"/>
        </w:rPr>
        <w:t>or</w:t>
      </w:r>
      <w:r w:rsidR="009972F3" w:rsidRPr="008C7261">
        <w:rPr>
          <w:lang w:val="en-GB"/>
        </w:rPr>
        <w:t>ed for each situation, thus reducing resource usage and network overhead.</w:t>
      </w:r>
      <w:r w:rsidRPr="008C7261">
        <w:rPr>
          <w:lang w:val="en-GB"/>
        </w:rPr>
        <w:t xml:space="preserve"> </w:t>
      </w:r>
      <w:r w:rsidR="00EC3D74" w:rsidRPr="008C7261">
        <w:rPr>
          <w:lang w:val="en-GB"/>
        </w:rPr>
        <w:t xml:space="preserve">Some slightly different approaches to synchronization </w:t>
      </w:r>
      <w:r w:rsidR="00F16584" w:rsidRPr="008C7261">
        <w:rPr>
          <w:lang w:val="en-GB"/>
        </w:rPr>
        <w:t>are</w:t>
      </w:r>
      <w:r w:rsidR="00EC3D74" w:rsidRPr="008C7261">
        <w:rPr>
          <w:lang w:val="en-GB"/>
        </w:rPr>
        <w:t xml:space="preserve"> also looked at.</w:t>
      </w:r>
    </w:p>
    <w:p w14:paraId="443B839C" w14:textId="5EA18FD9" w:rsidR="0029178A" w:rsidRPr="008C7261" w:rsidRDefault="0029178A" w:rsidP="001A6607">
      <w:pPr>
        <w:rPr>
          <w:lang w:val="en-GB"/>
        </w:rPr>
      </w:pPr>
      <w:r w:rsidRPr="008C7261">
        <w:rPr>
          <w:lang w:val="en-GB"/>
        </w:rPr>
        <w:t xml:space="preserve">Furthermore, the thesis put forwards thoughts on features for operating systems that could benefit these kinds of </w:t>
      </w:r>
      <w:r w:rsidR="005222B7" w:rsidRPr="008C7261">
        <w:rPr>
          <w:lang w:val="en-GB"/>
        </w:rPr>
        <w:t>distributed</w:t>
      </w:r>
      <w:r w:rsidR="00F82D77" w:rsidRPr="008C7261">
        <w:rPr>
          <w:lang w:val="en-GB"/>
        </w:rPr>
        <w:t xml:space="preserve"> storage</w:t>
      </w:r>
      <w:r w:rsidR="005222B7" w:rsidRPr="008C7261">
        <w:rPr>
          <w:lang w:val="en-GB"/>
        </w:rPr>
        <w:t xml:space="preserve"> </w:t>
      </w:r>
      <w:r w:rsidRPr="008C7261">
        <w:rPr>
          <w:lang w:val="en-GB"/>
        </w:rPr>
        <w:t>systems, as well as likely benefit other types of solutions.</w:t>
      </w:r>
    </w:p>
    <w:p w14:paraId="62B600DF" w14:textId="77D7BD2F" w:rsidR="00923A0E" w:rsidRPr="008C7261" w:rsidRDefault="00923A0E" w:rsidP="00923A0E">
      <w:pPr>
        <w:pStyle w:val="Heading2"/>
      </w:pPr>
      <w:bookmarkStart w:id="10" w:name="_Toc324905801"/>
      <w:r w:rsidRPr="008C7261">
        <w:t>Outline</w:t>
      </w:r>
      <w:bookmarkEnd w:id="10"/>
    </w:p>
    <w:p w14:paraId="09A145EA" w14:textId="3F9418DA" w:rsidR="00214D40" w:rsidRPr="008C7261" w:rsidRDefault="0009065E" w:rsidP="00EB25E6">
      <w:pPr>
        <w:rPr>
          <w:lang w:val="en-GB"/>
        </w:rPr>
      </w:pPr>
      <w:r w:rsidRPr="008C7261">
        <w:rPr>
          <w:lang w:val="en-GB"/>
        </w:rPr>
        <w:t>In c</w:t>
      </w:r>
      <w:r w:rsidR="00214D40" w:rsidRPr="008C7261">
        <w:rPr>
          <w:lang w:val="en-GB"/>
        </w:rPr>
        <w:t>hapter 2</w:t>
      </w:r>
      <w:r w:rsidRPr="008C7261">
        <w:rPr>
          <w:lang w:val="en-GB"/>
        </w:rPr>
        <w:t xml:space="preserve"> a short introduction to</w:t>
      </w:r>
      <w:r w:rsidR="00214D40" w:rsidRPr="008C7261">
        <w:rPr>
          <w:lang w:val="en-GB"/>
        </w:rPr>
        <w:t xml:space="preserve"> </w:t>
      </w:r>
      <w:r w:rsidR="007B13BE" w:rsidRPr="008C7261">
        <w:rPr>
          <w:lang w:val="en-GB"/>
        </w:rPr>
        <w:t>technical</w:t>
      </w:r>
      <w:r w:rsidR="00214D40" w:rsidRPr="008C7261">
        <w:rPr>
          <w:lang w:val="en-GB"/>
        </w:rPr>
        <w:t xml:space="preserve"> terms and necessary background information to comprehend the topics discussed in this paper</w:t>
      </w:r>
      <w:r w:rsidR="003357AB" w:rsidRPr="008C7261">
        <w:rPr>
          <w:lang w:val="en-GB"/>
        </w:rPr>
        <w:t xml:space="preserve"> will be given</w:t>
      </w:r>
      <w:r w:rsidR="00841276" w:rsidRPr="008C7261">
        <w:rPr>
          <w:lang w:val="en-GB"/>
        </w:rPr>
        <w:t xml:space="preserve">, </w:t>
      </w:r>
      <w:r w:rsidR="003357AB" w:rsidRPr="008C7261">
        <w:rPr>
          <w:lang w:val="en-GB"/>
        </w:rPr>
        <w:t>as well as a</w:t>
      </w:r>
      <w:r w:rsidR="00841276" w:rsidRPr="008C7261">
        <w:rPr>
          <w:lang w:val="en-GB"/>
        </w:rPr>
        <w:t xml:space="preserve"> short introduction to the tools used for testing and experimentation.</w:t>
      </w:r>
    </w:p>
    <w:p w14:paraId="574C33A6" w14:textId="13171CB4" w:rsidR="00EB25E6" w:rsidRPr="008C7261" w:rsidRDefault="00214D40" w:rsidP="00EB25E6">
      <w:pPr>
        <w:rPr>
          <w:lang w:val="en-GB"/>
        </w:rPr>
      </w:pPr>
      <w:r w:rsidRPr="008C7261">
        <w:rPr>
          <w:lang w:val="en-GB"/>
        </w:rPr>
        <w:t>Chapter 3</w:t>
      </w:r>
      <w:r w:rsidR="003357AB" w:rsidRPr="008C7261">
        <w:rPr>
          <w:lang w:val="en-GB"/>
        </w:rPr>
        <w:t xml:space="preserve"> contains details of the design, architecture, and implementation of the prototype</w:t>
      </w:r>
      <w:r w:rsidR="00DA3E4B" w:rsidRPr="008C7261">
        <w:rPr>
          <w:lang w:val="en-GB"/>
        </w:rPr>
        <w:t>.</w:t>
      </w:r>
    </w:p>
    <w:p w14:paraId="21B1E373" w14:textId="406F8174" w:rsidR="00EA512D" w:rsidRPr="008C7261" w:rsidRDefault="00EA512D" w:rsidP="00EB25E6">
      <w:pPr>
        <w:rPr>
          <w:lang w:val="en-GB"/>
        </w:rPr>
      </w:pPr>
      <w:r w:rsidRPr="008C7261">
        <w:rPr>
          <w:lang w:val="en-GB"/>
        </w:rPr>
        <w:t>Experiments and test results will be shown and discussed in chapter 4.</w:t>
      </w:r>
    </w:p>
    <w:p w14:paraId="7C228385" w14:textId="71612C06" w:rsidR="00EA512D" w:rsidRPr="008C7261" w:rsidRDefault="005D57FC" w:rsidP="00C63417">
      <w:pPr>
        <w:rPr>
          <w:lang w:val="en-GB"/>
        </w:rPr>
      </w:pPr>
      <w:r w:rsidRPr="008C7261">
        <w:rPr>
          <w:lang w:val="en-GB"/>
        </w:rPr>
        <w:t>Chapter 5 is a discussion about the design and implementation done for the prototype. The discussion will be about what could have been better, and what parts seemed to be good.</w:t>
      </w:r>
    </w:p>
    <w:p w14:paraId="003AF8A3" w14:textId="1697E3CA" w:rsidR="005D57FC" w:rsidRPr="008C7261" w:rsidRDefault="005D57FC" w:rsidP="00C63417">
      <w:pPr>
        <w:rPr>
          <w:lang w:val="en-GB"/>
        </w:rPr>
      </w:pPr>
      <w:r w:rsidRPr="008C7261">
        <w:rPr>
          <w:lang w:val="en-GB"/>
        </w:rPr>
        <w:t>Chapter 6 looks into what areas have potential for further work, and possibly some overlap with chapter 5 in what areas that need further work.</w:t>
      </w:r>
    </w:p>
    <w:p w14:paraId="7004722F" w14:textId="311E2485" w:rsidR="00C63417" w:rsidRPr="008C7261" w:rsidRDefault="0052538E" w:rsidP="00C63417">
      <w:pPr>
        <w:rPr>
          <w:lang w:val="en-GB"/>
        </w:rPr>
      </w:pPr>
      <w:r w:rsidRPr="008C7261">
        <w:rPr>
          <w:lang w:val="en-GB"/>
        </w:rPr>
        <w:t>The last chapter, 7, is a conclusion in which the thesis will be summarized and concluded.</w:t>
      </w:r>
    </w:p>
    <w:p w14:paraId="01F2304F" w14:textId="77777777" w:rsidR="0073046A" w:rsidRDefault="0073046A" w:rsidP="00623B41">
      <w:pPr>
        <w:pStyle w:val="Heading1"/>
        <w:rPr>
          <w:lang w:val="en-GB"/>
        </w:rPr>
        <w:sectPr w:rsidR="0073046A" w:rsidSect="00EE3078">
          <w:type w:val="oddPage"/>
          <w:pgSz w:w="11900" w:h="16840"/>
          <w:pgMar w:top="1418" w:right="1418" w:bottom="1418" w:left="1418" w:header="709" w:footer="709" w:gutter="0"/>
          <w:cols w:space="708"/>
          <w:docGrid w:linePitch="360"/>
        </w:sectPr>
      </w:pPr>
    </w:p>
    <w:p w14:paraId="0AF59B25" w14:textId="6C6BE30C" w:rsidR="004C6E1C" w:rsidRPr="008C7261" w:rsidRDefault="000B38FF" w:rsidP="00623B41">
      <w:pPr>
        <w:pStyle w:val="Heading1"/>
        <w:rPr>
          <w:lang w:val="en-GB"/>
        </w:rPr>
      </w:pPr>
      <w:bookmarkStart w:id="11" w:name="_Toc324905802"/>
      <w:r w:rsidRPr="008C7261">
        <w:rPr>
          <w:lang w:val="en-GB"/>
        </w:rPr>
        <w:lastRenderedPageBreak/>
        <w:t>Techni</w:t>
      </w:r>
      <w:r w:rsidR="00141871" w:rsidRPr="008C7261">
        <w:rPr>
          <w:lang w:val="en-GB"/>
        </w:rPr>
        <w:t xml:space="preserve">cal </w:t>
      </w:r>
      <w:r w:rsidR="004C6E1C" w:rsidRPr="008C7261">
        <w:rPr>
          <w:lang w:val="en-GB"/>
        </w:rPr>
        <w:t>Background</w:t>
      </w:r>
      <w:r w:rsidR="00696787" w:rsidRPr="008C7261">
        <w:rPr>
          <w:lang w:val="en-GB"/>
        </w:rPr>
        <w:t xml:space="preserve"> and Tools</w:t>
      </w:r>
      <w:bookmarkEnd w:id="11"/>
    </w:p>
    <w:p w14:paraId="5ED541FB" w14:textId="0674BC08" w:rsidR="003B7DAE" w:rsidRPr="008C7261" w:rsidRDefault="003B7DAE" w:rsidP="003B7DAE">
      <w:pPr>
        <w:rPr>
          <w:lang w:val="en-GB"/>
        </w:rPr>
      </w:pPr>
      <w:r w:rsidRPr="008C7261">
        <w:rPr>
          <w:lang w:val="en-GB"/>
        </w:rPr>
        <w:t xml:space="preserve">In this chapter, some of the technology and tools </w:t>
      </w:r>
      <w:r w:rsidR="0066588D" w:rsidRPr="008C7261">
        <w:rPr>
          <w:lang w:val="en-GB"/>
        </w:rPr>
        <w:t>used</w:t>
      </w:r>
      <w:r w:rsidRPr="008C7261">
        <w:rPr>
          <w:lang w:val="en-GB"/>
        </w:rPr>
        <w:t xml:space="preserve"> in this project will be explained in a few </w:t>
      </w:r>
      <w:r w:rsidR="00D42FC9" w:rsidRPr="008C7261">
        <w:rPr>
          <w:lang w:val="en-GB"/>
        </w:rPr>
        <w:t>sentences</w:t>
      </w:r>
      <w:r w:rsidRPr="008C7261">
        <w:rPr>
          <w:lang w:val="en-GB"/>
        </w:rPr>
        <w:t>. I will attempt to explain what they are, and how they are used for the thesis.</w:t>
      </w:r>
      <w:r w:rsidR="000D7E96" w:rsidRPr="008C7261">
        <w:rPr>
          <w:lang w:val="en-GB"/>
        </w:rPr>
        <w:t xml:space="preserve"> The use of the technologies will be gone through in more detail when they are mentioned </w:t>
      </w:r>
      <w:r w:rsidR="007F135C" w:rsidRPr="008C7261">
        <w:rPr>
          <w:lang w:val="en-GB"/>
        </w:rPr>
        <w:t>in the elaboration of the implementation.</w:t>
      </w:r>
    </w:p>
    <w:p w14:paraId="1C81074C" w14:textId="7F4BC09B" w:rsidR="007551E6" w:rsidRPr="008C7261" w:rsidRDefault="007551E6" w:rsidP="007551E6">
      <w:pPr>
        <w:pStyle w:val="Heading2"/>
      </w:pPr>
      <w:bookmarkStart w:id="12" w:name="_Toc324905803"/>
      <w:r w:rsidRPr="008C7261">
        <w:t>Go</w:t>
      </w:r>
      <w:bookmarkEnd w:id="12"/>
    </w:p>
    <w:p w14:paraId="6469B010" w14:textId="6F2D8130" w:rsidR="00D33FE9" w:rsidRPr="008C7261" w:rsidRDefault="00D736FA" w:rsidP="00D736FA">
      <w:pPr>
        <w:rPr>
          <w:lang w:val="en-GB"/>
        </w:rPr>
      </w:pPr>
      <w:r w:rsidRPr="008C7261">
        <w:rPr>
          <w:lang w:val="en-GB"/>
        </w:rPr>
        <w:t>Go</w:t>
      </w:r>
      <w:r w:rsidR="00DC6B44" w:rsidRPr="008C7261">
        <w:rPr>
          <w:lang w:val="en-GB"/>
        </w:rPr>
        <w:t xml:space="preserve"> </w:t>
      </w:r>
      <w:r w:rsidR="0089590B" w:rsidRPr="008C7261">
        <w:rPr>
          <w:lang w:val="en-GB"/>
        </w:rPr>
        <w:t>(sometimes referred to as Golang)</w:t>
      </w:r>
      <w:r w:rsidRPr="008C7261">
        <w:rPr>
          <w:lang w:val="en-GB"/>
        </w:rPr>
        <w:t xml:space="preserve"> is a</w:t>
      </w:r>
      <w:r w:rsidR="00DC6B44" w:rsidRPr="008C7261">
        <w:rPr>
          <w:lang w:val="en-GB"/>
        </w:rPr>
        <w:t>n</w:t>
      </w:r>
      <w:r w:rsidRPr="008C7261">
        <w:rPr>
          <w:lang w:val="en-GB"/>
        </w:rPr>
        <w:t xml:space="preserve"> open-source programming language developed by Google. It is statically</w:t>
      </w:r>
      <w:r w:rsidR="00C5762A" w:rsidRPr="008C7261">
        <w:rPr>
          <w:lang w:val="en-GB"/>
        </w:rPr>
        <w:t xml:space="preserve"> and stron</w:t>
      </w:r>
      <w:r w:rsidR="00730B2A" w:rsidRPr="008C7261">
        <w:rPr>
          <w:lang w:val="en-GB"/>
        </w:rPr>
        <w:t>g</w:t>
      </w:r>
      <w:r w:rsidR="00C5762A" w:rsidRPr="008C7261">
        <w:rPr>
          <w:lang w:val="en-GB"/>
        </w:rPr>
        <w:t>ly</w:t>
      </w:r>
      <w:r w:rsidRPr="008C7261">
        <w:rPr>
          <w:lang w:val="en-GB"/>
        </w:rPr>
        <w:t xml:space="preserve"> typed</w:t>
      </w:r>
      <w:r w:rsidR="006F5501" w:rsidRPr="008C7261">
        <w:rPr>
          <w:lang w:val="en-GB"/>
        </w:rPr>
        <w:t xml:space="preserve"> as well as compiled</w:t>
      </w:r>
      <w:r w:rsidR="00D449C5" w:rsidRPr="008C7261">
        <w:rPr>
          <w:lang w:val="en-GB"/>
        </w:rPr>
        <w:t xml:space="preserve">. Its main selling point is </w:t>
      </w:r>
      <w:r w:rsidR="003A0020" w:rsidRPr="008C7261">
        <w:rPr>
          <w:lang w:val="en-GB"/>
        </w:rPr>
        <w:t>its concurrency mechanisms that let</w:t>
      </w:r>
      <w:r w:rsidR="00D449C5" w:rsidRPr="008C7261">
        <w:rPr>
          <w:lang w:val="en-GB"/>
        </w:rPr>
        <w:t xml:space="preserve"> the programmer easily take advantage of multiple cores and networked machines</w:t>
      </w:r>
      <w:r w:rsidR="003E1AAD" w:rsidRPr="008C7261">
        <w:rPr>
          <w:lang w:val="en-GB"/>
        </w:rPr>
        <w:t>, and</w:t>
      </w:r>
      <w:r w:rsidR="00FC323C" w:rsidRPr="008C7261">
        <w:rPr>
          <w:lang w:val="en-GB"/>
        </w:rPr>
        <w:t xml:space="preserve"> its</w:t>
      </w:r>
      <w:r w:rsidR="003E1AAD" w:rsidRPr="008C7261">
        <w:rPr>
          <w:lang w:val="en-GB"/>
        </w:rPr>
        <w:t xml:space="preserve"> extremely </w:t>
      </w:r>
      <w:r w:rsidR="00B42060" w:rsidRPr="008C7261">
        <w:rPr>
          <w:lang w:val="en-GB"/>
        </w:rPr>
        <w:t>quick</w:t>
      </w:r>
      <w:r w:rsidR="003E1AAD" w:rsidRPr="008C7261">
        <w:rPr>
          <w:lang w:val="en-GB"/>
        </w:rPr>
        <w:t xml:space="preserve"> </w:t>
      </w:r>
      <w:r w:rsidR="00B42060" w:rsidRPr="008C7261">
        <w:rPr>
          <w:lang w:val="en-GB"/>
        </w:rPr>
        <w:t>compiling</w:t>
      </w:r>
      <w:r w:rsidR="00D449C5" w:rsidRPr="008C7261">
        <w:rPr>
          <w:lang w:val="en-GB"/>
        </w:rPr>
        <w:t xml:space="preserve">. </w:t>
      </w:r>
      <w:r w:rsidR="003C3B83" w:rsidRPr="008C7261">
        <w:rPr>
          <w:lang w:val="en-GB"/>
        </w:rPr>
        <w:t xml:space="preserve">However, </w:t>
      </w:r>
      <w:r w:rsidR="00835674" w:rsidRPr="008C7261">
        <w:rPr>
          <w:lang w:val="en-GB"/>
        </w:rPr>
        <w:t>some</w:t>
      </w:r>
      <w:r w:rsidR="003C3B83" w:rsidRPr="008C7261">
        <w:rPr>
          <w:lang w:val="en-GB"/>
        </w:rPr>
        <w:t xml:space="preserve"> of the drawbacks of Golang is poor debugging tools</w:t>
      </w:r>
      <w:r w:rsidR="00835674" w:rsidRPr="008C7261">
        <w:rPr>
          <w:lang w:val="en-GB"/>
        </w:rPr>
        <w:t xml:space="preserve"> and the necessity of a bit bucket</w:t>
      </w:r>
      <w:r w:rsidR="002651A9" w:rsidRPr="008C7261">
        <w:rPr>
          <w:lang w:val="en-GB"/>
        </w:rPr>
        <w:t xml:space="preserve">. </w:t>
      </w:r>
      <w:r w:rsidR="00D449C5" w:rsidRPr="008C7261">
        <w:rPr>
          <w:lang w:val="en-GB"/>
        </w:rPr>
        <w:t>[9</w:t>
      </w:r>
      <w:r w:rsidR="00A90992" w:rsidRPr="008C7261">
        <w:rPr>
          <w:lang w:val="en-GB"/>
        </w:rPr>
        <w:t>, 16</w:t>
      </w:r>
      <w:r w:rsidR="00D449C5" w:rsidRPr="008C7261">
        <w:rPr>
          <w:lang w:val="en-GB"/>
        </w:rPr>
        <w:t>]</w:t>
      </w:r>
    </w:p>
    <w:p w14:paraId="1329AE9C" w14:textId="50316A8D" w:rsidR="00B512FC" w:rsidRPr="008C7261" w:rsidRDefault="00D33FE9" w:rsidP="00D736FA">
      <w:pPr>
        <w:rPr>
          <w:lang w:val="en-GB"/>
        </w:rPr>
      </w:pPr>
      <w:r w:rsidRPr="008C7261">
        <w:rPr>
          <w:lang w:val="en-GB"/>
        </w:rPr>
        <w:t>Development was prom</w:t>
      </w:r>
      <w:r w:rsidR="00C81F34">
        <w:rPr>
          <w:lang w:val="en-GB"/>
        </w:rPr>
        <w:t>pted by frustration at Google by</w:t>
      </w:r>
      <w:r w:rsidRPr="008C7261">
        <w:rPr>
          <w:lang w:val="en-GB"/>
        </w:rPr>
        <w:t xml:space="preserve"> how "clumsy and slow" software development was</w:t>
      </w:r>
      <w:r w:rsidR="00D237E3" w:rsidRPr="008C7261">
        <w:rPr>
          <w:lang w:val="en-GB"/>
        </w:rPr>
        <w:t xml:space="preserve"> with large software systems.</w:t>
      </w:r>
      <w:r w:rsidR="00F962E4" w:rsidRPr="008C7261">
        <w:rPr>
          <w:lang w:val="en-GB"/>
        </w:rPr>
        <w:t xml:space="preserve"> The language has exploded in popularity over the last year (2015), particularly in Asia. [10</w:t>
      </w:r>
      <w:r w:rsidR="00EB6187" w:rsidRPr="008C7261">
        <w:rPr>
          <w:lang w:val="en-GB"/>
        </w:rPr>
        <w:t>, 11</w:t>
      </w:r>
      <w:r w:rsidR="00F962E4" w:rsidRPr="008C7261">
        <w:rPr>
          <w:lang w:val="en-GB"/>
        </w:rPr>
        <w:t>]</w:t>
      </w:r>
    </w:p>
    <w:p w14:paraId="74E84896" w14:textId="621CDEB5" w:rsidR="00CA5F90" w:rsidRPr="008C7261" w:rsidRDefault="007B30A2" w:rsidP="00D736FA">
      <w:pPr>
        <w:rPr>
          <w:lang w:val="en-GB"/>
        </w:rPr>
      </w:pPr>
      <w:r w:rsidRPr="008C7261">
        <w:rPr>
          <w:lang w:val="en-GB"/>
        </w:rPr>
        <w:t xml:space="preserve">Most of the programming </w:t>
      </w:r>
      <w:r w:rsidR="00CA5F90" w:rsidRPr="008C7261">
        <w:rPr>
          <w:lang w:val="en-GB"/>
        </w:rPr>
        <w:t>done for this thesis</w:t>
      </w:r>
      <w:r w:rsidRPr="008C7261">
        <w:rPr>
          <w:lang w:val="en-GB"/>
        </w:rPr>
        <w:t xml:space="preserve"> (building of the prototype)</w:t>
      </w:r>
      <w:r w:rsidR="00CA5F90" w:rsidRPr="008C7261">
        <w:rPr>
          <w:lang w:val="en-GB"/>
        </w:rPr>
        <w:t xml:space="preserve"> is done in Golang.</w:t>
      </w:r>
    </w:p>
    <w:p w14:paraId="36F624BC" w14:textId="78727613" w:rsidR="00CF5834" w:rsidRPr="008C7261" w:rsidRDefault="00F40BE6" w:rsidP="00CF5834">
      <w:pPr>
        <w:pStyle w:val="Heading2"/>
      </w:pPr>
      <w:bookmarkStart w:id="13" w:name="_Toc324905804"/>
      <w:r w:rsidRPr="008C7261">
        <w:t>JavaScript</w:t>
      </w:r>
      <w:bookmarkEnd w:id="13"/>
    </w:p>
    <w:p w14:paraId="00DFEEE9" w14:textId="6B183047" w:rsidR="001001DF" w:rsidRPr="008C7261" w:rsidRDefault="006C0F86" w:rsidP="00725645">
      <w:pPr>
        <w:rPr>
          <w:lang w:val="en-GB"/>
        </w:rPr>
      </w:pPr>
      <w:r w:rsidRPr="008C7261">
        <w:rPr>
          <w:lang w:val="en-GB"/>
        </w:rPr>
        <w:t xml:space="preserve">JavaScript is the </w:t>
      </w:r>
      <w:r w:rsidR="00CB55DC" w:rsidRPr="008C7261">
        <w:rPr>
          <w:lang w:val="en-GB"/>
        </w:rPr>
        <w:t>world’s</w:t>
      </w:r>
      <w:r w:rsidRPr="008C7261">
        <w:rPr>
          <w:lang w:val="en-GB"/>
        </w:rPr>
        <w:t xml:space="preserve"> mo</w:t>
      </w:r>
      <w:r w:rsidR="008C3C88" w:rsidRPr="008C7261">
        <w:rPr>
          <w:lang w:val="en-GB"/>
        </w:rPr>
        <w:t>st popular programming language</w:t>
      </w:r>
      <w:r w:rsidR="00CB55DC" w:rsidRPr="008C7261">
        <w:rPr>
          <w:lang w:val="en-GB"/>
        </w:rPr>
        <w:t xml:space="preserve">, developed by Netscape for the Navigator 2 browser. It is </w:t>
      </w:r>
      <w:r w:rsidR="00B128F0" w:rsidRPr="008C7261">
        <w:rPr>
          <w:lang w:val="en-GB"/>
        </w:rPr>
        <w:t xml:space="preserve">commonly </w:t>
      </w:r>
      <w:r w:rsidR="00CB55DC" w:rsidRPr="008C7261">
        <w:rPr>
          <w:lang w:val="en-GB"/>
        </w:rPr>
        <w:t>used to write client-side code for websites</w:t>
      </w:r>
      <w:r w:rsidR="00AD0BAE" w:rsidRPr="008C7261">
        <w:rPr>
          <w:lang w:val="en-GB"/>
        </w:rPr>
        <w:t xml:space="preserve"> as all the popular web browsers support JavaScript out of the box</w:t>
      </w:r>
      <w:r w:rsidR="00CB55DC" w:rsidRPr="008C7261">
        <w:rPr>
          <w:lang w:val="en-GB"/>
        </w:rPr>
        <w:t>.</w:t>
      </w:r>
      <w:r w:rsidR="00C745AB" w:rsidRPr="008C7261">
        <w:rPr>
          <w:lang w:val="en-GB"/>
        </w:rPr>
        <w:t xml:space="preserve"> [</w:t>
      </w:r>
      <w:r w:rsidR="008C3C88" w:rsidRPr="008C7261">
        <w:rPr>
          <w:lang w:val="en-GB"/>
        </w:rPr>
        <w:t xml:space="preserve">12, </w:t>
      </w:r>
      <w:r w:rsidR="00C745AB" w:rsidRPr="008C7261">
        <w:rPr>
          <w:lang w:val="en-GB"/>
        </w:rPr>
        <w:t>13]</w:t>
      </w:r>
    </w:p>
    <w:p w14:paraId="157AD18C" w14:textId="23C593FF" w:rsidR="006C2E15" w:rsidRPr="008C7261" w:rsidRDefault="006C2E15" w:rsidP="00725645">
      <w:pPr>
        <w:rPr>
          <w:lang w:val="en-GB"/>
        </w:rPr>
      </w:pPr>
      <w:r w:rsidRPr="008C7261">
        <w:rPr>
          <w:lang w:val="en-GB"/>
        </w:rPr>
        <w:t>It is used to write client-side code for the HTML-based GUI in the prototype.</w:t>
      </w:r>
    </w:p>
    <w:p w14:paraId="01448958" w14:textId="641CD9F9" w:rsidR="007551E6" w:rsidRPr="008C7261" w:rsidRDefault="007551E6" w:rsidP="00CF5834">
      <w:pPr>
        <w:pStyle w:val="Heading2"/>
      </w:pPr>
      <w:bookmarkStart w:id="14" w:name="_Toc324905805"/>
      <w:r w:rsidRPr="008C7261">
        <w:t>QML</w:t>
      </w:r>
      <w:bookmarkEnd w:id="14"/>
    </w:p>
    <w:p w14:paraId="76FB528D" w14:textId="3F4AC784" w:rsidR="00D75292" w:rsidRPr="008C7261" w:rsidRDefault="006A5AB8" w:rsidP="00FB7908">
      <w:pPr>
        <w:rPr>
          <w:lang w:val="en-GB"/>
        </w:rPr>
      </w:pPr>
      <w:r w:rsidRPr="008C7261">
        <w:rPr>
          <w:lang w:val="en-GB"/>
        </w:rPr>
        <w:t xml:space="preserve">QML is </w:t>
      </w:r>
      <w:r w:rsidR="00103BD9" w:rsidRPr="008C7261">
        <w:rPr>
          <w:lang w:val="en-GB"/>
        </w:rPr>
        <w:t xml:space="preserve">a user interface specification and programming language, allowing the programmer to easily create </w:t>
      </w:r>
      <w:r w:rsidR="003A0020" w:rsidRPr="008C7261">
        <w:rPr>
          <w:lang w:val="en-GB"/>
        </w:rPr>
        <w:t>cross platform</w:t>
      </w:r>
      <w:r w:rsidR="00103BD9" w:rsidRPr="008C7261">
        <w:rPr>
          <w:lang w:val="en-GB"/>
        </w:rPr>
        <w:t xml:space="preserve"> GUIs</w:t>
      </w:r>
      <w:r w:rsidR="00987BBC" w:rsidRPr="008C7261">
        <w:rPr>
          <w:lang w:val="en-GB"/>
        </w:rPr>
        <w:t xml:space="preserve"> for applications</w:t>
      </w:r>
      <w:r w:rsidR="000A3190" w:rsidRPr="008C7261">
        <w:rPr>
          <w:lang w:val="en-GB"/>
        </w:rPr>
        <w:t>.</w:t>
      </w:r>
      <w:r w:rsidR="00B577C1" w:rsidRPr="008C7261">
        <w:rPr>
          <w:lang w:val="en-GB"/>
        </w:rPr>
        <w:t xml:space="preserve"> It is often used to write graphical interfaces for applications w</w:t>
      </w:r>
      <w:r w:rsidR="008C5952" w:rsidRPr="008C7261">
        <w:rPr>
          <w:lang w:val="en-GB"/>
        </w:rPr>
        <w:t>ith a backend written in more</w:t>
      </w:r>
      <w:r w:rsidR="00B577C1" w:rsidRPr="008C7261">
        <w:rPr>
          <w:lang w:val="en-GB"/>
        </w:rPr>
        <w:t xml:space="preserve"> efficient language</w:t>
      </w:r>
      <w:r w:rsidR="008C5952" w:rsidRPr="008C7261">
        <w:rPr>
          <w:lang w:val="en-GB"/>
        </w:rPr>
        <w:t>s</w:t>
      </w:r>
      <w:r w:rsidR="00B577C1" w:rsidRPr="008C7261">
        <w:rPr>
          <w:lang w:val="en-GB"/>
        </w:rPr>
        <w:t xml:space="preserve"> such as C++.</w:t>
      </w:r>
      <w:r w:rsidR="00113134" w:rsidRPr="008C7261">
        <w:rPr>
          <w:lang w:val="en-GB"/>
        </w:rPr>
        <w:t xml:space="preserve"> But also Go has modules for use with QML, called Go-QML</w:t>
      </w:r>
      <w:r w:rsidR="00436267" w:rsidRPr="008C7261">
        <w:rPr>
          <w:lang w:val="en-GB"/>
        </w:rPr>
        <w:t xml:space="preserve"> created by </w:t>
      </w:r>
      <w:r w:rsidR="00570FD0" w:rsidRPr="008C7261">
        <w:rPr>
          <w:lang w:val="en-GB"/>
        </w:rPr>
        <w:t>Gustavo Niemeyer</w:t>
      </w:r>
      <w:r w:rsidR="00113134" w:rsidRPr="008C7261">
        <w:rPr>
          <w:lang w:val="en-GB"/>
        </w:rPr>
        <w:t>.</w:t>
      </w:r>
      <w:r w:rsidR="007125D9" w:rsidRPr="008C7261">
        <w:rPr>
          <w:lang w:val="en-GB"/>
        </w:rPr>
        <w:t xml:space="preserve"> </w:t>
      </w:r>
      <w:r w:rsidR="00BD1729" w:rsidRPr="008C7261">
        <w:rPr>
          <w:lang w:val="en-GB"/>
        </w:rPr>
        <w:t>[14, 15]</w:t>
      </w:r>
    </w:p>
    <w:p w14:paraId="11450783" w14:textId="28C50885" w:rsidR="00B77663" w:rsidRPr="008C7261" w:rsidRDefault="00B77663" w:rsidP="00FB7908">
      <w:pPr>
        <w:rPr>
          <w:lang w:val="en-GB"/>
        </w:rPr>
      </w:pPr>
      <w:r w:rsidRPr="008C7261">
        <w:rPr>
          <w:lang w:val="en-GB"/>
        </w:rPr>
        <w:t>It is used to create a GUI for a text editor application to go with the prototype of this thesis.</w:t>
      </w:r>
      <w:r w:rsidR="00295FA3" w:rsidRPr="008C7261">
        <w:rPr>
          <w:lang w:val="en-GB"/>
        </w:rPr>
        <w:t xml:space="preserve"> Qt 5 was used for the prototype.</w:t>
      </w:r>
    </w:p>
    <w:p w14:paraId="2246F862" w14:textId="17B399BA" w:rsidR="009D5323" w:rsidRPr="008C7261" w:rsidRDefault="009D5323" w:rsidP="009D5323">
      <w:pPr>
        <w:pStyle w:val="Heading2"/>
      </w:pPr>
      <w:bookmarkStart w:id="15" w:name="_Toc324905806"/>
      <w:r w:rsidRPr="008C7261">
        <w:t>HTML</w:t>
      </w:r>
      <w:bookmarkEnd w:id="15"/>
    </w:p>
    <w:p w14:paraId="601D2B0B" w14:textId="7BF42842" w:rsidR="009D5323" w:rsidRPr="008C7261" w:rsidRDefault="006E63E7" w:rsidP="009D5323">
      <w:pPr>
        <w:rPr>
          <w:lang w:val="en-GB"/>
        </w:rPr>
      </w:pPr>
      <w:r w:rsidRPr="008C7261">
        <w:rPr>
          <w:lang w:val="en-GB"/>
        </w:rPr>
        <w:t xml:space="preserve">Hyper Text Markup Language, or HTML for short, </w:t>
      </w:r>
      <w:r w:rsidR="00AE6DF6" w:rsidRPr="008C7261">
        <w:rPr>
          <w:lang w:val="en-GB"/>
        </w:rPr>
        <w:t xml:space="preserve">is a language used to express web documents </w:t>
      </w:r>
      <w:r w:rsidR="000245D4" w:rsidRPr="008C7261">
        <w:rPr>
          <w:lang w:val="en-GB"/>
        </w:rPr>
        <w:t>consisting</w:t>
      </w:r>
      <w:r w:rsidR="0097335A" w:rsidRPr="008C7261">
        <w:rPr>
          <w:lang w:val="en-GB"/>
        </w:rPr>
        <w:t xml:space="preserve"> of </w:t>
      </w:r>
      <w:r w:rsidR="000245D4" w:rsidRPr="008C7261">
        <w:rPr>
          <w:lang w:val="en-GB"/>
        </w:rPr>
        <w:t>"</w:t>
      </w:r>
      <w:r w:rsidR="0097335A" w:rsidRPr="008C7261">
        <w:rPr>
          <w:lang w:val="en-GB"/>
        </w:rPr>
        <w:t>elements</w:t>
      </w:r>
      <w:r w:rsidR="000245D4" w:rsidRPr="008C7261">
        <w:rPr>
          <w:lang w:val="en-GB"/>
        </w:rPr>
        <w:t>"</w:t>
      </w:r>
      <w:r w:rsidR="0097335A" w:rsidRPr="008C7261">
        <w:rPr>
          <w:lang w:val="en-GB"/>
        </w:rPr>
        <w:t xml:space="preserve"> defined by </w:t>
      </w:r>
      <w:r w:rsidR="000245D4" w:rsidRPr="008C7261">
        <w:rPr>
          <w:lang w:val="en-GB"/>
        </w:rPr>
        <w:t>"</w:t>
      </w:r>
      <w:r w:rsidR="0097335A" w:rsidRPr="008C7261">
        <w:rPr>
          <w:lang w:val="en-GB"/>
        </w:rPr>
        <w:t>tags</w:t>
      </w:r>
      <w:r w:rsidR="000245D4" w:rsidRPr="008C7261">
        <w:rPr>
          <w:lang w:val="en-GB"/>
        </w:rPr>
        <w:t>"</w:t>
      </w:r>
      <w:r w:rsidR="00AE6DF6" w:rsidRPr="008C7261">
        <w:rPr>
          <w:lang w:val="en-GB"/>
        </w:rPr>
        <w:t xml:space="preserve">. The first HTML version came out in 1991, and there has since been many iterations improving on what has become the standard markup language on the </w:t>
      </w:r>
      <w:r w:rsidR="00E67959" w:rsidRPr="008C7261">
        <w:rPr>
          <w:lang w:val="en-GB"/>
        </w:rPr>
        <w:t>Internet</w:t>
      </w:r>
      <w:r w:rsidR="00AE6DF6" w:rsidRPr="008C7261">
        <w:rPr>
          <w:lang w:val="en-GB"/>
        </w:rPr>
        <w:t>.</w:t>
      </w:r>
      <w:r w:rsidR="0075608D" w:rsidRPr="008C7261">
        <w:rPr>
          <w:lang w:val="en-GB"/>
        </w:rPr>
        <w:t xml:space="preserve"> [</w:t>
      </w:r>
      <w:r w:rsidR="00E1193F" w:rsidRPr="008C7261">
        <w:rPr>
          <w:lang w:val="en-GB"/>
        </w:rPr>
        <w:t>31</w:t>
      </w:r>
      <w:r w:rsidR="0075608D" w:rsidRPr="008C7261">
        <w:rPr>
          <w:lang w:val="en-GB"/>
        </w:rPr>
        <w:t>]</w:t>
      </w:r>
    </w:p>
    <w:p w14:paraId="48D24831" w14:textId="477D74BA" w:rsidR="008E2313" w:rsidRPr="008C7261" w:rsidRDefault="008E2313" w:rsidP="009D5323">
      <w:pPr>
        <w:rPr>
          <w:lang w:val="en-GB"/>
        </w:rPr>
      </w:pPr>
      <w:r w:rsidRPr="008C7261">
        <w:rPr>
          <w:lang w:val="en-GB"/>
        </w:rPr>
        <w:t>HTML is used to describe most of the GUIs used for the prototype in this thesis.</w:t>
      </w:r>
    </w:p>
    <w:p w14:paraId="229ADFBD" w14:textId="41E31E64" w:rsidR="00D75292" w:rsidRPr="008C7261" w:rsidRDefault="00D75292" w:rsidP="00D75292">
      <w:pPr>
        <w:pStyle w:val="Heading2"/>
      </w:pPr>
      <w:bookmarkStart w:id="16" w:name="_Toc324905807"/>
      <w:r w:rsidRPr="008C7261">
        <w:t>TCP/IP</w:t>
      </w:r>
      <w:bookmarkEnd w:id="16"/>
    </w:p>
    <w:p w14:paraId="3AF4B325" w14:textId="21F35449" w:rsidR="001F5EF2" w:rsidRPr="008C7261" w:rsidRDefault="00CD0B07" w:rsidP="00CD0B07">
      <w:pPr>
        <w:rPr>
          <w:lang w:val="en-GB"/>
        </w:rPr>
      </w:pPr>
      <w:r w:rsidRPr="008C7261">
        <w:rPr>
          <w:lang w:val="en-GB"/>
        </w:rPr>
        <w:t xml:space="preserve">"Transmission Control </w:t>
      </w:r>
      <w:r w:rsidR="00B06E88" w:rsidRPr="008C7261">
        <w:rPr>
          <w:lang w:val="en-GB"/>
        </w:rPr>
        <w:t>Protocol</w:t>
      </w:r>
      <w:r w:rsidRPr="008C7261">
        <w:rPr>
          <w:lang w:val="en-GB"/>
        </w:rPr>
        <w:t>/Internet Proto</w:t>
      </w:r>
      <w:r w:rsidR="008960D5" w:rsidRPr="008C7261">
        <w:rPr>
          <w:lang w:val="en-GB"/>
        </w:rPr>
        <w:t xml:space="preserve">col" is a set of communication rules </w:t>
      </w:r>
      <w:r w:rsidRPr="008C7261">
        <w:rPr>
          <w:lang w:val="en-GB"/>
        </w:rPr>
        <w:t xml:space="preserve">used for connecting computers over the </w:t>
      </w:r>
      <w:r w:rsidR="00B06E88" w:rsidRPr="008C7261">
        <w:rPr>
          <w:lang w:val="en-GB"/>
        </w:rPr>
        <w:t>Internet</w:t>
      </w:r>
      <w:r w:rsidRPr="008C7261">
        <w:rPr>
          <w:lang w:val="en-GB"/>
        </w:rPr>
        <w:t xml:space="preserve">. It contains definitions for how information should be formatted and sent so that the </w:t>
      </w:r>
      <w:r w:rsidR="00B06E88" w:rsidRPr="008C7261">
        <w:rPr>
          <w:lang w:val="en-GB"/>
        </w:rPr>
        <w:t>intended</w:t>
      </w:r>
      <w:r w:rsidRPr="008C7261">
        <w:rPr>
          <w:lang w:val="en-GB"/>
        </w:rPr>
        <w:t xml:space="preserve"> receiver can get and comprehend the package of information.</w:t>
      </w:r>
      <w:r w:rsidR="00640D17" w:rsidRPr="008C7261">
        <w:rPr>
          <w:lang w:val="en-GB"/>
        </w:rPr>
        <w:t xml:space="preserve"> </w:t>
      </w:r>
      <w:r w:rsidR="00D26797" w:rsidRPr="008C7261">
        <w:rPr>
          <w:lang w:val="en-GB"/>
        </w:rPr>
        <w:t>Bob Kahn and Vint Cerf developed it</w:t>
      </w:r>
      <w:r w:rsidR="00640D17" w:rsidRPr="008C7261">
        <w:rPr>
          <w:lang w:val="en-GB"/>
        </w:rPr>
        <w:t xml:space="preserve"> in 1978.</w:t>
      </w:r>
      <w:r w:rsidR="00317E90" w:rsidRPr="008C7261">
        <w:rPr>
          <w:lang w:val="en-GB"/>
        </w:rPr>
        <w:t xml:space="preserve"> [</w:t>
      </w:r>
      <w:r w:rsidR="00DB7100" w:rsidRPr="008C7261">
        <w:rPr>
          <w:lang w:val="en-GB"/>
        </w:rPr>
        <w:t>17</w:t>
      </w:r>
      <w:r w:rsidR="00317E90" w:rsidRPr="008C7261">
        <w:rPr>
          <w:lang w:val="en-GB"/>
        </w:rPr>
        <w:t>]</w:t>
      </w:r>
    </w:p>
    <w:p w14:paraId="0828AA60" w14:textId="3B1771E4" w:rsidR="00AD53AE" w:rsidRPr="008C7261" w:rsidRDefault="00AD53AE" w:rsidP="00CD0B07">
      <w:pPr>
        <w:rPr>
          <w:lang w:val="en-GB"/>
        </w:rPr>
      </w:pPr>
      <w:r w:rsidRPr="008C7261">
        <w:rPr>
          <w:lang w:val="en-GB"/>
        </w:rPr>
        <w:t>The majority of communications in the prototype of this thesis is done over TCP/IP</w:t>
      </w:r>
      <w:r w:rsidR="009653C4" w:rsidRPr="008C7261">
        <w:rPr>
          <w:lang w:val="en-GB"/>
        </w:rPr>
        <w:t>.</w:t>
      </w:r>
    </w:p>
    <w:p w14:paraId="476A2245" w14:textId="4DB17C38" w:rsidR="00BC5C39" w:rsidRPr="008C7261" w:rsidRDefault="00BC5C39" w:rsidP="00BC5C39">
      <w:pPr>
        <w:pStyle w:val="Heading2"/>
      </w:pPr>
      <w:bookmarkStart w:id="17" w:name="_Toc324905808"/>
      <w:r w:rsidRPr="008C7261">
        <w:lastRenderedPageBreak/>
        <w:t>HTTP</w:t>
      </w:r>
      <w:bookmarkEnd w:id="17"/>
    </w:p>
    <w:p w14:paraId="2CF7514D" w14:textId="3DA97233" w:rsidR="00BC5C39" w:rsidRPr="008C7261" w:rsidRDefault="00CC2E06" w:rsidP="00BC5C39">
      <w:pPr>
        <w:rPr>
          <w:lang w:val="en-GB"/>
        </w:rPr>
      </w:pPr>
      <w:r w:rsidRPr="008C7261">
        <w:rPr>
          <w:lang w:val="en-GB"/>
        </w:rPr>
        <w:t xml:space="preserve">Hypertext Transfer Protocol, or </w:t>
      </w:r>
      <w:r w:rsidR="00CD5B01" w:rsidRPr="008C7261">
        <w:rPr>
          <w:lang w:val="en-GB"/>
        </w:rPr>
        <w:t>HTTP</w:t>
      </w:r>
      <w:r w:rsidRPr="008C7261">
        <w:rPr>
          <w:lang w:val="en-GB"/>
        </w:rPr>
        <w:t xml:space="preserve"> for short, </w:t>
      </w:r>
      <w:r w:rsidR="00CD5B01" w:rsidRPr="008C7261">
        <w:rPr>
          <w:lang w:val="en-GB"/>
        </w:rPr>
        <w:t>is the protocol used</w:t>
      </w:r>
      <w:r w:rsidR="00687E54">
        <w:rPr>
          <w:lang w:val="en-GB"/>
        </w:rPr>
        <w:t xml:space="preserve"> by</w:t>
      </w:r>
      <w:r w:rsidR="00CD5B01" w:rsidRPr="008C7261">
        <w:rPr>
          <w:lang w:val="en-GB"/>
        </w:rPr>
        <w:t xml:space="preserve"> the World Wide Web</w:t>
      </w:r>
      <w:r w:rsidR="008636C0" w:rsidRPr="008C7261">
        <w:rPr>
          <w:lang w:val="en-GB"/>
        </w:rPr>
        <w:t xml:space="preserve">. </w:t>
      </w:r>
      <w:r w:rsidR="00BE2E8A" w:rsidRPr="008C7261">
        <w:rPr>
          <w:lang w:val="en-GB"/>
        </w:rPr>
        <w:t>Hypertext is text structured into nodes with logical links between them</w:t>
      </w:r>
      <w:r w:rsidR="008C1D09" w:rsidRPr="008C7261">
        <w:rPr>
          <w:lang w:val="en-GB"/>
        </w:rPr>
        <w:t xml:space="preserve">, where the </w:t>
      </w:r>
      <w:r w:rsidR="00C44D78" w:rsidRPr="008C7261">
        <w:rPr>
          <w:lang w:val="en-GB"/>
        </w:rPr>
        <w:t>hypertext</w:t>
      </w:r>
      <w:r w:rsidR="008C1D09" w:rsidRPr="008C7261">
        <w:rPr>
          <w:lang w:val="en-GB"/>
        </w:rPr>
        <w:t xml:space="preserve"> </w:t>
      </w:r>
      <w:r w:rsidR="00427084" w:rsidRPr="008C7261">
        <w:rPr>
          <w:lang w:val="en-GB"/>
        </w:rPr>
        <w:t>commonly is HTML documents</w:t>
      </w:r>
      <w:r w:rsidR="00CD5B01" w:rsidRPr="008C7261">
        <w:rPr>
          <w:lang w:val="en-GB"/>
        </w:rPr>
        <w:t xml:space="preserve"> </w:t>
      </w:r>
      <w:r w:rsidR="00427084" w:rsidRPr="008C7261">
        <w:rPr>
          <w:lang w:val="en-GB"/>
        </w:rPr>
        <w:t>in the case of HTTP.</w:t>
      </w:r>
      <w:r w:rsidR="00927D0E">
        <w:rPr>
          <w:lang w:val="en-GB"/>
        </w:rPr>
        <w:t xml:space="preserve"> </w:t>
      </w:r>
      <w:r w:rsidR="00CD5B01" w:rsidRPr="008C7261">
        <w:rPr>
          <w:lang w:val="en-GB"/>
        </w:rPr>
        <w:t>It is a stateless pr</w:t>
      </w:r>
      <w:r w:rsidR="00D1627B" w:rsidRPr="008C7261">
        <w:rPr>
          <w:lang w:val="en-GB"/>
        </w:rPr>
        <w:t xml:space="preserve">otocol, implying that two </w:t>
      </w:r>
      <w:r w:rsidR="00E67959" w:rsidRPr="008C7261">
        <w:rPr>
          <w:lang w:val="en-GB"/>
        </w:rPr>
        <w:t>consecutive</w:t>
      </w:r>
      <w:r w:rsidR="00D1627B" w:rsidRPr="008C7261">
        <w:rPr>
          <w:lang w:val="en-GB"/>
        </w:rPr>
        <w:t xml:space="preserve"> commands are independent and have no knowledge of each other.</w:t>
      </w:r>
      <w:r w:rsidR="00A833F1">
        <w:rPr>
          <w:lang w:val="en-GB"/>
        </w:rPr>
        <w:t xml:space="preserve"> </w:t>
      </w:r>
      <w:r w:rsidR="007B46C7" w:rsidRPr="008C7261">
        <w:rPr>
          <w:lang w:val="en-GB"/>
        </w:rPr>
        <w:t xml:space="preserve">The protocol is built as a layer on top of other protocols, usually TCP, but UDP can also be used. </w:t>
      </w:r>
      <w:r w:rsidR="00247DFA" w:rsidRPr="008C7261">
        <w:rPr>
          <w:lang w:val="en-GB"/>
        </w:rPr>
        <w:t>[32, 33]</w:t>
      </w:r>
    </w:p>
    <w:p w14:paraId="21D44D21" w14:textId="551074CE" w:rsidR="009C01C9" w:rsidRPr="008C7261" w:rsidRDefault="009C01C9" w:rsidP="00BC5C39">
      <w:pPr>
        <w:rPr>
          <w:lang w:val="en-GB"/>
        </w:rPr>
      </w:pPr>
      <w:r w:rsidRPr="008C7261">
        <w:rPr>
          <w:lang w:val="en-GB"/>
        </w:rPr>
        <w:t xml:space="preserve">In the thesis, HTTP is used for communication between the </w:t>
      </w:r>
      <w:r w:rsidR="007A0D1D" w:rsidRPr="008C7261">
        <w:rPr>
          <w:lang w:val="en-GB"/>
        </w:rPr>
        <w:t>GUI</w:t>
      </w:r>
      <w:r w:rsidR="000A09C0">
        <w:rPr>
          <w:lang w:val="en-GB"/>
        </w:rPr>
        <w:t xml:space="preserve"> </w:t>
      </w:r>
      <w:r w:rsidRPr="008C7261">
        <w:rPr>
          <w:lang w:val="en-GB"/>
        </w:rPr>
        <w:t>described in HTML</w:t>
      </w:r>
      <w:r w:rsidR="00A53797" w:rsidRPr="008C7261">
        <w:rPr>
          <w:lang w:val="en-GB"/>
        </w:rPr>
        <w:t xml:space="preserve"> and scripted with JavaScript</w:t>
      </w:r>
      <w:r w:rsidRPr="008C7261">
        <w:rPr>
          <w:lang w:val="en-GB"/>
        </w:rPr>
        <w:t>, and the prototype backend written in Golang.</w:t>
      </w:r>
    </w:p>
    <w:p w14:paraId="2C90E2F7" w14:textId="201E9615" w:rsidR="00E21910" w:rsidRPr="008C7261" w:rsidRDefault="00E21910" w:rsidP="00DA422B">
      <w:pPr>
        <w:pStyle w:val="Heading2"/>
      </w:pPr>
      <w:bookmarkStart w:id="18" w:name="_Toc324905809"/>
      <w:r w:rsidRPr="008C7261">
        <w:t>Wireshark</w:t>
      </w:r>
      <w:bookmarkEnd w:id="18"/>
    </w:p>
    <w:p w14:paraId="09ECC637" w14:textId="7F1BC3E3" w:rsidR="00DE0424" w:rsidRPr="008C7261" w:rsidRDefault="00DE0424" w:rsidP="00DE0424">
      <w:pPr>
        <w:rPr>
          <w:lang w:val="en-GB"/>
        </w:rPr>
      </w:pPr>
      <w:r w:rsidRPr="008C7261">
        <w:rPr>
          <w:lang w:val="en-GB"/>
        </w:rPr>
        <w:t xml:space="preserve">Wireshark is </w:t>
      </w:r>
      <w:r w:rsidR="002D3035" w:rsidRPr="008C7261">
        <w:rPr>
          <w:lang w:val="en-GB"/>
        </w:rPr>
        <w:t>a piece of free</w:t>
      </w:r>
      <w:r w:rsidRPr="008C7261">
        <w:rPr>
          <w:lang w:val="en-GB"/>
        </w:rPr>
        <w:t xml:space="preserve"> software designed to </w:t>
      </w:r>
      <w:r w:rsidR="00E91494" w:rsidRPr="008C7261">
        <w:rPr>
          <w:lang w:val="en-GB"/>
        </w:rPr>
        <w:t>analyse</w:t>
      </w:r>
      <w:r w:rsidRPr="008C7261">
        <w:rPr>
          <w:lang w:val="en-GB"/>
        </w:rPr>
        <w:t xml:space="preserve"> network traffic. </w:t>
      </w:r>
      <w:r w:rsidR="00053E65" w:rsidRPr="008C7261">
        <w:rPr>
          <w:lang w:val="en-GB"/>
        </w:rPr>
        <w:t>It is a cr</w:t>
      </w:r>
      <w:r w:rsidRPr="008C7261">
        <w:rPr>
          <w:lang w:val="en-GB"/>
        </w:rPr>
        <w:t xml:space="preserve">oss-platform open-source software based on </w:t>
      </w:r>
      <w:r w:rsidR="001D65E3" w:rsidRPr="008C7261">
        <w:rPr>
          <w:lang w:val="en-GB"/>
        </w:rPr>
        <w:t>lib</w:t>
      </w:r>
      <w:r w:rsidRPr="008C7261">
        <w:rPr>
          <w:lang w:val="en-GB"/>
        </w:rPr>
        <w:t>pcap for capturing network packets.</w:t>
      </w:r>
      <w:r w:rsidR="005D5A7D" w:rsidRPr="008C7261">
        <w:rPr>
          <w:lang w:val="en-GB"/>
        </w:rPr>
        <w:t xml:space="preserve"> The software can be retrieved from Wiresharks webpages [26] for free.</w:t>
      </w:r>
      <w:r w:rsidR="00033FBA" w:rsidRPr="008C7261">
        <w:rPr>
          <w:lang w:val="en-GB"/>
        </w:rPr>
        <w:t xml:space="preserve"> [27]</w:t>
      </w:r>
    </w:p>
    <w:p w14:paraId="0F43D7E5" w14:textId="7AD1BB51" w:rsidR="008C132E" w:rsidRPr="008C7261" w:rsidRDefault="008C132E" w:rsidP="00DE0424">
      <w:pPr>
        <w:rPr>
          <w:lang w:val="en-GB"/>
        </w:rPr>
      </w:pPr>
      <w:r w:rsidRPr="008C7261">
        <w:rPr>
          <w:lang w:val="en-GB"/>
        </w:rPr>
        <w:t xml:space="preserve">It is used for capturing </w:t>
      </w:r>
      <w:r w:rsidR="008120F6" w:rsidRPr="008C7261">
        <w:rPr>
          <w:lang w:val="en-GB"/>
        </w:rPr>
        <w:t>packets sent</w:t>
      </w:r>
      <w:r w:rsidRPr="008C7261">
        <w:rPr>
          <w:lang w:val="en-GB"/>
        </w:rPr>
        <w:t xml:space="preserve"> between devices during testing</w:t>
      </w:r>
      <w:r w:rsidR="00B84CD7" w:rsidRPr="008C7261">
        <w:rPr>
          <w:lang w:val="en-GB"/>
        </w:rPr>
        <w:t xml:space="preserve"> of the prototype</w:t>
      </w:r>
      <w:r w:rsidRPr="008C7261">
        <w:rPr>
          <w:lang w:val="en-GB"/>
        </w:rPr>
        <w:t xml:space="preserve"> in this project.</w:t>
      </w:r>
      <w:r w:rsidR="007F4600" w:rsidRPr="008C7261">
        <w:rPr>
          <w:lang w:val="en-GB"/>
        </w:rPr>
        <w:t xml:space="preserve"> Version 2.0.2, 32-bit build was used.</w:t>
      </w:r>
    </w:p>
    <w:p w14:paraId="4AD51349" w14:textId="50706E8E" w:rsidR="00E21910" w:rsidRPr="008C7261" w:rsidRDefault="00E21910" w:rsidP="00DA422B">
      <w:pPr>
        <w:pStyle w:val="Heading2"/>
      </w:pPr>
      <w:bookmarkStart w:id="19" w:name="_Toc324905810"/>
      <w:r w:rsidRPr="008C7261">
        <w:t>Network Link Conditioner</w:t>
      </w:r>
      <w:bookmarkEnd w:id="19"/>
    </w:p>
    <w:p w14:paraId="02F64F1C" w14:textId="6D3AFAAE" w:rsidR="001C0C96" w:rsidRPr="008C7261" w:rsidRDefault="001C0C96" w:rsidP="001C0C96">
      <w:pPr>
        <w:rPr>
          <w:lang w:val="en-GB"/>
        </w:rPr>
      </w:pPr>
      <w:r w:rsidRPr="008C7261">
        <w:rPr>
          <w:lang w:val="en-GB"/>
        </w:rPr>
        <w:t xml:space="preserve">The Network Link Conditioner is a </w:t>
      </w:r>
      <w:r w:rsidR="007E4C4D" w:rsidRPr="008C7261">
        <w:rPr>
          <w:lang w:val="en-GB"/>
        </w:rPr>
        <w:t>preference</w:t>
      </w:r>
      <w:r w:rsidRPr="008C7261">
        <w:rPr>
          <w:lang w:val="en-GB"/>
        </w:rPr>
        <w:t xml:space="preserve"> pan</w:t>
      </w:r>
      <w:r w:rsidR="00543841" w:rsidRPr="008C7261">
        <w:rPr>
          <w:lang w:val="en-GB"/>
        </w:rPr>
        <w:t xml:space="preserve">e application created by Apple </w:t>
      </w:r>
      <w:r w:rsidRPr="008C7261">
        <w:rPr>
          <w:lang w:val="en-GB"/>
        </w:rPr>
        <w:t xml:space="preserve">included in the "Hardware IO Tools for Xcode" package. </w:t>
      </w:r>
      <w:r w:rsidR="000F3CF1" w:rsidRPr="008C7261">
        <w:rPr>
          <w:lang w:val="en-GB"/>
        </w:rPr>
        <w:t>The application let</w:t>
      </w:r>
      <w:r w:rsidR="006D51D7" w:rsidRPr="008C7261">
        <w:rPr>
          <w:lang w:val="en-GB"/>
        </w:rPr>
        <w:t>'</w:t>
      </w:r>
      <w:r w:rsidR="000F3CF1" w:rsidRPr="008C7261">
        <w:rPr>
          <w:lang w:val="en-GB"/>
        </w:rPr>
        <w:t xml:space="preserve">s you set bandwidth, percentage of packets dropped, and delay for both up and downlink, as well as DNS delay. </w:t>
      </w:r>
      <w:r w:rsidR="007E4C4D" w:rsidRPr="008C7261">
        <w:rPr>
          <w:lang w:val="en-GB"/>
        </w:rPr>
        <w:t xml:space="preserve">It is designed for developers to test their applications in poor network conditions. </w:t>
      </w:r>
      <w:r w:rsidR="000F3CF1" w:rsidRPr="008C7261">
        <w:rPr>
          <w:lang w:val="en-GB"/>
        </w:rPr>
        <w:t xml:space="preserve"> </w:t>
      </w:r>
      <w:r w:rsidR="007E4C4D" w:rsidRPr="008C7261">
        <w:rPr>
          <w:lang w:val="en-GB"/>
        </w:rPr>
        <w:t>It affects the network throughput and delay by changing firewall settings and thus only work when going through a network interface other than loopback</w:t>
      </w:r>
      <w:r w:rsidR="003D5E39" w:rsidRPr="008C7261">
        <w:rPr>
          <w:lang w:val="en-GB"/>
        </w:rPr>
        <w:t xml:space="preserve"> as of OS X 10.10 due to change</w:t>
      </w:r>
      <w:r w:rsidR="00FC3D24" w:rsidRPr="008C7261">
        <w:rPr>
          <w:lang w:val="en-GB"/>
        </w:rPr>
        <w:t>s</w:t>
      </w:r>
      <w:r w:rsidR="003D5E39" w:rsidRPr="008C7261">
        <w:rPr>
          <w:lang w:val="en-GB"/>
        </w:rPr>
        <w:t xml:space="preserve"> in firewall software</w:t>
      </w:r>
      <w:r w:rsidR="007E4C4D" w:rsidRPr="008C7261">
        <w:rPr>
          <w:lang w:val="en-GB"/>
        </w:rPr>
        <w:t>.</w:t>
      </w:r>
      <w:r w:rsidR="00D53FCE" w:rsidRPr="008C7261">
        <w:rPr>
          <w:lang w:val="en-GB"/>
        </w:rPr>
        <w:t xml:space="preserve"> </w:t>
      </w:r>
      <w:r w:rsidR="00BB7361" w:rsidRPr="008C7261">
        <w:rPr>
          <w:lang w:val="en-GB"/>
        </w:rPr>
        <w:t xml:space="preserve">The </w:t>
      </w:r>
      <w:r w:rsidR="000C0FBF" w:rsidRPr="008C7261">
        <w:rPr>
          <w:lang w:val="en-GB"/>
        </w:rPr>
        <w:t>tool can be retrieved at Apple Developer Downloads</w:t>
      </w:r>
      <w:r w:rsidR="008F42D8" w:rsidRPr="008C7261">
        <w:rPr>
          <w:lang w:val="en-GB"/>
        </w:rPr>
        <w:t xml:space="preserve"> page</w:t>
      </w:r>
      <w:r w:rsidR="005D5A7D" w:rsidRPr="008C7261">
        <w:rPr>
          <w:lang w:val="en-GB"/>
        </w:rPr>
        <w:t xml:space="preserve"> [25]</w:t>
      </w:r>
      <w:r w:rsidR="000C0FBF" w:rsidRPr="008C7261">
        <w:rPr>
          <w:lang w:val="en-GB"/>
        </w:rPr>
        <w:t>.</w:t>
      </w:r>
      <w:r w:rsidR="00BB7361" w:rsidRPr="008C7261">
        <w:rPr>
          <w:lang w:val="en-GB"/>
        </w:rPr>
        <w:t xml:space="preserve"> </w:t>
      </w:r>
      <w:r w:rsidR="00D53FCE" w:rsidRPr="008C7261">
        <w:rPr>
          <w:lang w:val="en-GB"/>
        </w:rPr>
        <w:t>[24]</w:t>
      </w:r>
    </w:p>
    <w:p w14:paraId="64E21D52" w14:textId="518BC6ED" w:rsidR="00C123D2" w:rsidRPr="008C7261" w:rsidRDefault="00C123D2" w:rsidP="001C0C96">
      <w:pPr>
        <w:rPr>
          <w:lang w:val="en-GB"/>
        </w:rPr>
      </w:pPr>
      <w:r w:rsidRPr="008C7261">
        <w:rPr>
          <w:lang w:val="en-GB"/>
        </w:rPr>
        <w:t>It is used to emulate poor network conditions during testing of the prototype.</w:t>
      </w:r>
    </w:p>
    <w:p w14:paraId="3897E1E3" w14:textId="044E3001" w:rsidR="00E21910" w:rsidRPr="008C7261" w:rsidRDefault="00E21910" w:rsidP="00DA422B">
      <w:pPr>
        <w:pStyle w:val="Heading2"/>
      </w:pPr>
      <w:bookmarkStart w:id="20" w:name="_Toc324905811"/>
      <w:r w:rsidRPr="008C7261">
        <w:t>Routing Table</w:t>
      </w:r>
      <w:bookmarkEnd w:id="20"/>
    </w:p>
    <w:p w14:paraId="3E12397D" w14:textId="423A180C" w:rsidR="00CA7507" w:rsidRPr="008C7261" w:rsidRDefault="009A2F30" w:rsidP="00CD0B07">
      <w:pPr>
        <w:rPr>
          <w:lang w:val="en-GB"/>
        </w:rPr>
      </w:pPr>
      <w:r w:rsidRPr="008C7261">
        <w:rPr>
          <w:lang w:val="en-GB"/>
        </w:rPr>
        <w:t xml:space="preserve">The routing table is a set of rules that determine where information during </w:t>
      </w:r>
      <w:r w:rsidR="000F1647" w:rsidRPr="008C7261">
        <w:rPr>
          <w:lang w:val="en-GB"/>
        </w:rPr>
        <w:t>communication</w:t>
      </w:r>
      <w:r w:rsidRPr="008C7261">
        <w:rPr>
          <w:lang w:val="en-GB"/>
        </w:rPr>
        <w:t xml:space="preserve"> over IP is directed. </w:t>
      </w:r>
      <w:r w:rsidR="006D7B39">
        <w:rPr>
          <w:lang w:val="en-GB"/>
        </w:rPr>
        <w:t>When a packet</w:t>
      </w:r>
      <w:r w:rsidR="0010357D" w:rsidRPr="008C7261">
        <w:rPr>
          <w:lang w:val="en-GB"/>
        </w:rPr>
        <w:t xml:space="preserve"> is </w:t>
      </w:r>
      <w:r w:rsidR="00F5471F" w:rsidRPr="008C7261">
        <w:rPr>
          <w:lang w:val="en-GB"/>
        </w:rPr>
        <w:t>received</w:t>
      </w:r>
      <w:r w:rsidR="000F1647" w:rsidRPr="008C7261">
        <w:rPr>
          <w:lang w:val="en-GB"/>
        </w:rPr>
        <w:t xml:space="preserve">, the destination is looked up in the routing table to figure out where to forward the packet. </w:t>
      </w:r>
      <w:r w:rsidR="00CA7507" w:rsidRPr="008C7261">
        <w:rPr>
          <w:lang w:val="en-GB"/>
        </w:rPr>
        <w:t>[23]</w:t>
      </w:r>
    </w:p>
    <w:p w14:paraId="0116CB31" w14:textId="0CB9CC66" w:rsidR="008774C1" w:rsidRPr="008C7261" w:rsidRDefault="00EB1F23" w:rsidP="00CD0B07">
      <w:pPr>
        <w:rPr>
          <w:lang w:val="en-GB"/>
        </w:rPr>
      </w:pPr>
      <w:r w:rsidRPr="008C7261">
        <w:rPr>
          <w:lang w:val="en-GB"/>
        </w:rPr>
        <w:t xml:space="preserve">This table can be edited, letting the user determine where packets destined for specific IPs should be routed. </w:t>
      </w:r>
      <w:r w:rsidR="009F6678" w:rsidRPr="008C7261">
        <w:rPr>
          <w:lang w:val="en-GB"/>
        </w:rPr>
        <w:t>By adding a rule, a packet that is sent from a process on one machine to a different process on the same machine can be forced to travel over the network instead of loopback</w:t>
      </w:r>
      <w:r w:rsidR="00DF4F60" w:rsidRPr="008C7261">
        <w:rPr>
          <w:lang w:val="en-GB"/>
        </w:rPr>
        <w:t xml:space="preserve">. </w:t>
      </w:r>
      <w:r w:rsidR="000A57EA" w:rsidRPr="008C7261">
        <w:rPr>
          <w:lang w:val="en-GB"/>
        </w:rPr>
        <w:t>Doing so enable us to simulate the two processes being on opposite sides of a</w:t>
      </w:r>
      <w:r w:rsidR="0074514D" w:rsidRPr="008C7261">
        <w:rPr>
          <w:lang w:val="en-GB"/>
        </w:rPr>
        <w:t xml:space="preserve"> network, and f</w:t>
      </w:r>
      <w:r w:rsidR="00524B8C" w:rsidRPr="008C7261">
        <w:rPr>
          <w:lang w:val="en-GB"/>
        </w:rPr>
        <w:t>orces the traffic through the local</w:t>
      </w:r>
      <w:r w:rsidR="00063DFE" w:rsidRPr="008C7261">
        <w:rPr>
          <w:lang w:val="en-GB"/>
        </w:rPr>
        <w:t xml:space="preserve"> network </w:t>
      </w:r>
      <w:r w:rsidR="005B397E" w:rsidRPr="008C7261">
        <w:rPr>
          <w:lang w:val="en-GB"/>
        </w:rPr>
        <w:t>device which lets us</w:t>
      </w:r>
      <w:r w:rsidR="0074514D" w:rsidRPr="008C7261">
        <w:rPr>
          <w:lang w:val="en-GB"/>
        </w:rPr>
        <w:t xml:space="preserve"> capture and manipulate it more easily. </w:t>
      </w:r>
      <w:r w:rsidR="00F82A07" w:rsidRPr="008C7261">
        <w:rPr>
          <w:lang w:val="en-GB"/>
        </w:rPr>
        <w:t xml:space="preserve">During testing of the prototype, the routing table was altered to let local traffic </w:t>
      </w:r>
      <w:r w:rsidR="002F010C" w:rsidRPr="008C7261">
        <w:rPr>
          <w:lang w:val="en-GB"/>
        </w:rPr>
        <w:t xml:space="preserve">go </w:t>
      </w:r>
      <w:r w:rsidR="00F82A07" w:rsidRPr="008C7261">
        <w:rPr>
          <w:lang w:val="en-GB"/>
        </w:rPr>
        <w:t>o</w:t>
      </w:r>
      <w:r w:rsidR="008774C1" w:rsidRPr="008C7261">
        <w:rPr>
          <w:lang w:val="en-GB"/>
        </w:rPr>
        <w:t>ver LAN via the router and back. My machine is at 192.168.1.138 in the L</w:t>
      </w:r>
      <w:r w:rsidR="00CE7D3C" w:rsidRPr="008C7261">
        <w:rPr>
          <w:lang w:val="en-GB"/>
        </w:rPr>
        <w:t>AN, and by default</w:t>
      </w:r>
      <w:r w:rsidR="008774C1" w:rsidRPr="008C7261">
        <w:rPr>
          <w:lang w:val="en-GB"/>
        </w:rPr>
        <w:t xml:space="preserve"> retrieving the rules for that IP returns (</w:t>
      </w:r>
      <w:r w:rsidR="008774C1" w:rsidRPr="008C7261">
        <w:rPr>
          <w:rFonts w:cs="Andale Mono"/>
          <w:lang w:val="en-GB"/>
        </w:rPr>
        <w:t>route -n get 192.168.1.138</w:t>
      </w:r>
      <w:r w:rsidR="008774C1" w:rsidRPr="008C7261">
        <w:rPr>
          <w:lang w:val="en-GB"/>
        </w:rPr>
        <w:t xml:space="preserve">): </w:t>
      </w:r>
    </w:p>
    <w:p w14:paraId="5AC6395C" w14:textId="77777777" w:rsidR="00C6203B" w:rsidRPr="008C7261"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lang w:val="en-GB"/>
        </w:rPr>
      </w:pPr>
    </w:p>
    <w:p w14:paraId="0BFB9C09" w14:textId="77777777" w:rsidR="00C6203B" w:rsidRPr="008C7261"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r w:rsidRPr="008C7261">
        <w:rPr>
          <w:rFonts w:cs="Andale Mono"/>
          <w:lang w:val="en-GB"/>
        </w:rPr>
        <w:t>route to: 192.168.1.138</w:t>
      </w:r>
    </w:p>
    <w:p w14:paraId="1E92B91E" w14:textId="77777777" w:rsidR="00C6203B" w:rsidRPr="008C7261"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r w:rsidRPr="008C7261">
        <w:rPr>
          <w:rFonts w:cs="Andale Mono"/>
          <w:lang w:val="en-GB"/>
        </w:rPr>
        <w:t>destination: 192.168.1.138</w:t>
      </w:r>
    </w:p>
    <w:p w14:paraId="511EA60B" w14:textId="77777777" w:rsidR="00C6203B" w:rsidRPr="008C7261"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r w:rsidRPr="008C7261">
        <w:rPr>
          <w:rFonts w:cs="Andale Mono"/>
          <w:lang w:val="en-GB"/>
        </w:rPr>
        <w:t>gateway: 127.0.0.1</w:t>
      </w:r>
    </w:p>
    <w:p w14:paraId="251FF7D0" w14:textId="30D3CE17" w:rsidR="00C6203B" w:rsidRPr="008C7261"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r w:rsidRPr="008C7261">
        <w:rPr>
          <w:rFonts w:cs="Andale Mono"/>
          <w:lang w:val="en-GB"/>
        </w:rPr>
        <w:t>interface: lo0</w:t>
      </w:r>
    </w:p>
    <w:p w14:paraId="5672B83C" w14:textId="77777777" w:rsidR="00C6203B" w:rsidRPr="008C7261" w:rsidRDefault="00C6203B" w:rsidP="00402783">
      <w:pPr>
        <w:rPr>
          <w:lang w:val="en-GB"/>
        </w:rPr>
      </w:pPr>
    </w:p>
    <w:p w14:paraId="7903E616" w14:textId="43F319AC" w:rsidR="00402783" w:rsidRPr="008C7261" w:rsidRDefault="00E137BD" w:rsidP="00402783">
      <w:pPr>
        <w:rPr>
          <w:lang w:val="en-GB"/>
        </w:rPr>
      </w:pPr>
      <w:r w:rsidRPr="008C7261">
        <w:rPr>
          <w:lang w:val="en-GB"/>
        </w:rPr>
        <w:t xml:space="preserve">As the reader can see, the interface is lo0 as in loopback, </w:t>
      </w:r>
      <w:r w:rsidR="008774C1" w:rsidRPr="008C7261">
        <w:rPr>
          <w:lang w:val="en-GB"/>
        </w:rPr>
        <w:t>but after adding a rule to the routing table for that IP to go via the router at 192.168.1.1</w:t>
      </w:r>
      <w:r w:rsidR="009F501C" w:rsidRPr="008C7261">
        <w:rPr>
          <w:lang w:val="en-GB"/>
        </w:rPr>
        <w:t xml:space="preserve"> (route -n add 192.168.1.138 192.168.1.1)</w:t>
      </w:r>
      <w:r w:rsidR="008774C1" w:rsidRPr="008C7261">
        <w:rPr>
          <w:lang w:val="en-GB"/>
        </w:rPr>
        <w:t>, the interface is no longer lo0, but en0</w:t>
      </w:r>
      <w:r w:rsidR="00AA39EF" w:rsidRPr="008C7261">
        <w:rPr>
          <w:lang w:val="en-GB"/>
        </w:rPr>
        <w:t xml:space="preserve"> </w:t>
      </w:r>
      <w:r w:rsidR="003E0751" w:rsidRPr="008C7261">
        <w:rPr>
          <w:lang w:val="en-GB"/>
        </w:rPr>
        <w:t xml:space="preserve">as in </w:t>
      </w:r>
      <w:r w:rsidR="00B44F6D" w:rsidRPr="008C7261">
        <w:rPr>
          <w:lang w:val="en-GB"/>
        </w:rPr>
        <w:t>E</w:t>
      </w:r>
      <w:r w:rsidR="00AA39EF" w:rsidRPr="008C7261">
        <w:rPr>
          <w:lang w:val="en-GB"/>
        </w:rPr>
        <w:t>thernet</w:t>
      </w:r>
      <w:r w:rsidR="008774C1" w:rsidRPr="008C7261">
        <w:rPr>
          <w:lang w:val="en-GB"/>
        </w:rPr>
        <w:t xml:space="preserve">: </w:t>
      </w:r>
      <w:r w:rsidR="00682BB4" w:rsidRPr="008C7261">
        <w:rPr>
          <w:lang w:val="en-GB"/>
        </w:rPr>
        <w:t>[20]</w:t>
      </w:r>
    </w:p>
    <w:p w14:paraId="6D377F33" w14:textId="77777777" w:rsidR="00951B9C" w:rsidRPr="008C7261" w:rsidRDefault="00951B9C" w:rsidP="00402783">
      <w:pPr>
        <w:rPr>
          <w:lang w:val="en-GB"/>
        </w:rPr>
      </w:pPr>
    </w:p>
    <w:p w14:paraId="4EB39C67" w14:textId="77777777" w:rsidR="00402783" w:rsidRPr="008C7261" w:rsidRDefault="008774C1" w:rsidP="00402783">
      <w:pPr>
        <w:rPr>
          <w:lang w:val="en-GB"/>
        </w:rPr>
      </w:pPr>
      <w:r w:rsidRPr="008C7261">
        <w:rPr>
          <w:rFonts w:cs="Andale Mono"/>
          <w:lang w:val="en-GB"/>
        </w:rPr>
        <w:t>route to: 192.168.1.138</w:t>
      </w:r>
    </w:p>
    <w:p w14:paraId="47D6A2F1" w14:textId="77777777" w:rsidR="00402783" w:rsidRPr="008C7261" w:rsidRDefault="008774C1" w:rsidP="00402783">
      <w:pPr>
        <w:rPr>
          <w:lang w:val="en-GB"/>
        </w:rPr>
      </w:pPr>
      <w:r w:rsidRPr="008C7261">
        <w:rPr>
          <w:rFonts w:cs="Andale Mono"/>
          <w:lang w:val="en-GB"/>
        </w:rPr>
        <w:t>destination: 192.168.1.138</w:t>
      </w:r>
    </w:p>
    <w:p w14:paraId="154B0C8C" w14:textId="77777777" w:rsidR="00402783" w:rsidRPr="008C7261" w:rsidRDefault="008774C1" w:rsidP="00402783">
      <w:pPr>
        <w:rPr>
          <w:lang w:val="en-GB"/>
        </w:rPr>
      </w:pPr>
      <w:r w:rsidRPr="008C7261">
        <w:rPr>
          <w:rFonts w:cs="Andale Mono"/>
          <w:lang w:val="en-GB"/>
        </w:rPr>
        <w:t>gateway: 192.168.1.1</w:t>
      </w:r>
    </w:p>
    <w:p w14:paraId="4069CC66" w14:textId="35D32AE4" w:rsidR="00AB6927" w:rsidRPr="008C7261" w:rsidRDefault="008774C1" w:rsidP="008774C1">
      <w:pPr>
        <w:rPr>
          <w:rFonts w:cs="Andale Mono"/>
          <w:lang w:val="en-GB"/>
        </w:rPr>
      </w:pPr>
      <w:r w:rsidRPr="008C7261">
        <w:rPr>
          <w:rFonts w:cs="Andale Mono"/>
          <w:lang w:val="en-GB"/>
        </w:rPr>
        <w:t>interface: en0</w:t>
      </w:r>
    </w:p>
    <w:p w14:paraId="33EC406D" w14:textId="703578D5" w:rsidR="0079401F" w:rsidRPr="008C7261" w:rsidRDefault="00810317" w:rsidP="00203E3D">
      <w:pPr>
        <w:pStyle w:val="Heading2"/>
        <w:tabs>
          <w:tab w:val="left" w:pos="3520"/>
        </w:tabs>
      </w:pPr>
      <w:bookmarkStart w:id="21" w:name="_Toc324905812"/>
      <w:r w:rsidRPr="008C7261">
        <w:t>Table of Processes</w:t>
      </w:r>
      <w:bookmarkEnd w:id="21"/>
    </w:p>
    <w:p w14:paraId="23BFADD4" w14:textId="77777777" w:rsidR="00045076" w:rsidRPr="008C7261" w:rsidRDefault="001D18E2" w:rsidP="0079401F">
      <w:pPr>
        <w:rPr>
          <w:lang w:val="en-GB"/>
        </w:rPr>
      </w:pPr>
      <w:r w:rsidRPr="008C7261">
        <w:rPr>
          <w:lang w:val="en-GB"/>
        </w:rPr>
        <w:t xml:space="preserve">The table of processes </w:t>
      </w:r>
      <w:r w:rsidR="00EF131D" w:rsidRPr="008C7261">
        <w:rPr>
          <w:lang w:val="en-GB"/>
        </w:rPr>
        <w:t>program</w:t>
      </w:r>
      <w:r w:rsidRPr="008C7261">
        <w:rPr>
          <w:lang w:val="en-GB"/>
        </w:rPr>
        <w:t xml:space="preserve">, or top for short, retrieves and displays sorted information about processes </w:t>
      </w:r>
      <w:r w:rsidR="002D491A" w:rsidRPr="008C7261">
        <w:rPr>
          <w:lang w:val="en-GB"/>
        </w:rPr>
        <w:t xml:space="preserve">on the system. It is often bundled with Unix-based operating systems. </w:t>
      </w:r>
      <w:r w:rsidR="009107EA" w:rsidRPr="008C7261">
        <w:rPr>
          <w:lang w:val="en-GB"/>
        </w:rPr>
        <w:t>It is useful for retrieving statistics of CPU and memory usage of the system in its ent</w:t>
      </w:r>
      <w:r w:rsidR="00045076" w:rsidRPr="008C7261">
        <w:rPr>
          <w:lang w:val="en-GB"/>
        </w:rPr>
        <w:t xml:space="preserve">irety or specific processes. </w:t>
      </w:r>
    </w:p>
    <w:p w14:paraId="11A619F8" w14:textId="41DB6616" w:rsidR="00477274" w:rsidRPr="008C7261" w:rsidRDefault="00EE4870" w:rsidP="0079401F">
      <w:pPr>
        <w:rPr>
          <w:lang w:val="en-GB"/>
        </w:rPr>
      </w:pPr>
      <w:r w:rsidRPr="008C7261">
        <w:rPr>
          <w:lang w:val="en-GB"/>
        </w:rPr>
        <w:t>The program retrieves</w:t>
      </w:r>
      <w:r w:rsidR="00045076" w:rsidRPr="008C7261">
        <w:rPr>
          <w:lang w:val="en-GB"/>
        </w:rPr>
        <w:t xml:space="preserve"> samples every second (by default, but can be </w:t>
      </w:r>
      <w:r w:rsidRPr="008C7261">
        <w:rPr>
          <w:lang w:val="en-GB"/>
        </w:rPr>
        <w:t>changed</w:t>
      </w:r>
      <w:r w:rsidR="00045076" w:rsidRPr="008C7261">
        <w:rPr>
          <w:lang w:val="en-GB"/>
        </w:rPr>
        <w:t>)</w:t>
      </w:r>
      <w:r w:rsidR="005455F2" w:rsidRPr="008C7261">
        <w:rPr>
          <w:lang w:val="en-GB"/>
        </w:rPr>
        <w:t xml:space="preserve">. It then finds the difference between the samples for the properties where this is necessary. This means that for items such as CPU percentage, at least two samples must be taken. </w:t>
      </w:r>
      <w:r w:rsidR="00C6232D" w:rsidRPr="008C7261">
        <w:rPr>
          <w:lang w:val="en-GB"/>
        </w:rPr>
        <w:t xml:space="preserve">During testing of the prototype, CPU percentage and memory usage was retrieved by running "top -stats pid,ppid,cpu,mem  -l 2" every </w:t>
      </w:r>
      <w:r w:rsidR="00227B48" w:rsidRPr="008C7261">
        <w:rPr>
          <w:lang w:val="en-GB"/>
        </w:rPr>
        <w:t>third second</w:t>
      </w:r>
      <w:r w:rsidR="00C6232D" w:rsidRPr="008C7261">
        <w:rPr>
          <w:lang w:val="en-GB"/>
        </w:rPr>
        <w:t xml:space="preserve">. </w:t>
      </w:r>
      <w:r w:rsidR="00C17B4A" w:rsidRPr="008C7261">
        <w:rPr>
          <w:lang w:val="en-GB"/>
        </w:rPr>
        <w:t>The command run</w:t>
      </w:r>
      <w:r w:rsidR="008E754D" w:rsidRPr="008C7261">
        <w:rPr>
          <w:lang w:val="en-GB"/>
        </w:rPr>
        <w:t>s top retrieving only PIDs, PPIDs, CPU percentage, and memory usage for each process</w:t>
      </w:r>
      <w:r w:rsidR="00C568AC" w:rsidRPr="008C7261">
        <w:rPr>
          <w:lang w:val="en-GB"/>
        </w:rPr>
        <w:t xml:space="preserve">, and takes two samples before returning. </w:t>
      </w:r>
      <w:r w:rsidR="0079401F" w:rsidRPr="008C7261">
        <w:rPr>
          <w:lang w:val="en-GB"/>
        </w:rPr>
        <w:t>[21]</w:t>
      </w:r>
    </w:p>
    <w:p w14:paraId="40CCF3A1" w14:textId="7B7FC138" w:rsidR="00203E3D" w:rsidRPr="008C7261" w:rsidRDefault="00477274" w:rsidP="0079401F">
      <w:pPr>
        <w:rPr>
          <w:lang w:val="en-GB"/>
        </w:rPr>
      </w:pPr>
      <w:r w:rsidRPr="008C7261">
        <w:rPr>
          <w:lang w:val="en-GB"/>
        </w:rPr>
        <w:t xml:space="preserve">The process status program, or ps for short, </w:t>
      </w:r>
      <w:r w:rsidR="001B30F2" w:rsidRPr="008C7261">
        <w:rPr>
          <w:lang w:val="en-GB"/>
        </w:rPr>
        <w:t xml:space="preserve">is also bundled with OS X and </w:t>
      </w:r>
      <w:r w:rsidRPr="008C7261">
        <w:rPr>
          <w:lang w:val="en-GB"/>
        </w:rPr>
        <w:t xml:space="preserve">provides a </w:t>
      </w:r>
      <w:r w:rsidR="007E1847" w:rsidRPr="008C7261">
        <w:rPr>
          <w:lang w:val="en-GB"/>
        </w:rPr>
        <w:t>lighter instant snapshot of most of the same</w:t>
      </w:r>
      <w:r w:rsidRPr="008C7261">
        <w:rPr>
          <w:lang w:val="en-GB"/>
        </w:rPr>
        <w:t xml:space="preserve"> properties, but is inaccurate for a property such as CPU percentage as it is not possible to calculate from a single sample</w:t>
      </w:r>
      <w:r w:rsidR="00B26901" w:rsidRPr="008C7261">
        <w:rPr>
          <w:lang w:val="en-GB"/>
        </w:rPr>
        <w:t xml:space="preserve"> (</w:t>
      </w:r>
      <w:r w:rsidR="00CB60D0" w:rsidRPr="008C7261">
        <w:rPr>
          <w:lang w:val="en-GB"/>
        </w:rPr>
        <w:t>the CPU</w:t>
      </w:r>
      <w:r w:rsidR="00B26901" w:rsidRPr="008C7261">
        <w:rPr>
          <w:lang w:val="en-GB"/>
        </w:rPr>
        <w:t xml:space="preserve"> is either in use, or not in use)</w:t>
      </w:r>
      <w:r w:rsidR="00CF3103" w:rsidRPr="008C7261">
        <w:rPr>
          <w:lang w:val="en-GB"/>
        </w:rPr>
        <w:t xml:space="preserve">. It </w:t>
      </w:r>
      <w:r w:rsidR="00C52FB7" w:rsidRPr="008C7261">
        <w:rPr>
          <w:lang w:val="en-GB"/>
        </w:rPr>
        <w:t>instead</w:t>
      </w:r>
      <w:r w:rsidR="00CF3103" w:rsidRPr="008C7261">
        <w:rPr>
          <w:lang w:val="en-GB"/>
        </w:rPr>
        <w:t xml:space="preserve"> returns</w:t>
      </w:r>
      <w:r w:rsidR="00C52FB7" w:rsidRPr="008C7261">
        <w:rPr>
          <w:lang w:val="en-GB"/>
        </w:rPr>
        <w:t xml:space="preserve"> </w:t>
      </w:r>
      <w:r w:rsidR="00C0563E" w:rsidRPr="008C7261">
        <w:rPr>
          <w:lang w:val="en-GB"/>
        </w:rPr>
        <w:t xml:space="preserve">a </w:t>
      </w:r>
      <w:r w:rsidR="00C52FB7" w:rsidRPr="008C7261">
        <w:rPr>
          <w:lang w:val="en-GB"/>
        </w:rPr>
        <w:t>decaying average from over the last minute or less</w:t>
      </w:r>
      <w:r w:rsidRPr="008C7261">
        <w:rPr>
          <w:lang w:val="en-GB"/>
        </w:rPr>
        <w:t>.</w:t>
      </w:r>
      <w:r w:rsidR="003A7373" w:rsidRPr="008C7261">
        <w:rPr>
          <w:lang w:val="en-GB"/>
        </w:rPr>
        <w:t xml:space="preserve"> This means that top is likely to be more useful for the purpose of retrieving statistics during testing as is done during this thesis.</w:t>
      </w:r>
      <w:r w:rsidR="00BA33C3" w:rsidRPr="008C7261">
        <w:rPr>
          <w:lang w:val="en-GB"/>
        </w:rPr>
        <w:t xml:space="preserve"> </w:t>
      </w:r>
      <w:r w:rsidR="00572DD2" w:rsidRPr="008C7261">
        <w:rPr>
          <w:lang w:val="en-GB"/>
        </w:rPr>
        <w:t>[22]</w:t>
      </w:r>
      <w:r w:rsidR="00203E3D" w:rsidRPr="008C7261">
        <w:rPr>
          <w:lang w:val="en-GB"/>
        </w:rPr>
        <w:tab/>
      </w:r>
    </w:p>
    <w:p w14:paraId="3F572D0B" w14:textId="77777777" w:rsidR="00360F97" w:rsidRPr="008C7261" w:rsidRDefault="00360F97" w:rsidP="0079401F">
      <w:pPr>
        <w:rPr>
          <w:lang w:val="en-GB"/>
        </w:rPr>
      </w:pPr>
    </w:p>
    <w:p w14:paraId="0E67DBD6" w14:textId="4169563E" w:rsidR="00360F97" w:rsidRPr="008C7261" w:rsidRDefault="00360F97" w:rsidP="00360F97">
      <w:pPr>
        <w:pStyle w:val="Heading2"/>
      </w:pPr>
      <w:bookmarkStart w:id="22" w:name="_Toc324905813"/>
      <w:r w:rsidRPr="008C7261">
        <w:t>System Profiler</w:t>
      </w:r>
      <w:bookmarkEnd w:id="22"/>
    </w:p>
    <w:p w14:paraId="27F337C4" w14:textId="543A964D" w:rsidR="00310C69" w:rsidRPr="008C7261" w:rsidRDefault="007C4413" w:rsidP="00310C69">
      <w:pPr>
        <w:rPr>
          <w:lang w:val="en-GB"/>
        </w:rPr>
      </w:pPr>
      <w:r w:rsidRPr="008C7261">
        <w:rPr>
          <w:lang w:val="en-GB"/>
        </w:rPr>
        <w:t>The system profiler is an application bundled with OS X that creates reports on system configurations of both hardware and software. The output can be in both plain text and XML format. It was used to retrieve a list of installed applications on devices in</w:t>
      </w:r>
      <w:r w:rsidR="00EF0054" w:rsidRPr="008C7261">
        <w:rPr>
          <w:lang w:val="en-GB"/>
        </w:rPr>
        <w:t xml:space="preserve"> the prototype of this project, by running "system_profiler SPApplicationsDataType"</w:t>
      </w:r>
      <w:r w:rsidR="00DC68EC" w:rsidRPr="008C7261">
        <w:rPr>
          <w:lang w:val="en-GB"/>
        </w:rPr>
        <w:t>.</w:t>
      </w:r>
      <w:r w:rsidR="00EF0054" w:rsidRPr="008C7261">
        <w:rPr>
          <w:lang w:val="en-GB"/>
        </w:rPr>
        <w:t xml:space="preserve"> </w:t>
      </w:r>
      <w:r w:rsidR="00071CBF" w:rsidRPr="008C7261">
        <w:rPr>
          <w:lang w:val="en-GB"/>
        </w:rPr>
        <w:t xml:space="preserve">Note that the application also comes with a GUI, System </w:t>
      </w:r>
      <w:r w:rsidR="00D902A6" w:rsidRPr="008C7261">
        <w:rPr>
          <w:lang w:val="en-GB"/>
        </w:rPr>
        <w:t>Profiler, which</w:t>
      </w:r>
      <w:r w:rsidR="00071CBF" w:rsidRPr="008C7261">
        <w:rPr>
          <w:lang w:val="en-GB"/>
        </w:rPr>
        <w:t xml:space="preserve"> can be found under Utilities. </w:t>
      </w:r>
      <w:r w:rsidR="00310C69" w:rsidRPr="008C7261">
        <w:rPr>
          <w:lang w:val="en-GB"/>
        </w:rPr>
        <w:t>[29]</w:t>
      </w:r>
    </w:p>
    <w:p w14:paraId="00D3EDB9" w14:textId="77777777" w:rsidR="0096271F" w:rsidRPr="008C7261" w:rsidRDefault="0096271F" w:rsidP="00310C69">
      <w:pPr>
        <w:rPr>
          <w:lang w:val="en-GB"/>
        </w:rPr>
      </w:pPr>
    </w:p>
    <w:p w14:paraId="5D537439" w14:textId="6F22883B" w:rsidR="0096271F" w:rsidRPr="008C7261" w:rsidRDefault="00073F17" w:rsidP="0096271F">
      <w:pPr>
        <w:pStyle w:val="Heading2"/>
      </w:pPr>
      <w:bookmarkStart w:id="23" w:name="_Toc324905814"/>
      <w:r w:rsidRPr="008C7261">
        <w:t>Power Management Settings</w:t>
      </w:r>
      <w:bookmarkEnd w:id="23"/>
    </w:p>
    <w:p w14:paraId="10956138" w14:textId="412D9A5D" w:rsidR="0096271F" w:rsidRPr="008C7261" w:rsidRDefault="00F675A0" w:rsidP="0096271F">
      <w:pPr>
        <w:rPr>
          <w:lang w:val="en-GB"/>
        </w:rPr>
      </w:pPr>
      <w:r w:rsidRPr="008C7261">
        <w:rPr>
          <w:lang w:val="en-GB"/>
        </w:rPr>
        <w:t xml:space="preserve">Power Management Settings, or </w:t>
      </w:r>
      <w:r w:rsidR="00480438" w:rsidRPr="008C7261">
        <w:rPr>
          <w:lang w:val="en-GB"/>
        </w:rPr>
        <w:t>"</w:t>
      </w:r>
      <w:r w:rsidRPr="008C7261">
        <w:rPr>
          <w:lang w:val="en-GB"/>
        </w:rPr>
        <w:t>pmset</w:t>
      </w:r>
      <w:r w:rsidR="00480438" w:rsidRPr="008C7261">
        <w:rPr>
          <w:lang w:val="en-GB"/>
        </w:rPr>
        <w:t>"</w:t>
      </w:r>
      <w:r w:rsidRPr="008C7261">
        <w:rPr>
          <w:lang w:val="en-GB"/>
        </w:rPr>
        <w:t>, is an application in OS X for managing power settings. Amongst other things, it lets you get the percentage of battery left, set automatic restart, time idle sleep etc.</w:t>
      </w:r>
      <w:r w:rsidR="00E80EA0" w:rsidRPr="008C7261">
        <w:rPr>
          <w:lang w:val="en-GB"/>
        </w:rPr>
        <w:t xml:space="preserve"> It is used to get the battery percentage in the prototype of this project. </w:t>
      </w:r>
      <w:r w:rsidR="0096271F" w:rsidRPr="008C7261">
        <w:rPr>
          <w:lang w:val="en-GB"/>
        </w:rPr>
        <w:t>[30]</w:t>
      </w:r>
    </w:p>
    <w:p w14:paraId="3677E276" w14:textId="3037A7CD" w:rsidR="000D149E" w:rsidRPr="008C7261" w:rsidRDefault="000D149E" w:rsidP="0096271F">
      <w:pPr>
        <w:rPr>
          <w:lang w:val="en-GB"/>
        </w:rPr>
      </w:pPr>
      <w:r w:rsidRPr="008C7261">
        <w:rPr>
          <w:lang w:val="en-GB"/>
        </w:rPr>
        <w:t>Power Management Settings was used to retrieve the battery percentage value in the prototype of this project.</w:t>
      </w:r>
    </w:p>
    <w:p w14:paraId="2DCCCCB0" w14:textId="24D551BC" w:rsidR="00D729B2" w:rsidRPr="008C7261" w:rsidRDefault="00D729B2" w:rsidP="00D729B2">
      <w:pPr>
        <w:pStyle w:val="Heading2"/>
      </w:pPr>
      <w:bookmarkStart w:id="24" w:name="_Toc324905815"/>
      <w:r w:rsidRPr="008C7261">
        <w:t>Tailored Tools</w:t>
      </w:r>
      <w:bookmarkEnd w:id="24"/>
    </w:p>
    <w:p w14:paraId="620D9E9D" w14:textId="307EBD47" w:rsidR="00FD7439" w:rsidRPr="008C7261" w:rsidRDefault="00FD7439" w:rsidP="00FD7439">
      <w:pPr>
        <w:rPr>
          <w:lang w:val="en-GB"/>
        </w:rPr>
      </w:pPr>
      <w:r w:rsidRPr="008C7261">
        <w:rPr>
          <w:lang w:val="en-GB"/>
        </w:rPr>
        <w:t>A n</w:t>
      </w:r>
      <w:r w:rsidR="00DB3603" w:rsidRPr="008C7261">
        <w:rPr>
          <w:lang w:val="en-GB"/>
        </w:rPr>
        <w:t xml:space="preserve">umber of tools were written </w:t>
      </w:r>
      <w:r w:rsidRPr="008C7261">
        <w:rPr>
          <w:lang w:val="en-GB"/>
        </w:rPr>
        <w:t>either for testing and evaluation, or debugging.</w:t>
      </w:r>
      <w:r w:rsidR="00DB3603" w:rsidRPr="008C7261">
        <w:rPr>
          <w:lang w:val="en-GB"/>
        </w:rPr>
        <w:t xml:space="preserve"> </w:t>
      </w:r>
      <w:r w:rsidR="00F43B4D" w:rsidRPr="008C7261">
        <w:rPr>
          <w:lang w:val="en-GB"/>
        </w:rPr>
        <w:t>A short list of the tools and their use is presented here.</w:t>
      </w:r>
      <w:r w:rsidR="006C3665" w:rsidRPr="008C7261">
        <w:rPr>
          <w:lang w:val="en-GB"/>
        </w:rPr>
        <w:t xml:space="preserve"> Their </w:t>
      </w:r>
      <w:r w:rsidR="0084150D" w:rsidRPr="008C7261">
        <w:rPr>
          <w:lang w:val="en-GB"/>
        </w:rPr>
        <w:t>implementation</w:t>
      </w:r>
      <w:r w:rsidR="006C3665" w:rsidRPr="008C7261">
        <w:rPr>
          <w:lang w:val="en-GB"/>
        </w:rPr>
        <w:t xml:space="preserve"> will be explained more in detail in the next chapter.</w:t>
      </w:r>
    </w:p>
    <w:p w14:paraId="727CFAE7" w14:textId="3FB2681A" w:rsidR="00C1610B" w:rsidRPr="008C7261" w:rsidRDefault="00C1610B" w:rsidP="00091584">
      <w:pPr>
        <w:pStyle w:val="Heading3"/>
        <w:rPr>
          <w:lang w:val="en-GB"/>
        </w:rPr>
      </w:pPr>
      <w:bookmarkStart w:id="25" w:name="_Toc324905816"/>
      <w:r w:rsidRPr="008C7261">
        <w:rPr>
          <w:lang w:val="en-GB"/>
        </w:rPr>
        <w:lastRenderedPageBreak/>
        <w:t>SimpleTxt</w:t>
      </w:r>
      <w:bookmarkEnd w:id="25"/>
    </w:p>
    <w:p w14:paraId="1466ADB4" w14:textId="70C0D018" w:rsidR="00FB6B49" w:rsidRPr="008C7261" w:rsidRDefault="00FB6B49" w:rsidP="00FB6B49">
      <w:pPr>
        <w:rPr>
          <w:lang w:val="en-GB"/>
        </w:rPr>
      </w:pPr>
      <w:r w:rsidRPr="008C7261">
        <w:rPr>
          <w:lang w:val="en-GB"/>
        </w:rPr>
        <w:t xml:space="preserve">SimpleTxt is a small and simple text editor, built to go with the prototype to show how the system can cooperate with application. </w:t>
      </w:r>
      <w:r w:rsidR="006F3C7F" w:rsidRPr="008C7261">
        <w:rPr>
          <w:lang w:val="en-GB"/>
        </w:rPr>
        <w:t>The application has a GUI with some limited functionality; editing text, making text bold, making text underlined, and making text italic.</w:t>
      </w:r>
      <w:r w:rsidR="00187624" w:rsidRPr="008C7261">
        <w:rPr>
          <w:lang w:val="en-GB"/>
        </w:rPr>
        <w:t xml:space="preserve"> The application also allows for opening and saving of files. </w:t>
      </w:r>
      <w:r w:rsidR="008A1ACD" w:rsidRPr="008C7261">
        <w:rPr>
          <w:lang w:val="en-GB"/>
        </w:rPr>
        <w:t>All of the same functionality is implemented to work with the distributed system too.</w:t>
      </w:r>
    </w:p>
    <w:p w14:paraId="2D7A5119" w14:textId="54203423" w:rsidR="00C1610B" w:rsidRPr="008C7261" w:rsidRDefault="00C1610B" w:rsidP="00091584">
      <w:pPr>
        <w:pStyle w:val="Heading3"/>
        <w:rPr>
          <w:lang w:val="en-GB"/>
        </w:rPr>
      </w:pPr>
      <w:bookmarkStart w:id="26" w:name="_Toc324905817"/>
      <w:r w:rsidRPr="008C7261">
        <w:rPr>
          <w:lang w:val="en-GB"/>
        </w:rPr>
        <w:t>Overview GUI</w:t>
      </w:r>
      <w:bookmarkEnd w:id="26"/>
    </w:p>
    <w:p w14:paraId="6C28684D" w14:textId="41B0FA94" w:rsidR="006C3665" w:rsidRPr="008C7261" w:rsidRDefault="00853108" w:rsidP="006C3665">
      <w:pPr>
        <w:rPr>
          <w:lang w:val="en-GB"/>
        </w:rPr>
      </w:pPr>
      <w:r w:rsidRPr="008C7261">
        <w:rPr>
          <w:lang w:val="en-GB"/>
        </w:rPr>
        <w:t>The overview GUI, or control panel, presents a view of the prototype system as a whole.</w:t>
      </w:r>
      <w:r w:rsidR="006D7A2F" w:rsidRPr="008C7261">
        <w:rPr>
          <w:lang w:val="en-GB"/>
        </w:rPr>
        <w:t xml:space="preserve"> It contains an excerpt of</w:t>
      </w:r>
      <w:r w:rsidR="00085644" w:rsidRPr="008C7261">
        <w:rPr>
          <w:lang w:val="en-GB"/>
        </w:rPr>
        <w:t xml:space="preserve"> the GUI of all running daemons</w:t>
      </w:r>
      <w:r w:rsidR="006D7A2F" w:rsidRPr="008C7261">
        <w:rPr>
          <w:lang w:val="en-GB"/>
        </w:rPr>
        <w:t xml:space="preserve"> and their combined CPU and memory usage.</w:t>
      </w:r>
      <w:r w:rsidR="00085644" w:rsidRPr="008C7261">
        <w:rPr>
          <w:lang w:val="en-GB"/>
        </w:rPr>
        <w:t xml:space="preserve"> </w:t>
      </w:r>
      <w:r w:rsidR="00AA1988" w:rsidRPr="008C7261">
        <w:rPr>
          <w:lang w:val="en-GB"/>
        </w:rPr>
        <w:t>A link to each daemons files and applications interface is given together with the excerpt of the corresponding daemon.</w:t>
      </w:r>
    </w:p>
    <w:p w14:paraId="2BE5B320" w14:textId="69AC4D2F" w:rsidR="00B20AE2" w:rsidRPr="008C7261" w:rsidRDefault="00B20AE2" w:rsidP="006C3665">
      <w:pPr>
        <w:rPr>
          <w:lang w:val="en-GB"/>
        </w:rPr>
      </w:pPr>
      <w:r w:rsidRPr="008C7261">
        <w:rPr>
          <w:lang w:val="en-GB"/>
        </w:rPr>
        <w:t xml:space="preserve">There is also functionality for changing global variables such as; how long to log values counted towards coordinator selection, how to weigh the different variables used in coordinator selection, and how often to </w:t>
      </w:r>
      <w:r w:rsidR="005D4511" w:rsidRPr="008C7261">
        <w:rPr>
          <w:lang w:val="en-GB"/>
        </w:rPr>
        <w:t>evaluate</w:t>
      </w:r>
      <w:r w:rsidRPr="008C7261">
        <w:rPr>
          <w:lang w:val="en-GB"/>
        </w:rPr>
        <w:t xml:space="preserve"> the coordinator.</w:t>
      </w:r>
      <w:r w:rsidR="00291503" w:rsidRPr="008C7261">
        <w:rPr>
          <w:lang w:val="en-GB"/>
        </w:rPr>
        <w:t xml:space="preserve"> </w:t>
      </w:r>
      <w:r w:rsidR="007D2D3B" w:rsidRPr="008C7261">
        <w:rPr>
          <w:lang w:val="en-GB"/>
        </w:rPr>
        <w:t xml:space="preserve">The interface will only update when refreshed. </w:t>
      </w:r>
      <w:r w:rsidR="00F07028" w:rsidRPr="008C7261">
        <w:rPr>
          <w:lang w:val="en-GB"/>
        </w:rPr>
        <w:t xml:space="preserve">The number of daemons will be </w:t>
      </w:r>
      <w:r w:rsidR="005D4511" w:rsidRPr="008C7261">
        <w:rPr>
          <w:lang w:val="en-GB"/>
        </w:rPr>
        <w:t>recounted</w:t>
      </w:r>
      <w:r w:rsidR="00F07028" w:rsidRPr="008C7261">
        <w:rPr>
          <w:lang w:val="en-GB"/>
        </w:rPr>
        <w:t xml:space="preserve"> as well when the refresh request is </w:t>
      </w:r>
      <w:r w:rsidR="005D4511" w:rsidRPr="008C7261">
        <w:rPr>
          <w:lang w:val="en-GB"/>
        </w:rPr>
        <w:t>received</w:t>
      </w:r>
      <w:r w:rsidR="00F07028" w:rsidRPr="008C7261">
        <w:rPr>
          <w:lang w:val="en-GB"/>
        </w:rPr>
        <w:t>.</w:t>
      </w:r>
    </w:p>
    <w:p w14:paraId="3A5094C6" w14:textId="78E91E82" w:rsidR="00C1610B" w:rsidRPr="008C7261" w:rsidRDefault="00C1610B" w:rsidP="00091584">
      <w:pPr>
        <w:pStyle w:val="Heading3"/>
        <w:rPr>
          <w:lang w:val="en-GB"/>
        </w:rPr>
      </w:pPr>
      <w:bookmarkStart w:id="27" w:name="_Toc324905818"/>
      <w:r w:rsidRPr="008C7261">
        <w:rPr>
          <w:lang w:val="en-GB"/>
        </w:rPr>
        <w:t>Logger</w:t>
      </w:r>
      <w:bookmarkEnd w:id="27"/>
    </w:p>
    <w:p w14:paraId="5A1F53FB" w14:textId="11888C3C" w:rsidR="00132A02" w:rsidRPr="008C7261" w:rsidRDefault="00132A02" w:rsidP="00132A02">
      <w:pPr>
        <w:rPr>
          <w:lang w:val="en-GB"/>
        </w:rPr>
      </w:pPr>
      <w:r w:rsidRPr="008C7261">
        <w:rPr>
          <w:lang w:val="en-GB"/>
        </w:rPr>
        <w:t xml:space="preserve">The logger is a testing tool. It finds all running daemons, and logs their individual CPU and memory usage. </w:t>
      </w:r>
      <w:r w:rsidR="005B4EFB" w:rsidRPr="008C7261">
        <w:rPr>
          <w:lang w:val="en-GB"/>
        </w:rPr>
        <w:t>It takes samples every thr</w:t>
      </w:r>
      <w:r w:rsidR="004624D3" w:rsidRPr="008C7261">
        <w:rPr>
          <w:lang w:val="en-GB"/>
        </w:rPr>
        <w:t>ee seconds until it receives a &lt;stop&gt;</w:t>
      </w:r>
      <w:r w:rsidR="005B4EFB" w:rsidRPr="008C7261">
        <w:rPr>
          <w:lang w:val="en-GB"/>
        </w:rPr>
        <w:t xml:space="preserve"> command, or for the number of seconds passed as an argument when the tool is started.</w:t>
      </w:r>
      <w:r w:rsidR="00467890" w:rsidRPr="008C7261">
        <w:rPr>
          <w:lang w:val="en-GB"/>
        </w:rPr>
        <w:t xml:space="preserve"> </w:t>
      </w:r>
    </w:p>
    <w:p w14:paraId="7F2B40AC" w14:textId="19CC638B" w:rsidR="00467890" w:rsidRPr="008C7261" w:rsidRDefault="00467890" w:rsidP="00132A02">
      <w:pPr>
        <w:rPr>
          <w:lang w:val="en-GB"/>
        </w:rPr>
      </w:pPr>
      <w:r w:rsidRPr="008C7261">
        <w:rPr>
          <w:lang w:val="en-GB"/>
        </w:rPr>
        <w:t>A dump of the values logged for each daemon is created under logs/&lt;date and time&gt;, together with a simple HTML document showing any note</w:t>
      </w:r>
      <w:r w:rsidR="006A1836" w:rsidRPr="008C7261">
        <w:rPr>
          <w:lang w:val="en-GB"/>
        </w:rPr>
        <w:t>worthy statistics in graph format</w:t>
      </w:r>
      <w:r w:rsidRPr="008C7261">
        <w:rPr>
          <w:lang w:val="en-GB"/>
        </w:rPr>
        <w:t>. The HTML out</w:t>
      </w:r>
      <w:r w:rsidR="00753D47" w:rsidRPr="008C7261">
        <w:rPr>
          <w:lang w:val="en-GB"/>
        </w:rPr>
        <w:t>put only shows values above 0.0, while the dumps contain all data logged</w:t>
      </w:r>
      <w:r w:rsidR="0085097C" w:rsidRPr="008C7261">
        <w:rPr>
          <w:lang w:val="en-GB"/>
        </w:rPr>
        <w:t xml:space="preserve"> .txt files</w:t>
      </w:r>
      <w:r w:rsidR="00753D47" w:rsidRPr="008C7261">
        <w:rPr>
          <w:lang w:val="en-GB"/>
        </w:rPr>
        <w:t>.</w:t>
      </w:r>
    </w:p>
    <w:p w14:paraId="406835EA" w14:textId="22444C87" w:rsidR="00C1610B" w:rsidRPr="008C7261" w:rsidRDefault="00C1610B" w:rsidP="00091584">
      <w:pPr>
        <w:pStyle w:val="Heading3"/>
        <w:rPr>
          <w:lang w:val="en-GB"/>
        </w:rPr>
      </w:pPr>
      <w:bookmarkStart w:id="28" w:name="_Toc324905819"/>
      <w:r w:rsidRPr="008C7261">
        <w:rPr>
          <w:lang w:val="en-GB"/>
        </w:rPr>
        <w:t>File Adder</w:t>
      </w:r>
      <w:bookmarkEnd w:id="28"/>
    </w:p>
    <w:p w14:paraId="4885E7F3" w14:textId="369F6C96" w:rsidR="00C1610B" w:rsidRPr="008C7261" w:rsidRDefault="00516CBE" w:rsidP="00FD7439">
      <w:pPr>
        <w:rPr>
          <w:lang w:val="en-GB"/>
        </w:rPr>
      </w:pPr>
      <w:r w:rsidRPr="008C7261">
        <w:rPr>
          <w:lang w:val="en-GB"/>
        </w:rPr>
        <w:t xml:space="preserve">The file adder is a tool for testing the prototype system. It can be used to </w:t>
      </w:r>
      <w:r w:rsidR="007245AC" w:rsidRPr="008C7261">
        <w:rPr>
          <w:lang w:val="en-GB"/>
        </w:rPr>
        <w:t>continuously</w:t>
      </w:r>
      <w:r w:rsidRPr="008C7261">
        <w:rPr>
          <w:lang w:val="en-GB"/>
        </w:rPr>
        <w:t xml:space="preserve"> add files to the system. It takes </w:t>
      </w:r>
      <w:r w:rsidR="00CE6735" w:rsidRPr="008C7261">
        <w:rPr>
          <w:lang w:val="en-GB"/>
        </w:rPr>
        <w:t>three</w:t>
      </w:r>
      <w:r w:rsidRPr="008C7261">
        <w:rPr>
          <w:lang w:val="en-GB"/>
        </w:rPr>
        <w:t xml:space="preserve"> arguments; target daemon,</w:t>
      </w:r>
      <w:r w:rsidR="004C044E" w:rsidRPr="008C7261">
        <w:rPr>
          <w:lang w:val="en-GB"/>
        </w:rPr>
        <w:t xml:space="preserve"> refresh interval</w:t>
      </w:r>
      <w:r w:rsidR="007A5170" w:rsidRPr="008C7261">
        <w:rPr>
          <w:lang w:val="en-GB"/>
        </w:rPr>
        <w:t xml:space="preserve"> (in file additions),</w:t>
      </w:r>
      <w:r w:rsidRPr="008C7261">
        <w:rPr>
          <w:lang w:val="en-GB"/>
        </w:rPr>
        <w:t xml:space="preserve"> and number of files to add. </w:t>
      </w:r>
      <w:r w:rsidR="008B4BD2" w:rsidRPr="008C7261">
        <w:rPr>
          <w:lang w:val="en-GB"/>
        </w:rPr>
        <w:t>Number of</w:t>
      </w:r>
      <w:r w:rsidR="00A254F5" w:rsidRPr="008C7261">
        <w:rPr>
          <w:lang w:val="en-GB"/>
        </w:rPr>
        <w:t xml:space="preserve"> files is an optional </w:t>
      </w:r>
      <w:r w:rsidR="007245AC" w:rsidRPr="008C7261">
        <w:rPr>
          <w:lang w:val="en-GB"/>
        </w:rPr>
        <w:t>argument;</w:t>
      </w:r>
      <w:r w:rsidR="00A254F5" w:rsidRPr="008C7261">
        <w:rPr>
          <w:lang w:val="en-GB"/>
        </w:rPr>
        <w:t xml:space="preserve"> if it is empty it will run until a </w:t>
      </w:r>
      <w:r w:rsidR="00DC34F3" w:rsidRPr="008C7261">
        <w:rPr>
          <w:lang w:val="en-GB"/>
        </w:rPr>
        <w:t>&lt;stop&gt;</w:t>
      </w:r>
      <w:r w:rsidR="00A254F5" w:rsidRPr="008C7261">
        <w:rPr>
          <w:lang w:val="en-GB"/>
        </w:rPr>
        <w:t xml:space="preserve"> command is received.</w:t>
      </w:r>
      <w:r w:rsidR="009934D9" w:rsidRPr="008C7261">
        <w:rPr>
          <w:lang w:val="en-GB"/>
        </w:rPr>
        <w:t xml:space="preserve"> Type of synchronization or refresh can</w:t>
      </w:r>
      <w:r w:rsidR="00DC34F3" w:rsidRPr="008C7261">
        <w:rPr>
          <w:lang w:val="en-GB"/>
        </w:rPr>
        <w:t xml:space="preserve"> be set after start by </w:t>
      </w:r>
      <w:r w:rsidR="006E12D3" w:rsidRPr="008C7261">
        <w:rPr>
          <w:lang w:val="en-GB"/>
        </w:rPr>
        <w:t>typing</w:t>
      </w:r>
      <w:r w:rsidR="00DC34F3" w:rsidRPr="008C7261">
        <w:rPr>
          <w:lang w:val="en-GB"/>
        </w:rPr>
        <w:t xml:space="preserve"> &lt;apps&gt; or &lt;objs&gt;</w:t>
      </w:r>
      <w:r w:rsidR="00D627FB" w:rsidRPr="008C7261">
        <w:rPr>
          <w:lang w:val="en-GB"/>
        </w:rPr>
        <w:t>.</w:t>
      </w:r>
    </w:p>
    <w:p w14:paraId="16B9CC2C" w14:textId="5DBF83EB" w:rsidR="00873219" w:rsidRPr="008C7261" w:rsidRDefault="004E7D30" w:rsidP="00FD7439">
      <w:pPr>
        <w:rPr>
          <w:lang w:val="en-GB"/>
        </w:rPr>
      </w:pPr>
      <w:r w:rsidRPr="008C7261">
        <w:rPr>
          <w:lang w:val="en-GB"/>
        </w:rPr>
        <w:t>Examples</w:t>
      </w:r>
      <w:r w:rsidR="00873219" w:rsidRPr="008C7261">
        <w:rPr>
          <w:lang w:val="en-GB"/>
        </w:rPr>
        <w:t xml:space="preserve">: </w:t>
      </w:r>
    </w:p>
    <w:p w14:paraId="0EBC901F" w14:textId="286D6339" w:rsidR="003126B8" w:rsidRPr="008C7261" w:rsidRDefault="00003A52" w:rsidP="007D5C52">
      <w:pPr>
        <w:pStyle w:val="ListParagraph"/>
        <w:numPr>
          <w:ilvl w:val="0"/>
          <w:numId w:val="36"/>
        </w:numPr>
        <w:rPr>
          <w:noProof w:val="0"/>
        </w:rPr>
      </w:pPr>
      <w:r w:rsidRPr="008C7261">
        <w:rPr>
          <w:noProof w:val="0"/>
        </w:rPr>
        <w:t>&lt;</w:t>
      </w:r>
      <w:r w:rsidR="00873219" w:rsidRPr="008C7261">
        <w:rPr>
          <w:noProof w:val="0"/>
        </w:rPr>
        <w:t>./file_adder daemon_8591</w:t>
      </w:r>
      <w:r w:rsidR="0091601F" w:rsidRPr="008C7261">
        <w:rPr>
          <w:noProof w:val="0"/>
        </w:rPr>
        <w:t xml:space="preserve"> 10 200</w:t>
      </w:r>
      <w:r w:rsidRPr="008C7261">
        <w:rPr>
          <w:noProof w:val="0"/>
        </w:rPr>
        <w:t>&gt;</w:t>
      </w:r>
    </w:p>
    <w:p w14:paraId="71A7F9A3" w14:textId="4AB30B76" w:rsidR="00DA4510" w:rsidRPr="008C7261" w:rsidRDefault="00AC3835" w:rsidP="003126B8">
      <w:pPr>
        <w:ind w:left="360"/>
        <w:rPr>
          <w:lang w:val="en-GB"/>
        </w:rPr>
      </w:pPr>
      <w:r w:rsidRPr="008C7261">
        <w:rPr>
          <w:lang w:val="en-GB"/>
        </w:rPr>
        <w:t xml:space="preserve">Adds </w:t>
      </w:r>
      <w:r w:rsidR="0070571C" w:rsidRPr="008C7261">
        <w:rPr>
          <w:lang w:val="en-GB"/>
        </w:rPr>
        <w:t>200 files to daemon with port at</w:t>
      </w:r>
      <w:r w:rsidRPr="008C7261">
        <w:rPr>
          <w:lang w:val="en-GB"/>
        </w:rPr>
        <w:t xml:space="preserve"> 8591, and sends a synchronization request</w:t>
      </w:r>
      <w:r w:rsidR="00F853E5" w:rsidRPr="008C7261">
        <w:rPr>
          <w:lang w:val="en-GB"/>
        </w:rPr>
        <w:t xml:space="preserve"> at the beginning, and</w:t>
      </w:r>
      <w:r w:rsidRPr="008C7261">
        <w:rPr>
          <w:lang w:val="en-GB"/>
        </w:rPr>
        <w:t xml:space="preserve"> after every 10 adds.</w:t>
      </w:r>
      <w:r w:rsidR="00F903D4" w:rsidRPr="008C7261">
        <w:rPr>
          <w:lang w:val="en-GB"/>
        </w:rPr>
        <w:t xml:space="preserve"> Refresh returns when objects are </w:t>
      </w:r>
      <w:r w:rsidR="0082029C" w:rsidRPr="008C7261">
        <w:rPr>
          <w:lang w:val="en-GB"/>
        </w:rPr>
        <w:t>synchronized</w:t>
      </w:r>
      <w:r w:rsidR="00F903D4" w:rsidRPr="008C7261">
        <w:rPr>
          <w:lang w:val="en-GB"/>
        </w:rPr>
        <w:t>.</w:t>
      </w:r>
    </w:p>
    <w:p w14:paraId="062F9B6B" w14:textId="7B8DBD78" w:rsidR="007A0E59" w:rsidRPr="008C7261" w:rsidRDefault="00003A52" w:rsidP="007D5C52">
      <w:pPr>
        <w:pStyle w:val="ListParagraph"/>
        <w:numPr>
          <w:ilvl w:val="0"/>
          <w:numId w:val="36"/>
        </w:numPr>
        <w:rPr>
          <w:noProof w:val="0"/>
        </w:rPr>
      </w:pPr>
      <w:r w:rsidRPr="008C7261">
        <w:rPr>
          <w:noProof w:val="0"/>
        </w:rPr>
        <w:t>&lt;</w:t>
      </w:r>
      <w:r w:rsidR="00A86A49" w:rsidRPr="008C7261">
        <w:rPr>
          <w:noProof w:val="0"/>
        </w:rPr>
        <w:t>./file_adder daemon_8593</w:t>
      </w:r>
      <w:r w:rsidR="00A76F42" w:rsidRPr="008C7261">
        <w:rPr>
          <w:noProof w:val="0"/>
        </w:rPr>
        <w:t xml:space="preserve"> 1</w:t>
      </w:r>
      <w:r w:rsidRPr="008C7261">
        <w:rPr>
          <w:noProof w:val="0"/>
        </w:rPr>
        <w:t>&gt;</w:t>
      </w:r>
    </w:p>
    <w:p w14:paraId="2B2A7E1B" w14:textId="3BCE719C" w:rsidR="00A86A49" w:rsidRPr="008C7261" w:rsidRDefault="007A0E59" w:rsidP="007A0E59">
      <w:pPr>
        <w:ind w:left="360"/>
        <w:rPr>
          <w:lang w:val="en-GB"/>
        </w:rPr>
      </w:pPr>
      <w:r w:rsidRPr="008C7261">
        <w:rPr>
          <w:lang w:val="en-GB"/>
        </w:rPr>
        <w:tab/>
      </w:r>
      <w:r w:rsidR="00A86A49" w:rsidRPr="008C7261">
        <w:rPr>
          <w:lang w:val="en-GB"/>
        </w:rPr>
        <w:t>Adds f</w:t>
      </w:r>
      <w:r w:rsidR="0070571C" w:rsidRPr="008C7261">
        <w:rPr>
          <w:lang w:val="en-GB"/>
        </w:rPr>
        <w:t>iles to daemon with port at</w:t>
      </w:r>
      <w:r w:rsidR="00A86A49" w:rsidRPr="008C7261">
        <w:rPr>
          <w:lang w:val="en-GB"/>
        </w:rPr>
        <w:t xml:space="preserve"> 8593</w:t>
      </w:r>
      <w:r w:rsidR="0070571C" w:rsidRPr="008C7261">
        <w:rPr>
          <w:lang w:val="en-GB"/>
        </w:rPr>
        <w:t xml:space="preserve"> until it receives a stop command</w:t>
      </w:r>
      <w:r w:rsidR="00A86A49" w:rsidRPr="008C7261">
        <w:rPr>
          <w:lang w:val="en-GB"/>
        </w:rPr>
        <w:t xml:space="preserve">, and sends a synchronization request at the beginning, and after every </w:t>
      </w:r>
      <w:r w:rsidR="000C0FB4" w:rsidRPr="008C7261">
        <w:rPr>
          <w:lang w:val="en-GB"/>
        </w:rPr>
        <w:t>single add</w:t>
      </w:r>
      <w:r w:rsidR="00A86A49" w:rsidRPr="008C7261">
        <w:rPr>
          <w:lang w:val="en-GB"/>
        </w:rPr>
        <w:t>.</w:t>
      </w:r>
      <w:r w:rsidR="00683791" w:rsidRPr="008C7261">
        <w:rPr>
          <w:lang w:val="en-GB"/>
        </w:rPr>
        <w:t xml:space="preserve"> Refresh returns when objects are </w:t>
      </w:r>
      <w:r w:rsidR="0082029C" w:rsidRPr="008C7261">
        <w:rPr>
          <w:lang w:val="en-GB"/>
        </w:rPr>
        <w:t>synchronized</w:t>
      </w:r>
      <w:r w:rsidR="00F903D4" w:rsidRPr="008C7261">
        <w:rPr>
          <w:lang w:val="en-GB"/>
        </w:rPr>
        <w:t>.</w:t>
      </w:r>
    </w:p>
    <w:p w14:paraId="156704D2" w14:textId="07AA9571" w:rsidR="00D23BDE" w:rsidRPr="008C7261" w:rsidRDefault="00003A52" w:rsidP="007D5C52">
      <w:pPr>
        <w:pStyle w:val="ListParagraph"/>
        <w:numPr>
          <w:ilvl w:val="0"/>
          <w:numId w:val="36"/>
        </w:numPr>
        <w:rPr>
          <w:noProof w:val="0"/>
        </w:rPr>
      </w:pPr>
      <w:r w:rsidRPr="008C7261">
        <w:rPr>
          <w:noProof w:val="0"/>
        </w:rPr>
        <w:t>&lt;</w:t>
      </w:r>
      <w:r w:rsidR="00A65146" w:rsidRPr="008C7261">
        <w:rPr>
          <w:noProof w:val="0"/>
        </w:rPr>
        <w:t>./file_adder daemon_8593 1</w:t>
      </w:r>
    </w:p>
    <w:p w14:paraId="13731A98" w14:textId="3633B272" w:rsidR="00F369A0" w:rsidRPr="008C7261" w:rsidRDefault="00D23BDE" w:rsidP="00D23BDE">
      <w:pPr>
        <w:ind w:left="360"/>
        <w:rPr>
          <w:lang w:val="en-GB"/>
        </w:rPr>
      </w:pPr>
      <w:r w:rsidRPr="008C7261">
        <w:rPr>
          <w:lang w:val="en-GB"/>
        </w:rPr>
        <w:tab/>
      </w:r>
      <w:r w:rsidR="00DF45E3" w:rsidRPr="008C7261">
        <w:rPr>
          <w:lang w:val="en-GB"/>
        </w:rPr>
        <w:t>apps</w:t>
      </w:r>
      <w:r w:rsidR="00003A52" w:rsidRPr="008C7261">
        <w:rPr>
          <w:lang w:val="en-GB"/>
        </w:rPr>
        <w:t>&gt;</w:t>
      </w:r>
    </w:p>
    <w:p w14:paraId="73051BDB" w14:textId="35CAEE54" w:rsidR="0069025E" w:rsidRPr="008C7261" w:rsidRDefault="00F369A0" w:rsidP="000D4DCE">
      <w:pPr>
        <w:ind w:left="360"/>
        <w:rPr>
          <w:lang w:val="en-GB"/>
        </w:rPr>
      </w:pPr>
      <w:r w:rsidRPr="008C7261">
        <w:rPr>
          <w:lang w:val="en-GB"/>
        </w:rPr>
        <w:tab/>
      </w:r>
      <w:r w:rsidR="00A65146" w:rsidRPr="008C7261">
        <w:rPr>
          <w:lang w:val="en-GB"/>
        </w:rPr>
        <w:t>Adds files to daemon with port at 8593 until it receives a stop command, and sends a synchronization request at the beginning, and after every single add.</w:t>
      </w:r>
      <w:r w:rsidR="00517E20" w:rsidRPr="008C7261">
        <w:rPr>
          <w:lang w:val="en-GB"/>
        </w:rPr>
        <w:t xml:space="preserve"> Refresh returns when both objects and applications are </w:t>
      </w:r>
      <w:r w:rsidR="007A7F64" w:rsidRPr="008C7261">
        <w:rPr>
          <w:lang w:val="en-GB"/>
        </w:rPr>
        <w:t>synchronized</w:t>
      </w:r>
      <w:r w:rsidR="00517E20" w:rsidRPr="008C7261">
        <w:rPr>
          <w:lang w:val="en-GB"/>
        </w:rPr>
        <w:t>.</w:t>
      </w:r>
    </w:p>
    <w:p w14:paraId="2B74C1EA" w14:textId="394000F4" w:rsidR="00215E44" w:rsidRPr="008C7261" w:rsidRDefault="00215E44" w:rsidP="00215E44">
      <w:pPr>
        <w:pStyle w:val="Heading3"/>
        <w:rPr>
          <w:lang w:val="en-GB"/>
        </w:rPr>
      </w:pPr>
      <w:bookmarkStart w:id="29" w:name="_Toc324905820"/>
      <w:r w:rsidRPr="008C7261">
        <w:rPr>
          <w:lang w:val="en-GB"/>
        </w:rPr>
        <w:lastRenderedPageBreak/>
        <w:t>The Application List Creator</w:t>
      </w:r>
      <w:bookmarkEnd w:id="29"/>
    </w:p>
    <w:p w14:paraId="1D56B492" w14:textId="63948251" w:rsidR="004122E9" w:rsidRPr="008C7261" w:rsidRDefault="004122E9" w:rsidP="004122E9">
      <w:pPr>
        <w:rPr>
          <w:lang w:val="en-GB"/>
        </w:rPr>
      </w:pPr>
      <w:r w:rsidRPr="008C7261">
        <w:rPr>
          <w:lang w:val="en-GB"/>
        </w:rPr>
        <w:t>The application list creator is a tool that emulates the system profiler, but instead of returning the actual list of installed applications, returns the list given to it. It makes it easier to test the prototype by feeding various amounts of applications to include in its single system view of applications.</w:t>
      </w:r>
      <w:r w:rsidR="00E10E25" w:rsidRPr="008C7261">
        <w:rPr>
          <w:lang w:val="en-GB"/>
        </w:rPr>
        <w:t xml:space="preserve"> The list it returns </w:t>
      </w:r>
      <w:r w:rsidR="00503809" w:rsidRPr="008C7261">
        <w:rPr>
          <w:lang w:val="en-GB"/>
        </w:rPr>
        <w:t>is</w:t>
      </w:r>
      <w:r w:rsidR="00E10E25" w:rsidRPr="008C7261">
        <w:rPr>
          <w:lang w:val="en-GB"/>
        </w:rPr>
        <w:t xml:space="preserve"> whatever is present in the list.txt file, where </w:t>
      </w:r>
      <w:r w:rsidR="00503809" w:rsidRPr="008C7261">
        <w:rPr>
          <w:lang w:val="en-GB"/>
        </w:rPr>
        <w:t>a new line separates each application</w:t>
      </w:r>
      <w:r w:rsidR="00E10E25" w:rsidRPr="008C7261">
        <w:rPr>
          <w:lang w:val="en-GB"/>
        </w:rPr>
        <w:t>.</w:t>
      </w:r>
    </w:p>
    <w:p w14:paraId="7BAC3635" w14:textId="330C5A78" w:rsidR="00516CBE" w:rsidRPr="00D44A89" w:rsidRDefault="00487841" w:rsidP="00516CBE">
      <w:pPr>
        <w:pStyle w:val="Heading2"/>
      </w:pPr>
      <w:bookmarkStart w:id="30" w:name="_Toc324905821"/>
      <w:r w:rsidRPr="00D44A89">
        <w:t>Running the Prototype</w:t>
      </w:r>
      <w:bookmarkEnd w:id="30"/>
    </w:p>
    <w:p w14:paraId="3D8CFCFE" w14:textId="5961BFD3" w:rsidR="000E20C3" w:rsidRPr="008C7261" w:rsidRDefault="00862004" w:rsidP="004B13EE">
      <w:pPr>
        <w:rPr>
          <w:lang w:val="en-GB"/>
        </w:rPr>
      </w:pPr>
      <w:r w:rsidRPr="008C7261">
        <w:rPr>
          <w:lang w:val="en-GB"/>
        </w:rPr>
        <w:t xml:space="preserve">The </w:t>
      </w:r>
      <w:r w:rsidR="00D44A89">
        <w:rPr>
          <w:lang w:val="en-GB"/>
        </w:rPr>
        <w:t>script</w:t>
      </w:r>
      <w:r w:rsidRPr="008C7261">
        <w:rPr>
          <w:lang w:val="en-GB"/>
        </w:rPr>
        <w:t xml:space="preserve"> </w:t>
      </w:r>
      <w:r w:rsidR="00AA7C59" w:rsidRPr="008C7261">
        <w:rPr>
          <w:lang w:val="en-GB"/>
        </w:rPr>
        <w:t>run.sh s</w:t>
      </w:r>
      <w:r w:rsidR="00AD6745" w:rsidRPr="008C7261">
        <w:rPr>
          <w:lang w:val="en-GB"/>
        </w:rPr>
        <w:t>tarts a set number of daemons with specified coord</w:t>
      </w:r>
      <w:r w:rsidR="00F65CB6" w:rsidRPr="008C7261">
        <w:rPr>
          <w:lang w:val="en-GB"/>
        </w:rPr>
        <w:t>inator mode, which communicates</w:t>
      </w:r>
      <w:r w:rsidR="00AD6745" w:rsidRPr="008C7261">
        <w:rPr>
          <w:lang w:val="en-GB"/>
        </w:rPr>
        <w:t xml:space="preserve"> over LAN if the routing table has been set as specified under the "Routing Table" section</w:t>
      </w:r>
      <w:r w:rsidR="00AB5DEF" w:rsidRPr="008C7261">
        <w:rPr>
          <w:lang w:val="en-GB"/>
        </w:rPr>
        <w:t xml:space="preserve"> (It will use the IPs</w:t>
      </w:r>
      <w:r w:rsidR="006030C3" w:rsidRPr="008C7261">
        <w:rPr>
          <w:lang w:val="en-GB"/>
        </w:rPr>
        <w:t xml:space="preserve"> ip_self and ip_to,</w:t>
      </w:r>
      <w:r w:rsidR="00AB5DEF" w:rsidRPr="008C7261">
        <w:rPr>
          <w:lang w:val="en-GB"/>
        </w:rPr>
        <w:t xml:space="preserve"> set in the support_communication.go file</w:t>
      </w:r>
      <w:r w:rsidR="003D71B0" w:rsidRPr="008C7261">
        <w:rPr>
          <w:lang w:val="en-GB"/>
        </w:rPr>
        <w:t xml:space="preserve"> of the daemon</w:t>
      </w:r>
      <w:r w:rsidR="00AB5DEF" w:rsidRPr="008C7261">
        <w:rPr>
          <w:lang w:val="en-GB"/>
        </w:rPr>
        <w:t>).</w:t>
      </w:r>
      <w:r w:rsidR="000E20C3" w:rsidRPr="008C7261">
        <w:rPr>
          <w:lang w:val="en-GB"/>
        </w:rPr>
        <w:t xml:space="preserve"> </w:t>
      </w:r>
      <w:r w:rsidR="00974F30" w:rsidRPr="008C7261">
        <w:rPr>
          <w:lang w:val="en-GB"/>
        </w:rPr>
        <w:t>Example of use</w:t>
      </w:r>
      <w:r w:rsidR="000E20C3" w:rsidRPr="008C7261">
        <w:rPr>
          <w:lang w:val="en-GB"/>
        </w:rPr>
        <w:t>s</w:t>
      </w:r>
      <w:r w:rsidR="00974F30" w:rsidRPr="008C7261">
        <w:rPr>
          <w:lang w:val="en-GB"/>
        </w:rPr>
        <w:t xml:space="preserve">: </w:t>
      </w:r>
    </w:p>
    <w:p w14:paraId="220DC174" w14:textId="64D2640E" w:rsidR="00974F30" w:rsidRPr="008C7261" w:rsidRDefault="00974F30" w:rsidP="00862004">
      <w:pPr>
        <w:pStyle w:val="ListParagraph"/>
        <w:numPr>
          <w:ilvl w:val="0"/>
          <w:numId w:val="36"/>
        </w:numPr>
        <w:rPr>
          <w:noProof w:val="0"/>
        </w:rPr>
      </w:pPr>
      <w:r w:rsidRPr="008C7261">
        <w:rPr>
          <w:noProof w:val="0"/>
        </w:rPr>
        <w:t xml:space="preserve">&lt;./run.sh 5 auto&gt; Starts 5 daemons with automatic coordinator selection. </w:t>
      </w:r>
    </w:p>
    <w:p w14:paraId="619BF558" w14:textId="77777777" w:rsidR="009E668E" w:rsidRPr="008C7261" w:rsidRDefault="000E20C3" w:rsidP="00862004">
      <w:pPr>
        <w:pStyle w:val="ListParagraph"/>
        <w:numPr>
          <w:ilvl w:val="0"/>
          <w:numId w:val="36"/>
        </w:numPr>
        <w:rPr>
          <w:noProof w:val="0"/>
        </w:rPr>
      </w:pPr>
      <w:r w:rsidRPr="008C7261">
        <w:rPr>
          <w:noProof w:val="0"/>
        </w:rPr>
        <w:t>&lt;./run.sh 10 fixed&gt; Starts 10 daemons where the coordinator is always at the first daemon started (daemon with port at 8590)</w:t>
      </w:r>
    </w:p>
    <w:p w14:paraId="205DF865" w14:textId="379ADCF9" w:rsidR="000C67A0" w:rsidRPr="008C7261" w:rsidRDefault="009E668E" w:rsidP="000C67A0">
      <w:pPr>
        <w:rPr>
          <w:lang w:val="en-GB"/>
        </w:rPr>
      </w:pPr>
      <w:r w:rsidRPr="008C7261">
        <w:rPr>
          <w:lang w:val="en-GB"/>
        </w:rPr>
        <w:t>The script local_run.sh does the same as run.sh, just tha</w:t>
      </w:r>
      <w:r w:rsidR="005451DD" w:rsidRPr="008C7261">
        <w:rPr>
          <w:lang w:val="en-GB"/>
        </w:rPr>
        <w:t>t it uses loopback instead.</w:t>
      </w:r>
      <w:r w:rsidR="00A933E2" w:rsidRPr="008C7261">
        <w:rPr>
          <w:lang w:val="en-GB"/>
        </w:rPr>
        <w:t xml:space="preserve"> It takes the same arguments.</w:t>
      </w:r>
      <w:r w:rsidR="00C43E78" w:rsidRPr="008C7261">
        <w:rPr>
          <w:lang w:val="en-GB"/>
        </w:rPr>
        <w:t xml:space="preserve"> </w:t>
      </w:r>
      <w:r w:rsidR="00E32B18" w:rsidRPr="008C7261">
        <w:rPr>
          <w:lang w:val="en-GB"/>
        </w:rPr>
        <w:t xml:space="preserve">To </w:t>
      </w:r>
      <w:r w:rsidR="00186C52" w:rsidRPr="008C7261">
        <w:rPr>
          <w:lang w:val="en-GB"/>
        </w:rPr>
        <w:t>exit</w:t>
      </w:r>
      <w:r w:rsidR="00E32B18" w:rsidRPr="008C7261">
        <w:rPr>
          <w:lang w:val="en-GB"/>
        </w:rPr>
        <w:t xml:space="preserve"> the prototype again, s</w:t>
      </w:r>
      <w:r w:rsidR="000C67A0" w:rsidRPr="008C7261">
        <w:rPr>
          <w:lang w:val="en-GB"/>
        </w:rPr>
        <w:t xml:space="preserve">top.sh kills all </w:t>
      </w:r>
      <w:r w:rsidR="00E32B18" w:rsidRPr="008C7261">
        <w:rPr>
          <w:lang w:val="en-GB"/>
        </w:rPr>
        <w:t>segments of the system.</w:t>
      </w:r>
      <w:r w:rsidR="00D47563" w:rsidRPr="008C7261">
        <w:rPr>
          <w:lang w:val="en-GB"/>
        </w:rPr>
        <w:t xml:space="preserve"> This works for both run.sh and local_run.sh.</w:t>
      </w:r>
    </w:p>
    <w:p w14:paraId="0E68CFCA" w14:textId="77777777" w:rsidR="00F770F6" w:rsidRDefault="00F770F6" w:rsidP="00A24D43">
      <w:pPr>
        <w:pStyle w:val="Heading1"/>
        <w:rPr>
          <w:lang w:val="en-GB"/>
        </w:rPr>
        <w:sectPr w:rsidR="00F770F6" w:rsidSect="00EE3078">
          <w:type w:val="oddPage"/>
          <w:pgSz w:w="11900" w:h="16840"/>
          <w:pgMar w:top="1418" w:right="1418" w:bottom="1418" w:left="1418" w:header="709" w:footer="709" w:gutter="0"/>
          <w:cols w:space="708"/>
          <w:docGrid w:linePitch="360"/>
        </w:sectPr>
      </w:pPr>
    </w:p>
    <w:p w14:paraId="1DD108C1" w14:textId="74DE4778" w:rsidR="001F5EF2" w:rsidRPr="008C7261" w:rsidRDefault="007A7713" w:rsidP="00A24D43">
      <w:pPr>
        <w:pStyle w:val="Heading1"/>
        <w:rPr>
          <w:lang w:val="en-GB"/>
        </w:rPr>
      </w:pPr>
      <w:bookmarkStart w:id="31" w:name="_Toc324905822"/>
      <w:r w:rsidRPr="008C7261">
        <w:rPr>
          <w:lang w:val="en-GB"/>
        </w:rPr>
        <w:lastRenderedPageBreak/>
        <w:t>Approach and Implementation</w:t>
      </w:r>
      <w:bookmarkEnd w:id="31"/>
    </w:p>
    <w:p w14:paraId="09524496" w14:textId="2C9DAAB3" w:rsidR="00F3740B" w:rsidRPr="008C7261" w:rsidRDefault="00F3740B" w:rsidP="00E36079">
      <w:pPr>
        <w:pStyle w:val="Heading2"/>
      </w:pPr>
      <w:bookmarkStart w:id="32" w:name="_Toc324905823"/>
      <w:r w:rsidRPr="008C7261">
        <w:t>The Idea</w:t>
      </w:r>
      <w:bookmarkEnd w:id="32"/>
    </w:p>
    <w:p w14:paraId="23B03FDE" w14:textId="5F21E1A3" w:rsidR="002B503A" w:rsidRPr="008C7261" w:rsidRDefault="002B503A" w:rsidP="002B503A">
      <w:pPr>
        <w:rPr>
          <w:lang w:val="en-GB"/>
        </w:rPr>
      </w:pPr>
      <w:r w:rsidRPr="008C7261">
        <w:rPr>
          <w:lang w:val="en-GB"/>
        </w:rPr>
        <w:t xml:space="preserve">The chief objective of the thesis was to create a personal wide view of all files, and thus a "device-transparent personal storage system".  To </w:t>
      </w:r>
      <w:r w:rsidR="00C80CAB" w:rsidRPr="008C7261">
        <w:rPr>
          <w:lang w:val="en-GB"/>
        </w:rPr>
        <w:t>explore the concept</w:t>
      </w:r>
      <w:r w:rsidRPr="008C7261">
        <w:rPr>
          <w:lang w:val="en-GB"/>
        </w:rPr>
        <w:t>, the idea was to create a system that for all devices works with the files in-place at their location, instead of transferring the files to the device being used. In other words a "shared view" of all data files.</w:t>
      </w:r>
      <w:r w:rsidR="00EE5F00" w:rsidRPr="008C7261">
        <w:rPr>
          <w:lang w:val="en-GB"/>
        </w:rPr>
        <w:t xml:space="preserve"> In addition to this, the idea includes the thought of creating a shared view of apps/application</w:t>
      </w:r>
      <w:r w:rsidRPr="008C7261">
        <w:rPr>
          <w:lang w:val="en-GB"/>
        </w:rPr>
        <w:t xml:space="preserve"> </w:t>
      </w:r>
      <w:r w:rsidR="00EE5F00" w:rsidRPr="008C7261">
        <w:rPr>
          <w:lang w:val="en-GB"/>
        </w:rPr>
        <w:t>files.</w:t>
      </w:r>
      <w:r w:rsidR="00DB1D93" w:rsidRPr="008C7261">
        <w:rPr>
          <w:lang w:val="en-GB"/>
        </w:rPr>
        <w:t xml:space="preserve"> An app or application overlay if you will.</w:t>
      </w:r>
      <w:r w:rsidR="00DF022C" w:rsidRPr="008C7261">
        <w:rPr>
          <w:lang w:val="en-GB"/>
        </w:rPr>
        <w:t xml:space="preserve"> In sum the idea is a shared file view system, </w:t>
      </w:r>
      <w:r w:rsidR="00930797" w:rsidRPr="008C7261">
        <w:rPr>
          <w:lang w:val="en-GB"/>
        </w:rPr>
        <w:t>a system where the location of files and applications are of little to no importance</w:t>
      </w:r>
      <w:r w:rsidR="00ED6C7B" w:rsidRPr="008C7261">
        <w:rPr>
          <w:lang w:val="en-GB"/>
        </w:rPr>
        <w:t xml:space="preserve"> to the user</w:t>
      </w:r>
      <w:r w:rsidR="00930797" w:rsidRPr="008C7261">
        <w:rPr>
          <w:lang w:val="en-GB"/>
        </w:rPr>
        <w:t>. The goal is to let the user merely think of what device is</w:t>
      </w:r>
      <w:r w:rsidR="00630605" w:rsidRPr="008C7261">
        <w:rPr>
          <w:lang w:val="en-GB"/>
        </w:rPr>
        <w:t xml:space="preserve"> in close proximity, or possibly</w:t>
      </w:r>
      <w:r w:rsidR="00930797" w:rsidRPr="008C7261">
        <w:rPr>
          <w:lang w:val="en-GB"/>
        </w:rPr>
        <w:t xml:space="preserve"> reflect on what de</w:t>
      </w:r>
      <w:r w:rsidR="00F2374B" w:rsidRPr="008C7261">
        <w:rPr>
          <w:lang w:val="en-GB"/>
        </w:rPr>
        <w:t>vice fits the nature of the tasks at hand</w:t>
      </w:r>
      <w:r w:rsidR="00930797" w:rsidRPr="008C7261">
        <w:rPr>
          <w:lang w:val="en-GB"/>
        </w:rPr>
        <w:t>.</w:t>
      </w:r>
      <w:r w:rsidR="00E47A5D" w:rsidRPr="008C7261">
        <w:rPr>
          <w:lang w:val="en-GB"/>
        </w:rPr>
        <w:t xml:space="preserve"> The goal of a shared view of files and an overlay of apps and applications somewhat overlap.</w:t>
      </w:r>
      <w:r w:rsidR="00F25627" w:rsidRPr="008C7261">
        <w:rPr>
          <w:lang w:val="en-GB"/>
        </w:rPr>
        <w:t xml:space="preserve"> It would for example</w:t>
      </w:r>
      <w:r w:rsidR="00E47A5D" w:rsidRPr="008C7261">
        <w:rPr>
          <w:lang w:val="en-GB"/>
        </w:rPr>
        <w:t xml:space="preserve"> </w:t>
      </w:r>
      <w:r w:rsidR="00F25627" w:rsidRPr="008C7261">
        <w:rPr>
          <w:lang w:val="en-GB"/>
        </w:rPr>
        <w:t>be difficult to create a shared view of data files where they are worked on in-place, and not moved, without a way of opening applications on the remote computer.</w:t>
      </w:r>
      <w:r w:rsidR="008E31B0" w:rsidRPr="008C7261">
        <w:rPr>
          <w:lang w:val="en-GB"/>
        </w:rPr>
        <w:t xml:space="preserve"> Also, applications are after all files </w:t>
      </w:r>
      <w:r w:rsidR="003A1371" w:rsidRPr="008C7261">
        <w:rPr>
          <w:lang w:val="en-GB"/>
        </w:rPr>
        <w:t>too</w:t>
      </w:r>
      <w:r w:rsidR="008E31B0" w:rsidRPr="008C7261">
        <w:rPr>
          <w:lang w:val="en-GB"/>
        </w:rPr>
        <w:t>.</w:t>
      </w:r>
    </w:p>
    <w:p w14:paraId="61749FE7" w14:textId="77777777" w:rsidR="00D928D3" w:rsidRPr="008C7261" w:rsidRDefault="00D928D3" w:rsidP="002B503A">
      <w:pPr>
        <w:rPr>
          <w:lang w:val="en-GB"/>
        </w:rPr>
      </w:pPr>
    </w:p>
    <w:p w14:paraId="6663939F" w14:textId="37F2C77A" w:rsidR="00D46739" w:rsidRPr="008C7261" w:rsidRDefault="00585FF4" w:rsidP="00D46739">
      <w:pPr>
        <w:keepNext/>
        <w:jc w:val="center"/>
        <w:rPr>
          <w:lang w:val="en-GB"/>
        </w:rPr>
      </w:pPr>
      <w:r w:rsidRPr="008C7261">
        <w:rPr>
          <w:noProof/>
          <w:lang w:val="en-US" w:eastAsia="en-US"/>
        </w:rPr>
        <w:drawing>
          <wp:inline distT="0" distB="0" distL="0" distR="0" wp14:anchorId="38231C20" wp14:editId="6FDD78B3">
            <wp:extent cx="4326890" cy="1767844"/>
            <wp:effectExtent l="0" t="0" r="0" b="1016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7813" cy="1768221"/>
                    </a:xfrm>
                    <a:prstGeom prst="rect">
                      <a:avLst/>
                    </a:prstGeom>
                    <a:noFill/>
                    <a:ln>
                      <a:noFill/>
                    </a:ln>
                  </pic:spPr>
                </pic:pic>
              </a:graphicData>
            </a:graphic>
          </wp:inline>
        </w:drawing>
      </w:r>
    </w:p>
    <w:p w14:paraId="44717FD0" w14:textId="36F1B172" w:rsidR="00BD416A" w:rsidRPr="008C7261" w:rsidRDefault="00D46739" w:rsidP="00D46739">
      <w:pPr>
        <w:pStyle w:val="Caption"/>
        <w:rPr>
          <w:lang w:val="en-GB"/>
        </w:rPr>
      </w:pPr>
      <w:bookmarkStart w:id="33" w:name="_Toc324689525"/>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4174DF">
        <w:rPr>
          <w:noProof/>
          <w:lang w:val="en-GB"/>
        </w:rPr>
        <w:t>1</w:t>
      </w:r>
      <w:r w:rsidRPr="008C7261">
        <w:rPr>
          <w:lang w:val="en-GB"/>
        </w:rPr>
        <w:fldChar w:fldCharType="end"/>
      </w:r>
      <w:r w:rsidR="00F647EA" w:rsidRPr="008C7261">
        <w:rPr>
          <w:lang w:val="en-GB"/>
        </w:rPr>
        <w:t xml:space="preserve"> The idea</w:t>
      </w:r>
      <w:bookmarkEnd w:id="33"/>
    </w:p>
    <w:p w14:paraId="6B75DFA2" w14:textId="0372B780" w:rsidR="00BC5EDF" w:rsidRPr="008C7261" w:rsidRDefault="00B1306A" w:rsidP="00E36079">
      <w:pPr>
        <w:pStyle w:val="Heading2"/>
      </w:pPr>
      <w:bookmarkStart w:id="34" w:name="_Toc324905824"/>
      <w:r w:rsidRPr="008C7261">
        <w:t xml:space="preserve">The </w:t>
      </w:r>
      <w:r w:rsidR="007F2A6A" w:rsidRPr="008C7261">
        <w:t>Architecture</w:t>
      </w:r>
      <w:bookmarkEnd w:id="34"/>
    </w:p>
    <w:p w14:paraId="3DE0D915" w14:textId="3EB5A3B4" w:rsidR="009D25EA" w:rsidRPr="008C7261" w:rsidRDefault="004B1AE9" w:rsidP="009D25EA">
      <w:pPr>
        <w:rPr>
          <w:lang w:val="en-GB"/>
        </w:rPr>
      </w:pPr>
      <w:r w:rsidRPr="008C7261">
        <w:rPr>
          <w:lang w:val="en-GB"/>
        </w:rPr>
        <w:t>To achieve a shared file view system</w:t>
      </w:r>
      <w:r w:rsidR="00A84269" w:rsidRPr="008C7261">
        <w:rPr>
          <w:lang w:val="en-GB"/>
        </w:rPr>
        <w:t xml:space="preserve">, we first of all need a "System-to-User" </w:t>
      </w:r>
      <w:r w:rsidR="00D26797" w:rsidRPr="008C7261">
        <w:rPr>
          <w:lang w:val="en-GB"/>
        </w:rPr>
        <w:t>output</w:t>
      </w:r>
      <w:r w:rsidR="00A84269" w:rsidRPr="008C7261">
        <w:rPr>
          <w:lang w:val="en-GB"/>
        </w:rPr>
        <w:t xml:space="preserve"> module and vice versa so that the use</w:t>
      </w:r>
      <w:r w:rsidR="00B3389B" w:rsidRPr="008C7261">
        <w:rPr>
          <w:lang w:val="en-GB"/>
        </w:rPr>
        <w:t>r can interact with our system. Next we need the output module to have access to a single system view of all the personal devices to create a personal wide view for both applications and objects</w:t>
      </w:r>
      <w:r w:rsidR="005E6552">
        <w:rPr>
          <w:lang w:val="en-GB"/>
        </w:rPr>
        <w:t xml:space="preserve"> (data files)</w:t>
      </w:r>
      <w:r w:rsidR="00B3389B" w:rsidRPr="008C7261">
        <w:rPr>
          <w:lang w:val="en-GB"/>
        </w:rPr>
        <w:t>.</w:t>
      </w:r>
      <w:r w:rsidR="00F6758C" w:rsidRPr="008C7261">
        <w:rPr>
          <w:lang w:val="en-GB"/>
        </w:rPr>
        <w:t xml:space="preserve"> The module creating these views then obviously needs to know what applications and objects we have access to.</w:t>
      </w:r>
      <w:r w:rsidR="001F01A0" w:rsidRPr="008C7261">
        <w:rPr>
          <w:lang w:val="en-GB"/>
        </w:rPr>
        <w:t xml:space="preserve"> </w:t>
      </w:r>
      <w:r w:rsidR="00766DC3" w:rsidRPr="008C7261">
        <w:rPr>
          <w:lang w:val="en-GB"/>
        </w:rPr>
        <w:t>Similarly we need a module allowing for operations entered from the interface, which also needs access to the objects and applications.</w:t>
      </w:r>
      <w:r w:rsidR="005D6070" w:rsidRPr="008C7261">
        <w:rPr>
          <w:lang w:val="en-GB"/>
        </w:rPr>
        <w:t xml:space="preserve"> Thus </w:t>
      </w:r>
      <w:r w:rsidR="00D6332B" w:rsidRPr="008C7261">
        <w:rPr>
          <w:lang w:val="en-GB"/>
        </w:rPr>
        <w:t>architecture</w:t>
      </w:r>
      <w:r w:rsidR="002B1FAD" w:rsidRPr="008C7261">
        <w:rPr>
          <w:lang w:val="en-GB"/>
        </w:rPr>
        <w:t xml:space="preserve"> similar to this is proposed:</w:t>
      </w:r>
    </w:p>
    <w:p w14:paraId="71579D70" w14:textId="77777777" w:rsidR="00E24BC6" w:rsidRPr="008C7261" w:rsidRDefault="00A3277F" w:rsidP="00E24BC6">
      <w:pPr>
        <w:keepNext/>
        <w:rPr>
          <w:lang w:val="en-GB"/>
        </w:rPr>
      </w:pPr>
      <w:r w:rsidRPr="008C7261">
        <w:rPr>
          <w:noProof/>
          <w:lang w:val="en-US" w:eastAsia="en-US"/>
        </w:rPr>
        <w:lastRenderedPageBreak/>
        <w:drawing>
          <wp:inline distT="0" distB="0" distL="0" distR="0" wp14:anchorId="65782787" wp14:editId="3B45D9B5">
            <wp:extent cx="5755640" cy="4338955"/>
            <wp:effectExtent l="0" t="0" r="1016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 picture.png"/>
                    <pic:cNvPicPr/>
                  </pic:nvPicPr>
                  <pic:blipFill>
                    <a:blip r:embed="rId14">
                      <a:extLst>
                        <a:ext uri="{28A0092B-C50C-407E-A947-70E740481C1C}">
                          <a14:useLocalDpi xmlns:a14="http://schemas.microsoft.com/office/drawing/2010/main" val="0"/>
                        </a:ext>
                      </a:extLst>
                    </a:blip>
                    <a:stretch>
                      <a:fillRect/>
                    </a:stretch>
                  </pic:blipFill>
                  <pic:spPr>
                    <a:xfrm>
                      <a:off x="0" y="0"/>
                      <a:ext cx="5755640" cy="4338955"/>
                    </a:xfrm>
                    <a:prstGeom prst="rect">
                      <a:avLst/>
                    </a:prstGeom>
                  </pic:spPr>
                </pic:pic>
              </a:graphicData>
            </a:graphic>
          </wp:inline>
        </w:drawing>
      </w:r>
    </w:p>
    <w:p w14:paraId="6C1F32EE" w14:textId="2D0A1793" w:rsidR="002B1FAD" w:rsidRPr="008C7261" w:rsidRDefault="00E24BC6" w:rsidP="00E24BC6">
      <w:pPr>
        <w:pStyle w:val="Caption"/>
        <w:rPr>
          <w:lang w:val="en-GB"/>
        </w:rPr>
      </w:pPr>
      <w:bookmarkStart w:id="35" w:name="_Toc324689526"/>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4174DF">
        <w:rPr>
          <w:noProof/>
          <w:lang w:val="en-GB"/>
        </w:rPr>
        <w:t>2</w:t>
      </w:r>
      <w:r w:rsidRPr="008C7261">
        <w:rPr>
          <w:lang w:val="en-GB"/>
        </w:rPr>
        <w:fldChar w:fldCharType="end"/>
      </w:r>
      <w:r w:rsidR="000919F8" w:rsidRPr="008C7261">
        <w:rPr>
          <w:lang w:val="en-GB"/>
        </w:rPr>
        <w:t xml:space="preserve"> The architecture</w:t>
      </w:r>
      <w:bookmarkEnd w:id="35"/>
    </w:p>
    <w:p w14:paraId="774B9EDE" w14:textId="234CCA11" w:rsidR="007D67DB" w:rsidRPr="008C7261" w:rsidRDefault="007D67DB" w:rsidP="007D67DB">
      <w:pPr>
        <w:rPr>
          <w:lang w:val="en-GB"/>
        </w:rPr>
      </w:pPr>
      <w:r w:rsidRPr="008C7261">
        <w:rPr>
          <w:lang w:val="en-GB"/>
        </w:rPr>
        <w:t>We get two layers of abstraction, where the highest abstraction is the UI on top of the view reflecting the entire set of devices. The view is then an abstraction</w:t>
      </w:r>
      <w:r w:rsidR="00946318" w:rsidRPr="008C7261">
        <w:rPr>
          <w:lang w:val="en-GB"/>
        </w:rPr>
        <w:t xml:space="preserve"> of the local files and applications present in the set.</w:t>
      </w:r>
      <w:r w:rsidR="00061CE6" w:rsidRPr="008C7261">
        <w:rPr>
          <w:lang w:val="en-GB"/>
        </w:rPr>
        <w:t xml:space="preserve"> At least one device, the device the user is interacting with, must have a perso</w:t>
      </w:r>
      <w:r w:rsidR="00EC66B8" w:rsidRPr="008C7261">
        <w:rPr>
          <w:lang w:val="en-GB"/>
        </w:rPr>
        <w:t>nal wide view, a view of the set of data files and application files present in the set, and reflected in the view.</w:t>
      </w:r>
    </w:p>
    <w:p w14:paraId="169E2A18" w14:textId="62F65FBF" w:rsidR="00DD101F" w:rsidRPr="008C7261" w:rsidRDefault="00B1306A" w:rsidP="00322E42">
      <w:pPr>
        <w:pStyle w:val="Heading2"/>
      </w:pPr>
      <w:bookmarkStart w:id="36" w:name="_Toc324905825"/>
      <w:r w:rsidRPr="008C7261">
        <w:lastRenderedPageBreak/>
        <w:t xml:space="preserve">The </w:t>
      </w:r>
      <w:r w:rsidR="00322E42" w:rsidRPr="008C7261">
        <w:t>Design</w:t>
      </w:r>
      <w:bookmarkEnd w:id="36"/>
    </w:p>
    <w:p w14:paraId="6B9FE334" w14:textId="77777777" w:rsidR="00E73F39" w:rsidRPr="008C7261" w:rsidRDefault="00A3277F" w:rsidP="00E73F39">
      <w:pPr>
        <w:keepNext/>
        <w:rPr>
          <w:lang w:val="en-GB"/>
        </w:rPr>
      </w:pPr>
      <w:r w:rsidRPr="008C7261">
        <w:rPr>
          <w:noProof/>
          <w:lang w:val="en-US" w:eastAsia="en-US"/>
        </w:rPr>
        <w:drawing>
          <wp:inline distT="0" distB="0" distL="0" distR="0" wp14:anchorId="6EC3F90C" wp14:editId="53226885">
            <wp:extent cx="5755640" cy="4090035"/>
            <wp:effectExtent l="0" t="0" r="1016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picture.png"/>
                    <pic:cNvPicPr/>
                  </pic:nvPicPr>
                  <pic:blipFill>
                    <a:blip r:embed="rId15">
                      <a:extLst>
                        <a:ext uri="{28A0092B-C50C-407E-A947-70E740481C1C}">
                          <a14:useLocalDpi xmlns:a14="http://schemas.microsoft.com/office/drawing/2010/main" val="0"/>
                        </a:ext>
                      </a:extLst>
                    </a:blip>
                    <a:stretch>
                      <a:fillRect/>
                    </a:stretch>
                  </pic:blipFill>
                  <pic:spPr>
                    <a:xfrm>
                      <a:off x="0" y="0"/>
                      <a:ext cx="5755640" cy="4090035"/>
                    </a:xfrm>
                    <a:prstGeom prst="rect">
                      <a:avLst/>
                    </a:prstGeom>
                  </pic:spPr>
                </pic:pic>
              </a:graphicData>
            </a:graphic>
          </wp:inline>
        </w:drawing>
      </w:r>
    </w:p>
    <w:p w14:paraId="10BE0DAD" w14:textId="7CD94760" w:rsidR="00FB1916" w:rsidRPr="008C7261" w:rsidRDefault="00E73F39" w:rsidP="00E73F39">
      <w:pPr>
        <w:pStyle w:val="Caption"/>
        <w:rPr>
          <w:lang w:val="en-GB"/>
        </w:rPr>
      </w:pPr>
      <w:bookmarkStart w:id="37" w:name="_Toc324689527"/>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4174DF">
        <w:rPr>
          <w:noProof/>
          <w:lang w:val="en-GB"/>
        </w:rPr>
        <w:t>3</w:t>
      </w:r>
      <w:r w:rsidRPr="008C7261">
        <w:rPr>
          <w:lang w:val="en-GB"/>
        </w:rPr>
        <w:fldChar w:fldCharType="end"/>
      </w:r>
      <w:r w:rsidRPr="008C7261">
        <w:rPr>
          <w:lang w:val="en-GB"/>
        </w:rPr>
        <w:t xml:space="preserve"> The </w:t>
      </w:r>
      <w:r w:rsidR="0024418F" w:rsidRPr="008C7261">
        <w:rPr>
          <w:lang w:val="en-GB"/>
        </w:rPr>
        <w:t>design</w:t>
      </w:r>
      <w:bookmarkEnd w:id="37"/>
    </w:p>
    <w:p w14:paraId="3DCE3293" w14:textId="405069A9" w:rsidR="00A579BF" w:rsidRPr="008C7261" w:rsidRDefault="00A579BF" w:rsidP="00A579BF">
      <w:pPr>
        <w:rPr>
          <w:lang w:val="en-GB"/>
        </w:rPr>
      </w:pPr>
      <w:r w:rsidRPr="008C7261">
        <w:rPr>
          <w:lang w:val="en-GB"/>
        </w:rPr>
        <w:t xml:space="preserve">To achieve </w:t>
      </w:r>
      <w:r w:rsidR="000433C8" w:rsidRPr="008C7261">
        <w:rPr>
          <w:lang w:val="en-GB"/>
        </w:rPr>
        <w:t>the described</w:t>
      </w:r>
      <w:r w:rsidRPr="008C7261">
        <w:rPr>
          <w:lang w:val="en-GB"/>
        </w:rPr>
        <w:t xml:space="preserve"> architecture, segments that can run on each device and build the "single system view" based on the local view of objects and applications</w:t>
      </w:r>
      <w:r w:rsidR="00576B1F" w:rsidRPr="008C7261">
        <w:rPr>
          <w:lang w:val="en-GB"/>
        </w:rPr>
        <w:t xml:space="preserve"> is needed</w:t>
      </w:r>
      <w:r w:rsidRPr="008C7261">
        <w:rPr>
          <w:lang w:val="en-GB"/>
        </w:rPr>
        <w:t>, as well as information retrieved from other devices on what objects and applications those devices have. These segments of our system may then run on each device, feeding the GUI with information on the state of the objects and files in the network of personal devices. The user with access to this GUI should then through some local module be able to open applications with a specific file on remote devices, from which an interface of this application should be accessible on the device the user is interacting with. Any changes after operations on any files should also be detected and reflected in an updated SSV. A design such as</w:t>
      </w:r>
      <w:r w:rsidR="0091564C" w:rsidRPr="008C7261">
        <w:rPr>
          <w:lang w:val="en-GB"/>
        </w:rPr>
        <w:t xml:space="preserve"> shown above</w:t>
      </w:r>
      <w:r w:rsidRPr="008C7261">
        <w:rPr>
          <w:lang w:val="en-GB"/>
        </w:rPr>
        <w:t xml:space="preserve"> should then achieve the</w:t>
      </w:r>
      <w:r w:rsidR="005C55E9" w:rsidRPr="008C7261">
        <w:rPr>
          <w:lang w:val="en-GB"/>
        </w:rPr>
        <w:t xml:space="preserve"> architecture defined in the previous section</w:t>
      </w:r>
      <w:r w:rsidRPr="008C7261">
        <w:rPr>
          <w:lang w:val="en-GB"/>
        </w:rPr>
        <w:t>.</w:t>
      </w:r>
    </w:p>
    <w:p w14:paraId="7DE83279" w14:textId="17B6D294" w:rsidR="001730BD" w:rsidRPr="008C7261" w:rsidRDefault="001730BD" w:rsidP="00A579BF">
      <w:pPr>
        <w:rPr>
          <w:lang w:val="en-GB"/>
        </w:rPr>
      </w:pPr>
      <w:r w:rsidRPr="008C7261">
        <w:rPr>
          <w:lang w:val="en-GB"/>
        </w:rPr>
        <w:t xml:space="preserve">The design lets the user </w:t>
      </w:r>
      <w:r w:rsidR="00667C1E" w:rsidRPr="008C7261">
        <w:rPr>
          <w:lang w:val="en-GB"/>
        </w:rPr>
        <w:t>interact with a single view that</w:t>
      </w:r>
      <w:r w:rsidRPr="008C7261">
        <w:rPr>
          <w:lang w:val="en-GB"/>
        </w:rPr>
        <w:t xml:space="preserve"> reflects the entire s</w:t>
      </w:r>
      <w:r w:rsidR="00C60233" w:rsidRPr="008C7261">
        <w:rPr>
          <w:lang w:val="en-GB"/>
        </w:rPr>
        <w:t xml:space="preserve">et of his/her personal devices. Each device tracks its own </w:t>
      </w:r>
      <w:r w:rsidR="005E15D2">
        <w:rPr>
          <w:lang w:val="en-GB"/>
        </w:rPr>
        <w:t>files</w:t>
      </w:r>
      <w:r w:rsidR="00C60233" w:rsidRPr="008C7261">
        <w:rPr>
          <w:lang w:val="en-GB"/>
        </w:rPr>
        <w:t>, and notifies the</w:t>
      </w:r>
      <w:r w:rsidR="00B32D93" w:rsidRPr="008C7261">
        <w:rPr>
          <w:lang w:val="en-GB"/>
        </w:rPr>
        <w:t xml:space="preserve"> other devices of local changes by push</w:t>
      </w:r>
      <w:r w:rsidR="0004675E" w:rsidRPr="008C7261">
        <w:rPr>
          <w:lang w:val="en-GB"/>
        </w:rPr>
        <w:t>ing</w:t>
      </w:r>
      <w:r w:rsidR="00B32D93" w:rsidRPr="008C7261">
        <w:rPr>
          <w:lang w:val="en-GB"/>
        </w:rPr>
        <w:t xml:space="preserve"> the updates</w:t>
      </w:r>
      <w:r w:rsidR="008C1583" w:rsidRPr="008C7261">
        <w:rPr>
          <w:lang w:val="en-GB"/>
        </w:rPr>
        <w:t xml:space="preserve"> when a refresh request is received</w:t>
      </w:r>
      <w:r w:rsidR="00B32D93" w:rsidRPr="008C7261">
        <w:rPr>
          <w:lang w:val="en-GB"/>
        </w:rPr>
        <w:t>.</w:t>
      </w:r>
      <w:r w:rsidR="002B51CA" w:rsidRPr="008C7261">
        <w:rPr>
          <w:lang w:val="en-GB"/>
        </w:rPr>
        <w:t xml:space="preserve"> The global updated view can then be pulled from the local SSV builder on</w:t>
      </w:r>
      <w:r w:rsidR="00072E8A" w:rsidRPr="008C7261">
        <w:rPr>
          <w:lang w:val="en-GB"/>
        </w:rPr>
        <w:t xml:space="preserve"> the device the user interacts</w:t>
      </w:r>
      <w:r w:rsidR="002B51CA" w:rsidRPr="008C7261">
        <w:rPr>
          <w:lang w:val="en-GB"/>
        </w:rPr>
        <w:t xml:space="preserve"> with</w:t>
      </w:r>
      <w:r w:rsidR="00072E8A" w:rsidRPr="008C7261">
        <w:rPr>
          <w:lang w:val="en-GB"/>
        </w:rPr>
        <w:t xml:space="preserve"> when the other devices are done pushing</w:t>
      </w:r>
      <w:r w:rsidR="006E4377" w:rsidRPr="008C7261">
        <w:rPr>
          <w:lang w:val="en-GB"/>
        </w:rPr>
        <w:t>.</w:t>
      </w:r>
      <w:r w:rsidR="00D65BAC" w:rsidRPr="008C7261">
        <w:rPr>
          <w:lang w:val="en-GB"/>
        </w:rPr>
        <w:t xml:space="preserve"> </w:t>
      </w:r>
    </w:p>
    <w:p w14:paraId="2BC89273" w14:textId="2C9E16D4" w:rsidR="00D65BAC" w:rsidRPr="008C7261" w:rsidRDefault="00D65BAC" w:rsidP="00A579BF">
      <w:pPr>
        <w:rPr>
          <w:lang w:val="en-GB"/>
        </w:rPr>
      </w:pPr>
      <w:r w:rsidRPr="008C7261">
        <w:rPr>
          <w:lang w:val="en-GB"/>
        </w:rPr>
        <w:t>Any commands the user issues are forwarded to a server running on the device local to the object the operation is applied to.</w:t>
      </w:r>
      <w:r w:rsidR="00613A41" w:rsidRPr="008C7261">
        <w:rPr>
          <w:lang w:val="en-GB"/>
        </w:rPr>
        <w:t xml:space="preserve"> </w:t>
      </w:r>
      <w:r w:rsidR="000A19B2" w:rsidRPr="008C7261">
        <w:rPr>
          <w:lang w:val="en-GB"/>
        </w:rPr>
        <w:t>If the user wishes to open a file, the operation is sent to the remote device, where a new server serving the file is started.</w:t>
      </w:r>
      <w:r w:rsidR="00476D38" w:rsidRPr="008C7261">
        <w:rPr>
          <w:lang w:val="en-GB"/>
        </w:rPr>
        <w:t xml:space="preserve"> </w:t>
      </w:r>
      <w:r w:rsidR="002A1EF9" w:rsidRPr="008C7261">
        <w:rPr>
          <w:lang w:val="en-GB"/>
        </w:rPr>
        <w:t>The server interacts with the local application that operates on the file</w:t>
      </w:r>
      <w:r w:rsidR="00CB4DE8" w:rsidRPr="008C7261">
        <w:rPr>
          <w:lang w:val="en-GB"/>
        </w:rPr>
        <w:t xml:space="preserve">. When operations have been applied, and the changes saved, the local SSV builder needs to be made aware of the change. </w:t>
      </w:r>
      <w:r w:rsidR="00FC3B7D" w:rsidRPr="008C7261">
        <w:rPr>
          <w:lang w:val="en-GB"/>
        </w:rPr>
        <w:t xml:space="preserve">The most elegant solution is to let the application </w:t>
      </w:r>
      <w:r w:rsidR="00413337" w:rsidRPr="008C7261">
        <w:rPr>
          <w:lang w:val="en-GB"/>
        </w:rPr>
        <w:t>push the change to</w:t>
      </w:r>
      <w:r w:rsidR="00FC3B7D" w:rsidRPr="008C7261">
        <w:rPr>
          <w:lang w:val="en-GB"/>
        </w:rPr>
        <w:t xml:space="preserve"> the </w:t>
      </w:r>
      <w:r w:rsidR="008C042F" w:rsidRPr="008C7261">
        <w:rPr>
          <w:lang w:val="en-GB"/>
        </w:rPr>
        <w:t xml:space="preserve">SSV </w:t>
      </w:r>
      <w:r w:rsidR="00FC3B7D" w:rsidRPr="008C7261">
        <w:rPr>
          <w:lang w:val="en-GB"/>
        </w:rPr>
        <w:t>builder.</w:t>
      </w:r>
    </w:p>
    <w:p w14:paraId="44FE3846" w14:textId="32413516" w:rsidR="003A1E15" w:rsidRPr="008C7261" w:rsidRDefault="003A1E15" w:rsidP="00A579BF">
      <w:pPr>
        <w:rPr>
          <w:lang w:val="en-GB"/>
        </w:rPr>
      </w:pPr>
      <w:r w:rsidRPr="008C7261">
        <w:rPr>
          <w:lang w:val="en-GB"/>
        </w:rPr>
        <w:lastRenderedPageBreak/>
        <w:t>When operations can be applied from all device</w:t>
      </w:r>
      <w:r w:rsidR="006E6EBD" w:rsidRPr="008C7261">
        <w:rPr>
          <w:lang w:val="en-GB"/>
        </w:rPr>
        <w:t>s</w:t>
      </w:r>
      <w:r w:rsidRPr="008C7261">
        <w:rPr>
          <w:lang w:val="en-GB"/>
        </w:rPr>
        <w:t>, and the changes tracked and reflected on all device</w:t>
      </w:r>
      <w:r w:rsidR="00B8217E" w:rsidRPr="008C7261">
        <w:rPr>
          <w:lang w:val="en-GB"/>
        </w:rPr>
        <w:t>s;</w:t>
      </w:r>
      <w:r w:rsidRPr="008C7261">
        <w:rPr>
          <w:lang w:val="en-GB"/>
        </w:rPr>
        <w:t xml:space="preserve"> the circle is ended and we have a functioning system.</w:t>
      </w:r>
    </w:p>
    <w:p w14:paraId="641CBEBD" w14:textId="77777777" w:rsidR="00A579BF" w:rsidRPr="008C7261" w:rsidRDefault="00A579BF" w:rsidP="00A579BF">
      <w:pPr>
        <w:rPr>
          <w:lang w:val="en-GB"/>
        </w:rPr>
      </w:pPr>
    </w:p>
    <w:p w14:paraId="5D87F407" w14:textId="5AA0B856" w:rsidR="00F501EC" w:rsidRPr="008C7261" w:rsidRDefault="001A27C5" w:rsidP="00F53312">
      <w:pPr>
        <w:pStyle w:val="Heading2"/>
      </w:pPr>
      <w:bookmarkStart w:id="38" w:name="_Toc324905826"/>
      <w:r w:rsidRPr="008C7261">
        <w:t xml:space="preserve">The </w:t>
      </w:r>
      <w:r w:rsidR="00F501EC" w:rsidRPr="008C7261">
        <w:t>Implementation</w:t>
      </w:r>
      <w:bookmarkEnd w:id="38"/>
    </w:p>
    <w:p w14:paraId="43A98B82" w14:textId="7329E620" w:rsidR="00F501EC" w:rsidRPr="008C7261" w:rsidRDefault="00BC410F" w:rsidP="00F501EC">
      <w:pPr>
        <w:rPr>
          <w:lang w:val="en-GB"/>
        </w:rPr>
      </w:pPr>
      <w:r w:rsidRPr="008C7261">
        <w:rPr>
          <w:lang w:val="en-GB"/>
        </w:rPr>
        <w:t>The prototype esse</w:t>
      </w:r>
      <w:r w:rsidR="00136D90" w:rsidRPr="008C7261">
        <w:rPr>
          <w:lang w:val="en-GB"/>
        </w:rPr>
        <w:t>ntially consists of four pieces; t</w:t>
      </w:r>
      <w:r w:rsidRPr="008C7261">
        <w:rPr>
          <w:lang w:val="en-GB"/>
        </w:rPr>
        <w:t xml:space="preserve">he </w:t>
      </w:r>
      <w:r w:rsidR="00D118AA" w:rsidRPr="008C7261">
        <w:rPr>
          <w:lang w:val="en-GB"/>
        </w:rPr>
        <w:t>overview</w:t>
      </w:r>
      <w:r w:rsidRPr="008C7261">
        <w:rPr>
          <w:lang w:val="en-GB"/>
        </w:rPr>
        <w:t xml:space="preserve"> GUI, the daemon, the change tracker, and the text editor application. All indi</w:t>
      </w:r>
      <w:r w:rsidR="00E4306B" w:rsidRPr="008C7261">
        <w:rPr>
          <w:lang w:val="en-GB"/>
        </w:rPr>
        <w:t>vidual pieces are written in Gol</w:t>
      </w:r>
      <w:r w:rsidRPr="008C7261">
        <w:rPr>
          <w:lang w:val="en-GB"/>
        </w:rPr>
        <w:t xml:space="preserve">ang, at least backend. </w:t>
      </w:r>
      <w:r w:rsidR="00CF24D0" w:rsidRPr="008C7261">
        <w:rPr>
          <w:lang w:val="en-GB"/>
        </w:rPr>
        <w:t>M</w:t>
      </w:r>
      <w:r w:rsidR="00D649E9" w:rsidRPr="008C7261">
        <w:rPr>
          <w:lang w:val="en-GB"/>
        </w:rPr>
        <w:t xml:space="preserve">ost of the GUI markup is in HTML, with the exception of the text editor where QML was used. </w:t>
      </w:r>
      <w:r w:rsidR="00097878" w:rsidRPr="008C7261">
        <w:rPr>
          <w:lang w:val="en-GB"/>
        </w:rPr>
        <w:t>HTML is used as it is easy to implement a HTTP-server in Golang with the standard library</w:t>
      </w:r>
      <w:r w:rsidR="00BF7404" w:rsidRPr="008C7261">
        <w:rPr>
          <w:lang w:val="en-GB"/>
        </w:rPr>
        <w:t xml:space="preserve"> and thus the simplest way of creating a GUI</w:t>
      </w:r>
      <w:r w:rsidR="00097878" w:rsidRPr="008C7261">
        <w:rPr>
          <w:lang w:val="en-GB"/>
        </w:rPr>
        <w:t>, and QML as it is one of the most fully implemented GUI libr</w:t>
      </w:r>
      <w:r w:rsidR="00FC4364" w:rsidRPr="008C7261">
        <w:rPr>
          <w:lang w:val="en-GB"/>
        </w:rPr>
        <w:t xml:space="preserve">aries for Golang at this point with good </w:t>
      </w:r>
      <w:r w:rsidR="00097878" w:rsidRPr="008C7261">
        <w:rPr>
          <w:lang w:val="en-GB"/>
        </w:rPr>
        <w:t>cross-platform compatibility</w:t>
      </w:r>
      <w:r w:rsidR="00E9129A" w:rsidRPr="008C7261">
        <w:rPr>
          <w:lang w:val="en-GB"/>
        </w:rPr>
        <w:t xml:space="preserve"> (writing a text editor in HTML would </w:t>
      </w:r>
      <w:r w:rsidR="00972CA5" w:rsidRPr="008C7261">
        <w:rPr>
          <w:lang w:val="en-GB"/>
        </w:rPr>
        <w:t>not fit in a realistic scenario</w:t>
      </w:r>
      <w:r w:rsidR="00E9129A" w:rsidRPr="008C7261">
        <w:rPr>
          <w:lang w:val="en-GB"/>
        </w:rPr>
        <w:t>)</w:t>
      </w:r>
      <w:r w:rsidR="00097878" w:rsidRPr="008C7261">
        <w:rPr>
          <w:lang w:val="en-GB"/>
        </w:rPr>
        <w:t>.</w:t>
      </w:r>
      <w:r w:rsidR="00E4267A" w:rsidRPr="008C7261">
        <w:rPr>
          <w:lang w:val="en-GB"/>
        </w:rPr>
        <w:t xml:space="preserve"> </w:t>
      </w:r>
      <w:r w:rsidR="00443DB4" w:rsidRPr="008C7261">
        <w:rPr>
          <w:lang w:val="en-GB"/>
        </w:rPr>
        <w:t>Some JavaScript is used for client side coding to go alo</w:t>
      </w:r>
      <w:r w:rsidR="00101E7F" w:rsidRPr="008C7261">
        <w:rPr>
          <w:lang w:val="en-GB"/>
        </w:rPr>
        <w:t>ng with the HTML GUI, which will</w:t>
      </w:r>
      <w:r w:rsidR="00443DB4" w:rsidRPr="008C7261">
        <w:rPr>
          <w:lang w:val="en-GB"/>
        </w:rPr>
        <w:t xml:space="preserve"> be </w:t>
      </w:r>
      <w:r w:rsidR="00101E7F" w:rsidRPr="008C7261">
        <w:rPr>
          <w:lang w:val="en-GB"/>
        </w:rPr>
        <w:t>explained further</w:t>
      </w:r>
      <w:r w:rsidR="00443DB4" w:rsidRPr="008C7261">
        <w:rPr>
          <w:lang w:val="en-GB"/>
        </w:rPr>
        <w:t xml:space="preserve"> later.</w:t>
      </w:r>
      <w:r w:rsidR="00026DEE" w:rsidRPr="008C7261">
        <w:rPr>
          <w:lang w:val="en-GB"/>
        </w:rPr>
        <w:t xml:space="preserve"> </w:t>
      </w:r>
      <w:r w:rsidR="005C0702" w:rsidRPr="008C7261">
        <w:rPr>
          <w:lang w:val="en-GB"/>
        </w:rPr>
        <w:t>JavaScript</w:t>
      </w:r>
      <w:r w:rsidR="00026DEE" w:rsidRPr="008C7261">
        <w:rPr>
          <w:lang w:val="en-GB"/>
        </w:rPr>
        <w:t xml:space="preserve"> is of course </w:t>
      </w:r>
      <w:r w:rsidR="00472FA3" w:rsidRPr="008C7261">
        <w:rPr>
          <w:lang w:val="en-GB"/>
        </w:rPr>
        <w:t>used,</w:t>
      </w:r>
      <w:r w:rsidR="00026DEE" w:rsidRPr="008C7261">
        <w:rPr>
          <w:lang w:val="en-GB"/>
        </w:rPr>
        <w:t xml:space="preserve"> as it is the easiest and most commonly used client-side scripting language</w:t>
      </w:r>
      <w:r w:rsidR="009C6727" w:rsidRPr="008C7261">
        <w:rPr>
          <w:lang w:val="en-GB"/>
        </w:rPr>
        <w:t xml:space="preserve"> that more or less every browser supports</w:t>
      </w:r>
      <w:r w:rsidR="000B3980" w:rsidRPr="008C7261">
        <w:rPr>
          <w:lang w:val="en-GB"/>
        </w:rPr>
        <w:t xml:space="preserve"> out of the box</w:t>
      </w:r>
      <w:r w:rsidR="00026DEE" w:rsidRPr="008C7261">
        <w:rPr>
          <w:lang w:val="en-GB"/>
        </w:rPr>
        <w:t>.</w:t>
      </w:r>
    </w:p>
    <w:p w14:paraId="684FE9AB" w14:textId="77777777" w:rsidR="00592097" w:rsidRPr="008C7261" w:rsidRDefault="00592097" w:rsidP="00F501EC">
      <w:pPr>
        <w:rPr>
          <w:lang w:val="en-GB"/>
        </w:rPr>
      </w:pPr>
    </w:p>
    <w:p w14:paraId="79FBE679" w14:textId="3DD98034" w:rsidR="0082594E" w:rsidRPr="008C7261" w:rsidRDefault="00995A08" w:rsidP="00F501EC">
      <w:pPr>
        <w:rPr>
          <w:lang w:val="en-GB"/>
        </w:rPr>
      </w:pPr>
      <w:r w:rsidRPr="008C7261">
        <w:rPr>
          <w:lang w:val="en-GB"/>
        </w:rPr>
        <w:t xml:space="preserve">The </w:t>
      </w:r>
      <w:r w:rsidR="002E63D8" w:rsidRPr="008C7261">
        <w:rPr>
          <w:lang w:val="en-GB"/>
        </w:rPr>
        <w:t>overview</w:t>
      </w:r>
      <w:r w:rsidRPr="008C7261">
        <w:rPr>
          <w:lang w:val="en-GB"/>
        </w:rPr>
        <w:t xml:space="preserve"> GUI is used just to get an overview of the prototype while running. It contains a view of all t</w:t>
      </w:r>
      <w:r w:rsidR="000D3228" w:rsidRPr="008C7261">
        <w:rPr>
          <w:lang w:val="en-GB"/>
        </w:rPr>
        <w:t xml:space="preserve">he running daemons it can find with </w:t>
      </w:r>
      <w:r w:rsidRPr="008C7261">
        <w:rPr>
          <w:lang w:val="en-GB"/>
        </w:rPr>
        <w:t>links to each daemons GUI.</w:t>
      </w:r>
      <w:r w:rsidR="002C1344" w:rsidRPr="008C7261">
        <w:rPr>
          <w:lang w:val="en-GB"/>
        </w:rPr>
        <w:t xml:space="preserve"> It is not an integral part of the prototype</w:t>
      </w:r>
      <w:r w:rsidR="009D7978" w:rsidRPr="008C7261">
        <w:rPr>
          <w:lang w:val="en-GB"/>
        </w:rPr>
        <w:t xml:space="preserve"> and is only used </w:t>
      </w:r>
      <w:r w:rsidR="002C1344" w:rsidRPr="008C7261">
        <w:rPr>
          <w:lang w:val="en-GB"/>
        </w:rPr>
        <w:t>t</w:t>
      </w:r>
      <w:r w:rsidR="003D3B64" w:rsidRPr="008C7261">
        <w:rPr>
          <w:lang w:val="en-GB"/>
        </w:rPr>
        <w:t>o help get an overview during testing.</w:t>
      </w:r>
      <w:r w:rsidR="006618DF" w:rsidRPr="008C7261">
        <w:rPr>
          <w:lang w:val="en-GB"/>
        </w:rPr>
        <w:t xml:space="preserve"> </w:t>
      </w:r>
    </w:p>
    <w:p w14:paraId="5AAC0762" w14:textId="77777777" w:rsidR="00C31986" w:rsidRPr="008C7261" w:rsidRDefault="00C31986" w:rsidP="00F501EC">
      <w:pPr>
        <w:rPr>
          <w:lang w:val="en-GB"/>
        </w:rPr>
      </w:pPr>
    </w:p>
    <w:p w14:paraId="52AC2E39" w14:textId="61D5727A" w:rsidR="0082594E" w:rsidRPr="008C7261" w:rsidRDefault="008C6D3B" w:rsidP="00F501EC">
      <w:pPr>
        <w:rPr>
          <w:lang w:val="en-GB"/>
        </w:rPr>
      </w:pPr>
      <w:r w:rsidRPr="008C7261">
        <w:rPr>
          <w:lang w:val="en-GB"/>
        </w:rPr>
        <w:t xml:space="preserve">The daemon is the core of the prototype, where most all of the operations and communication is done. </w:t>
      </w:r>
      <w:r w:rsidR="00DC3241" w:rsidRPr="008C7261">
        <w:rPr>
          <w:lang w:val="en-GB"/>
        </w:rPr>
        <w:t xml:space="preserve">It is not implemented as a proper daemon in this prototype, but </w:t>
      </w:r>
      <w:r w:rsidR="00A6461C" w:rsidRPr="008C7261">
        <w:rPr>
          <w:lang w:val="en-GB"/>
        </w:rPr>
        <w:t>as</w:t>
      </w:r>
      <w:r w:rsidR="00DC3241" w:rsidRPr="008C7261">
        <w:rPr>
          <w:lang w:val="en-GB"/>
        </w:rPr>
        <w:t xml:space="preserve"> a normal process. </w:t>
      </w:r>
    </w:p>
    <w:p w14:paraId="29C4A48D" w14:textId="77777777" w:rsidR="00E04BAB" w:rsidRPr="008C7261" w:rsidRDefault="00E04BAB" w:rsidP="00F501EC">
      <w:pPr>
        <w:rPr>
          <w:lang w:val="en-GB"/>
        </w:rPr>
      </w:pPr>
    </w:p>
    <w:p w14:paraId="4FBD0A1B" w14:textId="6E0F661F" w:rsidR="008C6D3B" w:rsidRPr="008C7261" w:rsidRDefault="00DC3241" w:rsidP="00F501EC">
      <w:pPr>
        <w:rPr>
          <w:lang w:val="en-GB"/>
        </w:rPr>
      </w:pPr>
      <w:r w:rsidRPr="008C7261">
        <w:rPr>
          <w:lang w:val="en-GB"/>
        </w:rPr>
        <w:t>The change tracker is a process that keeps track of updates and changes received for local files, either from the local GUI, or a remote device.</w:t>
      </w:r>
      <w:r w:rsidR="001D007F" w:rsidRPr="008C7261">
        <w:rPr>
          <w:lang w:val="en-GB"/>
        </w:rPr>
        <w:t xml:space="preserve"> It then feeds it back formatted to the daemon.</w:t>
      </w:r>
    </w:p>
    <w:p w14:paraId="14A425C1" w14:textId="77777777" w:rsidR="00C31986" w:rsidRPr="008C7261" w:rsidRDefault="00C31986" w:rsidP="00F501EC">
      <w:pPr>
        <w:rPr>
          <w:lang w:val="en-GB"/>
        </w:rPr>
      </w:pPr>
    </w:p>
    <w:p w14:paraId="5FCDA97F" w14:textId="206FD718" w:rsidR="0082594E" w:rsidRPr="008C7261" w:rsidRDefault="0082594E" w:rsidP="00F501EC">
      <w:pPr>
        <w:rPr>
          <w:lang w:val="en-GB"/>
        </w:rPr>
      </w:pPr>
      <w:r w:rsidRPr="008C7261">
        <w:rPr>
          <w:lang w:val="en-GB"/>
        </w:rPr>
        <w:t>The la</w:t>
      </w:r>
      <w:r w:rsidR="009D7DB3" w:rsidRPr="008C7261">
        <w:rPr>
          <w:lang w:val="en-GB"/>
        </w:rPr>
        <w:t xml:space="preserve">st piece, the text editor, is </w:t>
      </w:r>
      <w:r w:rsidRPr="008C7261">
        <w:rPr>
          <w:lang w:val="en-GB"/>
        </w:rPr>
        <w:t>an example application used to illustrate how a remote access system could be done while keeping the file in place during operation on it.</w:t>
      </w:r>
    </w:p>
    <w:p w14:paraId="153AD723" w14:textId="19B91D23" w:rsidR="009D7DB3" w:rsidRPr="008C7261" w:rsidRDefault="00070E4F" w:rsidP="00F501EC">
      <w:pPr>
        <w:rPr>
          <w:lang w:val="en-GB"/>
        </w:rPr>
      </w:pPr>
      <w:r w:rsidRPr="008C7261">
        <w:rPr>
          <w:lang w:val="en-GB"/>
        </w:rPr>
        <w:t xml:space="preserve">The </w:t>
      </w:r>
      <w:r w:rsidR="002C5CF9" w:rsidRPr="008C7261">
        <w:rPr>
          <w:lang w:val="en-GB"/>
        </w:rPr>
        <w:t>figure below shows how all the piece</w:t>
      </w:r>
      <w:r w:rsidR="009123DE" w:rsidRPr="008C7261">
        <w:rPr>
          <w:lang w:val="en-GB"/>
        </w:rPr>
        <w:t>s</w:t>
      </w:r>
      <w:r w:rsidR="002C5CF9" w:rsidRPr="008C7261">
        <w:rPr>
          <w:lang w:val="en-GB"/>
        </w:rPr>
        <w:t xml:space="preserve"> (except the </w:t>
      </w:r>
      <w:r w:rsidR="00483237" w:rsidRPr="008C7261">
        <w:rPr>
          <w:lang w:val="en-GB"/>
        </w:rPr>
        <w:t>overview</w:t>
      </w:r>
      <w:r w:rsidR="002C5CF9" w:rsidRPr="008C7261">
        <w:rPr>
          <w:lang w:val="en-GB"/>
        </w:rPr>
        <w:t xml:space="preserve"> GUI) fit</w:t>
      </w:r>
      <w:r w:rsidR="00D20C79" w:rsidRPr="008C7261">
        <w:rPr>
          <w:lang w:val="en-GB"/>
        </w:rPr>
        <w:t>s</w:t>
      </w:r>
      <w:r w:rsidR="002C5CF9" w:rsidRPr="008C7261">
        <w:rPr>
          <w:lang w:val="en-GB"/>
        </w:rPr>
        <w:t xml:space="preserve"> together.</w:t>
      </w:r>
    </w:p>
    <w:p w14:paraId="190017CC" w14:textId="4A62B255" w:rsidR="00E73999" w:rsidRPr="008C7261" w:rsidRDefault="00865C62" w:rsidP="00E73999">
      <w:pPr>
        <w:keepNext/>
        <w:jc w:val="center"/>
        <w:rPr>
          <w:lang w:val="en-GB"/>
        </w:rPr>
      </w:pPr>
      <w:r w:rsidRPr="008C7261">
        <w:rPr>
          <w:noProof/>
          <w:lang w:val="en-US" w:eastAsia="en-US"/>
        </w:rPr>
        <w:lastRenderedPageBreak/>
        <w:drawing>
          <wp:inline distT="0" distB="0" distL="0" distR="0" wp14:anchorId="1C08693C" wp14:editId="68928F65">
            <wp:extent cx="5755640" cy="3577377"/>
            <wp:effectExtent l="0" t="0" r="10160" b="444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5640" cy="3577377"/>
                    </a:xfrm>
                    <a:prstGeom prst="rect">
                      <a:avLst/>
                    </a:prstGeom>
                    <a:noFill/>
                    <a:ln>
                      <a:noFill/>
                    </a:ln>
                  </pic:spPr>
                </pic:pic>
              </a:graphicData>
            </a:graphic>
          </wp:inline>
        </w:drawing>
      </w:r>
    </w:p>
    <w:p w14:paraId="27A51E59" w14:textId="3F7067AE" w:rsidR="00E73999" w:rsidRPr="008C7261" w:rsidRDefault="00E73999" w:rsidP="00E73999">
      <w:pPr>
        <w:pStyle w:val="Caption"/>
        <w:rPr>
          <w:lang w:val="en-GB"/>
        </w:rPr>
      </w:pPr>
      <w:bookmarkStart w:id="39" w:name="_Toc324689528"/>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4174DF">
        <w:rPr>
          <w:noProof/>
          <w:lang w:val="en-GB"/>
        </w:rPr>
        <w:t>4</w:t>
      </w:r>
      <w:r w:rsidRPr="008C7261">
        <w:rPr>
          <w:lang w:val="en-GB"/>
        </w:rPr>
        <w:fldChar w:fldCharType="end"/>
      </w:r>
      <w:r w:rsidR="005513D5" w:rsidRPr="008C7261">
        <w:rPr>
          <w:lang w:val="en-GB"/>
        </w:rPr>
        <w:t xml:space="preserve"> Implementation</w:t>
      </w:r>
      <w:bookmarkEnd w:id="39"/>
    </w:p>
    <w:p w14:paraId="1FC02D3F" w14:textId="464A0637" w:rsidR="000973E1" w:rsidRPr="008C7261" w:rsidRDefault="000973E1" w:rsidP="000973E1">
      <w:pPr>
        <w:rPr>
          <w:lang w:val="en-GB"/>
        </w:rPr>
      </w:pPr>
      <w:r w:rsidRPr="008C7261">
        <w:rPr>
          <w:lang w:val="en-GB"/>
        </w:rPr>
        <w:t xml:space="preserve">Some controlling variables, such as max size, and a number of variables used for coordinator evaluation can be set in a file common to all the individual pieces of code, config.cfg. The most important of which is the maximum size of the network. This is the limit on how many ports the prototype should </w:t>
      </w:r>
      <w:r w:rsidR="00BD4257" w:rsidRPr="008C7261">
        <w:rPr>
          <w:lang w:val="en-GB"/>
        </w:rPr>
        <w:t>range over to look for daemons, thus keeping it as low as possible increases efficiency. The rest of the variables will be detailed later in this chapter, as they are also accessible through the overview GUI.</w:t>
      </w:r>
    </w:p>
    <w:p w14:paraId="098FC016" w14:textId="6AC8D50C" w:rsidR="00574291" w:rsidRPr="008C7261" w:rsidRDefault="00574291" w:rsidP="00574291">
      <w:pPr>
        <w:pStyle w:val="Heading3"/>
        <w:rPr>
          <w:lang w:val="en-GB"/>
        </w:rPr>
      </w:pPr>
      <w:bookmarkStart w:id="40" w:name="_Toc324905827"/>
      <w:r w:rsidRPr="008C7261">
        <w:rPr>
          <w:lang w:val="en-GB"/>
        </w:rPr>
        <w:t>Implementation of the Daemons Core</w:t>
      </w:r>
      <w:bookmarkEnd w:id="40"/>
    </w:p>
    <w:p w14:paraId="05ECF9EC" w14:textId="7C48EE9D" w:rsidR="00574291" w:rsidRPr="008C7261" w:rsidRDefault="00574291" w:rsidP="00574291">
      <w:pPr>
        <w:rPr>
          <w:lang w:val="en-GB"/>
        </w:rPr>
      </w:pPr>
      <w:r w:rsidRPr="008C7261">
        <w:rPr>
          <w:lang w:val="en-GB"/>
        </w:rPr>
        <w:t xml:space="preserve">To implement the system in a way that can operate seamlessly, having a daemon running on each device would be a good idea. </w:t>
      </w:r>
      <w:r w:rsidR="006E0224">
        <w:rPr>
          <w:lang w:val="en-GB"/>
        </w:rPr>
        <w:t>These</w:t>
      </w:r>
      <w:r w:rsidRPr="008C7261">
        <w:rPr>
          <w:lang w:val="en-GB"/>
        </w:rPr>
        <w:t xml:space="preserve"> daemon</w:t>
      </w:r>
      <w:r w:rsidR="006E0224">
        <w:rPr>
          <w:lang w:val="en-GB"/>
        </w:rPr>
        <w:t>s</w:t>
      </w:r>
      <w:r w:rsidRPr="008C7261">
        <w:rPr>
          <w:lang w:val="en-GB"/>
        </w:rPr>
        <w:t xml:space="preserve"> can then operate as the core of the system and exchange information with each other. One of the daemons is a coordinator, whose role is to enforce consistency across the network. All updates and changes pass through the coordinator when the user requests an update list of files.</w:t>
      </w:r>
    </w:p>
    <w:p w14:paraId="6F3C74F9" w14:textId="74718002" w:rsidR="00574291" w:rsidRPr="008C7261" w:rsidRDefault="00574291" w:rsidP="00574291">
      <w:pPr>
        <w:rPr>
          <w:lang w:val="en-GB"/>
        </w:rPr>
      </w:pPr>
      <w:r w:rsidRPr="008C7261">
        <w:rPr>
          <w:lang w:val="en-GB"/>
        </w:rPr>
        <w:t xml:space="preserve">It was decided to implement the daemons for the prototype in Go, as its concurrency mechanisms were thought to be useful for this project, and the language is designed in such a way that it is easily readable. </w:t>
      </w:r>
      <w:r w:rsidR="00561B16" w:rsidRPr="008C7261">
        <w:rPr>
          <w:lang w:val="en-GB"/>
        </w:rPr>
        <w:t xml:space="preserve">The cross-platform compatibility of the language is also a very useful </w:t>
      </w:r>
      <w:r w:rsidR="00AA5C44" w:rsidRPr="008C7261">
        <w:rPr>
          <w:lang w:val="en-GB"/>
        </w:rPr>
        <w:t>property</w:t>
      </w:r>
      <w:r w:rsidR="00561B16" w:rsidRPr="008C7261">
        <w:rPr>
          <w:lang w:val="en-GB"/>
        </w:rPr>
        <w:t>.</w:t>
      </w:r>
    </w:p>
    <w:p w14:paraId="0DC99F36" w14:textId="18672406" w:rsidR="00CF1054" w:rsidRPr="008C7261" w:rsidRDefault="00CF1054" w:rsidP="00574291">
      <w:pPr>
        <w:rPr>
          <w:lang w:val="en-GB"/>
        </w:rPr>
      </w:pPr>
      <w:r w:rsidRPr="008C7261">
        <w:rPr>
          <w:lang w:val="en-GB"/>
        </w:rPr>
        <w:t>The prototype implementation lets each daemon</w:t>
      </w:r>
      <w:r w:rsidR="0045149B" w:rsidRPr="008C7261">
        <w:rPr>
          <w:lang w:val="en-GB"/>
        </w:rPr>
        <w:t xml:space="preserve"> generally</w:t>
      </w:r>
      <w:r w:rsidR="00E37E28" w:rsidRPr="008C7261">
        <w:rPr>
          <w:lang w:val="en-GB"/>
        </w:rPr>
        <w:t xml:space="preserve"> communicate in </w:t>
      </w:r>
      <w:r w:rsidR="003A4FD5" w:rsidRPr="008C7261">
        <w:rPr>
          <w:lang w:val="en-GB"/>
        </w:rPr>
        <w:t>three</w:t>
      </w:r>
      <w:r w:rsidR="00E37E28" w:rsidRPr="008C7261">
        <w:rPr>
          <w:lang w:val="en-GB"/>
        </w:rPr>
        <w:t xml:space="preserve"> ways:</w:t>
      </w:r>
      <w:r w:rsidR="00B475CD" w:rsidRPr="008C7261">
        <w:rPr>
          <w:lang w:val="en-GB"/>
        </w:rPr>
        <w:t xml:space="preserve"> TCP/IP with other daemons,</w:t>
      </w:r>
      <w:r w:rsidRPr="008C7261">
        <w:rPr>
          <w:lang w:val="en-GB"/>
        </w:rPr>
        <w:t xml:space="preserve"> HTTP with the</w:t>
      </w:r>
      <w:r w:rsidR="00884593" w:rsidRPr="008C7261">
        <w:rPr>
          <w:lang w:val="en-GB"/>
        </w:rPr>
        <w:t xml:space="preserve"> browser and thus the</w:t>
      </w:r>
      <w:r w:rsidRPr="008C7261">
        <w:rPr>
          <w:lang w:val="en-GB"/>
        </w:rPr>
        <w:t xml:space="preserve"> user</w:t>
      </w:r>
      <w:r w:rsidR="00020510" w:rsidRPr="008C7261">
        <w:rPr>
          <w:lang w:val="en-GB"/>
        </w:rPr>
        <w:t xml:space="preserve">, </w:t>
      </w:r>
      <w:r w:rsidR="006F4AC1" w:rsidRPr="008C7261">
        <w:rPr>
          <w:lang w:val="en-GB"/>
        </w:rPr>
        <w:t xml:space="preserve">and </w:t>
      </w:r>
      <w:r w:rsidR="00020510" w:rsidRPr="008C7261">
        <w:rPr>
          <w:lang w:val="en-GB"/>
        </w:rPr>
        <w:t xml:space="preserve">standard </w:t>
      </w:r>
      <w:r w:rsidR="003400FA" w:rsidRPr="008C7261">
        <w:rPr>
          <w:lang w:val="en-GB"/>
        </w:rPr>
        <w:t xml:space="preserve">streams with </w:t>
      </w:r>
      <w:r w:rsidR="00020510" w:rsidRPr="008C7261">
        <w:rPr>
          <w:lang w:val="en-GB"/>
        </w:rPr>
        <w:t>some child processes</w:t>
      </w:r>
      <w:r w:rsidR="00BD027D" w:rsidRPr="008C7261">
        <w:rPr>
          <w:lang w:val="en-GB"/>
        </w:rPr>
        <w:t xml:space="preserve"> that will be explained further in the next section.</w:t>
      </w:r>
    </w:p>
    <w:p w14:paraId="77CDB355" w14:textId="21E8721A" w:rsidR="00252CA2" w:rsidRPr="008C7261" w:rsidRDefault="00627619" w:rsidP="00574291">
      <w:pPr>
        <w:rPr>
          <w:lang w:val="en-GB"/>
        </w:rPr>
      </w:pPr>
      <w:r w:rsidRPr="008C7261">
        <w:rPr>
          <w:lang w:val="en-GB"/>
        </w:rPr>
        <w:t>Each daemon has a list of all the other daemons present in the network and has the potential to communicate with them, but direct communication has been kept to a minimum. Letting information pass by the coordinator to ensure consistency across the network was seen as a priority, th</w:t>
      </w:r>
      <w:r w:rsidR="00FE19F5" w:rsidRPr="008C7261">
        <w:rPr>
          <w:lang w:val="en-GB"/>
        </w:rPr>
        <w:t>ough</w:t>
      </w:r>
      <w:r w:rsidRPr="008C7261">
        <w:rPr>
          <w:lang w:val="en-GB"/>
        </w:rPr>
        <w:t xml:space="preserve"> this consistency is in conflict with efficiency.</w:t>
      </w:r>
    </w:p>
    <w:p w14:paraId="14810663" w14:textId="1656F739" w:rsidR="005C04E7" w:rsidRPr="008C7261" w:rsidRDefault="005C04E7" w:rsidP="00574291">
      <w:pPr>
        <w:rPr>
          <w:lang w:val="en-GB"/>
        </w:rPr>
      </w:pPr>
      <w:r w:rsidRPr="008C7261">
        <w:rPr>
          <w:lang w:val="en-GB"/>
        </w:rPr>
        <w:t>This communications design is not retain in</w:t>
      </w:r>
      <w:r w:rsidR="001B4D8B" w:rsidRPr="008C7261">
        <w:rPr>
          <w:lang w:val="en-GB"/>
        </w:rPr>
        <w:t xml:space="preserve"> most</w:t>
      </w:r>
      <w:r w:rsidRPr="008C7261">
        <w:rPr>
          <w:lang w:val="en-GB"/>
        </w:rPr>
        <w:t xml:space="preserve"> scenarios requiring high efficiency with low latency however. </w:t>
      </w:r>
    </w:p>
    <w:p w14:paraId="30017DAD" w14:textId="443F2A97" w:rsidR="00E1425D" w:rsidRPr="008C7261" w:rsidRDefault="0059164E" w:rsidP="00574291">
      <w:pPr>
        <w:rPr>
          <w:lang w:val="en-GB"/>
        </w:rPr>
      </w:pPr>
      <w:r w:rsidRPr="008C7261">
        <w:rPr>
          <w:lang w:val="en-GB"/>
        </w:rPr>
        <w:t>When started, each daemon is either given a port, or looks for an open port</w:t>
      </w:r>
      <w:r w:rsidR="00813B77" w:rsidRPr="008C7261">
        <w:rPr>
          <w:lang w:val="en-GB"/>
        </w:rPr>
        <w:t xml:space="preserve"> while also asking around for a coordinator</w:t>
      </w:r>
      <w:r w:rsidRPr="008C7261">
        <w:rPr>
          <w:lang w:val="en-GB"/>
        </w:rPr>
        <w:t xml:space="preserve">. </w:t>
      </w:r>
      <w:r w:rsidR="00CF5301" w:rsidRPr="008C7261">
        <w:rPr>
          <w:lang w:val="en-GB"/>
        </w:rPr>
        <w:t xml:space="preserve">When found, the TCP/IP communications platform is </w:t>
      </w:r>
      <w:r w:rsidR="00813B77" w:rsidRPr="008C7261">
        <w:rPr>
          <w:lang w:val="en-GB"/>
        </w:rPr>
        <w:lastRenderedPageBreak/>
        <w:t>initialized and a connection to the coordinator is established. The coordinator informs the rest of the network of the newly joined daemon.</w:t>
      </w:r>
      <w:r w:rsidR="007579F1" w:rsidRPr="008C7261">
        <w:rPr>
          <w:lang w:val="en-GB"/>
        </w:rPr>
        <w:t xml:space="preserve"> No information on</w:t>
      </w:r>
      <w:r w:rsidR="00E446AC" w:rsidRPr="008C7261">
        <w:rPr>
          <w:lang w:val="en-GB"/>
        </w:rPr>
        <w:t xml:space="preserve"> specific</w:t>
      </w:r>
      <w:r w:rsidR="007579F1" w:rsidRPr="008C7261">
        <w:rPr>
          <w:lang w:val="en-GB"/>
        </w:rPr>
        <w:t xml:space="preserve"> files or applications are exchanged before </w:t>
      </w:r>
      <w:r w:rsidR="00E46FD2" w:rsidRPr="008C7261">
        <w:rPr>
          <w:lang w:val="en-GB"/>
        </w:rPr>
        <w:t>the user gives a refresh/synchronization request</w:t>
      </w:r>
      <w:r w:rsidR="007579F1" w:rsidRPr="008C7261">
        <w:rPr>
          <w:lang w:val="en-GB"/>
        </w:rPr>
        <w:t>, as shall be looked at further in the next section.</w:t>
      </w:r>
      <w:r w:rsidR="003E0725" w:rsidRPr="008C7261">
        <w:rPr>
          <w:lang w:val="en-GB"/>
        </w:rPr>
        <w:t xml:space="preserve"> </w:t>
      </w:r>
      <w:r w:rsidR="006E66D5" w:rsidRPr="008C7261">
        <w:rPr>
          <w:lang w:val="en-GB"/>
        </w:rPr>
        <w:t xml:space="preserve">But the coordinator sends a vector containing all files ID and their version number to the new daemon. When a refresh request is made, </w:t>
      </w:r>
      <w:r w:rsidR="00EA0723" w:rsidRPr="008C7261">
        <w:rPr>
          <w:lang w:val="en-GB"/>
        </w:rPr>
        <w:t>all daemons are told to check</w:t>
      </w:r>
      <w:r w:rsidR="006E66D5" w:rsidRPr="008C7261">
        <w:rPr>
          <w:lang w:val="en-GB"/>
        </w:rPr>
        <w:t xml:space="preserve"> their vector and requests updates on any deviant tuples.</w:t>
      </w:r>
      <w:r w:rsidR="00BA2D6F" w:rsidRPr="008C7261">
        <w:rPr>
          <w:lang w:val="en-GB"/>
        </w:rPr>
        <w:t xml:space="preserve"> The</w:t>
      </w:r>
      <w:r w:rsidR="00DB284E" w:rsidRPr="008C7261">
        <w:rPr>
          <w:lang w:val="en-GB"/>
        </w:rPr>
        <w:t xml:space="preserve"> refresh operation can then run, in which all new daemons receive a full application list from the coordinator.</w:t>
      </w:r>
    </w:p>
    <w:p w14:paraId="7F76E447" w14:textId="72847AFF" w:rsidR="00AC1587" w:rsidRDefault="00AC1587" w:rsidP="00574291">
      <w:pPr>
        <w:rPr>
          <w:lang w:val="en-GB"/>
        </w:rPr>
      </w:pPr>
      <w:r w:rsidRPr="008C7261">
        <w:rPr>
          <w:lang w:val="en-GB"/>
        </w:rPr>
        <w:t xml:space="preserve">If connection is lost to a daemon, the metadata on all its files remain in the system, but the files </w:t>
      </w:r>
      <w:r w:rsidR="00D13B17" w:rsidRPr="008C7261">
        <w:rPr>
          <w:lang w:val="en-GB"/>
        </w:rPr>
        <w:t>cannot</w:t>
      </w:r>
      <w:r w:rsidRPr="008C7261">
        <w:rPr>
          <w:lang w:val="en-GB"/>
        </w:rPr>
        <w:t xml:space="preserve"> be opened until the daemon reconnects.</w:t>
      </w:r>
    </w:p>
    <w:p w14:paraId="123890B0" w14:textId="77777777" w:rsidR="00147E61" w:rsidRDefault="00147E61" w:rsidP="00574291">
      <w:pPr>
        <w:rPr>
          <w:lang w:val="en-GB"/>
        </w:rPr>
      </w:pPr>
    </w:p>
    <w:p w14:paraId="1F13636A" w14:textId="7E26286E" w:rsidR="00147E61" w:rsidRPr="008C7261" w:rsidRDefault="00147E61" w:rsidP="00574291">
      <w:pPr>
        <w:rPr>
          <w:lang w:val="en-GB"/>
        </w:rPr>
      </w:pPr>
      <w:r>
        <w:rPr>
          <w:lang w:val="en-GB"/>
        </w:rPr>
        <w:t>Each daemon has as mentioned a HTTP-server where a HTML GUI is exposed to the user. The GUI shows the SSV, and operations available on the SSV, such as changing name, deleting, adding, and opening/editing files.</w:t>
      </w:r>
      <w:r w:rsidR="00A60510">
        <w:rPr>
          <w:lang w:val="en-GB"/>
        </w:rPr>
        <w:t xml:space="preserve"> The interface also shows a subset each files metadata, such as size and modification date</w:t>
      </w:r>
      <w:r w:rsidR="00AE5149">
        <w:rPr>
          <w:lang w:val="en-GB"/>
        </w:rPr>
        <w:t xml:space="preserve"> as examples</w:t>
      </w:r>
      <w:r w:rsidR="00A60510">
        <w:rPr>
          <w:lang w:val="en-GB"/>
        </w:rPr>
        <w:t>.</w:t>
      </w:r>
      <w:r w:rsidR="00C45BB0">
        <w:rPr>
          <w:lang w:val="en-GB"/>
        </w:rPr>
        <w:t xml:space="preserve"> The GUI shows the exact same graphics regardless of which daemons interface the user accesses, but the way the operations are handled is different depending on the location of the file.</w:t>
      </w:r>
      <w:r w:rsidR="00D562CC">
        <w:rPr>
          <w:lang w:val="en-GB"/>
        </w:rPr>
        <w:t xml:space="preserve"> </w:t>
      </w:r>
    </w:p>
    <w:p w14:paraId="3E65D7BB" w14:textId="70FB64A6" w:rsidR="00F53312" w:rsidRPr="008C7261" w:rsidRDefault="00F53312" w:rsidP="00945258">
      <w:pPr>
        <w:pStyle w:val="Heading3"/>
        <w:rPr>
          <w:lang w:val="en-GB"/>
        </w:rPr>
      </w:pPr>
      <w:bookmarkStart w:id="41" w:name="_Toc324905828"/>
      <w:r w:rsidRPr="008C7261">
        <w:rPr>
          <w:lang w:val="en-GB"/>
        </w:rPr>
        <w:t xml:space="preserve">Implementation of a Single System View of </w:t>
      </w:r>
      <w:r w:rsidR="00417319" w:rsidRPr="008C7261">
        <w:rPr>
          <w:lang w:val="en-GB"/>
        </w:rPr>
        <w:t>Files</w:t>
      </w:r>
      <w:bookmarkEnd w:id="41"/>
    </w:p>
    <w:p w14:paraId="03F48A2E" w14:textId="6058DDDF" w:rsidR="00392744" w:rsidRPr="008C7261" w:rsidRDefault="00477DD4" w:rsidP="00A03633">
      <w:pPr>
        <w:rPr>
          <w:lang w:val="en-GB"/>
        </w:rPr>
      </w:pPr>
      <w:r w:rsidRPr="008C7261">
        <w:rPr>
          <w:lang w:val="en-GB"/>
        </w:rPr>
        <w:t>The core functionality for each</w:t>
      </w:r>
      <w:r w:rsidR="00194DD7" w:rsidRPr="008C7261">
        <w:rPr>
          <w:lang w:val="en-GB"/>
        </w:rPr>
        <w:t xml:space="preserve"> device is incorporated within the daemon process, but functionality for keeping track of changes was separated out into its own process, from here on out referred to as the "change tracker". </w:t>
      </w:r>
      <w:r w:rsidR="002C16A4" w:rsidRPr="008C7261">
        <w:rPr>
          <w:lang w:val="en-GB"/>
        </w:rPr>
        <w:t xml:space="preserve"> The change tracker communicates with the parent process, the daemon, through</w:t>
      </w:r>
      <w:r w:rsidR="00865178" w:rsidRPr="008C7261">
        <w:rPr>
          <w:lang w:val="en-GB"/>
        </w:rPr>
        <w:t xml:space="preserve"> pipelines (standard streams)</w:t>
      </w:r>
      <w:r w:rsidR="003A6C65" w:rsidRPr="008C7261">
        <w:rPr>
          <w:lang w:val="en-GB"/>
        </w:rPr>
        <w:t>.</w:t>
      </w:r>
      <w:r w:rsidR="000832A7" w:rsidRPr="008C7261">
        <w:rPr>
          <w:lang w:val="en-GB"/>
        </w:rPr>
        <w:t xml:space="preserve"> It is however possible that other methods of communication could be better, such as shared memory.</w:t>
      </w:r>
      <w:r w:rsidR="00075C96" w:rsidRPr="008C7261">
        <w:rPr>
          <w:lang w:val="en-GB"/>
        </w:rPr>
        <w:t xml:space="preserve"> Splitting the change tracker into a separate process might not have been necessary in the final implementation.</w:t>
      </w:r>
      <w:r w:rsidR="00476AC5" w:rsidRPr="008C7261">
        <w:rPr>
          <w:lang w:val="en-GB"/>
        </w:rPr>
        <w:t xml:space="preserve"> </w:t>
      </w:r>
      <w:r w:rsidR="00194DD7" w:rsidRPr="008C7261">
        <w:rPr>
          <w:lang w:val="en-GB"/>
        </w:rPr>
        <w:t>Initially the thought was to let the change tracker communicate with the underlying OS, and possible other change trackers or daemons. However, the state of most opera</w:t>
      </w:r>
      <w:r w:rsidR="00CE0529" w:rsidRPr="008C7261">
        <w:rPr>
          <w:lang w:val="en-GB"/>
        </w:rPr>
        <w:t xml:space="preserve">ting systems more or less makes </w:t>
      </w:r>
      <w:r w:rsidR="00194DD7" w:rsidRPr="008C7261">
        <w:rPr>
          <w:lang w:val="en-GB"/>
        </w:rPr>
        <w:t>scanning the local files necessary if it is to keep in direct touch with each file. Optimally, functionality of subscribing to changes on each file would le</w:t>
      </w:r>
      <w:r w:rsidR="00A7679F" w:rsidRPr="008C7261">
        <w:rPr>
          <w:lang w:val="en-GB"/>
        </w:rPr>
        <w:t xml:space="preserve">t the device tracker do its </w:t>
      </w:r>
      <w:r w:rsidR="00561823" w:rsidRPr="008C7261">
        <w:rPr>
          <w:lang w:val="en-GB"/>
        </w:rPr>
        <w:t>job</w:t>
      </w:r>
      <w:r w:rsidR="00194DD7" w:rsidRPr="008C7261">
        <w:rPr>
          <w:lang w:val="en-GB"/>
        </w:rPr>
        <w:t xml:space="preserve">. </w:t>
      </w:r>
      <w:r w:rsidR="00B609F0" w:rsidRPr="008C7261">
        <w:rPr>
          <w:lang w:val="en-GB"/>
        </w:rPr>
        <w:t>As this was not an option, the applications must inform the change tracker of any changes, so that it may inform the daemon.</w:t>
      </w:r>
      <w:r w:rsidR="00E00EC7" w:rsidRPr="008C7261">
        <w:rPr>
          <w:lang w:val="en-GB"/>
        </w:rPr>
        <w:t xml:space="preserve"> All other changes are applied through a </w:t>
      </w:r>
      <w:r w:rsidR="00BA3F74" w:rsidRPr="008C7261">
        <w:rPr>
          <w:lang w:val="en-GB"/>
        </w:rPr>
        <w:t>GUI provided with the prototype</w:t>
      </w:r>
      <w:r w:rsidR="00B738F5" w:rsidRPr="008C7261">
        <w:rPr>
          <w:lang w:val="en-GB"/>
        </w:rPr>
        <w:t>,</w:t>
      </w:r>
      <w:r w:rsidR="00E00EC7" w:rsidRPr="008C7261">
        <w:rPr>
          <w:lang w:val="en-GB"/>
        </w:rPr>
        <w:t xml:space="preserve"> using HTML. This allows the prototype system to track changes and operations withou</w:t>
      </w:r>
      <w:r w:rsidR="00AF49CC" w:rsidRPr="008C7261">
        <w:rPr>
          <w:lang w:val="en-GB"/>
        </w:rPr>
        <w:t xml:space="preserve">t having </w:t>
      </w:r>
      <w:r w:rsidR="00087FB6" w:rsidRPr="008C7261">
        <w:rPr>
          <w:lang w:val="en-GB"/>
        </w:rPr>
        <w:t>to scan the entire files system, but also limits the user to using this GUI, as any changes done directly in the OS woul</w:t>
      </w:r>
      <w:r w:rsidR="00FA5D7A" w:rsidRPr="008C7261">
        <w:rPr>
          <w:lang w:val="en-GB"/>
        </w:rPr>
        <w:t xml:space="preserve">d not be seen by the prototype. It also limits the number of applications that may be used to those that either </w:t>
      </w:r>
      <w:r w:rsidR="00781081" w:rsidRPr="008C7261">
        <w:rPr>
          <w:lang w:val="en-GB"/>
        </w:rPr>
        <w:t>has</w:t>
      </w:r>
      <w:r w:rsidR="00FA5D7A" w:rsidRPr="008C7261">
        <w:rPr>
          <w:lang w:val="en-GB"/>
        </w:rPr>
        <w:t xml:space="preserve"> been design</w:t>
      </w:r>
      <w:r w:rsidR="00E96249" w:rsidRPr="008C7261">
        <w:rPr>
          <w:lang w:val="en-GB"/>
        </w:rPr>
        <w:t xml:space="preserve">ed to work with this system, or the libraries of the applications are altered to run via </w:t>
      </w:r>
      <w:r w:rsidR="00E65243" w:rsidRPr="008C7261">
        <w:rPr>
          <w:lang w:val="en-GB"/>
        </w:rPr>
        <w:t>our code</w:t>
      </w:r>
      <w:r w:rsidR="00FA5D7A" w:rsidRPr="008C7261">
        <w:rPr>
          <w:lang w:val="en-GB"/>
        </w:rPr>
        <w:t xml:space="preserve">. </w:t>
      </w:r>
    </w:p>
    <w:p w14:paraId="625B3A97" w14:textId="32880459" w:rsidR="00B63AF1" w:rsidRPr="008C7261" w:rsidRDefault="00FA5D7A" w:rsidP="00A03633">
      <w:pPr>
        <w:rPr>
          <w:lang w:val="en-GB"/>
        </w:rPr>
      </w:pPr>
      <w:r w:rsidRPr="008C7261">
        <w:rPr>
          <w:lang w:val="en-GB"/>
        </w:rPr>
        <w:t xml:space="preserve">The design of this is not the optimal one for the current situation, but such a design could be a good way to do it in the future, given that OS designers improve on their solutions in a similar fashion to what is mentioned in this thesis. </w:t>
      </w:r>
      <w:r w:rsidR="00C53F3F" w:rsidRPr="008C7261">
        <w:rPr>
          <w:lang w:val="en-GB"/>
        </w:rPr>
        <w:t xml:space="preserve">The topic will be discussed further in the discussion </w:t>
      </w:r>
      <w:r w:rsidR="00332D15">
        <w:rPr>
          <w:lang w:val="en-GB"/>
        </w:rPr>
        <w:t>chapter</w:t>
      </w:r>
      <w:r w:rsidR="00C53F3F" w:rsidRPr="008C7261">
        <w:rPr>
          <w:lang w:val="en-GB"/>
        </w:rPr>
        <w:t>.</w:t>
      </w:r>
      <w:r w:rsidR="00781081" w:rsidRPr="008C7261">
        <w:rPr>
          <w:lang w:val="en-GB"/>
        </w:rPr>
        <w:t xml:space="preserve"> </w:t>
      </w:r>
    </w:p>
    <w:p w14:paraId="6278089E" w14:textId="11DB3B49" w:rsidR="00781081" w:rsidRPr="008C7261" w:rsidRDefault="009B3DD4" w:rsidP="00A03633">
      <w:pPr>
        <w:rPr>
          <w:lang w:val="en-GB"/>
        </w:rPr>
      </w:pPr>
      <w:r w:rsidRPr="008C7261">
        <w:rPr>
          <w:lang w:val="en-GB"/>
        </w:rPr>
        <w:t xml:space="preserve">The prototype has a flow similar to what is shown on the graph below. </w:t>
      </w:r>
    </w:p>
    <w:p w14:paraId="21ED96F9" w14:textId="77777777" w:rsidR="003406AF" w:rsidRPr="008C7261" w:rsidRDefault="004322F7" w:rsidP="003406AF">
      <w:pPr>
        <w:keepNext/>
        <w:jc w:val="center"/>
        <w:rPr>
          <w:lang w:val="en-GB"/>
        </w:rPr>
      </w:pPr>
      <w:r w:rsidRPr="008C7261">
        <w:rPr>
          <w:noProof/>
          <w:lang w:val="en-US" w:eastAsia="en-US"/>
        </w:rPr>
        <w:lastRenderedPageBreak/>
        <w:drawing>
          <wp:inline distT="0" distB="0" distL="0" distR="0" wp14:anchorId="59723EBF" wp14:editId="09EADADE">
            <wp:extent cx="5755640" cy="2407562"/>
            <wp:effectExtent l="0" t="0" r="10160" b="5715"/>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5640" cy="2407562"/>
                    </a:xfrm>
                    <a:prstGeom prst="rect">
                      <a:avLst/>
                    </a:prstGeom>
                    <a:noFill/>
                    <a:ln>
                      <a:noFill/>
                    </a:ln>
                  </pic:spPr>
                </pic:pic>
              </a:graphicData>
            </a:graphic>
          </wp:inline>
        </w:drawing>
      </w:r>
    </w:p>
    <w:p w14:paraId="2A78BD85" w14:textId="15700045" w:rsidR="004322F7" w:rsidRPr="008C7261" w:rsidRDefault="003406AF" w:rsidP="003406AF">
      <w:pPr>
        <w:pStyle w:val="Caption"/>
        <w:rPr>
          <w:lang w:val="en-GB"/>
        </w:rPr>
      </w:pPr>
      <w:bookmarkStart w:id="42" w:name="_Toc324689529"/>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4174DF">
        <w:rPr>
          <w:noProof/>
          <w:lang w:val="en-GB"/>
        </w:rPr>
        <w:t>5</w:t>
      </w:r>
      <w:r w:rsidRPr="008C7261">
        <w:rPr>
          <w:lang w:val="en-GB"/>
        </w:rPr>
        <w:fldChar w:fldCharType="end"/>
      </w:r>
      <w:r w:rsidRPr="008C7261">
        <w:rPr>
          <w:lang w:val="en-GB"/>
        </w:rPr>
        <w:t xml:space="preserve"> Change tracker flow in the prototype</w:t>
      </w:r>
      <w:bookmarkEnd w:id="42"/>
    </w:p>
    <w:p w14:paraId="7AC0C7FF" w14:textId="77777777" w:rsidR="00B04F3F" w:rsidRDefault="00F51DDD" w:rsidP="00F74717">
      <w:pPr>
        <w:rPr>
          <w:lang w:val="en-GB"/>
        </w:rPr>
      </w:pPr>
      <w:r w:rsidRPr="008C7261">
        <w:rPr>
          <w:lang w:val="en-GB"/>
        </w:rPr>
        <w:t>When a local change has been detected, the change is put into the local change queue. The change queue contains all updates and changes done to local files since the last synch</w:t>
      </w:r>
      <w:r w:rsidR="0021628F" w:rsidRPr="008C7261">
        <w:rPr>
          <w:lang w:val="en-GB"/>
        </w:rPr>
        <w:t>ronization</w:t>
      </w:r>
      <w:r w:rsidRPr="008C7261">
        <w:rPr>
          <w:lang w:val="en-GB"/>
        </w:rPr>
        <w:t xml:space="preserve"> in </w:t>
      </w:r>
      <w:r w:rsidR="002A13A1" w:rsidRPr="008C7261">
        <w:rPr>
          <w:lang w:val="en-GB"/>
        </w:rPr>
        <w:t>chronological order.</w:t>
      </w:r>
      <w:r w:rsidR="00D97079" w:rsidRPr="008C7261">
        <w:rPr>
          <w:lang w:val="en-GB"/>
        </w:rPr>
        <w:t xml:space="preserve"> When </w:t>
      </w:r>
      <w:r w:rsidR="00BB616F" w:rsidRPr="008C7261">
        <w:rPr>
          <w:lang w:val="en-GB"/>
        </w:rPr>
        <w:t>the user requests a refresh/synchronization operation</w:t>
      </w:r>
      <w:r w:rsidR="00D97079" w:rsidRPr="008C7261">
        <w:rPr>
          <w:lang w:val="en-GB"/>
        </w:rPr>
        <w:t xml:space="preserve">, the </w:t>
      </w:r>
      <w:r w:rsidR="00045D06" w:rsidRPr="008C7261">
        <w:rPr>
          <w:lang w:val="en-GB"/>
        </w:rPr>
        <w:t>daemons pop</w:t>
      </w:r>
      <w:r w:rsidR="008010AC" w:rsidRPr="008C7261">
        <w:rPr>
          <w:lang w:val="en-GB"/>
        </w:rPr>
        <w:t xml:space="preserve"> the changes in the queue, and push</w:t>
      </w:r>
      <w:r w:rsidR="00F42FCA" w:rsidRPr="008C7261">
        <w:rPr>
          <w:lang w:val="en-GB"/>
        </w:rPr>
        <w:t xml:space="preserve"> them to </w:t>
      </w:r>
      <w:r w:rsidR="002A5640" w:rsidRPr="008C7261">
        <w:rPr>
          <w:lang w:val="en-GB"/>
        </w:rPr>
        <w:t>a</w:t>
      </w:r>
      <w:r w:rsidR="00F42FCA" w:rsidRPr="008C7261">
        <w:rPr>
          <w:lang w:val="en-GB"/>
        </w:rPr>
        <w:t xml:space="preserve"> coordinator daemon</w:t>
      </w:r>
      <w:r w:rsidR="00674BAA" w:rsidRPr="008C7261">
        <w:rPr>
          <w:lang w:val="en-GB"/>
        </w:rPr>
        <w:t xml:space="preserve"> one by one</w:t>
      </w:r>
      <w:r w:rsidR="008A5F93" w:rsidRPr="008C7261">
        <w:rPr>
          <w:lang w:val="en-GB"/>
        </w:rPr>
        <w:t xml:space="preserve">. </w:t>
      </w:r>
      <w:r w:rsidR="00674BAA" w:rsidRPr="008C7261">
        <w:rPr>
          <w:lang w:val="en-GB"/>
        </w:rPr>
        <w:t xml:space="preserve">The coordinator </w:t>
      </w:r>
      <w:r w:rsidR="009C345A" w:rsidRPr="008C7261">
        <w:rPr>
          <w:lang w:val="en-GB"/>
        </w:rPr>
        <w:t>daemon then ensures</w:t>
      </w:r>
      <w:r w:rsidR="00674BAA" w:rsidRPr="008C7261">
        <w:rPr>
          <w:lang w:val="en-GB"/>
        </w:rPr>
        <w:t xml:space="preserve"> that there </w:t>
      </w:r>
      <w:r w:rsidR="007B0AB2" w:rsidRPr="008C7261">
        <w:rPr>
          <w:lang w:val="en-GB"/>
        </w:rPr>
        <w:t>are</w:t>
      </w:r>
      <w:r w:rsidR="00674BAA" w:rsidRPr="008C7261">
        <w:rPr>
          <w:lang w:val="en-GB"/>
        </w:rPr>
        <w:t xml:space="preserve"> no synchronization conflicts, and apply the update locally. When the update is </w:t>
      </w:r>
      <w:r w:rsidR="00C67AC6" w:rsidRPr="008C7261">
        <w:rPr>
          <w:lang w:val="en-GB"/>
        </w:rPr>
        <w:t>successfully</w:t>
      </w:r>
      <w:r w:rsidR="00674BAA" w:rsidRPr="008C7261">
        <w:rPr>
          <w:lang w:val="en-GB"/>
        </w:rPr>
        <w:t xml:space="preserve"> applied in the coordinator, the change is forwarded to all the other daemons, including the initial daemon.</w:t>
      </w:r>
      <w:r w:rsidR="00CE47C1" w:rsidRPr="008C7261">
        <w:rPr>
          <w:lang w:val="en-GB"/>
        </w:rPr>
        <w:t xml:space="preserve"> </w:t>
      </w:r>
    </w:p>
    <w:p w14:paraId="2DC8CFE9" w14:textId="29F9F5E3" w:rsidR="00B74C61" w:rsidRPr="008C7261" w:rsidRDefault="00616C1A" w:rsidP="00F74717">
      <w:pPr>
        <w:rPr>
          <w:lang w:val="en-GB"/>
        </w:rPr>
      </w:pPr>
      <w:r>
        <w:rPr>
          <w:lang w:val="en-GB"/>
        </w:rPr>
        <w:t>This means a</w:t>
      </w:r>
      <w:r w:rsidR="00CE47C1" w:rsidRPr="008C7261">
        <w:rPr>
          <w:lang w:val="en-GB"/>
        </w:rPr>
        <w:t xml:space="preserve">ll daemons have a local queue of changes, containing all changes applied to the files local to their device. The design ensures that all changes are applied in chronological order on any given file, but it does not promise that changes on files </w:t>
      </w:r>
      <w:r w:rsidR="00B738F5" w:rsidRPr="008C7261">
        <w:rPr>
          <w:lang w:val="en-GB"/>
        </w:rPr>
        <w:t>from</w:t>
      </w:r>
      <w:r w:rsidR="00CE47C1" w:rsidRPr="008C7261">
        <w:rPr>
          <w:lang w:val="en-GB"/>
        </w:rPr>
        <w:t xml:space="preserve"> different devices are applied in chronological order.</w:t>
      </w:r>
    </w:p>
    <w:p w14:paraId="54F5C1BB" w14:textId="77777777" w:rsidR="001A6876" w:rsidRPr="008C7261" w:rsidRDefault="001A6876" w:rsidP="00F74717">
      <w:pPr>
        <w:rPr>
          <w:lang w:val="en-GB"/>
        </w:rPr>
      </w:pPr>
    </w:p>
    <w:p w14:paraId="47BD3C1E" w14:textId="11975E42" w:rsidR="006E673C" w:rsidRPr="008C7261" w:rsidRDefault="007A6316" w:rsidP="006E673C">
      <w:pPr>
        <w:keepNext/>
        <w:jc w:val="center"/>
        <w:rPr>
          <w:lang w:val="en-GB"/>
        </w:rPr>
      </w:pPr>
      <w:r w:rsidRPr="008C7261">
        <w:rPr>
          <w:noProof/>
          <w:lang w:val="en-US" w:eastAsia="en-US"/>
        </w:rPr>
        <w:drawing>
          <wp:inline distT="0" distB="0" distL="0" distR="0" wp14:anchorId="3C260D94" wp14:editId="243393C6">
            <wp:extent cx="5755640" cy="3212571"/>
            <wp:effectExtent l="0" t="0" r="1016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5640" cy="3212571"/>
                    </a:xfrm>
                    <a:prstGeom prst="rect">
                      <a:avLst/>
                    </a:prstGeom>
                    <a:noFill/>
                    <a:ln>
                      <a:noFill/>
                    </a:ln>
                  </pic:spPr>
                </pic:pic>
              </a:graphicData>
            </a:graphic>
          </wp:inline>
        </w:drawing>
      </w:r>
    </w:p>
    <w:p w14:paraId="0AD95FB0" w14:textId="66A5068A" w:rsidR="006E673C" w:rsidRPr="008C7261" w:rsidRDefault="006E673C" w:rsidP="006E673C">
      <w:pPr>
        <w:pStyle w:val="Caption"/>
        <w:rPr>
          <w:lang w:val="en-GB"/>
        </w:rPr>
      </w:pPr>
      <w:bookmarkStart w:id="43" w:name="_Toc324689530"/>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4174DF">
        <w:rPr>
          <w:noProof/>
          <w:lang w:val="en-GB"/>
        </w:rPr>
        <w:t>6</w:t>
      </w:r>
      <w:r w:rsidRPr="008C7261">
        <w:rPr>
          <w:lang w:val="en-GB"/>
        </w:rPr>
        <w:fldChar w:fldCharType="end"/>
      </w:r>
      <w:r w:rsidRPr="008C7261">
        <w:rPr>
          <w:lang w:val="en-GB"/>
        </w:rPr>
        <w:t xml:space="preserve"> File synchronization flow</w:t>
      </w:r>
      <w:bookmarkEnd w:id="43"/>
    </w:p>
    <w:p w14:paraId="12ACE265" w14:textId="4854359F" w:rsidR="003E3805" w:rsidRPr="008C7261" w:rsidRDefault="003E3805" w:rsidP="00945258">
      <w:pPr>
        <w:pStyle w:val="Heading3"/>
        <w:rPr>
          <w:lang w:val="en-GB"/>
        </w:rPr>
      </w:pPr>
      <w:bookmarkStart w:id="44" w:name="_Toc324905829"/>
      <w:r w:rsidRPr="008C7261">
        <w:rPr>
          <w:lang w:val="en-GB"/>
        </w:rPr>
        <w:lastRenderedPageBreak/>
        <w:t xml:space="preserve">Implementation of a </w:t>
      </w:r>
      <w:r w:rsidR="00BD6F53" w:rsidRPr="008C7261">
        <w:rPr>
          <w:lang w:val="en-GB"/>
        </w:rPr>
        <w:t>Single System View of Applications</w:t>
      </w:r>
      <w:bookmarkEnd w:id="44"/>
    </w:p>
    <w:p w14:paraId="637C4FF0" w14:textId="1AA21D94" w:rsidR="005877EC" w:rsidRPr="008C7261" w:rsidRDefault="00BD4441" w:rsidP="00194DD7">
      <w:pPr>
        <w:rPr>
          <w:lang w:val="en-GB"/>
        </w:rPr>
      </w:pPr>
      <w:r w:rsidRPr="008C7261">
        <w:rPr>
          <w:lang w:val="en-GB"/>
        </w:rPr>
        <w:t xml:space="preserve">The application single system view is implemented in a slightly different way than the SSV of files. This implementation reflects an alternative design, giving a different set of tradeoffs. </w:t>
      </w:r>
      <w:r w:rsidR="000209EE" w:rsidRPr="008C7261">
        <w:rPr>
          <w:lang w:val="en-GB"/>
        </w:rPr>
        <w:t xml:space="preserve">For Applications, whenever a request for synchronization is received, the daemon queries the OS for installed applications. In the prototype, this is done using </w:t>
      </w:r>
      <w:r w:rsidR="0029190D" w:rsidRPr="008C7261">
        <w:rPr>
          <w:lang w:val="en-GB"/>
        </w:rPr>
        <w:t>the system_profiler [</w:t>
      </w:r>
      <w:r w:rsidR="009329CE" w:rsidRPr="008C7261">
        <w:rPr>
          <w:lang w:val="en-GB"/>
        </w:rPr>
        <w:t>29</w:t>
      </w:r>
      <w:r w:rsidR="0029190D" w:rsidRPr="008C7261">
        <w:rPr>
          <w:lang w:val="en-GB"/>
        </w:rPr>
        <w:t>]</w:t>
      </w:r>
      <w:r w:rsidR="00360F97" w:rsidRPr="008C7261">
        <w:rPr>
          <w:lang w:val="en-GB"/>
        </w:rPr>
        <w:t xml:space="preserve">. </w:t>
      </w:r>
      <w:r w:rsidR="00BE51F0" w:rsidRPr="008C7261">
        <w:rPr>
          <w:lang w:val="en-GB"/>
        </w:rPr>
        <w:t>The system_profiler with argument "SPApplicationsDataType" compiles a list of applications and returns it to the daemon</w:t>
      </w:r>
      <w:r w:rsidR="009E3219" w:rsidRPr="008C7261">
        <w:rPr>
          <w:lang w:val="en-GB"/>
        </w:rPr>
        <w:t xml:space="preserve"> through the standard output pipe</w:t>
      </w:r>
      <w:r w:rsidR="00BE51F0" w:rsidRPr="008C7261">
        <w:rPr>
          <w:lang w:val="en-GB"/>
        </w:rPr>
        <w:t>.</w:t>
      </w:r>
      <w:r w:rsidR="00974A69" w:rsidRPr="008C7261">
        <w:rPr>
          <w:lang w:val="en-GB"/>
        </w:rPr>
        <w:t xml:space="preserve"> </w:t>
      </w:r>
      <w:r w:rsidR="00A62BF3" w:rsidRPr="008C7261">
        <w:rPr>
          <w:lang w:val="en-GB"/>
        </w:rPr>
        <w:t xml:space="preserve">The daemon </w:t>
      </w:r>
      <w:r w:rsidR="002E4FA8" w:rsidRPr="008C7261">
        <w:rPr>
          <w:lang w:val="en-GB"/>
        </w:rPr>
        <w:t xml:space="preserve">then compiles </w:t>
      </w:r>
      <w:r w:rsidR="007A1910" w:rsidRPr="008C7261">
        <w:rPr>
          <w:lang w:val="en-GB"/>
        </w:rPr>
        <w:t xml:space="preserve">a list of removed applications and new </w:t>
      </w:r>
      <w:r w:rsidR="00C449B5" w:rsidRPr="008C7261">
        <w:rPr>
          <w:lang w:val="en-GB"/>
        </w:rPr>
        <w:t xml:space="preserve">applications since the last synchronization. </w:t>
      </w:r>
      <w:r w:rsidR="00A45595" w:rsidRPr="008C7261">
        <w:rPr>
          <w:lang w:val="en-GB"/>
        </w:rPr>
        <w:t>The list is then sent to the coordinator</w:t>
      </w:r>
      <w:r w:rsidR="005D4B5B" w:rsidRPr="008C7261">
        <w:rPr>
          <w:lang w:val="en-GB"/>
        </w:rPr>
        <w:t>. The coordinator has a structure containing all the applications in the network and the number of devices that</w:t>
      </w:r>
      <w:r w:rsidR="00C357ED" w:rsidRPr="008C7261">
        <w:rPr>
          <w:lang w:val="en-GB"/>
        </w:rPr>
        <w:t xml:space="preserve"> a</w:t>
      </w:r>
      <w:r w:rsidR="005D4B5B" w:rsidRPr="008C7261">
        <w:rPr>
          <w:lang w:val="en-GB"/>
        </w:rPr>
        <w:t xml:space="preserve"> particular application is present on. The coordinator wi</w:t>
      </w:r>
      <w:r w:rsidR="00144FC8" w:rsidRPr="008C7261">
        <w:rPr>
          <w:lang w:val="en-GB"/>
        </w:rPr>
        <w:t>ll go through the received list;</w:t>
      </w:r>
      <w:r w:rsidR="005D4B5B" w:rsidRPr="008C7261">
        <w:rPr>
          <w:lang w:val="en-GB"/>
        </w:rPr>
        <w:t xml:space="preserve"> subtract</w:t>
      </w:r>
      <w:r w:rsidR="00373FE9" w:rsidRPr="008C7261">
        <w:rPr>
          <w:lang w:val="en-GB"/>
        </w:rPr>
        <w:t>ing</w:t>
      </w:r>
      <w:r w:rsidR="0031251A" w:rsidRPr="008C7261">
        <w:rPr>
          <w:lang w:val="en-GB"/>
        </w:rPr>
        <w:t xml:space="preserve"> one from the removed</w:t>
      </w:r>
      <w:r w:rsidR="005D4B5B" w:rsidRPr="008C7261">
        <w:rPr>
          <w:lang w:val="en-GB"/>
        </w:rPr>
        <w:t xml:space="preserve"> list, and add one to the new additions list. If there are any </w:t>
      </w:r>
      <w:r w:rsidR="009C345A" w:rsidRPr="008C7261">
        <w:rPr>
          <w:lang w:val="en-GB"/>
        </w:rPr>
        <w:t>applications that now are</w:t>
      </w:r>
      <w:r w:rsidR="00AE5BCC" w:rsidRPr="008C7261">
        <w:rPr>
          <w:lang w:val="en-GB"/>
        </w:rPr>
        <w:t xml:space="preserve"> present on zero</w:t>
      </w:r>
      <w:r w:rsidR="005D4B5B" w:rsidRPr="008C7261">
        <w:rPr>
          <w:lang w:val="en-GB"/>
        </w:rPr>
        <w:t xml:space="preserve"> devices, the application is removed from the global applications list. If the global applications list has a new application, or has</w:t>
      </w:r>
      <w:r w:rsidR="009E553A" w:rsidRPr="008C7261">
        <w:rPr>
          <w:lang w:val="en-GB"/>
        </w:rPr>
        <w:t xml:space="preserve"> lost an application, an updated</w:t>
      </w:r>
      <w:r w:rsidR="005D4B5B" w:rsidRPr="008C7261">
        <w:rPr>
          <w:lang w:val="en-GB"/>
        </w:rPr>
        <w:t xml:space="preserve"> list is sent to all the daemons </w:t>
      </w:r>
      <w:r w:rsidR="009C345A" w:rsidRPr="008C7261">
        <w:rPr>
          <w:lang w:val="en-GB"/>
        </w:rPr>
        <w:t>that</w:t>
      </w:r>
      <w:r w:rsidR="005D4B5B" w:rsidRPr="008C7261">
        <w:rPr>
          <w:lang w:val="en-GB"/>
        </w:rPr>
        <w:t xml:space="preserve"> update their own </w:t>
      </w:r>
      <w:r w:rsidR="00B14D0A" w:rsidRPr="008C7261">
        <w:rPr>
          <w:lang w:val="en-GB"/>
        </w:rPr>
        <w:t xml:space="preserve">global list </w:t>
      </w:r>
      <w:r w:rsidR="005D4B5B" w:rsidRPr="008C7261">
        <w:rPr>
          <w:lang w:val="en-GB"/>
        </w:rPr>
        <w:t>of applications.</w:t>
      </w:r>
      <w:r w:rsidR="009D51F8" w:rsidRPr="008C7261">
        <w:rPr>
          <w:lang w:val="en-GB"/>
        </w:rPr>
        <w:t xml:space="preserve"> This means that each devic</w:t>
      </w:r>
      <w:r w:rsidR="00F4256C" w:rsidRPr="008C7261">
        <w:rPr>
          <w:lang w:val="en-GB"/>
        </w:rPr>
        <w:t>e has two lists of applications;</w:t>
      </w:r>
      <w:r w:rsidR="009D51F8" w:rsidRPr="008C7261">
        <w:rPr>
          <w:lang w:val="en-GB"/>
        </w:rPr>
        <w:t xml:space="preserve"> </w:t>
      </w:r>
      <w:r w:rsidR="008D59F7" w:rsidRPr="008C7261">
        <w:rPr>
          <w:lang w:val="en-GB"/>
        </w:rPr>
        <w:t>one</w:t>
      </w:r>
      <w:r w:rsidR="009D51F8" w:rsidRPr="008C7261">
        <w:rPr>
          <w:lang w:val="en-GB"/>
        </w:rPr>
        <w:t xml:space="preserve"> list of local applications, and one list of global applications.</w:t>
      </w:r>
      <w:r w:rsidR="00BE002B" w:rsidRPr="008C7261">
        <w:rPr>
          <w:lang w:val="en-GB"/>
        </w:rPr>
        <w:t xml:space="preserve"> The global applications list is what is showed to the user in the GUI as the SSV of applications.</w:t>
      </w:r>
    </w:p>
    <w:p w14:paraId="4CB8575B" w14:textId="77777777" w:rsidR="00C824F8" w:rsidRPr="008C7261" w:rsidRDefault="00C824F8" w:rsidP="00194DD7">
      <w:pPr>
        <w:rPr>
          <w:lang w:val="en-GB"/>
        </w:rPr>
      </w:pPr>
    </w:p>
    <w:p w14:paraId="4545B179" w14:textId="77777777" w:rsidR="00C824F8" w:rsidRPr="008C7261" w:rsidRDefault="00FB2A53" w:rsidP="00C824F8">
      <w:pPr>
        <w:keepNext/>
        <w:jc w:val="center"/>
        <w:rPr>
          <w:lang w:val="en-GB"/>
        </w:rPr>
      </w:pPr>
      <w:r w:rsidRPr="008C7261">
        <w:rPr>
          <w:noProof/>
          <w:lang w:val="en-US" w:eastAsia="en-US"/>
        </w:rPr>
        <w:drawing>
          <wp:inline distT="0" distB="0" distL="0" distR="0" wp14:anchorId="39A908FC" wp14:editId="1D9E1259">
            <wp:extent cx="5755640" cy="3969110"/>
            <wp:effectExtent l="0" t="0" r="10160" b="0"/>
            <wp:docPr id="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5640" cy="3969110"/>
                    </a:xfrm>
                    <a:prstGeom prst="rect">
                      <a:avLst/>
                    </a:prstGeom>
                    <a:noFill/>
                    <a:ln>
                      <a:noFill/>
                    </a:ln>
                  </pic:spPr>
                </pic:pic>
              </a:graphicData>
            </a:graphic>
          </wp:inline>
        </w:drawing>
      </w:r>
    </w:p>
    <w:p w14:paraId="792A7EBB" w14:textId="6282CE02" w:rsidR="00FB2A53" w:rsidRPr="008C7261" w:rsidRDefault="00C824F8" w:rsidP="00C824F8">
      <w:pPr>
        <w:pStyle w:val="Caption"/>
        <w:rPr>
          <w:lang w:val="en-GB"/>
        </w:rPr>
      </w:pPr>
      <w:bookmarkStart w:id="45" w:name="_Toc324689531"/>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4174DF">
        <w:rPr>
          <w:noProof/>
          <w:lang w:val="en-GB"/>
        </w:rPr>
        <w:t>7</w:t>
      </w:r>
      <w:r w:rsidRPr="008C7261">
        <w:rPr>
          <w:lang w:val="en-GB"/>
        </w:rPr>
        <w:fldChar w:fldCharType="end"/>
      </w:r>
      <w:r w:rsidRPr="008C7261">
        <w:rPr>
          <w:lang w:val="en-GB"/>
        </w:rPr>
        <w:t xml:space="preserve"> Application synchronization flow</w:t>
      </w:r>
      <w:bookmarkEnd w:id="45"/>
    </w:p>
    <w:p w14:paraId="4F2612BE" w14:textId="239DC1AA" w:rsidR="00C824F8" w:rsidRPr="008C7261" w:rsidRDefault="00C824F8" w:rsidP="00C824F8">
      <w:pPr>
        <w:rPr>
          <w:lang w:val="en-GB"/>
        </w:rPr>
      </w:pPr>
      <w:r w:rsidRPr="008C7261">
        <w:rPr>
          <w:lang w:val="en-GB"/>
        </w:rPr>
        <w:t xml:space="preserve">The illustration above shows how a refresh/synchronization request is processed when synchronizing the SSV for applications. </w:t>
      </w:r>
      <w:r w:rsidR="00BC5F9E" w:rsidRPr="008C7261">
        <w:rPr>
          <w:lang w:val="en-GB"/>
        </w:rPr>
        <w:t>The request is first sent to the coordinators SSV builder, which has the task of putting the lists together.</w:t>
      </w:r>
      <w:r w:rsidR="00E323D7" w:rsidRPr="008C7261">
        <w:rPr>
          <w:lang w:val="en-GB"/>
        </w:rPr>
        <w:t xml:space="preserve"> When the request is registered, it is forwarded to every daemon in the network, including the original sender. All the local SSV builders then retrieves the list of applications present on the local device, and sends the list of removed or added applications to the "global SSV builder".</w:t>
      </w:r>
      <w:r w:rsidR="00555CB4" w:rsidRPr="008C7261">
        <w:rPr>
          <w:lang w:val="en-GB"/>
        </w:rPr>
        <w:t xml:space="preserve"> The lists are here put together, and checked for changes since previous synchronization. If a change </w:t>
      </w:r>
      <w:r w:rsidR="00555CB4" w:rsidRPr="008C7261">
        <w:rPr>
          <w:lang w:val="en-GB"/>
        </w:rPr>
        <w:lastRenderedPageBreak/>
        <w:t>has occurred, the new list is distributed to the daemons.</w:t>
      </w:r>
      <w:r w:rsidR="00C81C96" w:rsidRPr="008C7261">
        <w:rPr>
          <w:lang w:val="en-GB"/>
        </w:rPr>
        <w:t xml:space="preserve"> All communication is done through TCP/IP, with the exception of the initial request </w:t>
      </w:r>
      <w:r w:rsidR="0075209E" w:rsidRPr="008C7261">
        <w:rPr>
          <w:lang w:val="en-GB"/>
        </w:rPr>
        <w:t>from</w:t>
      </w:r>
      <w:r w:rsidR="00C81C96" w:rsidRPr="008C7261">
        <w:rPr>
          <w:lang w:val="en-GB"/>
        </w:rPr>
        <w:t xml:space="preserve"> the </w:t>
      </w:r>
      <w:r w:rsidR="00975545" w:rsidRPr="008C7261">
        <w:rPr>
          <w:lang w:val="en-GB"/>
        </w:rPr>
        <w:t>GUI, which</w:t>
      </w:r>
      <w:r w:rsidR="00C81C96" w:rsidRPr="008C7261">
        <w:rPr>
          <w:lang w:val="en-GB"/>
        </w:rPr>
        <w:t xml:space="preserve"> is </w:t>
      </w:r>
      <w:r w:rsidR="00B92330" w:rsidRPr="008C7261">
        <w:rPr>
          <w:lang w:val="en-GB"/>
        </w:rPr>
        <w:t xml:space="preserve">by </w:t>
      </w:r>
      <w:r w:rsidR="00C81C96" w:rsidRPr="008C7261">
        <w:rPr>
          <w:lang w:val="en-GB"/>
        </w:rPr>
        <w:t>HTTP.</w:t>
      </w:r>
    </w:p>
    <w:p w14:paraId="30DF17BE" w14:textId="02DC0DE2" w:rsidR="00E24E8F" w:rsidRPr="008C7261" w:rsidRDefault="003E3805" w:rsidP="00945258">
      <w:pPr>
        <w:pStyle w:val="Heading3"/>
        <w:rPr>
          <w:lang w:val="en-GB"/>
        </w:rPr>
      </w:pPr>
      <w:bookmarkStart w:id="46" w:name="_Toc324905830"/>
      <w:r w:rsidRPr="008C7261">
        <w:rPr>
          <w:lang w:val="en-GB"/>
        </w:rPr>
        <w:t xml:space="preserve">Implementation of Remote </w:t>
      </w:r>
      <w:r w:rsidR="003B1059" w:rsidRPr="008C7261">
        <w:rPr>
          <w:lang w:val="en-GB"/>
        </w:rPr>
        <w:t>File</w:t>
      </w:r>
      <w:r w:rsidRPr="008C7261">
        <w:rPr>
          <w:lang w:val="en-GB"/>
        </w:rPr>
        <w:t xml:space="preserve"> Access</w:t>
      </w:r>
      <w:bookmarkEnd w:id="46"/>
    </w:p>
    <w:p w14:paraId="5349C674" w14:textId="6D17F842" w:rsidR="00F41CE2" w:rsidRPr="008C7261" w:rsidRDefault="002679A7" w:rsidP="004A285E">
      <w:pPr>
        <w:rPr>
          <w:lang w:val="en-GB"/>
        </w:rPr>
      </w:pPr>
      <w:r w:rsidRPr="008C7261">
        <w:rPr>
          <w:lang w:val="en-GB"/>
        </w:rPr>
        <w:t xml:space="preserve">The HTML GUI of each daemon allows for opening the files present in the SSV. If opened, the browser is forwarded to a page with a simple </w:t>
      </w:r>
      <w:r w:rsidR="00F41CE2" w:rsidRPr="008C7261">
        <w:rPr>
          <w:lang w:val="en-GB"/>
        </w:rPr>
        <w:t>HTML</w:t>
      </w:r>
      <w:r w:rsidRPr="008C7261">
        <w:rPr>
          <w:lang w:val="en-GB"/>
        </w:rPr>
        <w:t xml:space="preserve"> and JavaScript text editor. </w:t>
      </w:r>
    </w:p>
    <w:p w14:paraId="5787AB4E" w14:textId="4659F0AF" w:rsidR="00EF0187" w:rsidRPr="008C7261" w:rsidRDefault="00EF0187" w:rsidP="004A285E">
      <w:pPr>
        <w:rPr>
          <w:lang w:val="en-GB"/>
        </w:rPr>
      </w:pPr>
      <w:r w:rsidRPr="008C7261">
        <w:rPr>
          <w:lang w:val="en-GB"/>
        </w:rPr>
        <w:t xml:space="preserve">When the user presses the open button, the daemon checks if the file is local. If it is local, the file is opened. </w:t>
      </w:r>
      <w:r w:rsidR="004571F8" w:rsidRPr="008C7261">
        <w:rPr>
          <w:lang w:val="en-GB"/>
        </w:rPr>
        <w:t xml:space="preserve">If not, </w:t>
      </w:r>
      <w:r w:rsidRPr="008C7261">
        <w:rPr>
          <w:lang w:val="en-GB"/>
        </w:rPr>
        <w:t xml:space="preserve">a request is sent from the local daemon to the </w:t>
      </w:r>
      <w:r w:rsidR="004571F8" w:rsidRPr="008C7261">
        <w:rPr>
          <w:lang w:val="en-GB"/>
        </w:rPr>
        <w:t>coordinator, which asks around for the file. When the daemon that has the file locally receives the request, a server and the appropriate application</w:t>
      </w:r>
      <w:r w:rsidR="00461800" w:rsidRPr="008C7261">
        <w:rPr>
          <w:lang w:val="en-GB"/>
        </w:rPr>
        <w:t xml:space="preserve"> with the file open</w:t>
      </w:r>
      <w:r w:rsidR="004571F8" w:rsidRPr="008C7261">
        <w:rPr>
          <w:lang w:val="en-GB"/>
        </w:rPr>
        <w:t xml:space="preserve"> is started. </w:t>
      </w:r>
      <w:r w:rsidR="00461800" w:rsidRPr="008C7261">
        <w:rPr>
          <w:lang w:val="en-GB"/>
        </w:rPr>
        <w:t xml:space="preserve">A URL is then sent from the daemon with the file locally, to the original daemon </w:t>
      </w:r>
      <w:r w:rsidR="00EE7BA1" w:rsidRPr="008C7261">
        <w:rPr>
          <w:lang w:val="en-GB"/>
        </w:rPr>
        <w:t>that</w:t>
      </w:r>
      <w:r w:rsidR="00461800" w:rsidRPr="008C7261">
        <w:rPr>
          <w:lang w:val="en-GB"/>
        </w:rPr>
        <w:t xml:space="preserve"> requested the file. The daemon then forwards the users browser to that URL, which leads to the HTML and JavaScript interface that the server on the device with the file</w:t>
      </w:r>
      <w:r w:rsidR="00B00162" w:rsidRPr="008C7261">
        <w:rPr>
          <w:lang w:val="en-GB"/>
        </w:rPr>
        <w:t xml:space="preserve"> now has</w:t>
      </w:r>
      <w:r w:rsidR="00461800" w:rsidRPr="008C7261">
        <w:rPr>
          <w:lang w:val="en-GB"/>
        </w:rPr>
        <w:t xml:space="preserve"> set up.</w:t>
      </w:r>
      <w:r w:rsidR="00321E49" w:rsidRPr="008C7261">
        <w:rPr>
          <w:lang w:val="en-GB"/>
        </w:rPr>
        <w:t xml:space="preserve"> </w:t>
      </w:r>
    </w:p>
    <w:p w14:paraId="4ED54C1B" w14:textId="00146DE2" w:rsidR="00935C5E" w:rsidRPr="008C7261" w:rsidRDefault="00935C5E" w:rsidP="004A285E">
      <w:pPr>
        <w:rPr>
          <w:lang w:val="en-GB"/>
        </w:rPr>
      </w:pPr>
      <w:r w:rsidRPr="008C7261">
        <w:rPr>
          <w:lang w:val="en-GB"/>
        </w:rPr>
        <w:t>The server then asks the application</w:t>
      </w:r>
      <w:r w:rsidR="00B45238" w:rsidRPr="008C7261">
        <w:rPr>
          <w:lang w:val="en-GB"/>
        </w:rPr>
        <w:t xml:space="preserve"> for</w:t>
      </w:r>
      <w:r w:rsidRPr="008C7261">
        <w:rPr>
          <w:lang w:val="en-GB"/>
        </w:rPr>
        <w:t xml:space="preserve"> the visible excerpt of the file being worked on, which it forwards to the client. </w:t>
      </w:r>
      <w:r w:rsidR="00956A94" w:rsidRPr="008C7261">
        <w:rPr>
          <w:lang w:val="en-GB"/>
        </w:rPr>
        <w:t>The client can then edit the excerpt, or change the view and get a new excerpt.</w:t>
      </w:r>
      <w:r w:rsidR="00907EA5" w:rsidRPr="008C7261">
        <w:rPr>
          <w:lang w:val="en-GB"/>
        </w:rPr>
        <w:t xml:space="preserve"> If the client makes a change, a client side JavaScript is continuously running checking for changes. If it finds a change, the smallest possible subset of the excerpt that was changed</w:t>
      </w:r>
      <w:r w:rsidR="00816DE7" w:rsidRPr="008C7261">
        <w:rPr>
          <w:lang w:val="en-GB"/>
        </w:rPr>
        <w:t xml:space="preserve"> (or just the requested operation)</w:t>
      </w:r>
      <w:r w:rsidR="00907EA5" w:rsidRPr="008C7261">
        <w:rPr>
          <w:lang w:val="en-GB"/>
        </w:rPr>
        <w:t xml:space="preserve"> along with the position of the change, is sent back to the server. </w:t>
      </w:r>
      <w:r w:rsidR="00A477A4" w:rsidRPr="008C7261">
        <w:rPr>
          <w:lang w:val="en-GB"/>
        </w:rPr>
        <w:t xml:space="preserve">The server forwards the change to the </w:t>
      </w:r>
      <w:r w:rsidR="003459C3" w:rsidRPr="008C7261">
        <w:rPr>
          <w:lang w:val="en-GB"/>
        </w:rPr>
        <w:t>application, which</w:t>
      </w:r>
      <w:r w:rsidR="00A477A4" w:rsidRPr="008C7261">
        <w:rPr>
          <w:lang w:val="en-GB"/>
        </w:rPr>
        <w:t xml:space="preserve"> applies the change in place. </w:t>
      </w:r>
      <w:r w:rsidR="003459C3" w:rsidRPr="008C7261">
        <w:rPr>
          <w:lang w:val="en-GB"/>
        </w:rPr>
        <w:t xml:space="preserve">The file then never moved from its original location, and only a small excerpt of the file was ever transferred to the users device. </w:t>
      </w:r>
    </w:p>
    <w:p w14:paraId="20B088F8" w14:textId="71727088" w:rsidR="001D1E13" w:rsidRPr="008C7261" w:rsidRDefault="0059038A" w:rsidP="001D1E13">
      <w:pPr>
        <w:keepNext/>
        <w:jc w:val="center"/>
        <w:rPr>
          <w:lang w:val="en-GB"/>
        </w:rPr>
      </w:pPr>
      <w:r w:rsidRPr="008C7261">
        <w:rPr>
          <w:noProof/>
          <w:lang w:val="en-US" w:eastAsia="en-US"/>
        </w:rPr>
        <w:drawing>
          <wp:inline distT="0" distB="0" distL="0" distR="0" wp14:anchorId="36B59792" wp14:editId="28B16C10">
            <wp:extent cx="5755640" cy="3400378"/>
            <wp:effectExtent l="0" t="0" r="10160" b="381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5640" cy="3400378"/>
                    </a:xfrm>
                    <a:prstGeom prst="rect">
                      <a:avLst/>
                    </a:prstGeom>
                    <a:noFill/>
                    <a:ln>
                      <a:noFill/>
                    </a:ln>
                  </pic:spPr>
                </pic:pic>
              </a:graphicData>
            </a:graphic>
          </wp:inline>
        </w:drawing>
      </w:r>
    </w:p>
    <w:p w14:paraId="0DA4C359" w14:textId="1F330BC0" w:rsidR="00FA6024" w:rsidRPr="008C7261" w:rsidRDefault="001D1E13" w:rsidP="001D1E13">
      <w:pPr>
        <w:pStyle w:val="Caption"/>
        <w:rPr>
          <w:lang w:val="en-GB"/>
        </w:rPr>
      </w:pPr>
      <w:bookmarkStart w:id="47" w:name="_Toc324689532"/>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4174DF">
        <w:rPr>
          <w:noProof/>
          <w:lang w:val="en-GB"/>
        </w:rPr>
        <w:t>8</w:t>
      </w:r>
      <w:r w:rsidRPr="008C7261">
        <w:rPr>
          <w:lang w:val="en-GB"/>
        </w:rPr>
        <w:fldChar w:fldCharType="end"/>
      </w:r>
      <w:r w:rsidRPr="008C7261">
        <w:rPr>
          <w:lang w:val="en-GB"/>
        </w:rPr>
        <w:t xml:space="preserve"> Remote access flow </w:t>
      </w:r>
      <w:r w:rsidR="00936B7C" w:rsidRPr="008C7261">
        <w:rPr>
          <w:lang w:val="en-GB"/>
        </w:rPr>
        <w:t>in the prototype</w:t>
      </w:r>
      <w:bookmarkEnd w:id="47"/>
    </w:p>
    <w:p w14:paraId="4B011D78" w14:textId="25F4FFA1" w:rsidR="004A285E" w:rsidRPr="008C7261" w:rsidRDefault="00C60C6D" w:rsidP="004A285E">
      <w:pPr>
        <w:rPr>
          <w:lang w:val="en-GB"/>
        </w:rPr>
      </w:pPr>
      <w:r w:rsidRPr="008C7261">
        <w:rPr>
          <w:lang w:val="en-GB"/>
        </w:rPr>
        <w:t>Optimally</w:t>
      </w:r>
      <w:r w:rsidR="004A285E" w:rsidRPr="008C7261">
        <w:rPr>
          <w:lang w:val="en-GB"/>
        </w:rPr>
        <w:t>, the SSV of applications would be integrated with the remote access system. In the prototype this is not the case, as it has merely been implemented for a simple text e</w:t>
      </w:r>
      <w:r w:rsidR="006C3CC5" w:rsidRPr="008C7261">
        <w:rPr>
          <w:lang w:val="en-GB"/>
        </w:rPr>
        <w:t xml:space="preserve">ditor that was made specifically to illustrate the functionality. </w:t>
      </w:r>
      <w:r w:rsidR="00FD1CFC" w:rsidRPr="008C7261">
        <w:rPr>
          <w:lang w:val="en-GB"/>
        </w:rPr>
        <w:t xml:space="preserve">The application is a simple text editor, using HTML as mark up. </w:t>
      </w:r>
      <w:r w:rsidR="009246ED" w:rsidRPr="008C7261">
        <w:rPr>
          <w:lang w:val="en-GB"/>
        </w:rPr>
        <w:t>The backend</w:t>
      </w:r>
      <w:r w:rsidR="00FD1CFC" w:rsidRPr="008C7261">
        <w:rPr>
          <w:lang w:val="en-GB"/>
        </w:rPr>
        <w:t xml:space="preserve"> is written </w:t>
      </w:r>
      <w:r w:rsidR="00623472">
        <w:rPr>
          <w:lang w:val="en-GB"/>
        </w:rPr>
        <w:t>in Gol</w:t>
      </w:r>
      <w:r w:rsidR="009246ED" w:rsidRPr="008C7261">
        <w:rPr>
          <w:lang w:val="en-GB"/>
        </w:rPr>
        <w:t>ang</w:t>
      </w:r>
      <w:r w:rsidR="009D7BBE" w:rsidRPr="008C7261">
        <w:rPr>
          <w:lang w:val="en-GB"/>
        </w:rPr>
        <w:t>, with the GUI in QML using GoQML to connect them.</w:t>
      </w:r>
      <w:r w:rsidR="00030163" w:rsidRPr="008C7261">
        <w:rPr>
          <w:lang w:val="en-GB"/>
        </w:rPr>
        <w:t xml:space="preserve"> The application has been called SimpleTxt, and works with what I've called </w:t>
      </w:r>
      <w:r w:rsidR="00947FA4" w:rsidRPr="008C7261">
        <w:rPr>
          <w:lang w:val="en-GB"/>
        </w:rPr>
        <w:t>"</w:t>
      </w:r>
      <w:r w:rsidR="00030163" w:rsidRPr="008C7261">
        <w:rPr>
          <w:lang w:val="en-GB"/>
        </w:rPr>
        <w:t>.stxt</w:t>
      </w:r>
      <w:r w:rsidR="00947FA4" w:rsidRPr="008C7261">
        <w:rPr>
          <w:lang w:val="en-GB"/>
        </w:rPr>
        <w:t>"</w:t>
      </w:r>
      <w:r w:rsidR="00030163" w:rsidRPr="008C7261">
        <w:rPr>
          <w:lang w:val="en-GB"/>
        </w:rPr>
        <w:t xml:space="preserve"> files.</w:t>
      </w:r>
      <w:r w:rsidR="00EF0187" w:rsidRPr="008C7261">
        <w:rPr>
          <w:lang w:val="en-GB"/>
        </w:rPr>
        <w:t xml:space="preserve"> This means that the</w:t>
      </w:r>
      <w:r w:rsidR="00D10442" w:rsidRPr="008C7261">
        <w:rPr>
          <w:lang w:val="en-GB"/>
        </w:rPr>
        <w:t xml:space="preserve"> interface will only open</w:t>
      </w:r>
      <w:r w:rsidR="00454318" w:rsidRPr="008C7261">
        <w:rPr>
          <w:lang w:val="en-GB"/>
        </w:rPr>
        <w:t xml:space="preserve"> files with that extension.</w:t>
      </w:r>
    </w:p>
    <w:p w14:paraId="4FF7D1A5" w14:textId="6F1C89BD" w:rsidR="00AE2D55" w:rsidRPr="008C7261" w:rsidRDefault="00AE2D55" w:rsidP="004A285E">
      <w:pPr>
        <w:rPr>
          <w:lang w:val="en-GB"/>
        </w:rPr>
      </w:pPr>
      <w:r w:rsidRPr="008C7261">
        <w:rPr>
          <w:lang w:val="en-GB"/>
        </w:rPr>
        <w:lastRenderedPageBreak/>
        <w:t xml:space="preserve">Note that the HTML and JavaScript interface implemented in this prototype is not fully functional. It has several bugs caused by differences in the way the </w:t>
      </w:r>
      <w:r w:rsidR="00AE59DE" w:rsidRPr="008C7261">
        <w:rPr>
          <w:lang w:val="en-GB"/>
        </w:rPr>
        <w:t>mark</w:t>
      </w:r>
      <w:r w:rsidR="00C10AB6" w:rsidRPr="008C7261">
        <w:rPr>
          <w:lang w:val="en-GB"/>
        </w:rPr>
        <w:t>up</w:t>
      </w:r>
      <w:r w:rsidRPr="008C7261">
        <w:rPr>
          <w:lang w:val="en-GB"/>
        </w:rPr>
        <w:t xml:space="preserve"> of the loaded file is formatted in the &lt;div&gt; of the HTML GUI and the text box of the QML GUI.</w:t>
      </w:r>
      <w:r w:rsidR="00CD19C3" w:rsidRPr="008C7261">
        <w:rPr>
          <w:lang w:val="en-GB"/>
        </w:rPr>
        <w:t xml:space="preserve"> But it does illustrate how such a system could work for text files.</w:t>
      </w:r>
    </w:p>
    <w:p w14:paraId="22B81B02" w14:textId="330045AB" w:rsidR="00C26637" w:rsidRPr="008C7261" w:rsidRDefault="00C26637" w:rsidP="004A285E">
      <w:pPr>
        <w:rPr>
          <w:lang w:val="en-GB"/>
        </w:rPr>
      </w:pPr>
      <w:r w:rsidRPr="008C7261">
        <w:rPr>
          <w:lang w:val="en-GB"/>
        </w:rPr>
        <w:t>The update rate of the remote access system is set to 500 ms. This should possibly be user changeable.</w:t>
      </w:r>
      <w:r w:rsidR="004A34CC" w:rsidRPr="008C7261">
        <w:rPr>
          <w:lang w:val="en-GB"/>
        </w:rPr>
        <w:t xml:space="preserve"> A higher update rate increases accuracy, but also increase CPU and network utilization.</w:t>
      </w:r>
      <w:r w:rsidR="00FA45B5" w:rsidRPr="008C7261">
        <w:rPr>
          <w:lang w:val="en-GB"/>
        </w:rPr>
        <w:t xml:space="preserve"> But with a better algorithm, the update rate would probably be less important.</w:t>
      </w:r>
      <w:r w:rsidR="00F827F9" w:rsidRPr="008C7261">
        <w:rPr>
          <w:lang w:val="en-GB"/>
        </w:rPr>
        <w:t xml:space="preserve"> However, an update rate of 500 ms does not mean that data is transferred every 500 ms, but rather that the JavaScript checks for changes in the textbox every 500 ms, and sends the change if any is found.</w:t>
      </w:r>
      <w:r w:rsidR="00A130CC" w:rsidRPr="008C7261">
        <w:rPr>
          <w:lang w:val="en-GB"/>
        </w:rPr>
        <w:t xml:space="preserve"> The topic will be looked at further in the experiments section.</w:t>
      </w:r>
    </w:p>
    <w:p w14:paraId="56C7D4DA" w14:textId="77777777" w:rsidR="007D102C" w:rsidRPr="008C7261" w:rsidRDefault="007D102C" w:rsidP="004A285E">
      <w:pPr>
        <w:rPr>
          <w:lang w:val="en-GB"/>
        </w:rPr>
      </w:pPr>
    </w:p>
    <w:p w14:paraId="4B3D83DD" w14:textId="5506E198" w:rsidR="007D102C" w:rsidRPr="008C7261" w:rsidRDefault="007D102C" w:rsidP="004A285E">
      <w:pPr>
        <w:rPr>
          <w:lang w:val="en-GB"/>
        </w:rPr>
      </w:pPr>
      <w:r w:rsidRPr="008C7261">
        <w:rPr>
          <w:lang w:val="en-GB"/>
        </w:rPr>
        <w:t>The communication between the server and the application is done through TCP/IP in the prototype implementation, but this should most certainly have been cha</w:t>
      </w:r>
      <w:r w:rsidR="00D709A0" w:rsidRPr="008C7261">
        <w:rPr>
          <w:lang w:val="en-GB"/>
        </w:rPr>
        <w:t xml:space="preserve">nged to using standard streams. The application and the server is always on the same machine, thus using TCP/IP is completely </w:t>
      </w:r>
      <w:r w:rsidR="009E36B4" w:rsidRPr="008C7261">
        <w:rPr>
          <w:lang w:val="en-GB"/>
        </w:rPr>
        <w:t>unnecessary</w:t>
      </w:r>
      <w:r w:rsidR="00D709A0" w:rsidRPr="008C7261">
        <w:rPr>
          <w:lang w:val="en-GB"/>
        </w:rPr>
        <w:t>.</w:t>
      </w:r>
    </w:p>
    <w:p w14:paraId="53115C0A" w14:textId="6D774CEF" w:rsidR="00E24E8F" w:rsidRPr="008C7261" w:rsidRDefault="008A5F93" w:rsidP="00945258">
      <w:pPr>
        <w:pStyle w:val="Heading3"/>
        <w:rPr>
          <w:lang w:val="en-GB"/>
        </w:rPr>
      </w:pPr>
      <w:bookmarkStart w:id="48" w:name="_Toc324905831"/>
      <w:r w:rsidRPr="008C7261">
        <w:rPr>
          <w:lang w:val="en-GB"/>
        </w:rPr>
        <w:t>Implementation of the Coordinator and Coordinator Election</w:t>
      </w:r>
      <w:bookmarkEnd w:id="48"/>
    </w:p>
    <w:p w14:paraId="76CE4C8A" w14:textId="07C29606" w:rsidR="00FD1D65" w:rsidRPr="008C7261" w:rsidRDefault="00FD1D65" w:rsidP="00FD1D65">
      <w:pPr>
        <w:rPr>
          <w:lang w:val="en-GB"/>
        </w:rPr>
      </w:pPr>
      <w:r w:rsidRPr="008C7261">
        <w:rPr>
          <w:lang w:val="en-GB"/>
        </w:rPr>
        <w:t>Which device is coordinator can have a huge impact on performance, as we will look more into in the experiments section. Thus a module for automatically selecting a coordinator can be of some use</w:t>
      </w:r>
      <w:r w:rsidR="00D757F7" w:rsidRPr="008C7261">
        <w:rPr>
          <w:lang w:val="en-GB"/>
        </w:rPr>
        <w:t xml:space="preserve"> (though retaining the possibility of manually selection a device to be coordinator is of some importance)</w:t>
      </w:r>
      <w:r w:rsidRPr="008C7261">
        <w:rPr>
          <w:lang w:val="en-GB"/>
        </w:rPr>
        <w:t>.</w:t>
      </w:r>
      <w:r w:rsidR="00D757F7" w:rsidRPr="008C7261">
        <w:rPr>
          <w:lang w:val="en-GB"/>
        </w:rPr>
        <w:t xml:space="preserve"> </w:t>
      </w:r>
      <w:r w:rsidR="00D438E2" w:rsidRPr="008C7261">
        <w:rPr>
          <w:lang w:val="en-GB"/>
        </w:rPr>
        <w:t xml:space="preserve"> </w:t>
      </w:r>
      <w:r w:rsidR="009707E4" w:rsidRPr="008C7261">
        <w:rPr>
          <w:lang w:val="en-GB"/>
        </w:rPr>
        <w:t xml:space="preserve">It was </w:t>
      </w:r>
      <w:r w:rsidR="0095338A" w:rsidRPr="008C7261">
        <w:rPr>
          <w:lang w:val="en-GB"/>
        </w:rPr>
        <w:t>suspected that having most of the files on the device with the coordinator would be most efficient</w:t>
      </w:r>
      <w:r w:rsidR="008F692B" w:rsidRPr="008C7261">
        <w:rPr>
          <w:lang w:val="en-GB"/>
        </w:rPr>
        <w:t xml:space="preserve">, as less communication overhead was likely. </w:t>
      </w:r>
      <w:r w:rsidR="007B01B3" w:rsidRPr="008C7261">
        <w:rPr>
          <w:lang w:val="en-GB"/>
        </w:rPr>
        <w:t>Other factors o</w:t>
      </w:r>
      <w:r w:rsidR="00463B2F" w:rsidRPr="008C7261">
        <w:rPr>
          <w:lang w:val="en-GB"/>
        </w:rPr>
        <w:t>f course also was thought to</w:t>
      </w:r>
      <w:r w:rsidR="007B01B3" w:rsidRPr="008C7261">
        <w:rPr>
          <w:lang w:val="en-GB"/>
        </w:rPr>
        <w:t xml:space="preserve"> count, such as what device is being intera</w:t>
      </w:r>
      <w:r w:rsidR="00D9784D" w:rsidRPr="008C7261">
        <w:rPr>
          <w:lang w:val="en-GB"/>
        </w:rPr>
        <w:t xml:space="preserve">cted with the most by the user. </w:t>
      </w:r>
    </w:p>
    <w:p w14:paraId="5609D802" w14:textId="77777777" w:rsidR="00C53C91" w:rsidRPr="008C7261" w:rsidRDefault="00C53C91" w:rsidP="00FD1D65">
      <w:pPr>
        <w:rPr>
          <w:lang w:val="en-GB"/>
        </w:rPr>
      </w:pPr>
      <w:r w:rsidRPr="008C7261">
        <w:rPr>
          <w:lang w:val="en-GB"/>
        </w:rPr>
        <w:t xml:space="preserve">Most personal devices today are also mobile, thus run on a battery. So to avoid having the coordinator die, or potentially eating what little battery remains, it was decided that battery percentage should count in too. </w:t>
      </w:r>
    </w:p>
    <w:p w14:paraId="20E2AA12" w14:textId="77777777" w:rsidR="00C600C8" w:rsidRPr="008C7261" w:rsidRDefault="00C53C91" w:rsidP="00FD1D65">
      <w:pPr>
        <w:rPr>
          <w:lang w:val="en-GB"/>
        </w:rPr>
      </w:pPr>
      <w:r w:rsidRPr="008C7261">
        <w:rPr>
          <w:lang w:val="en-GB"/>
        </w:rPr>
        <w:t>The election algorithm gives each device a score, based on the mentioned factors; battery percentage, number of local changes, number of a</w:t>
      </w:r>
      <w:r w:rsidR="00C27CB5" w:rsidRPr="008C7261">
        <w:rPr>
          <w:lang w:val="en-GB"/>
        </w:rPr>
        <w:t xml:space="preserve">pplication runs, and number of files. </w:t>
      </w:r>
      <w:r w:rsidR="00F63232" w:rsidRPr="008C7261">
        <w:rPr>
          <w:lang w:val="en-GB"/>
        </w:rPr>
        <w:t>The battery percentage is retrieved using "pmset", with t</w:t>
      </w:r>
      <w:r w:rsidR="00E60A9A" w:rsidRPr="008C7261">
        <w:rPr>
          <w:lang w:val="en-GB"/>
        </w:rPr>
        <w:t>he argument</w:t>
      </w:r>
      <w:r w:rsidR="00F63232" w:rsidRPr="008C7261">
        <w:rPr>
          <w:lang w:val="en-GB"/>
        </w:rPr>
        <w:t xml:space="preserve"> "-g batt"</w:t>
      </w:r>
      <w:r w:rsidR="006D570C" w:rsidRPr="008C7261">
        <w:rPr>
          <w:lang w:val="en-GB"/>
        </w:rPr>
        <w:t xml:space="preserve"> [30]</w:t>
      </w:r>
      <w:r w:rsidR="00F63232" w:rsidRPr="008C7261">
        <w:rPr>
          <w:lang w:val="en-GB"/>
        </w:rPr>
        <w:t>.</w:t>
      </w:r>
      <w:r w:rsidR="00B3353A" w:rsidRPr="008C7261">
        <w:rPr>
          <w:lang w:val="en-GB"/>
        </w:rPr>
        <w:t xml:space="preserve"> If the device is found to be charging, the percentage is </w:t>
      </w:r>
      <w:r w:rsidR="00C7223A" w:rsidRPr="008C7261">
        <w:rPr>
          <w:lang w:val="en-GB"/>
        </w:rPr>
        <w:t>considered</w:t>
      </w:r>
      <w:r w:rsidR="00B3353A" w:rsidRPr="008C7261">
        <w:rPr>
          <w:lang w:val="en-GB"/>
        </w:rPr>
        <w:t xml:space="preserve"> as 100 %</w:t>
      </w:r>
      <w:r w:rsidR="00C61AF0" w:rsidRPr="008C7261">
        <w:rPr>
          <w:lang w:val="en-GB"/>
        </w:rPr>
        <w:t>.</w:t>
      </w:r>
      <w:r w:rsidR="00EB0802" w:rsidRPr="008C7261">
        <w:rPr>
          <w:lang w:val="en-GB"/>
        </w:rPr>
        <w:t xml:space="preserve"> If the battery level is below a set threshold, the battery percentage is that devices score. If it is above the threshol</w:t>
      </w:r>
      <w:r w:rsidR="00E03639" w:rsidRPr="008C7261">
        <w:rPr>
          <w:lang w:val="en-GB"/>
        </w:rPr>
        <w:t>d, the score is the threshold + number of changes * a + number of runs * b + number of files * c, where the constants are weights given to each variable.</w:t>
      </w:r>
      <w:r w:rsidR="00A13D55" w:rsidRPr="008C7261">
        <w:rPr>
          <w:lang w:val="en-GB"/>
        </w:rPr>
        <w:t xml:space="preserve"> The constants in the prototype are set to a = 5, b = 10, </w:t>
      </w:r>
      <w:r w:rsidR="00186E20" w:rsidRPr="008C7261">
        <w:rPr>
          <w:lang w:val="en-GB"/>
        </w:rPr>
        <w:t>c = 1. We will however see in the experiments section that these numbers are likely to be suboptimal for this prototype.</w:t>
      </w:r>
      <w:r w:rsidR="00EB0802" w:rsidRPr="008C7261">
        <w:rPr>
          <w:lang w:val="en-GB"/>
        </w:rPr>
        <w:t xml:space="preserve"> </w:t>
      </w:r>
      <w:r w:rsidR="00C600C8" w:rsidRPr="008C7261">
        <w:rPr>
          <w:lang w:val="en-GB"/>
        </w:rPr>
        <w:t>They do however provide an example.</w:t>
      </w:r>
    </w:p>
    <w:p w14:paraId="6F841B90" w14:textId="23AAB2C4" w:rsidR="00EB0802" w:rsidRPr="008C7261" w:rsidRDefault="001D7DF9" w:rsidP="00FD1D65">
      <w:pPr>
        <w:rPr>
          <w:lang w:val="en-GB"/>
        </w:rPr>
      </w:pPr>
      <w:r w:rsidRPr="008C7261">
        <w:rPr>
          <w:lang w:val="en-GB"/>
        </w:rPr>
        <w:t>T</w:t>
      </w:r>
      <w:r w:rsidR="00EB0802" w:rsidRPr="008C7261">
        <w:rPr>
          <w:lang w:val="en-GB"/>
        </w:rPr>
        <w:t>he number of runs and local changes a</w:t>
      </w:r>
      <w:r w:rsidRPr="008C7261">
        <w:rPr>
          <w:lang w:val="en-GB"/>
        </w:rPr>
        <w:t>re based on a record from a set number of minutes back in time, set to 5 minutes</w:t>
      </w:r>
      <w:r w:rsidR="00DD5ED2" w:rsidRPr="008C7261">
        <w:rPr>
          <w:lang w:val="en-GB"/>
        </w:rPr>
        <w:t xml:space="preserve"> back in time</w:t>
      </w:r>
      <w:r w:rsidRPr="008C7261">
        <w:rPr>
          <w:lang w:val="en-GB"/>
        </w:rPr>
        <w:t xml:space="preserve"> </w:t>
      </w:r>
      <w:r w:rsidR="00D4360B" w:rsidRPr="008C7261">
        <w:rPr>
          <w:lang w:val="en-GB"/>
        </w:rPr>
        <w:t>by default in the prototype</w:t>
      </w:r>
      <w:r w:rsidR="00EC70CD" w:rsidRPr="008C7261">
        <w:rPr>
          <w:lang w:val="en-GB"/>
        </w:rPr>
        <w:t>. It is however changeable.</w:t>
      </w:r>
    </w:p>
    <w:p w14:paraId="4874D953" w14:textId="16B2D2A7" w:rsidR="00EB0746" w:rsidRPr="008C7261" w:rsidRDefault="00EB0746" w:rsidP="00FD1D65">
      <w:pPr>
        <w:rPr>
          <w:lang w:val="en-GB"/>
        </w:rPr>
      </w:pPr>
      <w:r w:rsidRPr="008C7261">
        <w:rPr>
          <w:lang w:val="en-GB"/>
        </w:rPr>
        <w:t>When the score is calculated, the variables of the other devices in the network is retrieved from the other daemons, and the score compared with their own</w:t>
      </w:r>
      <w:r w:rsidR="002F7B79" w:rsidRPr="008C7261">
        <w:rPr>
          <w:lang w:val="en-GB"/>
        </w:rPr>
        <w:t xml:space="preserve"> score</w:t>
      </w:r>
      <w:r w:rsidRPr="008C7261">
        <w:rPr>
          <w:lang w:val="en-GB"/>
        </w:rPr>
        <w:t xml:space="preserve">. </w:t>
      </w:r>
      <w:r w:rsidR="00922CB8" w:rsidRPr="008C7261">
        <w:rPr>
          <w:lang w:val="en-GB"/>
        </w:rPr>
        <w:t>The device</w:t>
      </w:r>
      <w:r w:rsidR="00DD32F8" w:rsidRPr="008C7261">
        <w:rPr>
          <w:lang w:val="en-GB"/>
        </w:rPr>
        <w:t xml:space="preserve"> that </w:t>
      </w:r>
      <w:r w:rsidR="00055F1E" w:rsidRPr="008C7261">
        <w:rPr>
          <w:lang w:val="en-GB"/>
        </w:rPr>
        <w:t xml:space="preserve">found </w:t>
      </w:r>
      <w:r w:rsidR="00922CB8" w:rsidRPr="008C7261">
        <w:rPr>
          <w:lang w:val="en-GB"/>
        </w:rPr>
        <w:t>its</w:t>
      </w:r>
      <w:r w:rsidR="00DD32F8" w:rsidRPr="008C7261">
        <w:rPr>
          <w:lang w:val="en-GB"/>
        </w:rPr>
        <w:t xml:space="preserve"> own score as the highest proclaims itself </w:t>
      </w:r>
      <w:r w:rsidR="00BB4AFF" w:rsidRPr="008C7261">
        <w:rPr>
          <w:lang w:val="en-GB"/>
        </w:rPr>
        <w:t>coordinator</w:t>
      </w:r>
      <w:r w:rsidR="00DD32F8" w:rsidRPr="008C7261">
        <w:rPr>
          <w:lang w:val="en-GB"/>
        </w:rPr>
        <w:t xml:space="preserve">, and notifies everyone else. The daemons </w:t>
      </w:r>
      <w:r w:rsidR="00793CB0" w:rsidRPr="008C7261">
        <w:rPr>
          <w:lang w:val="en-GB"/>
        </w:rPr>
        <w:t>that</w:t>
      </w:r>
      <w:r w:rsidR="00DD32F8" w:rsidRPr="008C7261">
        <w:rPr>
          <w:lang w:val="en-GB"/>
        </w:rPr>
        <w:t xml:space="preserve"> did not find their own a</w:t>
      </w:r>
      <w:r w:rsidR="0077487B" w:rsidRPr="008C7261">
        <w:rPr>
          <w:lang w:val="en-GB"/>
        </w:rPr>
        <w:t>s the highest score simply wait</w:t>
      </w:r>
      <w:r w:rsidR="00DD32F8" w:rsidRPr="008C7261">
        <w:rPr>
          <w:lang w:val="en-GB"/>
        </w:rPr>
        <w:t xml:space="preserve"> for the</w:t>
      </w:r>
      <w:r w:rsidR="0077487B" w:rsidRPr="008C7261">
        <w:rPr>
          <w:lang w:val="en-GB"/>
        </w:rPr>
        <w:t xml:space="preserve"> new</w:t>
      </w:r>
      <w:r w:rsidR="00DD32F8" w:rsidRPr="008C7261">
        <w:rPr>
          <w:lang w:val="en-GB"/>
        </w:rPr>
        <w:t xml:space="preserve"> coordinator to tell them about the change.</w:t>
      </w:r>
      <w:r w:rsidR="00055F1E" w:rsidRPr="008C7261">
        <w:rPr>
          <w:lang w:val="en-GB"/>
        </w:rPr>
        <w:t xml:space="preserve"> </w:t>
      </w:r>
      <w:r w:rsidR="00A65149" w:rsidRPr="008C7261">
        <w:rPr>
          <w:lang w:val="en-GB"/>
        </w:rPr>
        <w:t>The previous coordinator keeps track of all the on-going coordinator jobs, and tells the new coordinator whenever it is done with all of the jobs that were already started. No new jobs are accepted during the transition period.</w:t>
      </w:r>
      <w:r w:rsidR="00723896" w:rsidRPr="008C7261">
        <w:rPr>
          <w:lang w:val="en-GB"/>
        </w:rPr>
        <w:t xml:space="preserve"> </w:t>
      </w:r>
      <w:r w:rsidR="00DF4252" w:rsidRPr="008C7261">
        <w:rPr>
          <w:lang w:val="en-GB"/>
        </w:rPr>
        <w:t>When the transition is done, all daemons are notified, and work may continue as usual.</w:t>
      </w:r>
    </w:p>
    <w:p w14:paraId="46DA08F7" w14:textId="2AB4F304" w:rsidR="00C472ED" w:rsidRPr="008C7261" w:rsidRDefault="00C472ED" w:rsidP="00FD1D65">
      <w:pPr>
        <w:rPr>
          <w:lang w:val="en-GB"/>
        </w:rPr>
      </w:pPr>
      <w:r w:rsidRPr="008C7261">
        <w:rPr>
          <w:lang w:val="en-GB"/>
        </w:rPr>
        <w:lastRenderedPageBreak/>
        <w:t xml:space="preserve">The process of evaluating the coordinator is then repeated </w:t>
      </w:r>
      <w:r w:rsidR="007E0E13" w:rsidRPr="008C7261">
        <w:rPr>
          <w:lang w:val="en-GB"/>
        </w:rPr>
        <w:t>in a set number of minutes or seconds, variable that should be changeable for the user as well. It is set to a mere 5 seconds</w:t>
      </w:r>
      <w:r w:rsidR="00361A32" w:rsidRPr="008C7261">
        <w:rPr>
          <w:lang w:val="en-GB"/>
        </w:rPr>
        <w:t xml:space="preserve"> by default</w:t>
      </w:r>
      <w:r w:rsidR="007E0E13" w:rsidRPr="008C7261">
        <w:rPr>
          <w:lang w:val="en-GB"/>
        </w:rPr>
        <w:t xml:space="preserve"> in the prototype.</w:t>
      </w:r>
    </w:p>
    <w:p w14:paraId="30C410F8" w14:textId="5E14FFDD" w:rsidR="0095797B" w:rsidRPr="008C7261" w:rsidRDefault="0095797B" w:rsidP="0095797B">
      <w:pPr>
        <w:pStyle w:val="Heading3"/>
        <w:rPr>
          <w:lang w:val="en-GB"/>
        </w:rPr>
      </w:pPr>
      <w:bookmarkStart w:id="49" w:name="_Toc324905832"/>
      <w:r w:rsidRPr="008C7261">
        <w:rPr>
          <w:lang w:val="en-GB"/>
        </w:rPr>
        <w:t xml:space="preserve">Implementation of the </w:t>
      </w:r>
      <w:r w:rsidR="00501419" w:rsidRPr="008C7261">
        <w:rPr>
          <w:lang w:val="en-GB"/>
        </w:rPr>
        <w:t>Overview</w:t>
      </w:r>
      <w:r w:rsidRPr="008C7261">
        <w:rPr>
          <w:lang w:val="en-GB"/>
        </w:rPr>
        <w:t xml:space="preserve"> GUI</w:t>
      </w:r>
      <w:bookmarkEnd w:id="49"/>
    </w:p>
    <w:p w14:paraId="6B7732AF" w14:textId="5DC3DAE9" w:rsidR="00F81A2D" w:rsidRPr="008C7261" w:rsidRDefault="0009527A" w:rsidP="00F81A2D">
      <w:pPr>
        <w:rPr>
          <w:lang w:val="en-GB"/>
        </w:rPr>
      </w:pPr>
      <w:r w:rsidRPr="008C7261">
        <w:rPr>
          <w:lang w:val="en-GB"/>
        </w:rPr>
        <w:t xml:space="preserve">The </w:t>
      </w:r>
      <w:r w:rsidR="00501419" w:rsidRPr="008C7261">
        <w:rPr>
          <w:lang w:val="en-GB"/>
        </w:rPr>
        <w:t>overview</w:t>
      </w:r>
      <w:r w:rsidR="0056211F" w:rsidRPr="008C7261">
        <w:rPr>
          <w:lang w:val="en-GB"/>
        </w:rPr>
        <w:t xml:space="preserve"> GUI, or </w:t>
      </w:r>
      <w:r w:rsidR="00501419" w:rsidRPr="008C7261">
        <w:rPr>
          <w:lang w:val="en-GB"/>
        </w:rPr>
        <w:t>control panel,</w:t>
      </w:r>
      <w:r w:rsidR="0056211F" w:rsidRPr="008C7261">
        <w:rPr>
          <w:lang w:val="en-GB"/>
        </w:rPr>
        <w:t xml:space="preserve"> </w:t>
      </w:r>
      <w:r w:rsidRPr="008C7261">
        <w:rPr>
          <w:lang w:val="en-GB"/>
        </w:rPr>
        <w:t xml:space="preserve">was as mentioned </w:t>
      </w:r>
      <w:r w:rsidR="0058111F" w:rsidRPr="008C7261">
        <w:rPr>
          <w:lang w:val="en-GB"/>
        </w:rPr>
        <w:t xml:space="preserve">in the introduction </w:t>
      </w:r>
      <w:r w:rsidRPr="008C7261">
        <w:rPr>
          <w:lang w:val="en-GB"/>
        </w:rPr>
        <w:t>included to get a better impression of how the prototype is working, and to have easy access to each of the individual daemons GUI.</w:t>
      </w:r>
      <w:r w:rsidR="0094711C" w:rsidRPr="008C7261">
        <w:rPr>
          <w:lang w:val="en-GB"/>
        </w:rPr>
        <w:t xml:space="preserve"> It attempts to connect to </w:t>
      </w:r>
      <w:r w:rsidR="000327BD" w:rsidRPr="008C7261">
        <w:rPr>
          <w:lang w:val="en-GB"/>
        </w:rPr>
        <w:t>all local daemons within a set range from port 8590, and retrieves their PID and the URL to their GUI.</w:t>
      </w:r>
      <w:r w:rsidR="009077F7" w:rsidRPr="008C7261">
        <w:rPr>
          <w:lang w:val="en-GB"/>
        </w:rPr>
        <w:t xml:space="preserve"> The interface has a table showing a small excerpt from each of the daemons GUIs </w:t>
      </w:r>
      <w:r w:rsidR="002C52D7" w:rsidRPr="008C7261">
        <w:rPr>
          <w:lang w:val="en-GB"/>
        </w:rPr>
        <w:t xml:space="preserve">through HTML </w:t>
      </w:r>
      <w:r w:rsidR="00A76E4B" w:rsidRPr="008C7261">
        <w:rPr>
          <w:lang w:val="en-GB"/>
        </w:rPr>
        <w:t xml:space="preserve">iframes, </w:t>
      </w:r>
      <w:r w:rsidR="009077F7" w:rsidRPr="008C7261">
        <w:rPr>
          <w:lang w:val="en-GB"/>
        </w:rPr>
        <w:t xml:space="preserve">with a link </w:t>
      </w:r>
      <w:r w:rsidR="001D32FA" w:rsidRPr="008C7261">
        <w:rPr>
          <w:lang w:val="en-GB"/>
        </w:rPr>
        <w:t>to the full GUIs.</w:t>
      </w:r>
    </w:p>
    <w:p w14:paraId="4F3C732C" w14:textId="79D57782" w:rsidR="00F52FC8" w:rsidRPr="008C7261" w:rsidRDefault="00F52FC8" w:rsidP="00F81A2D">
      <w:pPr>
        <w:rPr>
          <w:lang w:val="en-GB"/>
        </w:rPr>
      </w:pPr>
      <w:r w:rsidRPr="008C7261">
        <w:rPr>
          <w:lang w:val="en-GB"/>
        </w:rPr>
        <w:t>It has also got some simple, but somewhat inaccurate stats on CPU and memory usage of the daemons combined; all retrieved with ps.</w:t>
      </w:r>
    </w:p>
    <w:p w14:paraId="444E2C5C" w14:textId="3E0A2F97" w:rsidR="00193531" w:rsidRPr="008C7261" w:rsidRDefault="00193531" w:rsidP="00F81A2D">
      <w:pPr>
        <w:rPr>
          <w:lang w:val="en-GB"/>
        </w:rPr>
      </w:pPr>
      <w:r w:rsidRPr="008C7261">
        <w:rPr>
          <w:lang w:val="en-GB"/>
        </w:rPr>
        <w:t>Some of the user changeable variables</w:t>
      </w:r>
      <w:r w:rsidR="001E5B06" w:rsidRPr="008C7261">
        <w:rPr>
          <w:lang w:val="en-GB"/>
        </w:rPr>
        <w:t>, like coordinator evaluation weights</w:t>
      </w:r>
      <w:r w:rsidR="007D3F47" w:rsidRPr="008C7261">
        <w:rPr>
          <w:lang w:val="en-GB"/>
        </w:rPr>
        <w:t xml:space="preserve"> and evaluation intervals</w:t>
      </w:r>
      <w:r w:rsidR="001E5B06" w:rsidRPr="008C7261">
        <w:rPr>
          <w:lang w:val="en-GB"/>
        </w:rPr>
        <w:t>,</w:t>
      </w:r>
      <w:r w:rsidRPr="008C7261">
        <w:rPr>
          <w:lang w:val="en-GB"/>
        </w:rPr>
        <w:t xml:space="preserve"> </w:t>
      </w:r>
      <w:r w:rsidR="001B08FC" w:rsidRPr="008C7261">
        <w:rPr>
          <w:lang w:val="en-GB"/>
        </w:rPr>
        <w:t>can be set in the contro</w:t>
      </w:r>
      <w:r w:rsidR="008D587F" w:rsidRPr="008C7261">
        <w:rPr>
          <w:lang w:val="en-GB"/>
        </w:rPr>
        <w:t>l panel.</w:t>
      </w:r>
      <w:r w:rsidR="00FE52EB" w:rsidRPr="008C7261">
        <w:rPr>
          <w:lang w:val="en-GB"/>
        </w:rPr>
        <w:t xml:space="preserve"> They are also settable in the config.cfg file.</w:t>
      </w:r>
    </w:p>
    <w:p w14:paraId="12718D8A" w14:textId="6A18B6B3" w:rsidR="007E3B0D" w:rsidRPr="008C7261" w:rsidRDefault="001C6A36" w:rsidP="007E3B0D">
      <w:pPr>
        <w:keepNext/>
        <w:jc w:val="center"/>
        <w:rPr>
          <w:lang w:val="en-GB"/>
        </w:rPr>
      </w:pPr>
      <w:r w:rsidRPr="008C7261">
        <w:rPr>
          <w:noProof/>
          <w:lang w:val="en-US" w:eastAsia="en-US"/>
        </w:rPr>
        <w:drawing>
          <wp:inline distT="0" distB="0" distL="0" distR="0" wp14:anchorId="4F21F2C3" wp14:editId="6B63F649">
            <wp:extent cx="5755640" cy="3678863"/>
            <wp:effectExtent l="0" t="0" r="10160" b="444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5640" cy="3678863"/>
                    </a:xfrm>
                    <a:prstGeom prst="rect">
                      <a:avLst/>
                    </a:prstGeom>
                    <a:noFill/>
                    <a:ln>
                      <a:noFill/>
                    </a:ln>
                  </pic:spPr>
                </pic:pic>
              </a:graphicData>
            </a:graphic>
          </wp:inline>
        </w:drawing>
      </w:r>
    </w:p>
    <w:p w14:paraId="30A0B6BB" w14:textId="39DC3428" w:rsidR="007E3B0D" w:rsidRPr="008C7261" w:rsidRDefault="007E3B0D" w:rsidP="007E3B0D">
      <w:pPr>
        <w:pStyle w:val="Caption"/>
        <w:rPr>
          <w:lang w:val="en-GB"/>
        </w:rPr>
      </w:pPr>
      <w:bookmarkStart w:id="50" w:name="_Toc324689533"/>
      <w:r w:rsidRPr="008C7261">
        <w:rPr>
          <w:lang w:val="en-GB"/>
        </w:rPr>
        <w:t xml:space="preserve">Figure </w:t>
      </w:r>
      <w:r w:rsidR="00A55AFE" w:rsidRPr="008C7261">
        <w:rPr>
          <w:lang w:val="en-GB"/>
        </w:rPr>
        <w:fldChar w:fldCharType="begin"/>
      </w:r>
      <w:r w:rsidR="00A55AFE" w:rsidRPr="008C7261">
        <w:rPr>
          <w:lang w:val="en-GB"/>
        </w:rPr>
        <w:instrText xml:space="preserve"> SEQ Figure \* ARABIC </w:instrText>
      </w:r>
      <w:r w:rsidR="00A55AFE" w:rsidRPr="008C7261">
        <w:rPr>
          <w:lang w:val="en-GB"/>
        </w:rPr>
        <w:fldChar w:fldCharType="separate"/>
      </w:r>
      <w:r w:rsidR="004174DF">
        <w:rPr>
          <w:noProof/>
          <w:lang w:val="en-GB"/>
        </w:rPr>
        <w:t>9</w:t>
      </w:r>
      <w:r w:rsidR="00A55AFE" w:rsidRPr="008C7261">
        <w:rPr>
          <w:lang w:val="en-GB"/>
        </w:rPr>
        <w:fldChar w:fldCharType="end"/>
      </w:r>
      <w:r w:rsidRPr="008C7261">
        <w:rPr>
          <w:lang w:val="en-GB"/>
        </w:rPr>
        <w:t xml:space="preserve"> Flow of the control panel implementation</w:t>
      </w:r>
      <w:bookmarkEnd w:id="50"/>
    </w:p>
    <w:p w14:paraId="580DAD8A" w14:textId="1E162356" w:rsidR="00C3278F" w:rsidRPr="008C7261" w:rsidRDefault="00C3278F" w:rsidP="00C3278F">
      <w:pPr>
        <w:pStyle w:val="Heading2"/>
      </w:pPr>
      <w:bookmarkStart w:id="51" w:name="_Toc324905833"/>
      <w:r w:rsidRPr="008C7261">
        <w:t xml:space="preserve">Implementation of </w:t>
      </w:r>
      <w:r w:rsidR="00EA5C93" w:rsidRPr="008C7261">
        <w:t>Other</w:t>
      </w:r>
      <w:r w:rsidRPr="008C7261">
        <w:t xml:space="preserve"> Tools</w:t>
      </w:r>
      <w:bookmarkEnd w:id="51"/>
    </w:p>
    <w:p w14:paraId="7D861EC0" w14:textId="52E1A924" w:rsidR="004122E9" w:rsidRPr="008C7261" w:rsidRDefault="00DF58DB" w:rsidP="00DF58DB">
      <w:pPr>
        <w:pStyle w:val="Heading3"/>
        <w:rPr>
          <w:lang w:val="en-GB"/>
        </w:rPr>
      </w:pPr>
      <w:bookmarkStart w:id="52" w:name="_Toc324905834"/>
      <w:r w:rsidRPr="008C7261">
        <w:rPr>
          <w:lang w:val="en-GB"/>
        </w:rPr>
        <w:t xml:space="preserve">Implementation of the </w:t>
      </w:r>
      <w:r w:rsidR="00F61D36" w:rsidRPr="008C7261">
        <w:rPr>
          <w:lang w:val="en-GB"/>
        </w:rPr>
        <w:t>Log</w:t>
      </w:r>
      <w:r w:rsidR="002770BD" w:rsidRPr="008C7261">
        <w:rPr>
          <w:lang w:val="en-GB"/>
        </w:rPr>
        <w:t>ger</w:t>
      </w:r>
      <w:bookmarkEnd w:id="52"/>
    </w:p>
    <w:p w14:paraId="627F4B2C" w14:textId="3622B35A" w:rsidR="00F61D36" w:rsidRPr="008C7261" w:rsidRDefault="00F61D36" w:rsidP="00F61D36">
      <w:pPr>
        <w:rPr>
          <w:lang w:val="en-GB"/>
        </w:rPr>
      </w:pPr>
      <w:r w:rsidRPr="008C7261">
        <w:rPr>
          <w:lang w:val="en-GB"/>
        </w:rPr>
        <w:t xml:space="preserve">The </w:t>
      </w:r>
      <w:r w:rsidR="0008003A" w:rsidRPr="008C7261">
        <w:rPr>
          <w:lang w:val="en-GB"/>
        </w:rPr>
        <w:t>log</w:t>
      </w:r>
      <w:r w:rsidR="002770BD" w:rsidRPr="008C7261">
        <w:rPr>
          <w:lang w:val="en-GB"/>
        </w:rPr>
        <w:t>ger</w:t>
      </w:r>
      <w:r w:rsidRPr="008C7261">
        <w:rPr>
          <w:lang w:val="en-GB"/>
        </w:rPr>
        <w:t xml:space="preserve"> application can be run while the prototype is r</w:t>
      </w:r>
      <w:r w:rsidR="004764DC" w:rsidRPr="008C7261">
        <w:rPr>
          <w:lang w:val="en-GB"/>
        </w:rPr>
        <w:t xml:space="preserve">unning locally, and it will record CPU and memory usage until it is stopped or the prototype stops. </w:t>
      </w:r>
    </w:p>
    <w:p w14:paraId="059FC30A" w14:textId="7EBBB13D" w:rsidR="004764DC" w:rsidRPr="008C7261" w:rsidRDefault="004764DC" w:rsidP="00F61D36">
      <w:pPr>
        <w:rPr>
          <w:lang w:val="en-GB"/>
        </w:rPr>
      </w:pPr>
      <w:r w:rsidRPr="008C7261">
        <w:rPr>
          <w:lang w:val="en-GB"/>
        </w:rPr>
        <w:t>It is implemented in much the same way as the overview GUI, in that it checks for running daemons by attempting to connect to all ports within the used range. It then asks for the PID of the daemons it found, and then logs the resource usage of processes with either a matching PID or PPID.</w:t>
      </w:r>
      <w:r w:rsidR="00F92210" w:rsidRPr="008C7261">
        <w:rPr>
          <w:lang w:val="en-GB"/>
        </w:rPr>
        <w:t xml:space="preserve"> The values are retrieved using ps to get an instant snapshot. This does mean that particularly the CPU usage is not entirely accurate, but give and indication.</w:t>
      </w:r>
      <w:r w:rsidR="00327268" w:rsidRPr="008C7261">
        <w:rPr>
          <w:lang w:val="en-GB"/>
        </w:rPr>
        <w:t xml:space="preserve"> When the logging is stopped</w:t>
      </w:r>
      <w:r w:rsidR="00560842" w:rsidRPr="008C7261">
        <w:rPr>
          <w:lang w:val="en-GB"/>
        </w:rPr>
        <w:t xml:space="preserve"> a HTML document is created based on </w:t>
      </w:r>
      <w:r w:rsidR="00560842" w:rsidRPr="008C7261">
        <w:rPr>
          <w:lang w:val="en-GB"/>
        </w:rPr>
        <w:lastRenderedPageBreak/>
        <w:t xml:space="preserve">the data recorded, and the data is dumped to </w:t>
      </w:r>
      <w:r w:rsidR="007701B6" w:rsidRPr="008C7261">
        <w:rPr>
          <w:lang w:val="en-GB"/>
        </w:rPr>
        <w:t>text file</w:t>
      </w:r>
      <w:r w:rsidR="00FD0A7D" w:rsidRPr="008C7261">
        <w:rPr>
          <w:lang w:val="en-GB"/>
        </w:rPr>
        <w:t xml:space="preserve">s where the data is split into </w:t>
      </w:r>
      <w:r w:rsidR="007701B6" w:rsidRPr="008C7261">
        <w:rPr>
          <w:lang w:val="en-GB"/>
        </w:rPr>
        <w:t xml:space="preserve">a file </w:t>
      </w:r>
      <w:r w:rsidR="00560842" w:rsidRPr="008C7261">
        <w:rPr>
          <w:lang w:val="en-GB"/>
        </w:rPr>
        <w:t xml:space="preserve">each </w:t>
      </w:r>
      <w:r w:rsidR="00600B4C" w:rsidRPr="008C7261">
        <w:rPr>
          <w:lang w:val="en-GB"/>
        </w:rPr>
        <w:t>"</w:t>
      </w:r>
      <w:r w:rsidR="00560842" w:rsidRPr="008C7261">
        <w:rPr>
          <w:lang w:val="en-GB"/>
        </w:rPr>
        <w:t>device</w:t>
      </w:r>
      <w:r w:rsidR="00600B4C" w:rsidRPr="008C7261">
        <w:rPr>
          <w:lang w:val="en-GB"/>
        </w:rPr>
        <w:t>"</w:t>
      </w:r>
      <w:r w:rsidR="00560842" w:rsidRPr="008C7261">
        <w:rPr>
          <w:lang w:val="en-GB"/>
        </w:rPr>
        <w:t>.</w:t>
      </w:r>
    </w:p>
    <w:p w14:paraId="07DE0385" w14:textId="1D0F7044" w:rsidR="00DF58DB" w:rsidRPr="008C7261" w:rsidRDefault="00DF58DB" w:rsidP="00DF58DB">
      <w:pPr>
        <w:pStyle w:val="Heading3"/>
        <w:rPr>
          <w:lang w:val="en-GB"/>
        </w:rPr>
      </w:pPr>
      <w:bookmarkStart w:id="53" w:name="_Toc324905835"/>
      <w:r w:rsidRPr="008C7261">
        <w:rPr>
          <w:lang w:val="en-GB"/>
        </w:rPr>
        <w:t>Implementation of the File Adder</w:t>
      </w:r>
      <w:bookmarkEnd w:id="53"/>
    </w:p>
    <w:p w14:paraId="39ABA986" w14:textId="09935638" w:rsidR="00D474AC" w:rsidRPr="008C7261" w:rsidRDefault="00D474AC" w:rsidP="00D474AC">
      <w:pPr>
        <w:rPr>
          <w:lang w:val="en-GB"/>
        </w:rPr>
      </w:pPr>
      <w:r w:rsidRPr="008C7261">
        <w:rPr>
          <w:lang w:val="en-GB"/>
        </w:rPr>
        <w:t xml:space="preserve">The file adder is an application that takes an input file, and adds it a given number of times to the prototype network via a given device/daemon. </w:t>
      </w:r>
    </w:p>
    <w:p w14:paraId="3219A15A" w14:textId="0817C4A1" w:rsidR="00201BDD" w:rsidRPr="008C7261" w:rsidRDefault="00201BDD" w:rsidP="00D474AC">
      <w:pPr>
        <w:rPr>
          <w:lang w:val="en-GB"/>
        </w:rPr>
      </w:pPr>
      <w:r w:rsidRPr="008C7261">
        <w:rPr>
          <w:lang w:val="en-GB"/>
        </w:rPr>
        <w:t>It opens the input file, which is whatever file is called "testfile" in the application folder, and recreates it in the folder specified for the given daemon with a new name. It then connects to the daemon via TCP/IP and sets an add request which is the processed the same way as an add request received from the GUI.</w:t>
      </w:r>
      <w:r w:rsidR="00192143" w:rsidRPr="008C7261">
        <w:rPr>
          <w:lang w:val="en-GB"/>
        </w:rPr>
        <w:t xml:space="preserve"> The process is repeated until the limit on files per refresh/synchronization request is reached, and the request is sent. When the synchronization is done, the process is repeated until the set </w:t>
      </w:r>
      <w:r w:rsidR="0065686E" w:rsidRPr="008C7261">
        <w:rPr>
          <w:lang w:val="en-GB"/>
        </w:rPr>
        <w:t>number of files has</w:t>
      </w:r>
      <w:r w:rsidR="00192143" w:rsidRPr="008C7261">
        <w:rPr>
          <w:lang w:val="en-GB"/>
        </w:rPr>
        <w:t xml:space="preserve"> been added.</w:t>
      </w:r>
    </w:p>
    <w:p w14:paraId="4198365B" w14:textId="77777777" w:rsidR="00D9399B" w:rsidRPr="008C7261" w:rsidRDefault="005238B0" w:rsidP="00D9399B">
      <w:pPr>
        <w:keepNext/>
        <w:jc w:val="center"/>
        <w:rPr>
          <w:lang w:val="en-GB"/>
        </w:rPr>
      </w:pPr>
      <w:r w:rsidRPr="008C7261">
        <w:rPr>
          <w:noProof/>
          <w:lang w:val="en-US" w:eastAsia="en-US"/>
        </w:rPr>
        <w:drawing>
          <wp:inline distT="0" distB="0" distL="0" distR="0" wp14:anchorId="0A8CF0DE" wp14:editId="77982D54">
            <wp:extent cx="4652472" cy="3425190"/>
            <wp:effectExtent l="0" t="0" r="0" b="3810"/>
            <wp:docPr id="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53166" cy="3425701"/>
                    </a:xfrm>
                    <a:prstGeom prst="rect">
                      <a:avLst/>
                    </a:prstGeom>
                    <a:noFill/>
                    <a:ln>
                      <a:noFill/>
                    </a:ln>
                  </pic:spPr>
                </pic:pic>
              </a:graphicData>
            </a:graphic>
          </wp:inline>
        </w:drawing>
      </w:r>
    </w:p>
    <w:p w14:paraId="6C678D4C" w14:textId="066E4CAA" w:rsidR="00C6635B" w:rsidRPr="008C7261" w:rsidRDefault="00D9399B" w:rsidP="00152091">
      <w:pPr>
        <w:pStyle w:val="Caption"/>
        <w:rPr>
          <w:lang w:val="en-GB"/>
        </w:rPr>
      </w:pPr>
      <w:bookmarkStart w:id="54" w:name="_Toc324689534"/>
      <w:r w:rsidRPr="008C7261">
        <w:rPr>
          <w:lang w:val="en-GB"/>
        </w:rPr>
        <w:t xml:space="preserve">Figure </w:t>
      </w:r>
      <w:r w:rsidR="0040352A" w:rsidRPr="008C7261">
        <w:rPr>
          <w:lang w:val="en-GB"/>
        </w:rPr>
        <w:fldChar w:fldCharType="begin"/>
      </w:r>
      <w:r w:rsidR="0040352A" w:rsidRPr="008C7261">
        <w:rPr>
          <w:lang w:val="en-GB"/>
        </w:rPr>
        <w:instrText xml:space="preserve"> SEQ Figure \* ARABIC </w:instrText>
      </w:r>
      <w:r w:rsidR="0040352A" w:rsidRPr="008C7261">
        <w:rPr>
          <w:lang w:val="en-GB"/>
        </w:rPr>
        <w:fldChar w:fldCharType="separate"/>
      </w:r>
      <w:r w:rsidR="004174DF">
        <w:rPr>
          <w:noProof/>
          <w:lang w:val="en-GB"/>
        </w:rPr>
        <w:t>10</w:t>
      </w:r>
      <w:r w:rsidR="0040352A" w:rsidRPr="008C7261">
        <w:rPr>
          <w:lang w:val="en-GB"/>
        </w:rPr>
        <w:fldChar w:fldCharType="end"/>
      </w:r>
      <w:r w:rsidRPr="008C7261">
        <w:rPr>
          <w:lang w:val="en-GB"/>
        </w:rPr>
        <w:t xml:space="preserve"> Flow of the file adder application</w:t>
      </w:r>
      <w:bookmarkEnd w:id="54"/>
    </w:p>
    <w:p w14:paraId="5BA49252" w14:textId="0607785B" w:rsidR="00C6635B" w:rsidRPr="008C7261" w:rsidRDefault="00C6635B" w:rsidP="00C6635B">
      <w:pPr>
        <w:jc w:val="center"/>
        <w:rPr>
          <w:lang w:val="en-GB"/>
        </w:rPr>
      </w:pPr>
    </w:p>
    <w:p w14:paraId="75053323" w14:textId="77777777" w:rsidR="005E4573" w:rsidRDefault="005E4573" w:rsidP="00321BCA">
      <w:pPr>
        <w:pStyle w:val="Heading1"/>
        <w:rPr>
          <w:lang w:val="en-GB"/>
        </w:rPr>
        <w:sectPr w:rsidR="005E4573" w:rsidSect="00EE3078">
          <w:type w:val="oddPage"/>
          <w:pgSz w:w="11900" w:h="16840"/>
          <w:pgMar w:top="1418" w:right="1418" w:bottom="1418" w:left="1418" w:header="709" w:footer="709" w:gutter="0"/>
          <w:cols w:space="708"/>
          <w:docGrid w:linePitch="360"/>
        </w:sectPr>
      </w:pPr>
    </w:p>
    <w:p w14:paraId="3C010C16" w14:textId="19693AE5" w:rsidR="00E60CB0" w:rsidRPr="008C7261" w:rsidRDefault="00E24E8F" w:rsidP="00321BCA">
      <w:pPr>
        <w:pStyle w:val="Heading1"/>
        <w:rPr>
          <w:lang w:val="en-GB"/>
        </w:rPr>
      </w:pPr>
      <w:bookmarkStart w:id="55" w:name="_Toc324905836"/>
      <w:r w:rsidRPr="008C7261">
        <w:rPr>
          <w:lang w:val="en-GB"/>
        </w:rPr>
        <w:lastRenderedPageBreak/>
        <w:t>Experiment</w:t>
      </w:r>
      <w:r w:rsidR="00FA5B2C" w:rsidRPr="008C7261">
        <w:rPr>
          <w:lang w:val="en-GB"/>
        </w:rPr>
        <w:t>ation and Evaluation</w:t>
      </w:r>
      <w:bookmarkEnd w:id="55"/>
    </w:p>
    <w:p w14:paraId="082E10D7" w14:textId="77777777" w:rsidR="00FF342E" w:rsidRPr="008C7261" w:rsidRDefault="00FF342E" w:rsidP="0069627B">
      <w:pPr>
        <w:rPr>
          <w:lang w:val="en-GB"/>
        </w:rPr>
      </w:pPr>
    </w:p>
    <w:p w14:paraId="5B0C008B" w14:textId="767DBBD2" w:rsidR="002F7A05" w:rsidRPr="008C7261" w:rsidRDefault="002F7A05" w:rsidP="00553A41">
      <w:pPr>
        <w:pStyle w:val="Heading2"/>
        <w:numPr>
          <w:ilvl w:val="1"/>
          <w:numId w:val="41"/>
        </w:numPr>
      </w:pPr>
      <w:bookmarkStart w:id="56" w:name="_Toc324905837"/>
      <w:r w:rsidRPr="008C7261">
        <w:t>Methodology</w:t>
      </w:r>
      <w:bookmarkEnd w:id="56"/>
    </w:p>
    <w:p w14:paraId="6FC57786" w14:textId="5549672E" w:rsidR="007633D7" w:rsidRPr="008C7261" w:rsidRDefault="003851C0" w:rsidP="0069627B">
      <w:pPr>
        <w:rPr>
          <w:lang w:val="en-GB"/>
        </w:rPr>
      </w:pPr>
      <w:r w:rsidRPr="008C7261">
        <w:rPr>
          <w:lang w:val="en-GB"/>
        </w:rPr>
        <w:t xml:space="preserve">The experiments were </w:t>
      </w:r>
      <w:r w:rsidR="008754CA" w:rsidRPr="008C7261">
        <w:rPr>
          <w:lang w:val="en-GB"/>
        </w:rPr>
        <w:t>executed</w:t>
      </w:r>
      <w:r w:rsidRPr="008C7261">
        <w:rPr>
          <w:lang w:val="en-GB"/>
        </w:rPr>
        <w:t xml:space="preserve"> by running</w:t>
      </w:r>
      <w:r w:rsidR="00214668" w:rsidRPr="008C7261">
        <w:rPr>
          <w:lang w:val="en-GB"/>
        </w:rPr>
        <w:t xml:space="preserve"> </w:t>
      </w:r>
      <w:r w:rsidR="006F7462" w:rsidRPr="008C7261">
        <w:rPr>
          <w:lang w:val="en-GB"/>
        </w:rPr>
        <w:t>the</w:t>
      </w:r>
      <w:r w:rsidR="00214668" w:rsidRPr="008C7261">
        <w:rPr>
          <w:lang w:val="en-GB"/>
        </w:rPr>
        <w:t xml:space="preserve"> device</w:t>
      </w:r>
      <w:r w:rsidR="006F7462" w:rsidRPr="008C7261">
        <w:rPr>
          <w:lang w:val="en-GB"/>
        </w:rPr>
        <w:t>s</w:t>
      </w:r>
      <w:r w:rsidR="00214668" w:rsidRPr="008C7261">
        <w:rPr>
          <w:lang w:val="en-GB"/>
        </w:rPr>
        <w:t xml:space="preserve"> on the same mach</w:t>
      </w:r>
      <w:r w:rsidR="007E44A4" w:rsidRPr="008C7261">
        <w:rPr>
          <w:lang w:val="en-GB"/>
        </w:rPr>
        <w:t>ine but in different processes. Eac</w:t>
      </w:r>
      <w:r w:rsidR="00DD2420" w:rsidRPr="008C7261">
        <w:rPr>
          <w:lang w:val="en-GB"/>
        </w:rPr>
        <w:t>h device</w:t>
      </w:r>
      <w:r w:rsidR="007E44A4" w:rsidRPr="008C7261">
        <w:rPr>
          <w:lang w:val="en-GB"/>
        </w:rPr>
        <w:t xml:space="preserve"> consists of a central process, the daemon, which spawns other processes as needed.</w:t>
      </w:r>
      <w:r w:rsidR="00CF4D1A" w:rsidRPr="008C7261">
        <w:rPr>
          <w:lang w:val="en-GB"/>
        </w:rPr>
        <w:t xml:space="preserve"> However this means that they use the same resources, and </w:t>
      </w:r>
      <w:r w:rsidR="00103456" w:rsidRPr="008C7261">
        <w:rPr>
          <w:lang w:val="en-GB"/>
        </w:rPr>
        <w:t>communication between them goes</w:t>
      </w:r>
      <w:r w:rsidR="00CF4D1A" w:rsidRPr="008C7261">
        <w:rPr>
          <w:lang w:val="en-GB"/>
        </w:rPr>
        <w:t xml:space="preserve"> over loopback.</w:t>
      </w:r>
      <w:r w:rsidR="00931570" w:rsidRPr="008C7261">
        <w:rPr>
          <w:lang w:val="en-GB"/>
        </w:rPr>
        <w:t xml:space="preserve"> </w:t>
      </w:r>
      <w:r w:rsidR="00511E50" w:rsidRPr="008C7261">
        <w:rPr>
          <w:lang w:val="en-GB"/>
        </w:rPr>
        <w:t>As running all traffic between the segments would give significantly lower communication overhead</w:t>
      </w:r>
      <w:r w:rsidR="00BC5FFC" w:rsidRPr="008C7261">
        <w:rPr>
          <w:lang w:val="en-GB"/>
        </w:rPr>
        <w:t xml:space="preserve"> than </w:t>
      </w:r>
      <w:r w:rsidR="007B550E" w:rsidRPr="008C7261">
        <w:rPr>
          <w:lang w:val="en-GB"/>
        </w:rPr>
        <w:t>realistically</w:t>
      </w:r>
      <w:r w:rsidR="00BC5FFC" w:rsidRPr="008C7261">
        <w:rPr>
          <w:lang w:val="en-GB"/>
        </w:rPr>
        <w:t xml:space="preserve"> possible</w:t>
      </w:r>
      <w:r w:rsidR="00511E50" w:rsidRPr="008C7261">
        <w:rPr>
          <w:lang w:val="en-GB"/>
        </w:rPr>
        <w:t xml:space="preserve">, traffic between the "devices" </w:t>
      </w:r>
      <w:r w:rsidR="00FF342E" w:rsidRPr="008C7261">
        <w:rPr>
          <w:lang w:val="en-GB"/>
        </w:rPr>
        <w:t>was</w:t>
      </w:r>
      <w:r w:rsidR="00511E50" w:rsidRPr="008C7261">
        <w:rPr>
          <w:lang w:val="en-GB"/>
        </w:rPr>
        <w:t xml:space="preserve"> sent to a router on LAN and back again</w:t>
      </w:r>
      <w:r w:rsidR="00E37D67" w:rsidRPr="008C7261">
        <w:rPr>
          <w:lang w:val="en-GB"/>
        </w:rPr>
        <w:t xml:space="preserve"> by editing the routing table</w:t>
      </w:r>
      <w:r w:rsidR="00511E50" w:rsidRPr="008C7261">
        <w:rPr>
          <w:lang w:val="en-GB"/>
        </w:rPr>
        <w:t xml:space="preserve">. </w:t>
      </w:r>
      <w:r w:rsidR="009976C0" w:rsidRPr="008C7261">
        <w:rPr>
          <w:lang w:val="en-GB"/>
        </w:rPr>
        <w:t xml:space="preserve">The </w:t>
      </w:r>
      <w:r w:rsidR="0017007C" w:rsidRPr="008C7261">
        <w:rPr>
          <w:lang w:val="en-GB"/>
        </w:rPr>
        <w:t xml:space="preserve">router was </w:t>
      </w:r>
      <w:r w:rsidR="009976C0" w:rsidRPr="008C7261">
        <w:rPr>
          <w:lang w:val="en-GB"/>
        </w:rPr>
        <w:t xml:space="preserve">operating at 192.168.1.1, and the traffic transmitted over Wi-Fi. The machine was at </w:t>
      </w:r>
      <w:r w:rsidR="007633D7" w:rsidRPr="008C7261">
        <w:rPr>
          <w:lang w:val="en-GB"/>
        </w:rPr>
        <w:t xml:space="preserve">192.168.1.138, thus adding a route for 192.168.1.138 to 192.168.1.1 would force the traffic out over the network instead of going over loopback when using </w:t>
      </w:r>
      <w:r w:rsidR="0042031F" w:rsidRPr="008C7261">
        <w:rPr>
          <w:lang w:val="en-GB"/>
        </w:rPr>
        <w:t xml:space="preserve">the IP </w:t>
      </w:r>
      <w:r w:rsidR="007633D7" w:rsidRPr="008C7261">
        <w:rPr>
          <w:lang w:val="en-GB"/>
        </w:rPr>
        <w:t>192.168.1.138</w:t>
      </w:r>
      <w:r w:rsidR="0042031F" w:rsidRPr="008C7261">
        <w:rPr>
          <w:lang w:val="en-GB"/>
        </w:rPr>
        <w:t xml:space="preserve"> to communicate</w:t>
      </w:r>
      <w:r w:rsidR="007633D7" w:rsidRPr="008C7261">
        <w:rPr>
          <w:lang w:val="en-GB"/>
        </w:rPr>
        <w:t>. Thus running the foll</w:t>
      </w:r>
      <w:r w:rsidR="00417E83" w:rsidRPr="008C7261">
        <w:rPr>
          <w:lang w:val="en-GB"/>
        </w:rPr>
        <w:t>owing command in terminal "</w:t>
      </w:r>
      <w:r w:rsidR="007633D7" w:rsidRPr="008C7261">
        <w:rPr>
          <w:lang w:val="en-GB"/>
        </w:rPr>
        <w:t>route -n add 192.168.1.138 192.168.1.1" adds the aforementioned route to the routing table.</w:t>
      </w:r>
      <w:r w:rsidR="00EA45B9" w:rsidRPr="008C7261">
        <w:rPr>
          <w:lang w:val="en-GB"/>
        </w:rPr>
        <w:t xml:space="preserve"> [20]</w:t>
      </w:r>
    </w:p>
    <w:p w14:paraId="11AFC73C" w14:textId="7F1B3762" w:rsidR="00511E50" w:rsidRPr="008C7261" w:rsidRDefault="00511E50" w:rsidP="0069627B">
      <w:pPr>
        <w:rPr>
          <w:lang w:val="en-GB"/>
        </w:rPr>
      </w:pPr>
      <w:r w:rsidRPr="008C7261">
        <w:rPr>
          <w:lang w:val="en-GB"/>
        </w:rPr>
        <w:t xml:space="preserve">This means the delay and traffic </w:t>
      </w:r>
      <w:r w:rsidR="00F34365" w:rsidRPr="008C7261">
        <w:rPr>
          <w:lang w:val="en-GB"/>
        </w:rPr>
        <w:t>is doubled</w:t>
      </w:r>
      <w:r w:rsidR="00FA37E5" w:rsidRPr="008C7261">
        <w:rPr>
          <w:lang w:val="en-GB"/>
        </w:rPr>
        <w:t xml:space="preserve"> as each packet crosses the network twice. Thus my results in these experiments are likely to be worse than what could be </w:t>
      </w:r>
      <w:r w:rsidR="001A1BD7" w:rsidRPr="008C7261">
        <w:rPr>
          <w:lang w:val="en-GB"/>
        </w:rPr>
        <w:t>realistically</w:t>
      </w:r>
      <w:r w:rsidR="00FA37E5" w:rsidRPr="008C7261">
        <w:rPr>
          <w:lang w:val="en-GB"/>
        </w:rPr>
        <w:t xml:space="preserve"> expected</w:t>
      </w:r>
      <w:r w:rsidR="001A1BD7" w:rsidRPr="008C7261">
        <w:rPr>
          <w:lang w:val="en-GB"/>
        </w:rPr>
        <w:t>. However</w:t>
      </w:r>
      <w:r w:rsidR="00F34365" w:rsidRPr="008C7261">
        <w:rPr>
          <w:lang w:val="en-GB"/>
        </w:rPr>
        <w:t xml:space="preserve"> it</w:t>
      </w:r>
      <w:r w:rsidR="001A1BD7" w:rsidRPr="008C7261">
        <w:rPr>
          <w:lang w:val="en-GB"/>
        </w:rPr>
        <w:t xml:space="preserve"> also</w:t>
      </w:r>
      <w:r w:rsidR="00F34365" w:rsidRPr="008C7261">
        <w:rPr>
          <w:lang w:val="en-GB"/>
        </w:rPr>
        <w:t xml:space="preserve"> means that we can use Apples Network Link Conditioner</w:t>
      </w:r>
      <w:r w:rsidR="00910571" w:rsidRPr="008C7261">
        <w:rPr>
          <w:lang w:val="en-GB"/>
        </w:rPr>
        <w:t xml:space="preserve"> </w:t>
      </w:r>
      <w:r w:rsidR="00A31AEB" w:rsidRPr="008C7261">
        <w:rPr>
          <w:lang w:val="en-GB"/>
        </w:rPr>
        <w:t>to limit</w:t>
      </w:r>
      <w:r w:rsidR="00497127" w:rsidRPr="008C7261">
        <w:rPr>
          <w:lang w:val="en-GB"/>
        </w:rPr>
        <w:t xml:space="preserve"> traffic further, and</w:t>
      </w:r>
      <w:r w:rsidR="00A31AEB" w:rsidRPr="008C7261">
        <w:rPr>
          <w:lang w:val="en-GB"/>
        </w:rPr>
        <w:t xml:space="preserve"> Wireshark </w:t>
      </w:r>
      <w:r w:rsidR="00497127" w:rsidRPr="008C7261">
        <w:rPr>
          <w:lang w:val="en-GB"/>
        </w:rPr>
        <w:t>to capture traffic between the devices.</w:t>
      </w:r>
    </w:p>
    <w:p w14:paraId="7A0F414E" w14:textId="71007341" w:rsidR="009308D1" w:rsidRPr="008C7261" w:rsidRDefault="009308D1" w:rsidP="0069627B">
      <w:pPr>
        <w:rPr>
          <w:lang w:val="en-GB"/>
        </w:rPr>
      </w:pPr>
      <w:r w:rsidRPr="008C7261">
        <w:rPr>
          <w:lang w:val="en-GB"/>
        </w:rPr>
        <w:t xml:space="preserve">Wireshark is set to snoop on </w:t>
      </w:r>
      <w:r w:rsidR="00724E15" w:rsidRPr="008C7261">
        <w:rPr>
          <w:lang w:val="en-GB"/>
        </w:rPr>
        <w:t>packets</w:t>
      </w:r>
      <w:r w:rsidRPr="008C7261">
        <w:rPr>
          <w:lang w:val="en-GB"/>
        </w:rPr>
        <w:t xml:space="preserve"> over en0 using TCP on the port range of 8500 to 9500 only</w:t>
      </w:r>
      <w:r w:rsidR="00A31F61" w:rsidRPr="008C7261">
        <w:rPr>
          <w:lang w:val="en-GB"/>
        </w:rPr>
        <w:t xml:space="preserve"> in these experiments</w:t>
      </w:r>
      <w:r w:rsidRPr="008C7261">
        <w:rPr>
          <w:lang w:val="en-GB"/>
        </w:rPr>
        <w:t>.</w:t>
      </w:r>
    </w:p>
    <w:p w14:paraId="230B81AF" w14:textId="5A84B0A8" w:rsidR="00B2441F" w:rsidRPr="008C7261" w:rsidRDefault="00203E3D" w:rsidP="0069627B">
      <w:pPr>
        <w:rPr>
          <w:lang w:val="en-GB"/>
        </w:rPr>
      </w:pPr>
      <w:r w:rsidRPr="008C7261">
        <w:rPr>
          <w:lang w:val="en-GB"/>
        </w:rPr>
        <w:t xml:space="preserve">To retrieve memory and </w:t>
      </w:r>
      <w:r w:rsidR="009A492F" w:rsidRPr="008C7261">
        <w:rPr>
          <w:lang w:val="en-GB"/>
        </w:rPr>
        <w:t>CPU</w:t>
      </w:r>
      <w:r w:rsidRPr="008C7261">
        <w:rPr>
          <w:lang w:val="en-GB"/>
        </w:rPr>
        <w:t xml:space="preserve"> usage a small application that runs top every three seconds </w:t>
      </w:r>
      <w:r w:rsidR="00B32FA8" w:rsidRPr="008C7261">
        <w:rPr>
          <w:lang w:val="en-GB"/>
        </w:rPr>
        <w:t>taking</w:t>
      </w:r>
      <w:r w:rsidRPr="008C7261">
        <w:rPr>
          <w:lang w:val="en-GB"/>
        </w:rPr>
        <w:t xml:space="preserve"> two samples was written. It connects to the daemons on </w:t>
      </w:r>
      <w:r w:rsidR="00147253" w:rsidRPr="008C7261">
        <w:rPr>
          <w:lang w:val="en-GB"/>
        </w:rPr>
        <w:t>TCP/IP</w:t>
      </w:r>
      <w:r w:rsidRPr="008C7261">
        <w:rPr>
          <w:lang w:val="en-GB"/>
        </w:rPr>
        <w:t xml:space="preserve"> over loopback at the beginning of each loop to check that they are still up and </w:t>
      </w:r>
      <w:r w:rsidR="00633E19" w:rsidRPr="008C7261">
        <w:rPr>
          <w:lang w:val="en-GB"/>
        </w:rPr>
        <w:t>retrieves</w:t>
      </w:r>
      <w:r w:rsidRPr="008C7261">
        <w:rPr>
          <w:lang w:val="en-GB"/>
        </w:rPr>
        <w:t xml:space="preserve"> their PIDs. It then runs </w:t>
      </w:r>
      <w:r w:rsidR="00763078" w:rsidRPr="008C7261">
        <w:rPr>
          <w:lang w:val="en-GB"/>
        </w:rPr>
        <w:t>top</w:t>
      </w:r>
      <w:r w:rsidR="00683260" w:rsidRPr="008C7261">
        <w:rPr>
          <w:lang w:val="en-GB"/>
        </w:rPr>
        <w:t xml:space="preserve"> to retrieve a full list of processes with their PIDs, PPIDs, CPU percentage, and memory usage.</w:t>
      </w:r>
      <w:r w:rsidR="00665AA8" w:rsidRPr="008C7261">
        <w:rPr>
          <w:lang w:val="en-GB"/>
        </w:rPr>
        <w:t xml:space="preserve"> When the list is retrieved, it finds all lines with PIDs or PPIDs that are one of the daemons PIDs and logs the retrieved stats for that line.</w:t>
      </w:r>
      <w:r w:rsidR="004257DB" w:rsidRPr="008C7261">
        <w:rPr>
          <w:lang w:val="en-GB"/>
        </w:rPr>
        <w:t xml:space="preserve"> The problem with this approach was that when system resources were close to being exhausted, this application was affected and slowed down.</w:t>
      </w:r>
      <w:r w:rsidR="00943E52" w:rsidRPr="008C7261">
        <w:rPr>
          <w:lang w:val="en-GB"/>
        </w:rPr>
        <w:t xml:space="preserve"> The long intervals also means we wont get more detailed information than at the three seconds level.</w:t>
      </w:r>
      <w:r w:rsidR="00F1380F" w:rsidRPr="008C7261">
        <w:rPr>
          <w:lang w:val="en-GB"/>
        </w:rPr>
        <w:t xml:space="preserve"> It would be possible to get samples more often with ps, but the values seem less accurate</w:t>
      </w:r>
      <w:r w:rsidR="00096C58" w:rsidRPr="008C7261">
        <w:rPr>
          <w:lang w:val="en-GB"/>
        </w:rPr>
        <w:t xml:space="preserve"> as mentioned in chapter 2</w:t>
      </w:r>
      <w:r w:rsidR="00F1380F" w:rsidRPr="008C7261">
        <w:rPr>
          <w:lang w:val="en-GB"/>
        </w:rPr>
        <w:t>.</w:t>
      </w:r>
      <w:r w:rsidR="001713CB" w:rsidRPr="008C7261">
        <w:rPr>
          <w:lang w:val="en-GB"/>
        </w:rPr>
        <w:t xml:space="preserve"> [21, 22]</w:t>
      </w:r>
    </w:p>
    <w:p w14:paraId="48BA216F" w14:textId="77777777" w:rsidR="00C25BE6" w:rsidRPr="008C7261" w:rsidRDefault="00C25BE6" w:rsidP="0069627B">
      <w:pPr>
        <w:rPr>
          <w:lang w:val="en-GB"/>
        </w:rPr>
      </w:pPr>
    </w:p>
    <w:p w14:paraId="27A18B5F" w14:textId="07BF91B9" w:rsidR="00C25BE6" w:rsidRPr="008C7261" w:rsidRDefault="00C25BE6" w:rsidP="0069627B">
      <w:pPr>
        <w:rPr>
          <w:lang w:val="en-GB"/>
        </w:rPr>
      </w:pPr>
      <w:r w:rsidRPr="008C7261">
        <w:rPr>
          <w:lang w:val="en-GB"/>
        </w:rPr>
        <w:t>During each experiment, Wireshark capturing would be started first, then the performan</w:t>
      </w:r>
      <w:r w:rsidR="003D3A0B" w:rsidRPr="008C7261">
        <w:rPr>
          <w:lang w:val="en-GB"/>
        </w:rPr>
        <w:t xml:space="preserve">ce logger. Next the script "run.sh" </w:t>
      </w:r>
      <w:r w:rsidR="006D64DB" w:rsidRPr="008C7261">
        <w:rPr>
          <w:lang w:val="en-GB"/>
        </w:rPr>
        <w:t>was run, starting</w:t>
      </w:r>
      <w:r w:rsidRPr="008C7261">
        <w:rPr>
          <w:lang w:val="en-GB"/>
        </w:rPr>
        <w:t xml:space="preserve"> the </w:t>
      </w:r>
      <w:r w:rsidR="003D3A0B" w:rsidRPr="008C7261">
        <w:rPr>
          <w:lang w:val="en-GB"/>
        </w:rPr>
        <w:t>set number of devices with the correct coordinator mode</w:t>
      </w:r>
      <w:r w:rsidR="00AA5438" w:rsidRPr="008C7261">
        <w:rPr>
          <w:lang w:val="en-GB"/>
        </w:rPr>
        <w:t xml:space="preserve">. </w:t>
      </w:r>
      <w:r w:rsidR="00CE3410" w:rsidRPr="008C7261">
        <w:rPr>
          <w:lang w:val="en-GB"/>
        </w:rPr>
        <w:t>Lastly, any operations or interaction with the prototype was done, running the "file adder"</w:t>
      </w:r>
      <w:r w:rsidR="004B3C2B" w:rsidRPr="008C7261">
        <w:rPr>
          <w:lang w:val="en-GB"/>
        </w:rPr>
        <w:t xml:space="preserve"> or the GUI to give operations.</w:t>
      </w:r>
      <w:r w:rsidR="0068465C" w:rsidRPr="008C7261">
        <w:rPr>
          <w:lang w:val="en-GB"/>
        </w:rPr>
        <w:t xml:space="preserve"> Any round </w:t>
      </w:r>
      <w:r w:rsidR="001E17E6" w:rsidRPr="008C7261">
        <w:rPr>
          <w:lang w:val="en-GB"/>
        </w:rPr>
        <w:t>trip times were measured by inserting stopwatches</w:t>
      </w:r>
      <w:r w:rsidR="00CE260C" w:rsidRPr="008C7261">
        <w:rPr>
          <w:lang w:val="en-GB"/>
        </w:rPr>
        <w:t xml:space="preserve"> (Golangs "time" library)</w:t>
      </w:r>
      <w:r w:rsidR="001E17E6" w:rsidRPr="008C7261">
        <w:rPr>
          <w:lang w:val="en-GB"/>
        </w:rPr>
        <w:t xml:space="preserve"> </w:t>
      </w:r>
      <w:r w:rsidR="00307774" w:rsidRPr="008C7261">
        <w:rPr>
          <w:lang w:val="en-GB"/>
        </w:rPr>
        <w:t>at</w:t>
      </w:r>
      <w:r w:rsidR="001E17E6" w:rsidRPr="008C7261">
        <w:rPr>
          <w:lang w:val="en-GB"/>
        </w:rPr>
        <w:t xml:space="preserve"> points of interest in the code, and p</w:t>
      </w:r>
      <w:r w:rsidR="00C566E1" w:rsidRPr="008C7261">
        <w:rPr>
          <w:lang w:val="en-GB"/>
        </w:rPr>
        <w:t>rinting them to standard output</w:t>
      </w:r>
      <w:r w:rsidR="001E17E6" w:rsidRPr="008C7261">
        <w:rPr>
          <w:lang w:val="en-GB"/>
        </w:rPr>
        <w:t xml:space="preserve"> or dumping them to a txt or csv</w:t>
      </w:r>
      <w:r w:rsidR="00674245" w:rsidRPr="008C7261">
        <w:rPr>
          <w:lang w:val="en-GB"/>
        </w:rPr>
        <w:t xml:space="preserve"> </w:t>
      </w:r>
      <w:r w:rsidR="001E17E6" w:rsidRPr="008C7261">
        <w:rPr>
          <w:lang w:val="en-GB"/>
        </w:rPr>
        <w:t>file.</w:t>
      </w:r>
    </w:p>
    <w:p w14:paraId="0CA54A88" w14:textId="3D90EF0A" w:rsidR="00623C2D" w:rsidRPr="008C7261" w:rsidRDefault="00623C2D" w:rsidP="00553A41">
      <w:pPr>
        <w:pStyle w:val="Heading2"/>
        <w:numPr>
          <w:ilvl w:val="1"/>
          <w:numId w:val="41"/>
        </w:numPr>
      </w:pPr>
      <w:bookmarkStart w:id="57" w:name="_Toc324905838"/>
      <w:r w:rsidRPr="008C7261">
        <w:t>Metrics</w:t>
      </w:r>
      <w:bookmarkEnd w:id="57"/>
    </w:p>
    <w:p w14:paraId="2CE2EFE9" w14:textId="292E0F17" w:rsidR="00E52CDC" w:rsidRPr="008C7261" w:rsidRDefault="00E52CDC" w:rsidP="00E52CDC">
      <w:pPr>
        <w:rPr>
          <w:lang w:val="en-GB"/>
        </w:rPr>
      </w:pPr>
      <w:r w:rsidRPr="008C7261">
        <w:rPr>
          <w:lang w:val="en-GB"/>
        </w:rPr>
        <w:t>The experiments were focused on retrieving four specific metrics; CPU usage, memory usage, network traffic, and time.</w:t>
      </w:r>
    </w:p>
    <w:p w14:paraId="12D1DD46" w14:textId="19BE1742" w:rsidR="00E047E0" w:rsidRPr="008C7261" w:rsidRDefault="00E047E0" w:rsidP="00E52CDC">
      <w:pPr>
        <w:rPr>
          <w:lang w:val="en-GB"/>
        </w:rPr>
      </w:pPr>
      <w:r w:rsidRPr="008C7261">
        <w:rPr>
          <w:lang w:val="en-GB"/>
        </w:rPr>
        <w:t xml:space="preserve">CPU usage is presented in percentage, were the value is given as percentage of each </w:t>
      </w:r>
      <w:r w:rsidR="00306C3E" w:rsidRPr="008C7261">
        <w:rPr>
          <w:lang w:val="en-GB"/>
        </w:rPr>
        <w:t>core;</w:t>
      </w:r>
      <w:r w:rsidRPr="008C7261">
        <w:rPr>
          <w:lang w:val="en-GB"/>
        </w:rPr>
        <w:t xml:space="preserve"> meaning 400 % is the maximum in the environment used.</w:t>
      </w:r>
    </w:p>
    <w:p w14:paraId="3A0D3F2A" w14:textId="0842CC07" w:rsidR="00C85EDB" w:rsidRPr="008C7261" w:rsidRDefault="00C85EDB" w:rsidP="00E52CDC">
      <w:pPr>
        <w:rPr>
          <w:lang w:val="en-GB"/>
        </w:rPr>
      </w:pPr>
      <w:r w:rsidRPr="008C7261">
        <w:rPr>
          <w:lang w:val="en-GB"/>
        </w:rPr>
        <w:lastRenderedPageBreak/>
        <w:t>Memory usage is presented in kilobytes, were the highest available value is approximately 2.5 gigabytes.</w:t>
      </w:r>
    </w:p>
    <w:p w14:paraId="230E2730" w14:textId="00B8BA24" w:rsidR="00FF7DE2" w:rsidRPr="008C7261" w:rsidRDefault="00FF7DE2" w:rsidP="00E52CDC">
      <w:pPr>
        <w:rPr>
          <w:lang w:val="en-GB"/>
        </w:rPr>
      </w:pPr>
      <w:r w:rsidRPr="008C7261">
        <w:rPr>
          <w:lang w:val="en-GB"/>
        </w:rPr>
        <w:t xml:space="preserve">Network traffic is given in bytes per second, where </w:t>
      </w:r>
      <w:r w:rsidR="002807C8" w:rsidRPr="008C7261">
        <w:rPr>
          <w:lang w:val="en-GB"/>
        </w:rPr>
        <w:t>combined theoretical up and down stream should be at about 54 megabytes per second</w:t>
      </w:r>
      <w:r w:rsidR="007309C5" w:rsidRPr="008C7261">
        <w:rPr>
          <w:lang w:val="en-GB"/>
        </w:rPr>
        <w:t xml:space="preserve"> (6</w:t>
      </w:r>
      <w:r w:rsidR="006D730A" w:rsidRPr="008C7261">
        <w:rPr>
          <w:lang w:val="en-GB"/>
        </w:rPr>
        <w:t>.</w:t>
      </w:r>
      <w:r w:rsidR="007309C5" w:rsidRPr="008C7261">
        <w:rPr>
          <w:lang w:val="en-GB"/>
        </w:rPr>
        <w:t>750</w:t>
      </w:r>
      <w:r w:rsidR="006D730A" w:rsidRPr="008C7261">
        <w:rPr>
          <w:lang w:val="en-GB"/>
        </w:rPr>
        <w:t>.</w:t>
      </w:r>
      <w:r w:rsidR="007309C5" w:rsidRPr="008C7261">
        <w:rPr>
          <w:lang w:val="en-GB"/>
        </w:rPr>
        <w:t>000 bytes per second)</w:t>
      </w:r>
      <w:r w:rsidR="002807C8" w:rsidRPr="008C7261">
        <w:rPr>
          <w:lang w:val="en-GB"/>
        </w:rPr>
        <w:t>.</w:t>
      </w:r>
    </w:p>
    <w:p w14:paraId="6C606CCC" w14:textId="1C890D6C" w:rsidR="009D712F" w:rsidRPr="008C7261" w:rsidRDefault="009D712F" w:rsidP="00E52CDC">
      <w:pPr>
        <w:rPr>
          <w:lang w:val="en-GB"/>
        </w:rPr>
      </w:pPr>
      <w:r w:rsidRPr="008C7261">
        <w:rPr>
          <w:lang w:val="en-GB"/>
        </w:rPr>
        <w:t xml:space="preserve">Time is given in either seconds or milliseconds depending on the size of the values. </w:t>
      </w:r>
      <w:r w:rsidR="00BF032D" w:rsidRPr="008C7261">
        <w:rPr>
          <w:lang w:val="en-GB"/>
        </w:rPr>
        <w:t>When time is the focus of the experiment, milliseco</w:t>
      </w:r>
      <w:r w:rsidR="00D64E1B" w:rsidRPr="008C7261">
        <w:rPr>
          <w:lang w:val="en-GB"/>
        </w:rPr>
        <w:t xml:space="preserve">nds will most often be used for </w:t>
      </w:r>
      <w:r w:rsidR="00E24014" w:rsidRPr="008C7261">
        <w:rPr>
          <w:lang w:val="en-GB"/>
        </w:rPr>
        <w:t>higher</w:t>
      </w:r>
      <w:r w:rsidR="00BF032D" w:rsidRPr="008C7261">
        <w:rPr>
          <w:lang w:val="en-GB"/>
        </w:rPr>
        <w:t xml:space="preserve"> </w:t>
      </w:r>
      <w:r w:rsidR="008C61F9" w:rsidRPr="008C7261">
        <w:rPr>
          <w:lang w:val="en-GB"/>
        </w:rPr>
        <w:t>precision</w:t>
      </w:r>
      <w:r w:rsidR="00BF032D" w:rsidRPr="008C7261">
        <w:rPr>
          <w:lang w:val="en-GB"/>
        </w:rPr>
        <w:t>.</w:t>
      </w:r>
      <w:r w:rsidR="008B34A8" w:rsidRPr="008C7261">
        <w:rPr>
          <w:lang w:val="en-GB"/>
        </w:rPr>
        <w:t xml:space="preserve"> However, when showing changes in other metrics over time, seconds is the most used size.</w:t>
      </w:r>
      <w:r w:rsidR="009642AF" w:rsidRPr="008C7261">
        <w:rPr>
          <w:lang w:val="en-GB"/>
        </w:rPr>
        <w:t xml:space="preserve"> When time is the focus of the experiment, what is measured is usually time from start to finish of specific operations such as</w:t>
      </w:r>
      <w:r w:rsidR="007F78C5" w:rsidRPr="008C7261">
        <w:rPr>
          <w:lang w:val="en-GB"/>
        </w:rPr>
        <w:t xml:space="preserve"> writing to a document</w:t>
      </w:r>
      <w:r w:rsidR="009642AF" w:rsidRPr="008C7261">
        <w:rPr>
          <w:lang w:val="en-GB"/>
        </w:rPr>
        <w:t xml:space="preserve">, or </w:t>
      </w:r>
      <w:r w:rsidR="00D04CA5" w:rsidRPr="008C7261">
        <w:rPr>
          <w:lang w:val="en-GB"/>
        </w:rPr>
        <w:t>sending a vector</w:t>
      </w:r>
      <w:r w:rsidR="009642AF" w:rsidRPr="008C7261">
        <w:rPr>
          <w:lang w:val="en-GB"/>
        </w:rPr>
        <w:t xml:space="preserve"> etc.</w:t>
      </w:r>
      <w:r w:rsidR="007F78C5" w:rsidRPr="008C7261">
        <w:rPr>
          <w:lang w:val="en-GB"/>
        </w:rPr>
        <w:t xml:space="preserve"> It may also be a set of operations, or a macro operation, such as </w:t>
      </w:r>
      <w:r w:rsidR="008D72C1" w:rsidRPr="008C7261">
        <w:rPr>
          <w:lang w:val="en-GB"/>
        </w:rPr>
        <w:t>synchronization operations, or setting up of daemons etc.</w:t>
      </w:r>
    </w:p>
    <w:p w14:paraId="0098546D" w14:textId="77777777" w:rsidR="002F7A05" w:rsidRPr="008C7261" w:rsidRDefault="002F7A05" w:rsidP="00553A41">
      <w:pPr>
        <w:pStyle w:val="Heading2"/>
        <w:numPr>
          <w:ilvl w:val="1"/>
          <w:numId w:val="41"/>
        </w:numPr>
      </w:pPr>
      <w:bookmarkStart w:id="58" w:name="_Toc324905839"/>
      <w:r w:rsidRPr="008C7261">
        <w:t>Environment</w:t>
      </w:r>
      <w:bookmarkEnd w:id="58"/>
    </w:p>
    <w:p w14:paraId="6EEB7C49" w14:textId="3E4375BE" w:rsidR="002F7A05" w:rsidRPr="008C7261" w:rsidRDefault="007C055D" w:rsidP="002F7A05">
      <w:pPr>
        <w:rPr>
          <w:lang w:val="en-GB"/>
        </w:rPr>
      </w:pPr>
      <w:r w:rsidRPr="008C7261">
        <w:rPr>
          <w:lang w:val="en-GB"/>
        </w:rPr>
        <w:t>The experiments</w:t>
      </w:r>
      <w:r w:rsidR="002F7A05" w:rsidRPr="008C7261">
        <w:rPr>
          <w:lang w:val="en-GB"/>
        </w:rPr>
        <w:t xml:space="preserve"> were run on a MacBook Air 13-inch, from mid-2012. The machine has an Intel Core i5, dual core with 1,8GHz clock </w:t>
      </w:r>
      <w:r w:rsidR="003F2928" w:rsidRPr="008C7261">
        <w:rPr>
          <w:lang w:val="en-GB"/>
        </w:rPr>
        <w:t>frequency;</w:t>
      </w:r>
      <w:r w:rsidR="002F7A05" w:rsidRPr="008C7261">
        <w:rPr>
          <w:lang w:val="en-GB"/>
        </w:rPr>
        <w:t xml:space="preserve"> 3MB shared L3 cache, and Hyper-Threading. The memory size is 4GB in 1600MHz DDR3L. It was running OS X El Capitan v. 10.11.4</w:t>
      </w:r>
      <w:r w:rsidR="00877A4B" w:rsidRPr="008C7261">
        <w:rPr>
          <w:lang w:val="en-GB"/>
        </w:rPr>
        <w:t xml:space="preserve"> (build 15E65, darwin 15.4.0)</w:t>
      </w:r>
      <w:r w:rsidR="002F7A05" w:rsidRPr="008C7261">
        <w:rPr>
          <w:lang w:val="en-GB"/>
        </w:rPr>
        <w:t xml:space="preserve"> at the time of the testing. Go version 1.2.1 darwin/amd64 served as compiler, the GUI was displayed using Safari version 9.1 and Chrome version 50.0.2661.94 (64-bit). [19]</w:t>
      </w:r>
    </w:p>
    <w:p w14:paraId="576CB63E" w14:textId="22D458D3" w:rsidR="002F7A05" w:rsidRPr="008C7261" w:rsidRDefault="00F64935" w:rsidP="0069627B">
      <w:pPr>
        <w:rPr>
          <w:lang w:val="en-GB"/>
        </w:rPr>
      </w:pPr>
      <w:r w:rsidRPr="008C7261">
        <w:rPr>
          <w:lang w:val="en-GB"/>
        </w:rPr>
        <w:t>The router used in these experiments was an Asus RT-N56U</w:t>
      </w:r>
      <w:r w:rsidR="00147A66" w:rsidRPr="008C7261">
        <w:rPr>
          <w:lang w:val="en-GB"/>
        </w:rPr>
        <w:t xml:space="preserve"> with firmware version 3.0.0</w:t>
      </w:r>
      <w:r w:rsidR="00C75898" w:rsidRPr="008C7261">
        <w:rPr>
          <w:lang w:val="en-GB"/>
        </w:rPr>
        <w:t>.</w:t>
      </w:r>
      <w:r w:rsidR="00147A66" w:rsidRPr="008C7261">
        <w:rPr>
          <w:lang w:val="en-GB"/>
        </w:rPr>
        <w:t>4.378_5291</w:t>
      </w:r>
      <w:r w:rsidR="00B24A95" w:rsidRPr="008C7261">
        <w:rPr>
          <w:lang w:val="en-GB"/>
        </w:rPr>
        <w:t>, w</w:t>
      </w:r>
      <w:r w:rsidR="008E6B28" w:rsidRPr="008C7261">
        <w:rPr>
          <w:lang w:val="en-GB"/>
        </w:rPr>
        <w:t>here traffic was sent over a 5GH</w:t>
      </w:r>
      <w:r w:rsidR="00B24A95" w:rsidRPr="008C7261">
        <w:rPr>
          <w:lang w:val="en-GB"/>
        </w:rPr>
        <w:t>z connection.</w:t>
      </w:r>
    </w:p>
    <w:p w14:paraId="0FFC4092" w14:textId="184C38CD" w:rsidR="00877A4B" w:rsidRPr="008C7261" w:rsidRDefault="00877A4B" w:rsidP="0069627B">
      <w:pPr>
        <w:rPr>
          <w:lang w:val="en-GB"/>
        </w:rPr>
      </w:pPr>
      <w:r w:rsidRPr="008C7261">
        <w:rPr>
          <w:lang w:val="en-GB"/>
        </w:rPr>
        <w:t>Wireshark v</w:t>
      </w:r>
      <w:r w:rsidR="00C841E6" w:rsidRPr="008C7261">
        <w:rPr>
          <w:lang w:val="en-GB"/>
        </w:rPr>
        <w:t>ersion 2.0.2</w:t>
      </w:r>
      <w:r w:rsidRPr="008C7261">
        <w:rPr>
          <w:lang w:val="en-GB"/>
        </w:rPr>
        <w:t xml:space="preserve"> </w:t>
      </w:r>
      <w:r w:rsidR="00C841E6" w:rsidRPr="008C7261">
        <w:rPr>
          <w:lang w:val="en-GB"/>
        </w:rPr>
        <w:t>(</w:t>
      </w:r>
      <w:r w:rsidRPr="008C7261">
        <w:rPr>
          <w:lang w:val="en-GB"/>
        </w:rPr>
        <w:t>32-bit build</w:t>
      </w:r>
      <w:r w:rsidR="00C841E6" w:rsidRPr="008C7261">
        <w:rPr>
          <w:lang w:val="en-GB"/>
        </w:rPr>
        <w:t>)</w:t>
      </w:r>
      <w:r w:rsidRPr="008C7261">
        <w:rPr>
          <w:lang w:val="en-GB"/>
        </w:rPr>
        <w:t xml:space="preserve"> was used</w:t>
      </w:r>
      <w:r w:rsidR="00C841E6" w:rsidRPr="008C7261">
        <w:rPr>
          <w:lang w:val="en-GB"/>
        </w:rPr>
        <w:t xml:space="preserve"> to capture network packets</w:t>
      </w:r>
      <w:r w:rsidRPr="008C7261">
        <w:rPr>
          <w:lang w:val="en-GB"/>
        </w:rPr>
        <w:t>.</w:t>
      </w:r>
    </w:p>
    <w:p w14:paraId="20695844" w14:textId="4ED07582" w:rsidR="00267242" w:rsidRPr="008C7261" w:rsidRDefault="00267242" w:rsidP="0069627B">
      <w:pPr>
        <w:rPr>
          <w:lang w:val="en-GB"/>
        </w:rPr>
      </w:pPr>
      <w:r w:rsidRPr="008C7261">
        <w:rPr>
          <w:lang w:val="en-GB"/>
        </w:rPr>
        <w:t>Processes and scripts were executed using terminal version 2.6.1.</w:t>
      </w:r>
    </w:p>
    <w:p w14:paraId="489F0674" w14:textId="56C104CC" w:rsidR="0081172A" w:rsidRPr="008C7261" w:rsidRDefault="0081172A" w:rsidP="0081172A">
      <w:pPr>
        <w:pStyle w:val="Heading2"/>
      </w:pPr>
      <w:bookmarkStart w:id="59" w:name="_Toc324905840"/>
      <w:r w:rsidRPr="008C7261">
        <w:t>Running Idle</w:t>
      </w:r>
      <w:bookmarkEnd w:id="59"/>
    </w:p>
    <w:p w14:paraId="546F1477" w14:textId="0C364B6B" w:rsidR="000A4748" w:rsidRPr="008C7261" w:rsidRDefault="000A4748" w:rsidP="0081172A">
      <w:pPr>
        <w:rPr>
          <w:lang w:val="en-GB"/>
        </w:rPr>
      </w:pPr>
      <w:r w:rsidRPr="008C7261">
        <w:rPr>
          <w:lang w:val="en-GB"/>
        </w:rPr>
        <w:t>In this experiment, CPU u</w:t>
      </w:r>
      <w:r w:rsidR="00D04096" w:rsidRPr="008C7261">
        <w:rPr>
          <w:lang w:val="en-GB"/>
        </w:rPr>
        <w:t>sage, memory usage, and traffic</w:t>
      </w:r>
      <w:r w:rsidRPr="008C7261">
        <w:rPr>
          <w:lang w:val="en-GB"/>
        </w:rPr>
        <w:t xml:space="preserve"> was measured while the prototype was running idle with no data or application files, nor any other interaction.</w:t>
      </w:r>
    </w:p>
    <w:p w14:paraId="33A0B46E" w14:textId="77777777" w:rsidR="0017514D" w:rsidRPr="008C7261" w:rsidRDefault="00DA28D8" w:rsidP="0081172A">
      <w:pPr>
        <w:rPr>
          <w:lang w:val="en-GB"/>
        </w:rPr>
      </w:pPr>
      <w:r w:rsidRPr="008C7261">
        <w:rPr>
          <w:lang w:val="en-GB"/>
        </w:rPr>
        <w:t>2, 5, 10, 15 and 20 devices networks where tested, where 20 devices proved to be the upper limit of what the test machine could handle with the automatic coordinator enabled.</w:t>
      </w:r>
      <w:r w:rsidR="00D50A77" w:rsidRPr="008C7261">
        <w:rPr>
          <w:lang w:val="en-GB"/>
        </w:rPr>
        <w:t xml:space="preserve"> </w:t>
      </w:r>
    </w:p>
    <w:p w14:paraId="285941CF" w14:textId="7398B94A" w:rsidR="00DA28D8" w:rsidRPr="008C7261" w:rsidRDefault="00D50A77" w:rsidP="0081172A">
      <w:pPr>
        <w:rPr>
          <w:lang w:val="en-GB"/>
        </w:rPr>
      </w:pPr>
      <w:r w:rsidRPr="008C7261">
        <w:rPr>
          <w:lang w:val="en-GB"/>
        </w:rPr>
        <w:t xml:space="preserve">However, when the coordinator was fixed to the first daemon, absolutely no CPU usage </w:t>
      </w:r>
      <w:r w:rsidR="00181814" w:rsidRPr="008C7261">
        <w:rPr>
          <w:lang w:val="en-GB"/>
        </w:rPr>
        <w:t xml:space="preserve">or network traffic </w:t>
      </w:r>
      <w:r w:rsidRPr="008C7261">
        <w:rPr>
          <w:lang w:val="en-GB"/>
        </w:rPr>
        <w:t>was measured</w:t>
      </w:r>
      <w:r w:rsidR="00BB1531" w:rsidRPr="008C7261">
        <w:rPr>
          <w:lang w:val="en-GB"/>
        </w:rPr>
        <w:t xml:space="preserve"> after the initial setup phase</w:t>
      </w:r>
      <w:r w:rsidRPr="008C7261">
        <w:rPr>
          <w:lang w:val="en-GB"/>
        </w:rPr>
        <w:t xml:space="preserve">, meaning it </w:t>
      </w:r>
      <w:r w:rsidR="00363A7B" w:rsidRPr="008C7261">
        <w:rPr>
          <w:lang w:val="en-GB"/>
        </w:rPr>
        <w:t>used</w:t>
      </w:r>
      <w:r w:rsidRPr="008C7261">
        <w:rPr>
          <w:lang w:val="en-GB"/>
        </w:rPr>
        <w:t xml:space="preserve"> less than 0.0 % </w:t>
      </w:r>
      <w:r w:rsidR="00393122" w:rsidRPr="008C7261">
        <w:rPr>
          <w:lang w:val="en-GB"/>
        </w:rPr>
        <w:t xml:space="preserve">(out of 400 % </w:t>
      </w:r>
      <w:r w:rsidR="007412FD" w:rsidRPr="008C7261">
        <w:rPr>
          <w:lang w:val="en-GB"/>
        </w:rPr>
        <w:t>on the dual core CPU with Hyper-T</w:t>
      </w:r>
      <w:r w:rsidR="00393122" w:rsidRPr="008C7261">
        <w:rPr>
          <w:lang w:val="en-GB"/>
        </w:rPr>
        <w:t xml:space="preserve">hreading) </w:t>
      </w:r>
      <w:r w:rsidRPr="008C7261">
        <w:rPr>
          <w:lang w:val="en-GB"/>
        </w:rPr>
        <w:t>of CPU time.</w:t>
      </w:r>
    </w:p>
    <w:p w14:paraId="22F22679" w14:textId="46FB3B17" w:rsidR="00D94D1A" w:rsidRPr="008C7261" w:rsidRDefault="00ED4ED4" w:rsidP="0081172A">
      <w:pPr>
        <w:rPr>
          <w:lang w:val="en-GB"/>
        </w:rPr>
      </w:pPr>
      <w:r w:rsidRPr="008C7261">
        <w:rPr>
          <w:lang w:val="en-GB"/>
        </w:rPr>
        <w:t xml:space="preserve">The following graphs show the measured values during the </w:t>
      </w:r>
      <w:r w:rsidR="00ED1054" w:rsidRPr="008C7261">
        <w:rPr>
          <w:lang w:val="en-GB"/>
        </w:rPr>
        <w:t xml:space="preserve">experiments, where </w:t>
      </w:r>
      <w:r w:rsidR="0047335E" w:rsidRPr="008C7261">
        <w:rPr>
          <w:lang w:val="en-GB"/>
        </w:rPr>
        <w:t>"</w:t>
      </w:r>
      <w:r w:rsidR="00ED1054" w:rsidRPr="008C7261">
        <w:rPr>
          <w:lang w:val="en-GB"/>
        </w:rPr>
        <w:t>20 devices</w:t>
      </w:r>
      <w:r w:rsidR="0047335E" w:rsidRPr="008C7261">
        <w:rPr>
          <w:lang w:val="en-GB"/>
        </w:rPr>
        <w:t>"</w:t>
      </w:r>
      <w:r w:rsidR="00ED1054" w:rsidRPr="008C7261">
        <w:rPr>
          <w:lang w:val="en-GB"/>
        </w:rPr>
        <w:t xml:space="preserve"> has it</w:t>
      </w:r>
      <w:r w:rsidR="001D0617" w:rsidRPr="008C7261">
        <w:rPr>
          <w:lang w:val="en-GB"/>
        </w:rPr>
        <w:t>'</w:t>
      </w:r>
      <w:r w:rsidR="00ED1054" w:rsidRPr="008C7261">
        <w:rPr>
          <w:lang w:val="en-GB"/>
        </w:rPr>
        <w:t>s own graph</w:t>
      </w:r>
      <w:r w:rsidR="00E316C8" w:rsidRPr="008C7261">
        <w:rPr>
          <w:lang w:val="en-GB"/>
        </w:rPr>
        <w:t xml:space="preserve"> due to the high and some</w:t>
      </w:r>
      <w:r w:rsidRPr="008C7261">
        <w:rPr>
          <w:lang w:val="en-GB"/>
        </w:rPr>
        <w:t xml:space="preserve">times missing values. A projected value of 400 % </w:t>
      </w:r>
      <w:r w:rsidR="00964733" w:rsidRPr="008C7261">
        <w:rPr>
          <w:lang w:val="en-GB"/>
        </w:rPr>
        <w:t xml:space="preserve">for CPU usage, and 2.5 GB for memory usage </w:t>
      </w:r>
      <w:r w:rsidRPr="008C7261">
        <w:rPr>
          <w:lang w:val="en-GB"/>
        </w:rPr>
        <w:t>has been plotted for intervals where top was unable to run due to exhaustion of resources</w:t>
      </w:r>
      <w:r w:rsidR="00DB4C1E" w:rsidRPr="008C7261">
        <w:rPr>
          <w:lang w:val="en-GB"/>
        </w:rPr>
        <w:t xml:space="preserve">, </w:t>
      </w:r>
      <w:r w:rsidR="00775F11" w:rsidRPr="008C7261">
        <w:rPr>
          <w:lang w:val="en-GB"/>
        </w:rPr>
        <w:t xml:space="preserve">though these values are of course not </w:t>
      </w:r>
      <w:r w:rsidR="004E0FC4" w:rsidRPr="008C7261">
        <w:rPr>
          <w:lang w:val="en-GB"/>
        </w:rPr>
        <w:t>precise</w:t>
      </w:r>
      <w:r w:rsidR="00775F11" w:rsidRPr="008C7261">
        <w:rPr>
          <w:lang w:val="en-GB"/>
        </w:rPr>
        <w:t xml:space="preserve">. </w:t>
      </w:r>
      <w:r w:rsidR="00D577F3" w:rsidRPr="008C7261">
        <w:rPr>
          <w:lang w:val="en-GB"/>
        </w:rPr>
        <w:t xml:space="preserve">2.5 GB was chosen as </w:t>
      </w:r>
      <w:r w:rsidR="006A6BCB" w:rsidRPr="008C7261">
        <w:rPr>
          <w:lang w:val="en-GB"/>
        </w:rPr>
        <w:t>it</w:t>
      </w:r>
      <w:r w:rsidR="00D577F3" w:rsidRPr="008C7261">
        <w:rPr>
          <w:lang w:val="en-GB"/>
        </w:rPr>
        <w:t xml:space="preserve"> is about the size of memory that is available after OS and </w:t>
      </w:r>
      <w:r w:rsidR="00D91447" w:rsidRPr="008C7261">
        <w:rPr>
          <w:lang w:val="en-GB"/>
        </w:rPr>
        <w:t>other necessities</w:t>
      </w:r>
      <w:r w:rsidR="00D577F3" w:rsidRPr="008C7261">
        <w:rPr>
          <w:lang w:val="en-GB"/>
        </w:rPr>
        <w:t xml:space="preserve"> have taken their share.</w:t>
      </w:r>
      <w:r w:rsidR="00A30ECF" w:rsidRPr="008C7261">
        <w:rPr>
          <w:lang w:val="en-GB"/>
        </w:rPr>
        <w:t xml:space="preserve"> </w:t>
      </w:r>
      <w:r w:rsidR="00D94D1A" w:rsidRPr="008C7261">
        <w:rPr>
          <w:lang w:val="en-GB"/>
        </w:rPr>
        <w:t>This is done to make single data points visible even if the two neighbouring data points are missing.</w:t>
      </w:r>
    </w:p>
    <w:p w14:paraId="486BEBB0" w14:textId="0DB4AA21" w:rsidR="0017514D" w:rsidRPr="008C7261" w:rsidRDefault="00A30ECF" w:rsidP="0081172A">
      <w:pPr>
        <w:rPr>
          <w:lang w:val="en-GB"/>
        </w:rPr>
      </w:pPr>
      <w:r w:rsidRPr="008C7261">
        <w:rPr>
          <w:lang w:val="en-GB"/>
        </w:rPr>
        <w:t xml:space="preserve">NB! </w:t>
      </w:r>
      <w:r w:rsidR="00CA2B22" w:rsidRPr="008C7261">
        <w:rPr>
          <w:lang w:val="en-GB"/>
        </w:rPr>
        <w:t>The graphs in this section have different</w:t>
      </w:r>
      <w:r w:rsidRPr="008C7261">
        <w:rPr>
          <w:lang w:val="en-GB"/>
        </w:rPr>
        <w:t xml:space="preserve"> scale</w:t>
      </w:r>
      <w:r w:rsidR="00CA2B22" w:rsidRPr="008C7261">
        <w:rPr>
          <w:lang w:val="en-GB"/>
        </w:rPr>
        <w:t>s</w:t>
      </w:r>
      <w:r w:rsidR="006155C9" w:rsidRPr="008C7261">
        <w:rPr>
          <w:lang w:val="en-GB"/>
        </w:rPr>
        <w:t xml:space="preserve"> between the set of graphs for each metric</w:t>
      </w:r>
      <w:r w:rsidRPr="008C7261">
        <w:rPr>
          <w:lang w:val="en-GB"/>
        </w:rPr>
        <w:t xml:space="preserve"> for</w:t>
      </w:r>
      <w:r w:rsidR="00407AB1" w:rsidRPr="008C7261">
        <w:rPr>
          <w:lang w:val="en-GB"/>
        </w:rPr>
        <w:t xml:space="preserve"> </w:t>
      </w:r>
      <w:r w:rsidR="001D5262" w:rsidRPr="008C7261">
        <w:rPr>
          <w:lang w:val="en-GB"/>
        </w:rPr>
        <w:t>better</w:t>
      </w:r>
      <w:r w:rsidR="00407AB1" w:rsidRPr="008C7261">
        <w:rPr>
          <w:lang w:val="en-GB"/>
        </w:rPr>
        <w:t xml:space="preserve"> granularity</w:t>
      </w:r>
      <w:r w:rsidRPr="008C7261">
        <w:rPr>
          <w:lang w:val="en-GB"/>
        </w:rPr>
        <w:t xml:space="preserve">. </w:t>
      </w:r>
    </w:p>
    <w:p w14:paraId="0E084C27" w14:textId="77777777" w:rsidR="00AC1E7E" w:rsidRPr="008C7261" w:rsidRDefault="00AC1E7E" w:rsidP="0081172A">
      <w:pPr>
        <w:rPr>
          <w:lang w:val="en-GB"/>
        </w:rPr>
      </w:pPr>
    </w:p>
    <w:p w14:paraId="492E9C55" w14:textId="77777777" w:rsidR="00AC1E7E" w:rsidRPr="008C7261" w:rsidRDefault="00C872AE" w:rsidP="00AC1E7E">
      <w:pPr>
        <w:keepNext/>
        <w:rPr>
          <w:lang w:val="en-GB"/>
        </w:rPr>
      </w:pPr>
      <w:r w:rsidRPr="008C7261">
        <w:rPr>
          <w:noProof/>
          <w:lang w:val="en-US" w:eastAsia="en-US"/>
        </w:rPr>
        <w:lastRenderedPageBreak/>
        <w:drawing>
          <wp:inline distT="0" distB="0" distL="0" distR="0" wp14:anchorId="30CB5B27" wp14:editId="658213FD">
            <wp:extent cx="5825490" cy="2861310"/>
            <wp:effectExtent l="0" t="0" r="16510" b="3429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7C7602B" w14:textId="3ED1A29E" w:rsidR="0081172A" w:rsidRPr="008C7261" w:rsidRDefault="00AC1E7E" w:rsidP="00AC1E7E">
      <w:pPr>
        <w:pStyle w:val="Caption"/>
        <w:rPr>
          <w:lang w:val="en-GB"/>
        </w:rPr>
      </w:pPr>
      <w:bookmarkStart w:id="60" w:name="_Toc324689535"/>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4174DF">
        <w:rPr>
          <w:noProof/>
          <w:lang w:val="en-GB"/>
        </w:rPr>
        <w:t>11</w:t>
      </w:r>
      <w:r w:rsidRPr="008C7261">
        <w:rPr>
          <w:lang w:val="en-GB"/>
        </w:rPr>
        <w:fldChar w:fldCharType="end"/>
      </w:r>
      <w:r w:rsidRPr="008C7261">
        <w:rPr>
          <w:lang w:val="en-GB"/>
        </w:rPr>
        <w:t xml:space="preserve"> Idle CPU usage for 2 - 15 devices</w:t>
      </w:r>
      <w:r w:rsidR="00BD7831" w:rsidRPr="008C7261">
        <w:rPr>
          <w:lang w:val="en-GB"/>
        </w:rPr>
        <w:t>.</w:t>
      </w:r>
      <w:bookmarkEnd w:id="60"/>
    </w:p>
    <w:p w14:paraId="3C4C1334" w14:textId="77777777" w:rsidR="00AC1E7E" w:rsidRPr="008C7261" w:rsidRDefault="00067436" w:rsidP="00AC1E7E">
      <w:pPr>
        <w:keepNext/>
        <w:rPr>
          <w:lang w:val="en-GB"/>
        </w:rPr>
      </w:pPr>
      <w:r w:rsidRPr="008C7261">
        <w:rPr>
          <w:noProof/>
          <w:lang w:val="en-US" w:eastAsia="en-US"/>
        </w:rPr>
        <w:drawing>
          <wp:inline distT="0" distB="0" distL="0" distR="0" wp14:anchorId="3D87AFB3" wp14:editId="7AAA06AC">
            <wp:extent cx="5825490" cy="2510790"/>
            <wp:effectExtent l="0" t="0" r="16510" b="2921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74405EF5" w14:textId="0B5859E6" w:rsidR="00E07FB7" w:rsidRPr="008C7261" w:rsidRDefault="00AC1E7E" w:rsidP="00AC1E7E">
      <w:pPr>
        <w:pStyle w:val="Caption"/>
        <w:rPr>
          <w:lang w:val="en-GB"/>
        </w:rPr>
      </w:pPr>
      <w:bookmarkStart w:id="61" w:name="_Toc324689536"/>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4174DF">
        <w:rPr>
          <w:noProof/>
          <w:lang w:val="en-GB"/>
        </w:rPr>
        <w:t>12</w:t>
      </w:r>
      <w:r w:rsidRPr="008C7261">
        <w:rPr>
          <w:lang w:val="en-GB"/>
        </w:rPr>
        <w:fldChar w:fldCharType="end"/>
      </w:r>
      <w:r w:rsidRPr="008C7261">
        <w:rPr>
          <w:lang w:val="en-GB"/>
        </w:rPr>
        <w:t xml:space="preserve"> Idle CPU usage for 20 devices</w:t>
      </w:r>
      <w:r w:rsidR="00BD7831" w:rsidRPr="008C7261">
        <w:rPr>
          <w:lang w:val="en-GB"/>
        </w:rPr>
        <w:t>.</w:t>
      </w:r>
      <w:bookmarkEnd w:id="61"/>
    </w:p>
    <w:p w14:paraId="1D5EDB35" w14:textId="77777777" w:rsidR="00211C05" w:rsidRPr="008C7261" w:rsidRDefault="00211C05" w:rsidP="00211C05">
      <w:pPr>
        <w:keepNext/>
        <w:jc w:val="center"/>
        <w:rPr>
          <w:lang w:val="en-GB"/>
        </w:rPr>
      </w:pPr>
      <w:r w:rsidRPr="008C7261">
        <w:rPr>
          <w:noProof/>
          <w:lang w:val="en-US" w:eastAsia="en-US"/>
        </w:rPr>
        <w:drawing>
          <wp:inline distT="0" distB="0" distL="0" distR="0" wp14:anchorId="67D59E2F" wp14:editId="1EA3F7F5">
            <wp:extent cx="5817870" cy="2510790"/>
            <wp:effectExtent l="0" t="0" r="24130" b="2921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18E6A5F0" w14:textId="592C41A5" w:rsidR="00211C05" w:rsidRPr="008C7261" w:rsidRDefault="00211C05" w:rsidP="00211C05">
      <w:pPr>
        <w:pStyle w:val="Caption"/>
        <w:rPr>
          <w:lang w:val="en-GB"/>
        </w:rPr>
      </w:pPr>
      <w:bookmarkStart w:id="62" w:name="_Toc324689537"/>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4174DF">
        <w:rPr>
          <w:noProof/>
          <w:lang w:val="en-GB"/>
        </w:rPr>
        <w:t>13</w:t>
      </w:r>
      <w:r w:rsidRPr="008C7261">
        <w:rPr>
          <w:lang w:val="en-GB"/>
        </w:rPr>
        <w:fldChar w:fldCharType="end"/>
      </w:r>
      <w:r w:rsidRPr="008C7261">
        <w:rPr>
          <w:lang w:val="en-GB"/>
        </w:rPr>
        <w:t xml:space="preserve"> Idle memory usage for 2 - 15 devices.</w:t>
      </w:r>
      <w:bookmarkEnd w:id="62"/>
    </w:p>
    <w:p w14:paraId="7CE58D4A" w14:textId="77777777" w:rsidR="005451BB" w:rsidRPr="008C7261" w:rsidRDefault="005451BB" w:rsidP="005451BB">
      <w:pPr>
        <w:keepNext/>
        <w:rPr>
          <w:lang w:val="en-GB"/>
        </w:rPr>
      </w:pPr>
      <w:r w:rsidRPr="008C7261">
        <w:rPr>
          <w:noProof/>
          <w:lang w:val="en-US" w:eastAsia="en-US"/>
        </w:rPr>
        <w:lastRenderedPageBreak/>
        <w:drawing>
          <wp:inline distT="0" distB="0" distL="0" distR="0" wp14:anchorId="5640C9DB" wp14:editId="0C77ECC2">
            <wp:extent cx="5825490" cy="2574290"/>
            <wp:effectExtent l="0" t="0" r="16510" b="1651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323CDAD4" w14:textId="1FE4DE69" w:rsidR="005451BB" w:rsidRPr="008C7261" w:rsidRDefault="005451BB" w:rsidP="005451BB">
      <w:pPr>
        <w:pStyle w:val="Caption"/>
        <w:rPr>
          <w:lang w:val="en-GB"/>
        </w:rPr>
      </w:pPr>
      <w:bookmarkStart w:id="63" w:name="_Toc324689538"/>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4174DF">
        <w:rPr>
          <w:noProof/>
          <w:lang w:val="en-GB"/>
        </w:rPr>
        <w:t>14</w:t>
      </w:r>
      <w:r w:rsidRPr="008C7261">
        <w:rPr>
          <w:lang w:val="en-GB"/>
        </w:rPr>
        <w:fldChar w:fldCharType="end"/>
      </w:r>
      <w:r w:rsidRPr="008C7261">
        <w:rPr>
          <w:lang w:val="en-GB"/>
        </w:rPr>
        <w:t xml:space="preserve"> Idle memory usage for 20 devices.</w:t>
      </w:r>
      <w:bookmarkEnd w:id="63"/>
    </w:p>
    <w:p w14:paraId="6D47037C" w14:textId="77777777" w:rsidR="00824532" w:rsidRPr="008C7261" w:rsidRDefault="00824532" w:rsidP="00824532">
      <w:pPr>
        <w:keepNext/>
        <w:jc w:val="center"/>
        <w:rPr>
          <w:lang w:val="en-GB"/>
        </w:rPr>
      </w:pPr>
      <w:r w:rsidRPr="008C7261">
        <w:rPr>
          <w:noProof/>
          <w:lang w:val="en-US" w:eastAsia="en-US"/>
        </w:rPr>
        <w:drawing>
          <wp:inline distT="0" distB="0" distL="0" distR="0" wp14:anchorId="5AB2092B" wp14:editId="05FFD0B1">
            <wp:extent cx="5817870" cy="2576830"/>
            <wp:effectExtent l="0" t="0" r="24130" b="1397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4F22F813" w14:textId="41BC4872" w:rsidR="00824532" w:rsidRPr="008C7261" w:rsidRDefault="00824532" w:rsidP="00824532">
      <w:pPr>
        <w:pStyle w:val="Caption"/>
        <w:rPr>
          <w:lang w:val="en-GB"/>
        </w:rPr>
      </w:pPr>
      <w:bookmarkStart w:id="64" w:name="_Toc324689539"/>
      <w:r w:rsidRPr="008C7261">
        <w:rPr>
          <w:lang w:val="en-GB"/>
        </w:rPr>
        <w:t xml:space="preserve">Figure </w:t>
      </w:r>
      <w:r w:rsidR="00C25BE6" w:rsidRPr="008C7261">
        <w:rPr>
          <w:lang w:val="en-GB"/>
        </w:rPr>
        <w:fldChar w:fldCharType="begin"/>
      </w:r>
      <w:r w:rsidR="00C25BE6" w:rsidRPr="008C7261">
        <w:rPr>
          <w:lang w:val="en-GB"/>
        </w:rPr>
        <w:instrText xml:space="preserve"> SEQ Figure \* ARABIC </w:instrText>
      </w:r>
      <w:r w:rsidR="00C25BE6" w:rsidRPr="008C7261">
        <w:rPr>
          <w:lang w:val="en-GB"/>
        </w:rPr>
        <w:fldChar w:fldCharType="separate"/>
      </w:r>
      <w:r w:rsidR="004174DF">
        <w:rPr>
          <w:noProof/>
          <w:lang w:val="en-GB"/>
        </w:rPr>
        <w:t>15</w:t>
      </w:r>
      <w:r w:rsidR="00C25BE6" w:rsidRPr="008C7261">
        <w:rPr>
          <w:lang w:val="en-GB"/>
        </w:rPr>
        <w:fldChar w:fldCharType="end"/>
      </w:r>
      <w:r w:rsidRPr="008C7261">
        <w:rPr>
          <w:lang w:val="en-GB"/>
        </w:rPr>
        <w:t xml:space="preserve"> Idle memory usage with fixed coordinator, 2 - 20 devices.</w:t>
      </w:r>
      <w:bookmarkEnd w:id="64"/>
    </w:p>
    <w:p w14:paraId="7F930F34" w14:textId="77777777" w:rsidR="00763D2B" w:rsidRPr="008C7261" w:rsidRDefault="003F73DF" w:rsidP="00763D2B">
      <w:pPr>
        <w:keepNext/>
        <w:jc w:val="center"/>
        <w:rPr>
          <w:lang w:val="en-GB"/>
        </w:rPr>
      </w:pPr>
      <w:r w:rsidRPr="008C7261">
        <w:rPr>
          <w:noProof/>
          <w:lang w:val="en-US" w:eastAsia="en-US"/>
        </w:rPr>
        <w:drawing>
          <wp:inline distT="0" distB="0" distL="0" distR="0" wp14:anchorId="6C094FD9" wp14:editId="6C34EBF6">
            <wp:extent cx="5817870" cy="2599690"/>
            <wp:effectExtent l="0" t="0" r="24130" b="16510"/>
            <wp:docPr id="78" name="Chart 78"/>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283CC0DF" w14:textId="532F60D2" w:rsidR="00B10050" w:rsidRPr="008C7261" w:rsidRDefault="00763D2B" w:rsidP="00763D2B">
      <w:pPr>
        <w:pStyle w:val="Caption"/>
        <w:rPr>
          <w:lang w:val="en-GB"/>
        </w:rPr>
      </w:pPr>
      <w:bookmarkStart w:id="65" w:name="_Toc324689540"/>
      <w:r w:rsidRPr="008C7261">
        <w:rPr>
          <w:lang w:val="en-GB"/>
        </w:rPr>
        <w:t xml:space="preserve">Figure </w:t>
      </w:r>
      <w:r w:rsidR="00207958" w:rsidRPr="008C7261">
        <w:rPr>
          <w:lang w:val="en-GB"/>
        </w:rPr>
        <w:fldChar w:fldCharType="begin"/>
      </w:r>
      <w:r w:rsidR="00207958" w:rsidRPr="008C7261">
        <w:rPr>
          <w:lang w:val="en-GB"/>
        </w:rPr>
        <w:instrText xml:space="preserve"> SEQ Figure \* ARABIC </w:instrText>
      </w:r>
      <w:r w:rsidR="00207958" w:rsidRPr="008C7261">
        <w:rPr>
          <w:lang w:val="en-GB"/>
        </w:rPr>
        <w:fldChar w:fldCharType="separate"/>
      </w:r>
      <w:r w:rsidR="004174DF">
        <w:rPr>
          <w:noProof/>
          <w:lang w:val="en-GB"/>
        </w:rPr>
        <w:t>16</w:t>
      </w:r>
      <w:r w:rsidR="00207958" w:rsidRPr="008C7261">
        <w:rPr>
          <w:lang w:val="en-GB"/>
        </w:rPr>
        <w:fldChar w:fldCharType="end"/>
      </w:r>
      <w:r w:rsidRPr="008C7261">
        <w:rPr>
          <w:lang w:val="en-GB"/>
        </w:rPr>
        <w:t xml:space="preserve"> Idle traffic for 2 - 15 devices.</w:t>
      </w:r>
      <w:bookmarkEnd w:id="65"/>
    </w:p>
    <w:p w14:paraId="69EF00E2" w14:textId="77777777" w:rsidR="00763D2B" w:rsidRPr="008C7261" w:rsidRDefault="000C50FB" w:rsidP="00763D2B">
      <w:pPr>
        <w:keepNext/>
        <w:jc w:val="center"/>
        <w:rPr>
          <w:lang w:val="en-GB"/>
        </w:rPr>
      </w:pPr>
      <w:r w:rsidRPr="008C7261">
        <w:rPr>
          <w:noProof/>
          <w:lang w:val="en-US" w:eastAsia="en-US"/>
        </w:rPr>
        <w:lastRenderedPageBreak/>
        <w:drawing>
          <wp:inline distT="0" distB="0" distL="0" distR="0" wp14:anchorId="4D2D1BCE" wp14:editId="7FFE3474">
            <wp:extent cx="5817870" cy="2569210"/>
            <wp:effectExtent l="0" t="0" r="24130" b="21590"/>
            <wp:docPr id="79" name="Chart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74D056CE" w14:textId="67AE83A3" w:rsidR="000C50FB" w:rsidRPr="008C7261" w:rsidRDefault="00763D2B" w:rsidP="00763D2B">
      <w:pPr>
        <w:pStyle w:val="Caption"/>
        <w:rPr>
          <w:lang w:val="en-GB"/>
        </w:rPr>
      </w:pPr>
      <w:bookmarkStart w:id="66" w:name="_Toc324689541"/>
      <w:r w:rsidRPr="008C7261">
        <w:rPr>
          <w:lang w:val="en-GB"/>
        </w:rPr>
        <w:t xml:space="preserve">Figure </w:t>
      </w:r>
      <w:r w:rsidR="00207958" w:rsidRPr="008C7261">
        <w:rPr>
          <w:lang w:val="en-GB"/>
        </w:rPr>
        <w:fldChar w:fldCharType="begin"/>
      </w:r>
      <w:r w:rsidR="00207958" w:rsidRPr="008C7261">
        <w:rPr>
          <w:lang w:val="en-GB"/>
        </w:rPr>
        <w:instrText xml:space="preserve"> SEQ Figure \* ARABIC </w:instrText>
      </w:r>
      <w:r w:rsidR="00207958" w:rsidRPr="008C7261">
        <w:rPr>
          <w:lang w:val="en-GB"/>
        </w:rPr>
        <w:fldChar w:fldCharType="separate"/>
      </w:r>
      <w:r w:rsidR="004174DF">
        <w:rPr>
          <w:noProof/>
          <w:lang w:val="en-GB"/>
        </w:rPr>
        <w:t>17</w:t>
      </w:r>
      <w:r w:rsidR="00207958" w:rsidRPr="008C7261">
        <w:rPr>
          <w:lang w:val="en-GB"/>
        </w:rPr>
        <w:fldChar w:fldCharType="end"/>
      </w:r>
      <w:r w:rsidRPr="008C7261">
        <w:rPr>
          <w:lang w:val="en-GB"/>
        </w:rPr>
        <w:t xml:space="preserve"> Idle traffic for 20 devices.</w:t>
      </w:r>
      <w:bookmarkEnd w:id="66"/>
    </w:p>
    <w:p w14:paraId="2365358A" w14:textId="1CAB94F5" w:rsidR="00BD36DB" w:rsidRPr="008C7261" w:rsidRDefault="0084320D" w:rsidP="0084320D">
      <w:pPr>
        <w:rPr>
          <w:lang w:val="en-GB"/>
        </w:rPr>
      </w:pPr>
      <w:r w:rsidRPr="008C7261">
        <w:rPr>
          <w:lang w:val="en-GB"/>
        </w:rPr>
        <w:t xml:space="preserve">There is clearly something wrong happening at around 200 seconds when running 20 devices. The amount of network traffic </w:t>
      </w:r>
      <w:r w:rsidR="006E53C8" w:rsidRPr="008C7261">
        <w:rPr>
          <w:lang w:val="en-GB"/>
        </w:rPr>
        <w:t xml:space="preserve">hits the roof. </w:t>
      </w:r>
      <w:r w:rsidR="00ED1535" w:rsidRPr="008C7261">
        <w:rPr>
          <w:lang w:val="en-GB"/>
        </w:rPr>
        <w:t>Analysing the data in Wireshark shows that the traffic is 97.06 % rathe</w:t>
      </w:r>
      <w:r w:rsidR="00653240" w:rsidRPr="008C7261">
        <w:rPr>
          <w:lang w:val="en-GB"/>
        </w:rPr>
        <w:t>r small packets in the range of</w:t>
      </w:r>
      <w:r w:rsidR="00ED1535" w:rsidRPr="008C7261">
        <w:rPr>
          <w:lang w:val="en-GB"/>
        </w:rPr>
        <w:t xml:space="preserve"> 40-79, which implies there is some room for improvement here by combining messages.</w:t>
      </w:r>
      <w:r w:rsidR="0031179B" w:rsidRPr="008C7261">
        <w:rPr>
          <w:lang w:val="en-GB"/>
        </w:rPr>
        <w:t xml:space="preserve"> Furthermore, Wireshark shows that there is a big increase in TCP errors in the period where the traffic amount explodes</w:t>
      </w:r>
      <w:r w:rsidR="00372B7C" w:rsidRPr="008C7261">
        <w:rPr>
          <w:lang w:val="en-GB"/>
        </w:rPr>
        <w:t>, the amount of errors in relation to amount of traffic is significantly higher</w:t>
      </w:r>
      <w:r w:rsidR="0031179B" w:rsidRPr="008C7261">
        <w:rPr>
          <w:lang w:val="en-GB"/>
        </w:rPr>
        <w:t>. There are many out-of-order packets,</w:t>
      </w:r>
      <w:r w:rsidR="000549F1" w:rsidRPr="008C7261">
        <w:rPr>
          <w:lang w:val="en-GB"/>
        </w:rPr>
        <w:t xml:space="preserve"> duplicate ACKs (probably related to the out-of-order packets)</w:t>
      </w:r>
      <w:r w:rsidR="0031179B" w:rsidRPr="008C7261">
        <w:rPr>
          <w:lang w:val="en-GB"/>
        </w:rPr>
        <w:t xml:space="preserve"> and "spurious retransmissions", meaning packets were resent even though receiver replied </w:t>
      </w:r>
      <w:r w:rsidR="00DD3492" w:rsidRPr="008C7261">
        <w:rPr>
          <w:lang w:val="en-GB"/>
        </w:rPr>
        <w:t>with</w:t>
      </w:r>
      <w:r w:rsidR="0031179B" w:rsidRPr="008C7261">
        <w:rPr>
          <w:lang w:val="en-GB"/>
        </w:rPr>
        <w:t xml:space="preserve"> acknowledgement</w:t>
      </w:r>
      <w:r w:rsidR="00DD3492" w:rsidRPr="008C7261">
        <w:rPr>
          <w:lang w:val="en-GB"/>
        </w:rPr>
        <w:t xml:space="preserve"> of already receiving it</w:t>
      </w:r>
      <w:r w:rsidR="0031179B" w:rsidRPr="008C7261">
        <w:rPr>
          <w:lang w:val="en-GB"/>
        </w:rPr>
        <w:t>.</w:t>
      </w:r>
      <w:r w:rsidR="00372B7C" w:rsidRPr="008C7261">
        <w:rPr>
          <w:lang w:val="en-GB"/>
        </w:rPr>
        <w:t xml:space="preserve"> </w:t>
      </w:r>
      <w:r w:rsidR="007435E5" w:rsidRPr="008C7261">
        <w:rPr>
          <w:lang w:val="en-GB"/>
        </w:rPr>
        <w:t>Just before the timeout, numerous "reset"</w:t>
      </w:r>
      <w:r w:rsidR="007E1A80" w:rsidRPr="008C7261">
        <w:rPr>
          <w:lang w:val="en-GB"/>
        </w:rPr>
        <w:t xml:space="preserve"> requests</w:t>
      </w:r>
      <w:r w:rsidR="007435E5" w:rsidRPr="008C7261">
        <w:rPr>
          <w:lang w:val="en-GB"/>
        </w:rPr>
        <w:t xml:space="preserve"> have been </w:t>
      </w:r>
      <w:r w:rsidR="003B04B7" w:rsidRPr="008C7261">
        <w:rPr>
          <w:lang w:val="en-GB"/>
        </w:rPr>
        <w:t>captured, seemingly caused by an ACK that gets lost after having been sent to the r</w:t>
      </w:r>
      <w:r w:rsidR="00DB4910" w:rsidRPr="008C7261">
        <w:rPr>
          <w:lang w:val="en-GB"/>
        </w:rPr>
        <w:t xml:space="preserve">outer, </w:t>
      </w:r>
      <w:r w:rsidR="00D10770" w:rsidRPr="008C7261">
        <w:rPr>
          <w:lang w:val="en-GB"/>
        </w:rPr>
        <w:t>confusing the intended receiver, which in the end times out.</w:t>
      </w:r>
      <w:r w:rsidR="00BD36DB" w:rsidRPr="008C7261">
        <w:rPr>
          <w:lang w:val="en-GB"/>
        </w:rPr>
        <w:t xml:space="preserve"> There is then reason to believe that the problem here </w:t>
      </w:r>
      <w:r w:rsidR="0064718B" w:rsidRPr="008C7261">
        <w:rPr>
          <w:lang w:val="en-GB"/>
        </w:rPr>
        <w:t xml:space="preserve">is </w:t>
      </w:r>
      <w:r w:rsidR="00BD36DB" w:rsidRPr="008C7261">
        <w:rPr>
          <w:lang w:val="en-GB"/>
        </w:rPr>
        <w:t>that the router is incapable of tackling the tr</w:t>
      </w:r>
      <w:r w:rsidR="006D06E4" w:rsidRPr="008C7261">
        <w:rPr>
          <w:lang w:val="en-GB"/>
        </w:rPr>
        <w:t>affic, possibly due to overload, causing packets to get lost</w:t>
      </w:r>
      <w:r w:rsidR="006B7FA8" w:rsidRPr="008C7261">
        <w:rPr>
          <w:lang w:val="en-GB"/>
        </w:rPr>
        <w:t>, which eventually makes the prototype time out when no ACKs are able to reach the receiver.</w:t>
      </w:r>
    </w:p>
    <w:p w14:paraId="7A809E8C" w14:textId="1CCC30E1" w:rsidR="00790AC9" w:rsidRPr="008C7261" w:rsidRDefault="00790AC9" w:rsidP="0084320D">
      <w:pPr>
        <w:rPr>
          <w:lang w:val="en-GB"/>
        </w:rPr>
      </w:pPr>
      <w:r w:rsidRPr="008C7261">
        <w:rPr>
          <w:lang w:val="en-GB"/>
        </w:rPr>
        <w:t>The net code of the prototype is then in conclusion in need of some refurbishment; the amount</w:t>
      </w:r>
      <w:r w:rsidR="00250C19" w:rsidRPr="008C7261">
        <w:rPr>
          <w:lang w:val="en-GB"/>
        </w:rPr>
        <w:t xml:space="preserve"> of traffic needs to be reduced if it is to b</w:t>
      </w:r>
      <w:r w:rsidR="00AA7675" w:rsidRPr="008C7261">
        <w:rPr>
          <w:lang w:val="en-GB"/>
        </w:rPr>
        <w:t>e able to run this many devices in a realistic environment.</w:t>
      </w:r>
    </w:p>
    <w:p w14:paraId="0811AF41" w14:textId="75CCC222" w:rsidR="0061738F" w:rsidRPr="008C7261" w:rsidRDefault="0061738F" w:rsidP="0084320D">
      <w:pPr>
        <w:rPr>
          <w:lang w:val="en-GB"/>
        </w:rPr>
      </w:pPr>
      <w:r w:rsidRPr="008C7261">
        <w:rPr>
          <w:lang w:val="en-GB"/>
        </w:rPr>
        <w:t xml:space="preserve">Other than that, there does seem to be a slight memory leak, as memory </w:t>
      </w:r>
      <w:r w:rsidR="00022300" w:rsidRPr="008C7261">
        <w:rPr>
          <w:lang w:val="en-GB"/>
        </w:rPr>
        <w:t>usage seems</w:t>
      </w:r>
      <w:r w:rsidRPr="008C7261">
        <w:rPr>
          <w:lang w:val="en-GB"/>
        </w:rPr>
        <w:t xml:space="preserve"> to build up, even with a fixed coordinator.</w:t>
      </w:r>
    </w:p>
    <w:p w14:paraId="6A2DEED6" w14:textId="6F81251B" w:rsidR="00E2716B" w:rsidRPr="008C7261" w:rsidRDefault="00E2716B" w:rsidP="00E2716B">
      <w:pPr>
        <w:pStyle w:val="Heading2"/>
      </w:pPr>
      <w:bookmarkStart w:id="67" w:name="_Toc324905841"/>
      <w:r w:rsidRPr="008C7261">
        <w:t>Add and Refresh</w:t>
      </w:r>
      <w:bookmarkEnd w:id="67"/>
    </w:p>
    <w:p w14:paraId="26AFC024" w14:textId="2D318E4B" w:rsidR="00C14E53" w:rsidRPr="008C7261" w:rsidRDefault="007B07D3" w:rsidP="0069627B">
      <w:pPr>
        <w:rPr>
          <w:lang w:val="en-GB"/>
        </w:rPr>
      </w:pPr>
      <w:r w:rsidRPr="008C7261">
        <w:rPr>
          <w:lang w:val="en-GB"/>
        </w:rPr>
        <w:t xml:space="preserve">In this </w:t>
      </w:r>
      <w:r w:rsidR="0051160F" w:rsidRPr="008C7261">
        <w:rPr>
          <w:lang w:val="en-GB"/>
        </w:rPr>
        <w:t>experiment</w:t>
      </w:r>
      <w:r w:rsidRPr="008C7261">
        <w:rPr>
          <w:lang w:val="en-GB"/>
        </w:rPr>
        <w:t xml:space="preserve"> some </w:t>
      </w:r>
      <w:r w:rsidR="00E2716B" w:rsidRPr="008C7261">
        <w:rPr>
          <w:lang w:val="en-GB"/>
        </w:rPr>
        <w:t>devices were set up with no files in their system. Files were then added one by one, five by five, and hundred by hundred, meaning a refresh was done between each one added, each fifth add, and each hundred add.</w:t>
      </w:r>
      <w:r w:rsidRPr="008C7261">
        <w:rPr>
          <w:lang w:val="en-GB"/>
        </w:rPr>
        <w:t xml:space="preserve"> The </w:t>
      </w:r>
      <w:r w:rsidR="0005322E" w:rsidRPr="008C7261">
        <w:rPr>
          <w:lang w:val="en-GB"/>
        </w:rPr>
        <w:t xml:space="preserve">three </w:t>
      </w:r>
      <w:r w:rsidRPr="008C7261">
        <w:rPr>
          <w:lang w:val="en-GB"/>
        </w:rPr>
        <w:t>experiment</w:t>
      </w:r>
      <w:r w:rsidR="0005322E" w:rsidRPr="008C7261">
        <w:rPr>
          <w:lang w:val="en-GB"/>
        </w:rPr>
        <w:t>s</w:t>
      </w:r>
      <w:r w:rsidRPr="008C7261">
        <w:rPr>
          <w:lang w:val="en-GB"/>
        </w:rPr>
        <w:t xml:space="preserve"> was done several times with </w:t>
      </w:r>
      <w:r w:rsidR="00854A8A" w:rsidRPr="008C7261">
        <w:rPr>
          <w:lang w:val="en-GB"/>
        </w:rPr>
        <w:t>a few variati</w:t>
      </w:r>
      <w:r w:rsidR="00C55873" w:rsidRPr="008C7261">
        <w:rPr>
          <w:lang w:val="en-GB"/>
        </w:rPr>
        <w:t xml:space="preserve">ons in environment and settings, changing one variable a time from what was set as the "default" settings; Fixed coordinator to one daemon, refresh returned when files/objects are synchronized (before applications are synchronized), with each file being a small sized text file of 365 bytes, </w:t>
      </w:r>
      <w:r w:rsidR="00332D6E" w:rsidRPr="008C7261">
        <w:rPr>
          <w:lang w:val="en-GB"/>
        </w:rPr>
        <w:t>and the network conditions being a normal LAN Wi-Fi connection.</w:t>
      </w:r>
      <w:r w:rsidR="00E437F1" w:rsidRPr="008C7261">
        <w:rPr>
          <w:lang w:val="en-GB"/>
        </w:rPr>
        <w:t xml:space="preserve"> </w:t>
      </w:r>
      <w:r w:rsidR="00DD6201" w:rsidRPr="008C7261">
        <w:rPr>
          <w:lang w:val="en-GB"/>
        </w:rPr>
        <w:t xml:space="preserve">All variations were done twice, once with two devices running, and once </w:t>
      </w:r>
      <w:r w:rsidR="00010DF6" w:rsidRPr="008C7261">
        <w:rPr>
          <w:lang w:val="en-GB"/>
        </w:rPr>
        <w:t>with ten devices running</w:t>
      </w:r>
      <w:r w:rsidR="00C14E53" w:rsidRPr="008C7261">
        <w:rPr>
          <w:lang w:val="en-GB"/>
        </w:rPr>
        <w:t xml:space="preserve">. </w:t>
      </w:r>
    </w:p>
    <w:p w14:paraId="612CAA03" w14:textId="77777777" w:rsidR="00AC37AC" w:rsidRPr="008C7261" w:rsidRDefault="00AC37AC" w:rsidP="0069627B">
      <w:pPr>
        <w:rPr>
          <w:lang w:val="en-GB"/>
        </w:rPr>
      </w:pPr>
    </w:p>
    <w:p w14:paraId="66B30EA8" w14:textId="3F6AE777" w:rsidR="00805D16" w:rsidRPr="008C7261" w:rsidRDefault="00843969" w:rsidP="0069627B">
      <w:pPr>
        <w:rPr>
          <w:lang w:val="en-GB"/>
        </w:rPr>
      </w:pPr>
      <w:r w:rsidRPr="008C7261">
        <w:rPr>
          <w:lang w:val="en-GB"/>
        </w:rPr>
        <w:lastRenderedPageBreak/>
        <w:t>The default file was decided to be so small due to space limitations on the hard drive as the size should not affect the performance of the prototype.</w:t>
      </w:r>
    </w:p>
    <w:p w14:paraId="666B2EEB" w14:textId="71876982" w:rsidR="00AC46CD" w:rsidRPr="008C7261" w:rsidRDefault="00AC46CD" w:rsidP="0069627B">
      <w:pPr>
        <w:rPr>
          <w:lang w:val="en-GB"/>
        </w:rPr>
      </w:pPr>
      <w:r w:rsidRPr="008C7261">
        <w:rPr>
          <w:lang w:val="en-GB"/>
        </w:rPr>
        <w:t xml:space="preserve">The files were added by a </w:t>
      </w:r>
      <w:r w:rsidR="00AB67A9" w:rsidRPr="008C7261">
        <w:rPr>
          <w:lang w:val="en-GB"/>
        </w:rPr>
        <w:t>small application written in Gol</w:t>
      </w:r>
      <w:r w:rsidRPr="008C7261">
        <w:rPr>
          <w:lang w:val="en-GB"/>
        </w:rPr>
        <w:t>ang, opening any file in its folder with the name "testfile" and creating a copy in the folder designated to the daemon it was to add the files to. The daemons change tracker was then notified by this application, and the daemon received a refresh request when each round of changes were finished. Both communications operations were done using TCP/IP locally (loopback)</w:t>
      </w:r>
      <w:r w:rsidR="00917A92" w:rsidRPr="008C7261">
        <w:rPr>
          <w:lang w:val="en-GB"/>
        </w:rPr>
        <w:t>.</w:t>
      </w:r>
    </w:p>
    <w:p w14:paraId="6F61F7FC" w14:textId="1C737B88" w:rsidR="00790A16" w:rsidRPr="008C7261" w:rsidRDefault="00790A16" w:rsidP="00790A16">
      <w:pPr>
        <w:pStyle w:val="Heading3"/>
        <w:rPr>
          <w:lang w:val="en-GB"/>
        </w:rPr>
      </w:pPr>
      <w:bookmarkStart w:id="68" w:name="_Toc324905842"/>
      <w:r w:rsidRPr="008C7261">
        <w:rPr>
          <w:lang w:val="en-GB"/>
        </w:rPr>
        <w:t>Two Devices</w:t>
      </w:r>
      <w:bookmarkEnd w:id="68"/>
    </w:p>
    <w:p w14:paraId="6323C576" w14:textId="58F024B1" w:rsidR="00C03D0E" w:rsidRPr="008C7261" w:rsidRDefault="00803343" w:rsidP="00AC46CD">
      <w:pPr>
        <w:rPr>
          <w:lang w:val="en-GB"/>
        </w:rPr>
      </w:pPr>
      <w:r w:rsidRPr="008C7261">
        <w:rPr>
          <w:lang w:val="en-GB"/>
        </w:rPr>
        <w:t>T</w:t>
      </w:r>
      <w:r w:rsidR="00C03D0E" w:rsidRPr="008C7261">
        <w:rPr>
          <w:lang w:val="en-GB"/>
        </w:rPr>
        <w:t>wo devi</w:t>
      </w:r>
      <w:r w:rsidR="00181D62" w:rsidRPr="008C7261">
        <w:rPr>
          <w:lang w:val="en-GB"/>
        </w:rPr>
        <w:t>ces</w:t>
      </w:r>
      <w:r w:rsidR="00F04156" w:rsidRPr="008C7261">
        <w:rPr>
          <w:lang w:val="en-GB"/>
        </w:rPr>
        <w:t xml:space="preserve"> where set up</w:t>
      </w:r>
      <w:r w:rsidR="00181D62" w:rsidRPr="008C7261">
        <w:rPr>
          <w:lang w:val="en-GB"/>
        </w:rPr>
        <w:t xml:space="preserve"> </w:t>
      </w:r>
      <w:r w:rsidR="00F04156" w:rsidRPr="008C7261">
        <w:rPr>
          <w:lang w:val="en-GB"/>
        </w:rPr>
        <w:t>and</w:t>
      </w:r>
      <w:r w:rsidR="00181D62" w:rsidRPr="008C7261">
        <w:rPr>
          <w:lang w:val="en-GB"/>
        </w:rPr>
        <w:t xml:space="preserve"> the files were added to the device that was not the coordinator</w:t>
      </w:r>
      <w:r w:rsidR="006755CC" w:rsidRPr="008C7261">
        <w:rPr>
          <w:lang w:val="en-GB"/>
        </w:rPr>
        <w:t xml:space="preserve"> at the start (</w:t>
      </w:r>
      <w:r w:rsidR="00181D62" w:rsidRPr="008C7261">
        <w:rPr>
          <w:lang w:val="en-GB"/>
        </w:rPr>
        <w:t xml:space="preserve">the device with </w:t>
      </w:r>
      <w:r w:rsidR="006755CC" w:rsidRPr="008C7261">
        <w:rPr>
          <w:lang w:val="en-GB"/>
        </w:rPr>
        <w:t>the daemon running at port 8591)</w:t>
      </w:r>
      <w:r w:rsidR="00181D62" w:rsidRPr="008C7261">
        <w:rPr>
          <w:lang w:val="en-GB"/>
        </w:rPr>
        <w:t xml:space="preserve"> </w:t>
      </w:r>
      <w:r w:rsidR="00C03D0E" w:rsidRPr="008C7261">
        <w:rPr>
          <w:lang w:val="en-GB"/>
        </w:rPr>
        <w:t>until it broke down under the following environments:</w:t>
      </w:r>
    </w:p>
    <w:p w14:paraId="6E5B25EB" w14:textId="3E408B68" w:rsidR="00C03D0E" w:rsidRPr="008C7261" w:rsidRDefault="00C03D0E" w:rsidP="00FC3362">
      <w:pPr>
        <w:pStyle w:val="Heading4"/>
        <w:rPr>
          <w:lang w:val="en-GB"/>
        </w:rPr>
      </w:pPr>
      <w:r w:rsidRPr="008C7261">
        <w:rPr>
          <w:lang w:val="en-GB"/>
        </w:rPr>
        <w:t>Default</w:t>
      </w:r>
      <w:r w:rsidR="009A0DD1" w:rsidRPr="008C7261">
        <w:rPr>
          <w:lang w:val="en-GB"/>
        </w:rPr>
        <w:t xml:space="preserve"> Setup</w:t>
      </w:r>
    </w:p>
    <w:p w14:paraId="6FD3150E" w14:textId="2DC5E9B1" w:rsidR="00C03D0E" w:rsidRPr="008C7261" w:rsidRDefault="00C03D0E" w:rsidP="00C03D0E">
      <w:pPr>
        <w:rPr>
          <w:lang w:val="en-GB"/>
        </w:rPr>
      </w:pPr>
      <w:r w:rsidRPr="008C7261">
        <w:rPr>
          <w:lang w:val="en-GB"/>
        </w:rPr>
        <w:t>The coordinator is set to be the device with the daemon at port 8590, with the other non-coordinator, or profane daemon if you will, running at 8591.</w:t>
      </w:r>
      <w:r w:rsidR="00E819DF" w:rsidRPr="008C7261">
        <w:rPr>
          <w:lang w:val="en-GB"/>
        </w:rPr>
        <w:t xml:space="preserve"> </w:t>
      </w:r>
    </w:p>
    <w:p w14:paraId="1CA2EAB1" w14:textId="1BC5C593" w:rsidR="00E819DF" w:rsidRPr="008C7261" w:rsidRDefault="00E819DF" w:rsidP="00C03D0E">
      <w:pPr>
        <w:rPr>
          <w:lang w:val="en-GB"/>
        </w:rPr>
      </w:pPr>
      <w:r w:rsidRPr="008C7261">
        <w:rPr>
          <w:lang w:val="en-GB"/>
        </w:rPr>
        <w:t xml:space="preserve">Communications between the daemons go via the LAN and the router with no further limitations. </w:t>
      </w:r>
      <w:r w:rsidR="0003056C" w:rsidRPr="008C7261">
        <w:rPr>
          <w:lang w:val="en-GB"/>
        </w:rPr>
        <w:t>The file</w:t>
      </w:r>
      <w:r w:rsidRPr="008C7261">
        <w:rPr>
          <w:lang w:val="en-GB"/>
        </w:rPr>
        <w:t xml:space="preserve"> added is small and of size 365 bytes, and the refreshes return as soon as the files has been refreshed.</w:t>
      </w:r>
    </w:p>
    <w:p w14:paraId="42B20454" w14:textId="5DCCF5E7" w:rsidR="00305A66" w:rsidRPr="008C7261" w:rsidRDefault="00486B26" w:rsidP="00C03D0E">
      <w:pPr>
        <w:rPr>
          <w:lang w:val="en-GB"/>
        </w:rPr>
      </w:pPr>
      <w:r w:rsidRPr="008C7261">
        <w:rPr>
          <w:lang w:val="en-GB"/>
        </w:rPr>
        <w:t>During the testing with one file per synchronization, the</w:t>
      </w:r>
      <w:r w:rsidR="00305A66" w:rsidRPr="008C7261">
        <w:rPr>
          <w:lang w:val="en-GB"/>
        </w:rPr>
        <w:t xml:space="preserve"> prototype synchronized </w:t>
      </w:r>
      <w:r w:rsidR="009368E0" w:rsidRPr="008C7261">
        <w:rPr>
          <w:lang w:val="en-GB"/>
        </w:rPr>
        <w:t>292</w:t>
      </w:r>
      <w:r w:rsidR="00305A66" w:rsidRPr="008C7261">
        <w:rPr>
          <w:lang w:val="en-GB"/>
        </w:rPr>
        <w:t xml:space="preserve"> files before crashing when synchronizing the </w:t>
      </w:r>
      <w:r w:rsidR="00EF6FC1" w:rsidRPr="008C7261">
        <w:rPr>
          <w:lang w:val="en-GB"/>
        </w:rPr>
        <w:t>293</w:t>
      </w:r>
      <w:r w:rsidR="00305A66" w:rsidRPr="008C7261">
        <w:rPr>
          <w:lang w:val="en-GB"/>
        </w:rPr>
        <w:t>. It crashed with error “fork/exec /usr/sbin/system_profiler: resource temporarily unavailable”, meaning it was unable to retrieve a list of applications installed on the local machine.</w:t>
      </w:r>
      <w:r w:rsidR="00781C81" w:rsidRPr="008C7261">
        <w:rPr>
          <w:lang w:val="en-GB"/>
        </w:rPr>
        <w:t xml:space="preserve"> </w:t>
      </w:r>
      <w:r w:rsidR="00A8418A" w:rsidRPr="008C7261">
        <w:rPr>
          <w:lang w:val="en-GB"/>
        </w:rPr>
        <w:t>The error means that the application has reach</w:t>
      </w:r>
      <w:r w:rsidR="00EF59EB">
        <w:rPr>
          <w:lang w:val="en-GB"/>
        </w:rPr>
        <w:t>ed</w:t>
      </w:r>
      <w:r w:rsidR="00A8418A" w:rsidRPr="008C7261">
        <w:rPr>
          <w:lang w:val="en-GB"/>
        </w:rPr>
        <w:t xml:space="preserve"> OS Xs limit on how many processes it ca</w:t>
      </w:r>
      <w:r w:rsidR="00A01DA3" w:rsidRPr="008C7261">
        <w:rPr>
          <w:lang w:val="en-GB"/>
        </w:rPr>
        <w:t>n have running at the same time, probably because we move on to add and synchronize another file before the previous synchronization process is entirely complete, meaning we keep stacking up processes over time.</w:t>
      </w:r>
    </w:p>
    <w:p w14:paraId="1CA563C5" w14:textId="629B854D" w:rsidR="006C17AF" w:rsidRPr="008C7261" w:rsidRDefault="006C17AF" w:rsidP="006C17AF">
      <w:pPr>
        <w:rPr>
          <w:lang w:val="en-GB"/>
        </w:rPr>
      </w:pPr>
      <w:r w:rsidRPr="008C7261">
        <w:rPr>
          <w:lang w:val="en-GB"/>
        </w:rPr>
        <w:t>When adding five</w:t>
      </w:r>
      <w:r w:rsidR="00F41314" w:rsidRPr="008C7261">
        <w:rPr>
          <w:lang w:val="en-GB"/>
        </w:rPr>
        <w:t xml:space="preserve"> files </w:t>
      </w:r>
      <w:r w:rsidR="00E45D2C" w:rsidRPr="008C7261">
        <w:rPr>
          <w:lang w:val="en-GB"/>
        </w:rPr>
        <w:t>between</w:t>
      </w:r>
      <w:r w:rsidR="00F41314" w:rsidRPr="008C7261">
        <w:rPr>
          <w:lang w:val="en-GB"/>
        </w:rPr>
        <w:t xml:space="preserve"> each synchronization</w:t>
      </w:r>
      <w:r w:rsidR="003B7EF0" w:rsidRPr="008C7261">
        <w:rPr>
          <w:lang w:val="en-GB"/>
        </w:rPr>
        <w:t>,</w:t>
      </w:r>
      <w:r w:rsidR="0057350D" w:rsidRPr="008C7261">
        <w:rPr>
          <w:lang w:val="en-GB"/>
        </w:rPr>
        <w:t xml:space="preserve"> at first</w:t>
      </w:r>
      <w:r w:rsidRPr="008C7261">
        <w:rPr>
          <w:lang w:val="en-GB"/>
        </w:rPr>
        <w:t xml:space="preserve"> as many as 3483 files were successfully synchronized before a crash stopped it. This time a segmentation fault occurred when attempting to access a map structure. This could imply that a mistake or some bad Go-programming practice was committed leading to some unexpected behaviour in rare cases</w:t>
      </w:r>
      <w:r w:rsidR="00A25E87" w:rsidRPr="008C7261">
        <w:rPr>
          <w:lang w:val="en-GB"/>
        </w:rPr>
        <w:t xml:space="preserve"> (it was not obvious to me how the segmentation fault had </w:t>
      </w:r>
      <w:r w:rsidR="00F23EF9" w:rsidRPr="008C7261">
        <w:rPr>
          <w:lang w:val="en-GB"/>
        </w:rPr>
        <w:t>occurred</w:t>
      </w:r>
      <w:r w:rsidR="00A25E87" w:rsidRPr="008C7261">
        <w:rPr>
          <w:lang w:val="en-GB"/>
        </w:rPr>
        <w:t>)</w:t>
      </w:r>
      <w:r w:rsidRPr="008C7261">
        <w:rPr>
          <w:lang w:val="en-GB"/>
        </w:rPr>
        <w:t>.</w:t>
      </w:r>
      <w:r w:rsidR="007D6D0F" w:rsidRPr="008C7261">
        <w:rPr>
          <w:lang w:val="en-GB"/>
        </w:rPr>
        <w:t xml:space="preserve"> However, after refactoring parts of the code, the problem did not reoccur, but the same error "resource temporarily unavailable" for running system profiler started to occur after just over 1000 files</w:t>
      </w:r>
      <w:r w:rsidR="000551B4" w:rsidRPr="008C7261">
        <w:rPr>
          <w:lang w:val="en-GB"/>
        </w:rPr>
        <w:t>. The data present here is from after the changes in the code.</w:t>
      </w:r>
    </w:p>
    <w:p w14:paraId="6672A0F6" w14:textId="5695EEA8" w:rsidR="00750BAF" w:rsidRPr="008C7261" w:rsidRDefault="00595306" w:rsidP="006C17AF">
      <w:pPr>
        <w:rPr>
          <w:lang w:val="en-GB"/>
        </w:rPr>
      </w:pPr>
      <w:r w:rsidRPr="008C7261">
        <w:rPr>
          <w:lang w:val="en-GB"/>
        </w:rPr>
        <w:t xml:space="preserve">During the test adding 100 files and then synchronizing, </w:t>
      </w:r>
      <w:r w:rsidR="0042199D" w:rsidRPr="008C7261">
        <w:rPr>
          <w:lang w:val="en-GB"/>
        </w:rPr>
        <w:t xml:space="preserve">the limit on concurrent open files was increased </w:t>
      </w:r>
      <w:r w:rsidR="00D26831" w:rsidRPr="008C7261">
        <w:rPr>
          <w:lang w:val="en-GB"/>
        </w:rPr>
        <w:t>from</w:t>
      </w:r>
      <w:r w:rsidR="0042199D" w:rsidRPr="008C7261">
        <w:rPr>
          <w:lang w:val="en-GB"/>
        </w:rPr>
        <w:t xml:space="preserve"> 256 to 4096. </w:t>
      </w:r>
      <w:r w:rsidR="00D26831" w:rsidRPr="008C7261">
        <w:rPr>
          <w:lang w:val="en-GB"/>
        </w:rPr>
        <w:t xml:space="preserve">It ran for about </w:t>
      </w:r>
      <w:r w:rsidR="00A553B2" w:rsidRPr="008C7261">
        <w:rPr>
          <w:lang w:val="en-GB"/>
        </w:rPr>
        <w:t>20</w:t>
      </w:r>
      <w:r w:rsidR="00D26831" w:rsidRPr="008C7261">
        <w:rPr>
          <w:lang w:val="en-GB"/>
        </w:rPr>
        <w:t xml:space="preserve"> mi</w:t>
      </w:r>
      <w:r w:rsidR="00645765" w:rsidRPr="008C7261">
        <w:rPr>
          <w:lang w:val="en-GB"/>
        </w:rPr>
        <w:t xml:space="preserve">nutes </w:t>
      </w:r>
      <w:r w:rsidR="00A553B2" w:rsidRPr="008C7261">
        <w:rPr>
          <w:lang w:val="en-GB"/>
        </w:rPr>
        <w:t>to synchronize 20000 files at which point it was stopped.</w:t>
      </w:r>
      <w:r w:rsidR="00223310" w:rsidRPr="008C7261">
        <w:rPr>
          <w:lang w:val="en-GB"/>
        </w:rPr>
        <w:t xml:space="preserve"> As is evident from the data, there is a pattern where the prototype seems to struggle when having done operatio</w:t>
      </w:r>
      <w:r w:rsidR="00E42FF6" w:rsidRPr="008C7261">
        <w:rPr>
          <w:lang w:val="en-GB"/>
        </w:rPr>
        <w:t>ns for 20 - 30 minutes straight. All three cases did approximately 200 - 300 synchronization operations during the experiment.</w:t>
      </w:r>
    </w:p>
    <w:p w14:paraId="3AB0687D" w14:textId="77777777" w:rsidR="006C17AF" w:rsidRPr="008C7261" w:rsidRDefault="006C17AF" w:rsidP="00C03D0E">
      <w:pPr>
        <w:rPr>
          <w:lang w:val="en-GB"/>
        </w:rPr>
      </w:pPr>
    </w:p>
    <w:p w14:paraId="635F6E53" w14:textId="1B9D0C2C" w:rsidR="00272534" w:rsidRPr="008C7261" w:rsidRDefault="00272534" w:rsidP="00C03D0E">
      <w:pPr>
        <w:rPr>
          <w:lang w:val="en-GB"/>
        </w:rPr>
      </w:pPr>
      <w:r w:rsidRPr="008C7261">
        <w:rPr>
          <w:lang w:val="en-GB"/>
        </w:rPr>
        <w:t>The following graphs show CPU usage in percent</w:t>
      </w:r>
      <w:r w:rsidR="008F1BF5" w:rsidRPr="008C7261">
        <w:rPr>
          <w:lang w:val="en-GB"/>
        </w:rPr>
        <w:t>age</w:t>
      </w:r>
      <w:r w:rsidRPr="008C7261">
        <w:rPr>
          <w:lang w:val="en-GB"/>
        </w:rPr>
        <w:t xml:space="preserve">, memory usage in </w:t>
      </w:r>
      <w:r w:rsidR="0053536F" w:rsidRPr="008C7261">
        <w:rPr>
          <w:lang w:val="en-GB"/>
        </w:rPr>
        <w:t>kilobytes, and b</w:t>
      </w:r>
      <w:r w:rsidRPr="008C7261">
        <w:rPr>
          <w:lang w:val="en-GB"/>
        </w:rPr>
        <w:t>ytes sent and received per second over the course of the test</w:t>
      </w:r>
      <w:r w:rsidR="00521C00" w:rsidRPr="008C7261">
        <w:rPr>
          <w:lang w:val="en-GB"/>
        </w:rPr>
        <w:t xml:space="preserve"> (keep in mind the traffic crosses the network device twice)</w:t>
      </w:r>
      <w:r w:rsidRPr="008C7261">
        <w:rPr>
          <w:lang w:val="en-GB"/>
        </w:rPr>
        <w:t>.</w:t>
      </w:r>
      <w:r w:rsidR="00490E9D" w:rsidRPr="008C7261">
        <w:rPr>
          <w:lang w:val="en-GB"/>
        </w:rPr>
        <w:t xml:space="preserve"> </w:t>
      </w:r>
    </w:p>
    <w:p w14:paraId="4D93477F" w14:textId="77777777" w:rsidR="007A59C0" w:rsidRPr="008C7261" w:rsidRDefault="007A59C0" w:rsidP="00C03D0E">
      <w:pPr>
        <w:rPr>
          <w:lang w:val="en-GB"/>
        </w:rPr>
      </w:pPr>
    </w:p>
    <w:p w14:paraId="09E31EB6" w14:textId="0D86C5E0" w:rsidR="00DC27AA" w:rsidRPr="008C7261" w:rsidRDefault="00483CA3" w:rsidP="00483CA3">
      <w:pPr>
        <w:keepNext/>
        <w:jc w:val="center"/>
        <w:rPr>
          <w:lang w:val="en-GB"/>
        </w:rPr>
      </w:pPr>
      <w:r w:rsidRPr="008C7261">
        <w:rPr>
          <w:noProof/>
          <w:lang w:val="en-US" w:eastAsia="en-US"/>
        </w:rPr>
        <w:lastRenderedPageBreak/>
        <w:drawing>
          <wp:inline distT="0" distB="0" distL="0" distR="0" wp14:anchorId="168903AD" wp14:editId="12A57D2D">
            <wp:extent cx="5755640" cy="2516839"/>
            <wp:effectExtent l="0" t="0" r="10160" b="0"/>
            <wp:docPr id="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5640" cy="2516839"/>
                    </a:xfrm>
                    <a:prstGeom prst="rect">
                      <a:avLst/>
                    </a:prstGeom>
                    <a:noFill/>
                    <a:ln>
                      <a:noFill/>
                    </a:ln>
                  </pic:spPr>
                </pic:pic>
              </a:graphicData>
            </a:graphic>
          </wp:inline>
        </w:drawing>
      </w:r>
    </w:p>
    <w:p w14:paraId="44C7E996" w14:textId="11AE1011" w:rsidR="00781C81" w:rsidRPr="008C7261" w:rsidRDefault="00DC27AA" w:rsidP="00DC27AA">
      <w:pPr>
        <w:pStyle w:val="Caption"/>
        <w:rPr>
          <w:lang w:val="en-GB"/>
        </w:rPr>
      </w:pPr>
      <w:bookmarkStart w:id="69" w:name="_Toc324689542"/>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4174DF">
        <w:rPr>
          <w:noProof/>
          <w:lang w:val="en-GB"/>
        </w:rPr>
        <w:t>18</w:t>
      </w:r>
      <w:r w:rsidRPr="008C7261">
        <w:rPr>
          <w:lang w:val="en-GB"/>
        </w:rPr>
        <w:fldChar w:fldCharType="end"/>
      </w:r>
      <w:r w:rsidRPr="008C7261">
        <w:rPr>
          <w:lang w:val="en-GB"/>
        </w:rPr>
        <w:t xml:space="preserve"> </w:t>
      </w:r>
      <w:r w:rsidR="009D5320" w:rsidRPr="008C7261">
        <w:rPr>
          <w:lang w:val="en-GB"/>
        </w:rPr>
        <w:t xml:space="preserve">Default setup, two devices - </w:t>
      </w:r>
      <w:r w:rsidR="007724F9" w:rsidRPr="008C7261">
        <w:rPr>
          <w:lang w:val="en-GB"/>
        </w:rPr>
        <w:t>CPU usage when o</w:t>
      </w:r>
      <w:r w:rsidRPr="008C7261">
        <w:rPr>
          <w:lang w:val="en-GB"/>
        </w:rPr>
        <w:t>ne file added per synchronization</w:t>
      </w:r>
      <w:bookmarkEnd w:id="69"/>
    </w:p>
    <w:p w14:paraId="4693076E" w14:textId="07603434" w:rsidR="00DC27AA" w:rsidRPr="008C7261" w:rsidRDefault="00BB1BB0" w:rsidP="00BB1BB0">
      <w:pPr>
        <w:keepNext/>
        <w:jc w:val="center"/>
        <w:rPr>
          <w:lang w:val="en-GB"/>
        </w:rPr>
      </w:pPr>
      <w:r w:rsidRPr="008C7261">
        <w:rPr>
          <w:noProof/>
          <w:lang w:val="en-US" w:eastAsia="en-US"/>
        </w:rPr>
        <w:drawing>
          <wp:inline distT="0" distB="0" distL="0" distR="0" wp14:anchorId="2C99E93B" wp14:editId="344DC0B5">
            <wp:extent cx="5755640" cy="2538077"/>
            <wp:effectExtent l="0" t="0" r="10160" b="2540"/>
            <wp:docPr id="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5640" cy="2538077"/>
                    </a:xfrm>
                    <a:prstGeom prst="rect">
                      <a:avLst/>
                    </a:prstGeom>
                    <a:noFill/>
                    <a:ln>
                      <a:noFill/>
                    </a:ln>
                  </pic:spPr>
                </pic:pic>
              </a:graphicData>
            </a:graphic>
          </wp:inline>
        </w:drawing>
      </w:r>
    </w:p>
    <w:p w14:paraId="38A1ECB4" w14:textId="6682687F" w:rsidR="00DC27AA" w:rsidRPr="008C7261" w:rsidRDefault="00DC27AA" w:rsidP="00DC27AA">
      <w:pPr>
        <w:pStyle w:val="Caption"/>
        <w:rPr>
          <w:lang w:val="en-GB"/>
        </w:rPr>
      </w:pPr>
      <w:bookmarkStart w:id="70" w:name="_Toc324689543"/>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4174DF">
        <w:rPr>
          <w:noProof/>
          <w:lang w:val="en-GB"/>
        </w:rPr>
        <w:t>19</w:t>
      </w:r>
      <w:r w:rsidRPr="008C7261">
        <w:rPr>
          <w:lang w:val="en-GB"/>
        </w:rPr>
        <w:fldChar w:fldCharType="end"/>
      </w:r>
      <w:r w:rsidRPr="008C7261">
        <w:rPr>
          <w:lang w:val="en-GB"/>
        </w:rPr>
        <w:t xml:space="preserve"> </w:t>
      </w:r>
      <w:r w:rsidR="009D5320" w:rsidRPr="008C7261">
        <w:rPr>
          <w:lang w:val="en-GB"/>
        </w:rPr>
        <w:t xml:space="preserve">Default setup, two devices - </w:t>
      </w:r>
      <w:r w:rsidR="007724F9" w:rsidRPr="008C7261">
        <w:rPr>
          <w:lang w:val="en-GB"/>
        </w:rPr>
        <w:t>CPU usage when f</w:t>
      </w:r>
      <w:r w:rsidRPr="008C7261">
        <w:rPr>
          <w:lang w:val="en-GB"/>
        </w:rPr>
        <w:t>ive files added per synchronization</w:t>
      </w:r>
      <w:bookmarkEnd w:id="70"/>
    </w:p>
    <w:p w14:paraId="7A6028EB" w14:textId="3A338D96" w:rsidR="00971959" w:rsidRPr="008C7261" w:rsidRDefault="007B1A35" w:rsidP="007B1A35">
      <w:pPr>
        <w:keepNext/>
        <w:jc w:val="center"/>
        <w:rPr>
          <w:lang w:val="en-GB"/>
        </w:rPr>
      </w:pPr>
      <w:r w:rsidRPr="008C7261">
        <w:rPr>
          <w:noProof/>
          <w:lang w:val="en-US" w:eastAsia="en-US"/>
        </w:rPr>
        <w:drawing>
          <wp:inline distT="0" distB="0" distL="0" distR="0" wp14:anchorId="6C46ABEC" wp14:editId="02ABB190">
            <wp:extent cx="5755640" cy="2508100"/>
            <wp:effectExtent l="0" t="0" r="10160" b="6985"/>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5640" cy="2508100"/>
                    </a:xfrm>
                    <a:prstGeom prst="rect">
                      <a:avLst/>
                    </a:prstGeom>
                    <a:noFill/>
                    <a:ln>
                      <a:noFill/>
                    </a:ln>
                  </pic:spPr>
                </pic:pic>
              </a:graphicData>
            </a:graphic>
          </wp:inline>
        </w:drawing>
      </w:r>
    </w:p>
    <w:p w14:paraId="6557C5C1" w14:textId="2A89F3E7" w:rsidR="003268DE" w:rsidRPr="008C7261" w:rsidRDefault="00971959" w:rsidP="00971959">
      <w:pPr>
        <w:pStyle w:val="Caption"/>
        <w:rPr>
          <w:lang w:val="en-GB"/>
        </w:rPr>
      </w:pPr>
      <w:bookmarkStart w:id="71" w:name="_Toc324689544"/>
      <w:r w:rsidRPr="008C7261">
        <w:rPr>
          <w:lang w:val="en-GB"/>
        </w:rPr>
        <w:t xml:space="preserve">Figure </w:t>
      </w:r>
      <w:r w:rsidR="004D1D67" w:rsidRPr="008C7261">
        <w:rPr>
          <w:lang w:val="en-GB"/>
        </w:rPr>
        <w:fldChar w:fldCharType="begin"/>
      </w:r>
      <w:r w:rsidR="004D1D67" w:rsidRPr="008C7261">
        <w:rPr>
          <w:lang w:val="en-GB"/>
        </w:rPr>
        <w:instrText xml:space="preserve"> SEQ Figure \* ARABIC </w:instrText>
      </w:r>
      <w:r w:rsidR="004D1D67" w:rsidRPr="008C7261">
        <w:rPr>
          <w:lang w:val="en-GB"/>
        </w:rPr>
        <w:fldChar w:fldCharType="separate"/>
      </w:r>
      <w:r w:rsidR="004174DF">
        <w:rPr>
          <w:noProof/>
          <w:lang w:val="en-GB"/>
        </w:rPr>
        <w:t>20</w:t>
      </w:r>
      <w:r w:rsidR="004D1D67" w:rsidRPr="008C7261">
        <w:rPr>
          <w:lang w:val="en-GB"/>
        </w:rPr>
        <w:fldChar w:fldCharType="end"/>
      </w:r>
      <w:r w:rsidRPr="008C7261">
        <w:rPr>
          <w:lang w:val="en-GB"/>
        </w:rPr>
        <w:t xml:space="preserve"> </w:t>
      </w:r>
      <w:r w:rsidR="00341F60" w:rsidRPr="008C7261">
        <w:rPr>
          <w:lang w:val="en-GB"/>
        </w:rPr>
        <w:t>Default setup, two devices -</w:t>
      </w:r>
      <w:r w:rsidR="007724F9" w:rsidRPr="008C7261">
        <w:rPr>
          <w:lang w:val="en-GB"/>
        </w:rPr>
        <w:t xml:space="preserve"> CPU usage when</w:t>
      </w:r>
      <w:r w:rsidR="00341F60" w:rsidRPr="008C7261">
        <w:rPr>
          <w:lang w:val="en-GB"/>
        </w:rPr>
        <w:t xml:space="preserve"> </w:t>
      </w:r>
      <w:r w:rsidRPr="008C7261">
        <w:rPr>
          <w:lang w:val="en-GB"/>
        </w:rPr>
        <w:t>100 files added per synchronization</w:t>
      </w:r>
      <w:r w:rsidR="0064066E" w:rsidRPr="008C7261">
        <w:rPr>
          <w:lang w:val="en-GB"/>
        </w:rPr>
        <w:t>.</w:t>
      </w:r>
      <w:bookmarkEnd w:id="71"/>
    </w:p>
    <w:p w14:paraId="43518ACD" w14:textId="2E8845F8" w:rsidR="00045B95" w:rsidRPr="008C7261" w:rsidRDefault="007A49EB" w:rsidP="007A49EB">
      <w:pPr>
        <w:keepNext/>
        <w:jc w:val="center"/>
        <w:rPr>
          <w:lang w:val="en-GB"/>
        </w:rPr>
      </w:pPr>
      <w:r w:rsidRPr="008C7261">
        <w:rPr>
          <w:noProof/>
          <w:lang w:val="en-US" w:eastAsia="en-US"/>
        </w:rPr>
        <w:lastRenderedPageBreak/>
        <w:drawing>
          <wp:inline distT="0" distB="0" distL="0" distR="0" wp14:anchorId="66CE7EBD" wp14:editId="652FDA96">
            <wp:extent cx="5755640" cy="2516839"/>
            <wp:effectExtent l="0" t="0" r="10160" b="0"/>
            <wp:docPr id="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5640" cy="2516839"/>
                    </a:xfrm>
                    <a:prstGeom prst="rect">
                      <a:avLst/>
                    </a:prstGeom>
                    <a:noFill/>
                    <a:ln>
                      <a:noFill/>
                    </a:ln>
                  </pic:spPr>
                </pic:pic>
              </a:graphicData>
            </a:graphic>
          </wp:inline>
        </w:drawing>
      </w:r>
    </w:p>
    <w:p w14:paraId="7B1DC1BC" w14:textId="6615605E" w:rsidR="00566D25" w:rsidRPr="008C7261" w:rsidRDefault="00045B95" w:rsidP="00045B95">
      <w:pPr>
        <w:pStyle w:val="Caption"/>
        <w:rPr>
          <w:lang w:val="en-GB"/>
        </w:rPr>
      </w:pPr>
      <w:bookmarkStart w:id="72" w:name="_Toc324689545"/>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4174DF">
        <w:rPr>
          <w:noProof/>
          <w:lang w:val="en-GB"/>
        </w:rPr>
        <w:t>21</w:t>
      </w:r>
      <w:r w:rsidRPr="008C7261">
        <w:rPr>
          <w:lang w:val="en-GB"/>
        </w:rPr>
        <w:fldChar w:fldCharType="end"/>
      </w:r>
      <w:r w:rsidRPr="008C7261">
        <w:rPr>
          <w:lang w:val="en-GB"/>
        </w:rPr>
        <w:t xml:space="preserve"> </w:t>
      </w:r>
      <w:r w:rsidR="00886004" w:rsidRPr="008C7261">
        <w:rPr>
          <w:lang w:val="en-GB"/>
        </w:rPr>
        <w:t xml:space="preserve">Default setup, two devices - </w:t>
      </w:r>
      <w:r w:rsidR="00BD566E" w:rsidRPr="008C7261">
        <w:rPr>
          <w:lang w:val="en-GB"/>
        </w:rPr>
        <w:t>Memory usage when o</w:t>
      </w:r>
      <w:r w:rsidRPr="008C7261">
        <w:rPr>
          <w:lang w:val="en-GB"/>
        </w:rPr>
        <w:t>ne file added per synchronization</w:t>
      </w:r>
      <w:bookmarkEnd w:id="72"/>
    </w:p>
    <w:p w14:paraId="77A48431" w14:textId="3FFFEF7B" w:rsidR="00045B95" w:rsidRPr="008C7261" w:rsidRDefault="00A84AC9" w:rsidP="00A84AC9">
      <w:pPr>
        <w:keepNext/>
        <w:jc w:val="center"/>
        <w:rPr>
          <w:lang w:val="en-GB"/>
        </w:rPr>
      </w:pPr>
      <w:r w:rsidRPr="008C7261">
        <w:rPr>
          <w:noProof/>
          <w:lang w:val="en-US" w:eastAsia="en-US"/>
        </w:rPr>
        <w:drawing>
          <wp:inline distT="0" distB="0" distL="0" distR="0" wp14:anchorId="0494A737" wp14:editId="23B6D8D0">
            <wp:extent cx="5755640" cy="2536894"/>
            <wp:effectExtent l="0" t="0" r="10160" b="317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5640" cy="2536894"/>
                    </a:xfrm>
                    <a:prstGeom prst="rect">
                      <a:avLst/>
                    </a:prstGeom>
                    <a:noFill/>
                    <a:ln>
                      <a:noFill/>
                    </a:ln>
                  </pic:spPr>
                </pic:pic>
              </a:graphicData>
            </a:graphic>
          </wp:inline>
        </w:drawing>
      </w:r>
    </w:p>
    <w:p w14:paraId="34D50927" w14:textId="69B33880" w:rsidR="00045B95" w:rsidRPr="008C7261" w:rsidRDefault="00045B95" w:rsidP="00045B95">
      <w:pPr>
        <w:pStyle w:val="Caption"/>
        <w:rPr>
          <w:lang w:val="en-GB"/>
        </w:rPr>
      </w:pPr>
      <w:bookmarkStart w:id="73" w:name="_Toc324689546"/>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4174DF">
        <w:rPr>
          <w:noProof/>
          <w:lang w:val="en-GB"/>
        </w:rPr>
        <w:t>22</w:t>
      </w:r>
      <w:r w:rsidRPr="008C7261">
        <w:rPr>
          <w:lang w:val="en-GB"/>
        </w:rPr>
        <w:fldChar w:fldCharType="end"/>
      </w:r>
      <w:r w:rsidR="00BD566E" w:rsidRPr="008C7261">
        <w:rPr>
          <w:lang w:val="en-GB"/>
        </w:rPr>
        <w:t xml:space="preserve"> Default setup, two devices - Memory usage when f</w:t>
      </w:r>
      <w:r w:rsidRPr="008C7261">
        <w:rPr>
          <w:lang w:val="en-GB"/>
        </w:rPr>
        <w:t>ive files added per synchronization</w:t>
      </w:r>
      <w:bookmarkEnd w:id="73"/>
    </w:p>
    <w:p w14:paraId="0F6FF0B1" w14:textId="1924CF83" w:rsidR="00BE4456" w:rsidRPr="008C7261" w:rsidRDefault="00B2652D" w:rsidP="00B2652D">
      <w:pPr>
        <w:keepNext/>
        <w:jc w:val="center"/>
        <w:rPr>
          <w:lang w:val="en-GB"/>
        </w:rPr>
      </w:pPr>
      <w:r w:rsidRPr="008C7261">
        <w:rPr>
          <w:noProof/>
          <w:lang w:val="en-US" w:eastAsia="en-US"/>
        </w:rPr>
        <w:drawing>
          <wp:inline distT="0" distB="0" distL="0" distR="0" wp14:anchorId="575818F5" wp14:editId="3F9D2BEF">
            <wp:extent cx="5755640" cy="2532482"/>
            <wp:effectExtent l="0" t="0" r="10160" b="762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44953486" w14:textId="255ABF72" w:rsidR="00C66D47" w:rsidRPr="008C7261" w:rsidRDefault="00BE4456" w:rsidP="00BE4456">
      <w:pPr>
        <w:pStyle w:val="Caption"/>
        <w:rPr>
          <w:lang w:val="en-GB"/>
        </w:rPr>
      </w:pPr>
      <w:bookmarkStart w:id="74" w:name="_Toc324689547"/>
      <w:r w:rsidRPr="008C7261">
        <w:rPr>
          <w:lang w:val="en-GB"/>
        </w:rPr>
        <w:t xml:space="preserve">Figure </w:t>
      </w:r>
      <w:r w:rsidR="004D1D67" w:rsidRPr="008C7261">
        <w:rPr>
          <w:lang w:val="en-GB"/>
        </w:rPr>
        <w:fldChar w:fldCharType="begin"/>
      </w:r>
      <w:r w:rsidR="004D1D67" w:rsidRPr="008C7261">
        <w:rPr>
          <w:lang w:val="en-GB"/>
        </w:rPr>
        <w:instrText xml:space="preserve"> SEQ Figure \* ARABIC </w:instrText>
      </w:r>
      <w:r w:rsidR="004D1D67" w:rsidRPr="008C7261">
        <w:rPr>
          <w:lang w:val="en-GB"/>
        </w:rPr>
        <w:fldChar w:fldCharType="separate"/>
      </w:r>
      <w:r w:rsidR="004174DF">
        <w:rPr>
          <w:noProof/>
          <w:lang w:val="en-GB"/>
        </w:rPr>
        <w:t>23</w:t>
      </w:r>
      <w:r w:rsidR="004D1D67" w:rsidRPr="008C7261">
        <w:rPr>
          <w:lang w:val="en-GB"/>
        </w:rPr>
        <w:fldChar w:fldCharType="end"/>
      </w:r>
      <w:r w:rsidRPr="008C7261">
        <w:rPr>
          <w:lang w:val="en-GB"/>
        </w:rPr>
        <w:t xml:space="preserve"> </w:t>
      </w:r>
      <w:r w:rsidR="00F53BED" w:rsidRPr="008C7261">
        <w:rPr>
          <w:lang w:val="en-GB"/>
        </w:rPr>
        <w:t xml:space="preserve">Default setup, two devices - Memory usage when </w:t>
      </w:r>
      <w:r w:rsidRPr="008C7261">
        <w:rPr>
          <w:lang w:val="en-GB"/>
        </w:rPr>
        <w:t>100 files added per synchronization</w:t>
      </w:r>
      <w:bookmarkEnd w:id="74"/>
    </w:p>
    <w:p w14:paraId="780D7FD3" w14:textId="61EB4C5A" w:rsidR="00217E1E" w:rsidRPr="008C7261" w:rsidRDefault="00587697" w:rsidP="00197CFD">
      <w:pPr>
        <w:keepNext/>
        <w:jc w:val="center"/>
        <w:rPr>
          <w:lang w:val="en-GB"/>
        </w:rPr>
      </w:pPr>
      <w:r w:rsidRPr="008C7261">
        <w:rPr>
          <w:noProof/>
          <w:lang w:val="en-US" w:eastAsia="en-US"/>
        </w:rPr>
        <w:lastRenderedPageBreak/>
        <w:drawing>
          <wp:inline distT="0" distB="0" distL="0" distR="0" wp14:anchorId="5259B0E5" wp14:editId="4E996F56">
            <wp:extent cx="5755640" cy="2546921"/>
            <wp:effectExtent l="0" t="0" r="10160" b="0"/>
            <wp:docPr id="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5640" cy="2546921"/>
                    </a:xfrm>
                    <a:prstGeom prst="rect">
                      <a:avLst/>
                    </a:prstGeom>
                    <a:noFill/>
                    <a:ln>
                      <a:noFill/>
                    </a:ln>
                  </pic:spPr>
                </pic:pic>
              </a:graphicData>
            </a:graphic>
          </wp:inline>
        </w:drawing>
      </w:r>
    </w:p>
    <w:p w14:paraId="2949FE04" w14:textId="4A4DF396" w:rsidR="002218AC" w:rsidRPr="008C7261" w:rsidRDefault="00217E1E" w:rsidP="00217E1E">
      <w:pPr>
        <w:pStyle w:val="Caption"/>
        <w:rPr>
          <w:lang w:val="en-GB"/>
        </w:rPr>
      </w:pPr>
      <w:bookmarkStart w:id="75" w:name="_Toc324689548"/>
      <w:r w:rsidRPr="008C7261">
        <w:rPr>
          <w:lang w:val="en-GB"/>
        </w:rPr>
        <w:t xml:space="preserve">Figure </w:t>
      </w:r>
      <w:r w:rsidR="004D1D67" w:rsidRPr="008C7261">
        <w:rPr>
          <w:lang w:val="en-GB"/>
        </w:rPr>
        <w:fldChar w:fldCharType="begin"/>
      </w:r>
      <w:r w:rsidR="004D1D67" w:rsidRPr="008C7261">
        <w:rPr>
          <w:lang w:val="en-GB"/>
        </w:rPr>
        <w:instrText xml:space="preserve"> SEQ Figure \* ARABIC </w:instrText>
      </w:r>
      <w:r w:rsidR="004D1D67" w:rsidRPr="008C7261">
        <w:rPr>
          <w:lang w:val="en-GB"/>
        </w:rPr>
        <w:fldChar w:fldCharType="separate"/>
      </w:r>
      <w:r w:rsidR="004174DF">
        <w:rPr>
          <w:noProof/>
          <w:lang w:val="en-GB"/>
        </w:rPr>
        <w:t>24</w:t>
      </w:r>
      <w:r w:rsidR="004D1D67" w:rsidRPr="008C7261">
        <w:rPr>
          <w:lang w:val="en-GB"/>
        </w:rPr>
        <w:fldChar w:fldCharType="end"/>
      </w:r>
      <w:r w:rsidRPr="008C7261">
        <w:rPr>
          <w:lang w:val="en-GB"/>
        </w:rPr>
        <w:t xml:space="preserve"> </w:t>
      </w:r>
      <w:r w:rsidR="007C76C0" w:rsidRPr="008C7261">
        <w:rPr>
          <w:lang w:val="en-GB"/>
        </w:rPr>
        <w:t xml:space="preserve">Default setup, two devices - Network traffic when </w:t>
      </w:r>
      <w:r w:rsidRPr="008C7261">
        <w:rPr>
          <w:lang w:val="en-GB"/>
        </w:rPr>
        <w:t>100</w:t>
      </w:r>
      <w:r w:rsidR="00DB1CB3" w:rsidRPr="008C7261">
        <w:rPr>
          <w:lang w:val="en-GB"/>
        </w:rPr>
        <w:t>, 5 and 1</w:t>
      </w:r>
      <w:r w:rsidRPr="008C7261">
        <w:rPr>
          <w:lang w:val="en-GB"/>
        </w:rPr>
        <w:t xml:space="preserve"> file</w:t>
      </w:r>
      <w:r w:rsidR="00D7201A" w:rsidRPr="008C7261">
        <w:rPr>
          <w:lang w:val="en-GB"/>
        </w:rPr>
        <w:t>(</w:t>
      </w:r>
      <w:r w:rsidRPr="008C7261">
        <w:rPr>
          <w:lang w:val="en-GB"/>
        </w:rPr>
        <w:t>s</w:t>
      </w:r>
      <w:r w:rsidR="00D7201A" w:rsidRPr="008C7261">
        <w:rPr>
          <w:lang w:val="en-GB"/>
        </w:rPr>
        <w:t>)</w:t>
      </w:r>
      <w:r w:rsidRPr="008C7261">
        <w:rPr>
          <w:lang w:val="en-GB"/>
        </w:rPr>
        <w:t xml:space="preserve"> added per synchronization</w:t>
      </w:r>
      <w:bookmarkEnd w:id="75"/>
    </w:p>
    <w:p w14:paraId="38D3E25C" w14:textId="3B8D7172" w:rsidR="004E55DD" w:rsidRPr="008C7261" w:rsidRDefault="00BD0A27" w:rsidP="00E90DDD">
      <w:pPr>
        <w:rPr>
          <w:lang w:val="en-GB"/>
        </w:rPr>
      </w:pPr>
      <w:r w:rsidRPr="008C7261">
        <w:rPr>
          <w:lang w:val="en-GB"/>
        </w:rPr>
        <w:t xml:space="preserve">Clearly network traffic and memory usage </w:t>
      </w:r>
      <w:r w:rsidR="004E55DD" w:rsidRPr="008C7261">
        <w:rPr>
          <w:lang w:val="en-GB"/>
        </w:rPr>
        <w:t>is what is most heavily affected by the increase in number of file per synchronization operation, which should not be surprising.</w:t>
      </w:r>
    </w:p>
    <w:p w14:paraId="339FB180" w14:textId="77777777" w:rsidR="004E55DD" w:rsidRPr="008C7261" w:rsidRDefault="004E55DD" w:rsidP="00E90DDD">
      <w:pPr>
        <w:rPr>
          <w:lang w:val="en-GB"/>
        </w:rPr>
      </w:pPr>
    </w:p>
    <w:p w14:paraId="7C00ECBA" w14:textId="520E6E7C" w:rsidR="00E90DDD" w:rsidRPr="008C7261" w:rsidRDefault="00E90DDD" w:rsidP="00E90DDD">
      <w:pPr>
        <w:rPr>
          <w:lang w:val="en-GB"/>
        </w:rPr>
      </w:pPr>
      <w:r w:rsidRPr="008C7261">
        <w:rPr>
          <w:lang w:val="en-GB"/>
        </w:rPr>
        <w:t xml:space="preserve">A run with 2 devices and 100 files per synchronization was mistakenly run with the tool emulating the system profiler instead of the actual system profiler. The difference in </w:t>
      </w:r>
      <w:r w:rsidR="00FE32EF" w:rsidRPr="008C7261">
        <w:rPr>
          <w:lang w:val="en-GB"/>
        </w:rPr>
        <w:t>CPU</w:t>
      </w:r>
      <w:r w:rsidRPr="008C7261">
        <w:rPr>
          <w:lang w:val="en-GB"/>
        </w:rPr>
        <w:t xml:space="preserve"> usage is huge</w:t>
      </w:r>
      <w:r w:rsidR="00FE32EF" w:rsidRPr="008C7261">
        <w:rPr>
          <w:lang w:val="en-GB"/>
        </w:rPr>
        <w:t>.</w:t>
      </w:r>
      <w:r w:rsidR="00673E73" w:rsidRPr="008C7261">
        <w:rPr>
          <w:lang w:val="en-GB"/>
        </w:rPr>
        <w:t xml:space="preserve"> </w:t>
      </w:r>
      <w:r w:rsidR="005D7813" w:rsidRPr="008C7261">
        <w:rPr>
          <w:lang w:val="en-GB"/>
        </w:rPr>
        <w:t>T</w:t>
      </w:r>
      <w:r w:rsidR="00FE32EF" w:rsidRPr="008C7261">
        <w:rPr>
          <w:lang w:val="en-GB"/>
        </w:rPr>
        <w:t xml:space="preserve">he </w:t>
      </w:r>
      <w:r w:rsidR="00673E73" w:rsidRPr="008C7261">
        <w:rPr>
          <w:lang w:val="en-GB"/>
        </w:rPr>
        <w:t>CPU usage when the actual system profiler is not running</w:t>
      </w:r>
      <w:r w:rsidR="00FE32EF" w:rsidRPr="008C7261">
        <w:rPr>
          <w:lang w:val="en-GB"/>
        </w:rPr>
        <w:t xml:space="preserve"> is much lower, </w:t>
      </w:r>
      <w:r w:rsidR="00E80F79" w:rsidRPr="008C7261">
        <w:rPr>
          <w:lang w:val="en-GB"/>
        </w:rPr>
        <w:t>while</w:t>
      </w:r>
      <w:r w:rsidR="00FE32EF" w:rsidRPr="008C7261">
        <w:rPr>
          <w:lang w:val="en-GB"/>
        </w:rPr>
        <w:t xml:space="preserve"> the memory usage is </w:t>
      </w:r>
      <w:r w:rsidR="00E80F79" w:rsidRPr="008C7261">
        <w:rPr>
          <w:lang w:val="en-GB"/>
        </w:rPr>
        <w:t>close to the same but</w:t>
      </w:r>
      <w:r w:rsidR="00FE32EF" w:rsidRPr="008C7261">
        <w:rPr>
          <w:lang w:val="en-GB"/>
        </w:rPr>
        <w:t xml:space="preserve"> more stable</w:t>
      </w:r>
      <w:r w:rsidR="00104B70" w:rsidRPr="008C7261">
        <w:rPr>
          <w:lang w:val="en-GB"/>
        </w:rPr>
        <w:t>. Note that this experiment crashed due to a timeout after synchronizing 8500 files</w:t>
      </w:r>
      <w:r w:rsidR="00041636" w:rsidRPr="008C7261">
        <w:rPr>
          <w:lang w:val="en-GB"/>
        </w:rPr>
        <w:t>, running much short of 20 minutes, and 200 synchronization operations</w:t>
      </w:r>
      <w:r w:rsidRPr="008C7261">
        <w:rPr>
          <w:lang w:val="en-GB"/>
        </w:rPr>
        <w:t>:</w:t>
      </w:r>
    </w:p>
    <w:p w14:paraId="323A0C05" w14:textId="77777777" w:rsidR="00B61FEF" w:rsidRPr="008C7261" w:rsidRDefault="00B61FEF" w:rsidP="00E90DDD">
      <w:pPr>
        <w:rPr>
          <w:lang w:val="en-GB"/>
        </w:rPr>
      </w:pPr>
    </w:p>
    <w:p w14:paraId="3B421E30" w14:textId="790E219C" w:rsidR="00E90DDD" w:rsidRPr="008C7261" w:rsidRDefault="00B0022B" w:rsidP="00B0022B">
      <w:pPr>
        <w:keepNext/>
        <w:jc w:val="center"/>
        <w:rPr>
          <w:lang w:val="en-GB"/>
        </w:rPr>
      </w:pPr>
      <w:r w:rsidRPr="008C7261">
        <w:rPr>
          <w:noProof/>
          <w:lang w:val="en-US" w:eastAsia="en-US"/>
        </w:rPr>
        <w:drawing>
          <wp:inline distT="0" distB="0" distL="0" distR="0" wp14:anchorId="2E2C5ACE" wp14:editId="6E0A083F">
            <wp:extent cx="5825490" cy="3460750"/>
            <wp:effectExtent l="0" t="0" r="16510" b="19050"/>
            <wp:docPr id="6" name="Chart 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4A86A789" w14:textId="7CEA671E" w:rsidR="00E90DDD" w:rsidRPr="008C7261" w:rsidRDefault="00E90DDD" w:rsidP="00E90DDD">
      <w:pPr>
        <w:pStyle w:val="Caption"/>
        <w:rPr>
          <w:lang w:val="en-GB"/>
        </w:rPr>
      </w:pPr>
      <w:bookmarkStart w:id="76" w:name="_Toc324689549"/>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4174DF">
        <w:rPr>
          <w:noProof/>
          <w:lang w:val="en-GB"/>
        </w:rPr>
        <w:t>25</w:t>
      </w:r>
      <w:r w:rsidRPr="008C7261">
        <w:rPr>
          <w:lang w:val="en-GB"/>
        </w:rPr>
        <w:fldChar w:fldCharType="end"/>
      </w:r>
      <w:r w:rsidRPr="008C7261">
        <w:rPr>
          <w:lang w:val="en-GB"/>
        </w:rPr>
        <w:t xml:space="preserve"> Default setup, two devices, </w:t>
      </w:r>
      <w:r w:rsidR="00096EEA" w:rsidRPr="008C7261">
        <w:rPr>
          <w:lang w:val="en-GB"/>
        </w:rPr>
        <w:t xml:space="preserve">real system profiler </w:t>
      </w:r>
      <w:r w:rsidR="0090166F" w:rsidRPr="008C7261">
        <w:rPr>
          <w:lang w:val="en-GB"/>
        </w:rPr>
        <w:t>versus</w:t>
      </w:r>
      <w:r w:rsidR="00096EEA" w:rsidRPr="008C7261">
        <w:rPr>
          <w:lang w:val="en-GB"/>
        </w:rPr>
        <w:t xml:space="preserve"> emulating system profiler</w:t>
      </w:r>
      <w:r w:rsidR="00B0022B" w:rsidRPr="008C7261">
        <w:rPr>
          <w:lang w:val="en-GB"/>
        </w:rPr>
        <w:t xml:space="preserve"> </w:t>
      </w:r>
      <w:r w:rsidRPr="008C7261">
        <w:rPr>
          <w:lang w:val="en-GB"/>
        </w:rPr>
        <w:t>- CPU usage when 100 files added per synchronization.</w:t>
      </w:r>
      <w:r w:rsidR="00BF63C5" w:rsidRPr="008C7261">
        <w:rPr>
          <w:lang w:val="en-GB"/>
        </w:rPr>
        <w:t xml:space="preserve"> (Note that the data for the real system profiler continues after 525 second</w:t>
      </w:r>
      <w:r w:rsidR="00E21379" w:rsidRPr="008C7261">
        <w:rPr>
          <w:lang w:val="en-GB"/>
        </w:rPr>
        <w:t>s</w:t>
      </w:r>
      <w:r w:rsidR="00BF63C5" w:rsidRPr="008C7261">
        <w:rPr>
          <w:lang w:val="en-GB"/>
        </w:rPr>
        <w:t xml:space="preserve">. You can see the </w:t>
      </w:r>
      <w:r w:rsidR="00126746" w:rsidRPr="008C7261">
        <w:rPr>
          <w:lang w:val="en-GB"/>
        </w:rPr>
        <w:t>data in its entirety in figure 20)</w:t>
      </w:r>
      <w:bookmarkEnd w:id="76"/>
    </w:p>
    <w:p w14:paraId="2EC84481" w14:textId="49657048" w:rsidR="009767B5" w:rsidRPr="008C7261" w:rsidRDefault="00C22C84" w:rsidP="00C22C84">
      <w:pPr>
        <w:keepNext/>
        <w:jc w:val="center"/>
        <w:rPr>
          <w:lang w:val="en-GB"/>
        </w:rPr>
      </w:pPr>
      <w:r w:rsidRPr="008C7261">
        <w:rPr>
          <w:noProof/>
          <w:lang w:val="en-US" w:eastAsia="en-US"/>
        </w:rPr>
        <w:lastRenderedPageBreak/>
        <w:drawing>
          <wp:inline distT="0" distB="0" distL="0" distR="0" wp14:anchorId="5391503F" wp14:editId="49197474">
            <wp:extent cx="5817870" cy="3425190"/>
            <wp:effectExtent l="0" t="0" r="24130" b="2921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62A98661" w14:textId="5DED52F8" w:rsidR="009767B5" w:rsidRPr="008C7261" w:rsidRDefault="009767B5" w:rsidP="009767B5">
      <w:pPr>
        <w:pStyle w:val="Caption"/>
        <w:rPr>
          <w:lang w:val="en-GB"/>
        </w:rPr>
      </w:pPr>
      <w:bookmarkStart w:id="77" w:name="_Toc324689550"/>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4174DF">
        <w:rPr>
          <w:noProof/>
          <w:lang w:val="en-GB"/>
        </w:rPr>
        <w:t>26</w:t>
      </w:r>
      <w:r w:rsidRPr="008C7261">
        <w:rPr>
          <w:lang w:val="en-GB"/>
        </w:rPr>
        <w:fldChar w:fldCharType="end"/>
      </w:r>
      <w:r w:rsidRPr="008C7261">
        <w:rPr>
          <w:lang w:val="en-GB"/>
        </w:rPr>
        <w:t xml:space="preserve"> Default setup, two devices, </w:t>
      </w:r>
      <w:r w:rsidR="00C95554" w:rsidRPr="008C7261">
        <w:rPr>
          <w:lang w:val="en-GB"/>
        </w:rPr>
        <w:t xml:space="preserve">real system profiler versus emulating system profiler </w:t>
      </w:r>
      <w:r w:rsidRPr="008C7261">
        <w:rPr>
          <w:lang w:val="en-GB"/>
        </w:rPr>
        <w:t>- Memory usage when 100 files added per synchronization</w:t>
      </w:r>
      <w:r w:rsidR="006D0051" w:rsidRPr="008C7261">
        <w:rPr>
          <w:lang w:val="en-GB"/>
        </w:rPr>
        <w:t>.</w:t>
      </w:r>
      <w:r w:rsidR="00585278" w:rsidRPr="008C7261">
        <w:rPr>
          <w:lang w:val="en-GB"/>
        </w:rPr>
        <w:t xml:space="preserve"> (Note that the data for the real system profiler continues after 525 second</w:t>
      </w:r>
      <w:r w:rsidR="00E21379" w:rsidRPr="008C7261">
        <w:rPr>
          <w:lang w:val="en-GB"/>
        </w:rPr>
        <w:t>s</w:t>
      </w:r>
      <w:r w:rsidR="00585278" w:rsidRPr="008C7261">
        <w:rPr>
          <w:lang w:val="en-GB"/>
        </w:rPr>
        <w:t>. You can see the data in its entirety in figure 23)</w:t>
      </w:r>
      <w:bookmarkEnd w:id="77"/>
    </w:p>
    <w:p w14:paraId="1DD53CDF" w14:textId="188CF4E8" w:rsidR="00356374" w:rsidRPr="008C7261" w:rsidRDefault="00356374" w:rsidP="00790A16">
      <w:pPr>
        <w:pStyle w:val="Heading4"/>
        <w:rPr>
          <w:lang w:val="en-GB"/>
        </w:rPr>
      </w:pPr>
      <w:r w:rsidRPr="008C7261">
        <w:rPr>
          <w:lang w:val="en-GB"/>
        </w:rPr>
        <w:t>Automatic Coordinator</w:t>
      </w:r>
    </w:p>
    <w:p w14:paraId="7D2A78D6" w14:textId="5099746E" w:rsidR="00112B21" w:rsidRPr="008C7261" w:rsidRDefault="003D68EE" w:rsidP="00112B21">
      <w:pPr>
        <w:rPr>
          <w:lang w:val="en-GB"/>
        </w:rPr>
      </w:pPr>
      <w:r w:rsidRPr="008C7261">
        <w:rPr>
          <w:lang w:val="en-GB"/>
        </w:rPr>
        <w:t>In this experiment t</w:t>
      </w:r>
      <w:r w:rsidR="00112B21" w:rsidRPr="008C7261">
        <w:rPr>
          <w:lang w:val="en-GB"/>
        </w:rPr>
        <w:t xml:space="preserve">he prototype is set to attempt to elect the best coordinator. Otherwise the </w:t>
      </w:r>
      <w:r w:rsidR="00046822" w:rsidRPr="008C7261">
        <w:rPr>
          <w:lang w:val="en-GB"/>
        </w:rPr>
        <w:t>environment</w:t>
      </w:r>
      <w:r w:rsidR="00112B21" w:rsidRPr="008C7261">
        <w:rPr>
          <w:lang w:val="en-GB"/>
        </w:rPr>
        <w:t xml:space="preserve"> is the same as in the previous test.</w:t>
      </w:r>
    </w:p>
    <w:p w14:paraId="6A5A0F5B" w14:textId="295E2286" w:rsidR="00B53542" w:rsidRPr="008C7261" w:rsidRDefault="00B53542" w:rsidP="00112B21">
      <w:pPr>
        <w:rPr>
          <w:lang w:val="en-GB"/>
        </w:rPr>
      </w:pPr>
      <w:r w:rsidRPr="008C7261">
        <w:rPr>
          <w:lang w:val="en-GB"/>
        </w:rPr>
        <w:t xml:space="preserve">The coordinator was set to the device at 8590 at </w:t>
      </w:r>
      <w:r w:rsidR="00660FD1" w:rsidRPr="008C7261">
        <w:rPr>
          <w:lang w:val="en-GB"/>
        </w:rPr>
        <w:t>start,</w:t>
      </w:r>
      <w:r w:rsidRPr="008C7261">
        <w:rPr>
          <w:lang w:val="en-GB"/>
        </w:rPr>
        <w:t xml:space="preserve"> as it was the first device running, but switched to 8591 after the </w:t>
      </w:r>
      <w:r w:rsidR="002A6FE2" w:rsidRPr="008C7261">
        <w:rPr>
          <w:lang w:val="en-GB"/>
        </w:rPr>
        <w:t xml:space="preserve">a few </w:t>
      </w:r>
      <w:r w:rsidRPr="008C7261">
        <w:rPr>
          <w:lang w:val="en-GB"/>
        </w:rPr>
        <w:t>file</w:t>
      </w:r>
      <w:r w:rsidR="002A6FE2" w:rsidRPr="008C7261">
        <w:rPr>
          <w:lang w:val="en-GB"/>
        </w:rPr>
        <w:t>s</w:t>
      </w:r>
      <w:r w:rsidRPr="008C7261">
        <w:rPr>
          <w:lang w:val="en-GB"/>
        </w:rPr>
        <w:t xml:space="preserve"> had been added to the system.</w:t>
      </w:r>
    </w:p>
    <w:p w14:paraId="2846C7EC" w14:textId="79C8CF4E" w:rsidR="005E5DF4" w:rsidRPr="008C7261" w:rsidRDefault="005E5DF4" w:rsidP="00112B21">
      <w:pPr>
        <w:rPr>
          <w:lang w:val="en-GB"/>
        </w:rPr>
      </w:pPr>
      <w:r w:rsidRPr="008C7261">
        <w:rPr>
          <w:lang w:val="en-GB"/>
        </w:rPr>
        <w:t xml:space="preserve">Only 295 files were added before problems </w:t>
      </w:r>
      <w:r w:rsidR="00F96565" w:rsidRPr="008C7261">
        <w:rPr>
          <w:lang w:val="en-GB"/>
        </w:rPr>
        <w:t>occurred</w:t>
      </w:r>
      <w:r w:rsidR="00C559F1" w:rsidRPr="008C7261">
        <w:rPr>
          <w:lang w:val="en-GB"/>
        </w:rPr>
        <w:t xml:space="preserve"> during the first test</w:t>
      </w:r>
      <w:r w:rsidRPr="008C7261">
        <w:rPr>
          <w:lang w:val="en-GB"/>
        </w:rPr>
        <w:t>. The daemon seemed to keep accepting requests</w:t>
      </w:r>
      <w:r w:rsidR="00962A11" w:rsidRPr="008C7261">
        <w:rPr>
          <w:lang w:val="en-GB"/>
        </w:rPr>
        <w:t xml:space="preserve"> and replying</w:t>
      </w:r>
      <w:r w:rsidRPr="008C7261">
        <w:rPr>
          <w:lang w:val="en-GB"/>
        </w:rPr>
        <w:t>, but it did not synchronize properly. The new files being added did not show up in the system.</w:t>
      </w:r>
      <w:r w:rsidR="00962A11" w:rsidRPr="008C7261">
        <w:rPr>
          <w:lang w:val="en-GB"/>
        </w:rPr>
        <w:t xml:space="preserve"> It is possible the function evaluating the coordinator got stuck and held the synchronization up, causing a complete halt in progress</w:t>
      </w:r>
      <w:r w:rsidR="00F31D73" w:rsidRPr="008C7261">
        <w:rPr>
          <w:lang w:val="en-GB"/>
        </w:rPr>
        <w:t xml:space="preserve"> other than communic</w:t>
      </w:r>
      <w:r w:rsidR="003B5493" w:rsidRPr="008C7261">
        <w:rPr>
          <w:lang w:val="en-GB"/>
        </w:rPr>
        <w:t>ations</w:t>
      </w:r>
      <w:r w:rsidR="00095FAF" w:rsidRPr="008C7261">
        <w:rPr>
          <w:lang w:val="en-GB"/>
        </w:rPr>
        <w:t xml:space="preserve"> (deadlock)</w:t>
      </w:r>
      <w:r w:rsidR="00962A11" w:rsidRPr="008C7261">
        <w:rPr>
          <w:lang w:val="en-GB"/>
        </w:rPr>
        <w:t>.</w:t>
      </w:r>
      <w:r w:rsidR="007145BC" w:rsidRPr="008C7261">
        <w:rPr>
          <w:lang w:val="en-GB"/>
        </w:rPr>
        <w:t xml:space="preserve"> The same bug occurred when adding 5</w:t>
      </w:r>
      <w:r w:rsidR="005F0D5D" w:rsidRPr="008C7261">
        <w:rPr>
          <w:lang w:val="en-GB"/>
        </w:rPr>
        <w:t xml:space="preserve"> and 100</w:t>
      </w:r>
      <w:r w:rsidR="007145BC" w:rsidRPr="008C7261">
        <w:rPr>
          <w:lang w:val="en-GB"/>
        </w:rPr>
        <w:t xml:space="preserve"> files too, but </w:t>
      </w:r>
      <w:r w:rsidR="00BB6726" w:rsidRPr="008C7261">
        <w:rPr>
          <w:lang w:val="en-GB"/>
        </w:rPr>
        <w:t xml:space="preserve">this time </w:t>
      </w:r>
      <w:r w:rsidR="007145BC" w:rsidRPr="008C7261">
        <w:rPr>
          <w:lang w:val="en-GB"/>
        </w:rPr>
        <w:t xml:space="preserve">1445 </w:t>
      </w:r>
      <w:r w:rsidR="00006DF5" w:rsidRPr="008C7261">
        <w:rPr>
          <w:lang w:val="en-GB"/>
        </w:rPr>
        <w:t xml:space="preserve">and 5300 </w:t>
      </w:r>
      <w:r w:rsidR="007145BC" w:rsidRPr="008C7261">
        <w:rPr>
          <w:lang w:val="en-GB"/>
        </w:rPr>
        <w:t xml:space="preserve">files were </w:t>
      </w:r>
      <w:r w:rsidR="00006DF5" w:rsidRPr="008C7261">
        <w:rPr>
          <w:lang w:val="en-GB"/>
        </w:rPr>
        <w:t>correctly synchronized before it locked down.</w:t>
      </w:r>
      <w:r w:rsidR="00380469" w:rsidRPr="008C7261">
        <w:rPr>
          <w:lang w:val="en-GB"/>
        </w:rPr>
        <w:t xml:space="preserve"> The limit on concurrently open files was set to 4096 in this test too, as the limit would otherwise be reached very quickly.</w:t>
      </w:r>
    </w:p>
    <w:p w14:paraId="5EE26F88" w14:textId="77777777" w:rsidR="007145BC" w:rsidRPr="008C7261" w:rsidRDefault="007145BC" w:rsidP="00112B21">
      <w:pPr>
        <w:rPr>
          <w:lang w:val="en-GB"/>
        </w:rPr>
      </w:pPr>
    </w:p>
    <w:p w14:paraId="76045D7F" w14:textId="77777777" w:rsidR="00D82C0A" w:rsidRPr="008C7261" w:rsidRDefault="00D82C0A" w:rsidP="00D82C0A">
      <w:pPr>
        <w:rPr>
          <w:lang w:val="en-GB"/>
        </w:rPr>
      </w:pPr>
      <w:r w:rsidRPr="008C7261">
        <w:rPr>
          <w:lang w:val="en-GB"/>
        </w:rPr>
        <w:t>The following graphs show CPU usage in percentage, memory usage in kilobytes, and bytes sent and received per second over the course of the test.</w:t>
      </w:r>
    </w:p>
    <w:p w14:paraId="3819B3DB" w14:textId="77777777" w:rsidR="00B60AA3" w:rsidRPr="008C7261" w:rsidRDefault="00B60AA3" w:rsidP="00D82C0A">
      <w:pPr>
        <w:rPr>
          <w:lang w:val="en-GB"/>
        </w:rPr>
      </w:pPr>
    </w:p>
    <w:p w14:paraId="26737F54" w14:textId="722C898E" w:rsidR="000E715A" w:rsidRPr="008C7261" w:rsidRDefault="00145093" w:rsidP="000E715A">
      <w:pPr>
        <w:keepNext/>
        <w:rPr>
          <w:lang w:val="en-GB"/>
        </w:rPr>
      </w:pPr>
      <w:r w:rsidRPr="008C7261">
        <w:rPr>
          <w:noProof/>
          <w:lang w:val="en-US" w:eastAsia="en-US"/>
        </w:rPr>
        <w:lastRenderedPageBreak/>
        <w:drawing>
          <wp:inline distT="0" distB="0" distL="0" distR="0" wp14:anchorId="31A5F5A3" wp14:editId="5A86927B">
            <wp:extent cx="5825490" cy="2510790"/>
            <wp:effectExtent l="0" t="0" r="16510" b="29210"/>
            <wp:docPr id="30" name="Chart 30"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7513B2C1" w14:textId="23282011" w:rsidR="007F500B" w:rsidRPr="008C7261" w:rsidRDefault="000E715A" w:rsidP="000E715A">
      <w:pPr>
        <w:pStyle w:val="Caption"/>
        <w:rPr>
          <w:lang w:val="en-GB"/>
        </w:rPr>
      </w:pPr>
      <w:bookmarkStart w:id="78" w:name="_Toc324689551"/>
      <w:r w:rsidRPr="008C7261">
        <w:rPr>
          <w:lang w:val="en-GB"/>
        </w:rPr>
        <w:t xml:space="preserve">Figure </w:t>
      </w:r>
      <w:r w:rsidR="004D1D67" w:rsidRPr="008C7261">
        <w:rPr>
          <w:lang w:val="en-GB"/>
        </w:rPr>
        <w:fldChar w:fldCharType="begin"/>
      </w:r>
      <w:r w:rsidR="004D1D67" w:rsidRPr="008C7261">
        <w:rPr>
          <w:lang w:val="en-GB"/>
        </w:rPr>
        <w:instrText xml:space="preserve"> SEQ Figure \* ARABIC </w:instrText>
      </w:r>
      <w:r w:rsidR="004D1D67" w:rsidRPr="008C7261">
        <w:rPr>
          <w:lang w:val="en-GB"/>
        </w:rPr>
        <w:fldChar w:fldCharType="separate"/>
      </w:r>
      <w:r w:rsidR="004174DF">
        <w:rPr>
          <w:noProof/>
          <w:lang w:val="en-GB"/>
        </w:rPr>
        <w:t>27</w:t>
      </w:r>
      <w:r w:rsidR="004D1D67" w:rsidRPr="008C7261">
        <w:rPr>
          <w:lang w:val="en-GB"/>
        </w:rPr>
        <w:fldChar w:fldCharType="end"/>
      </w:r>
      <w:r w:rsidRPr="008C7261">
        <w:rPr>
          <w:lang w:val="en-GB"/>
        </w:rPr>
        <w:t xml:space="preserve"> </w:t>
      </w:r>
      <w:r w:rsidR="00163934" w:rsidRPr="008C7261">
        <w:rPr>
          <w:lang w:val="en-GB"/>
        </w:rPr>
        <w:t>Automatic coordinator, two devices - CPU usage when o</w:t>
      </w:r>
      <w:r w:rsidRPr="008C7261">
        <w:rPr>
          <w:lang w:val="en-GB"/>
        </w:rPr>
        <w:t>ne file added per synchronization</w:t>
      </w:r>
      <w:bookmarkEnd w:id="78"/>
    </w:p>
    <w:p w14:paraId="3ED4A65B" w14:textId="1ECE07CF" w:rsidR="00ED071A" w:rsidRPr="008C7261" w:rsidRDefault="002461D2" w:rsidP="00ED071A">
      <w:pPr>
        <w:keepNext/>
        <w:rPr>
          <w:lang w:val="en-GB"/>
        </w:rPr>
      </w:pPr>
      <w:r w:rsidRPr="008C7261">
        <w:rPr>
          <w:noProof/>
          <w:lang w:val="en-US" w:eastAsia="en-US"/>
        </w:rPr>
        <w:drawing>
          <wp:inline distT="0" distB="0" distL="0" distR="0" wp14:anchorId="610E5F9F" wp14:editId="7C896451">
            <wp:extent cx="5825490" cy="2510790"/>
            <wp:effectExtent l="0" t="0" r="16510" b="29210"/>
            <wp:docPr id="34" name="Chart 34"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4C577841" w14:textId="17ACC859" w:rsidR="007D7BE5" w:rsidRPr="008C7261" w:rsidRDefault="00ED071A" w:rsidP="00ED071A">
      <w:pPr>
        <w:pStyle w:val="Caption"/>
        <w:rPr>
          <w:lang w:val="en-GB"/>
        </w:rPr>
      </w:pPr>
      <w:bookmarkStart w:id="79" w:name="_Toc324689552"/>
      <w:r w:rsidRPr="008C7261">
        <w:rPr>
          <w:lang w:val="en-GB"/>
        </w:rPr>
        <w:t xml:space="preserve">Figure </w:t>
      </w:r>
      <w:r w:rsidR="004D1D67" w:rsidRPr="008C7261">
        <w:rPr>
          <w:lang w:val="en-GB"/>
        </w:rPr>
        <w:fldChar w:fldCharType="begin"/>
      </w:r>
      <w:r w:rsidR="004D1D67" w:rsidRPr="008C7261">
        <w:rPr>
          <w:lang w:val="en-GB"/>
        </w:rPr>
        <w:instrText xml:space="preserve"> SEQ Figure \* ARABIC </w:instrText>
      </w:r>
      <w:r w:rsidR="004D1D67" w:rsidRPr="008C7261">
        <w:rPr>
          <w:lang w:val="en-GB"/>
        </w:rPr>
        <w:fldChar w:fldCharType="separate"/>
      </w:r>
      <w:r w:rsidR="004174DF">
        <w:rPr>
          <w:noProof/>
          <w:lang w:val="en-GB"/>
        </w:rPr>
        <w:t>28</w:t>
      </w:r>
      <w:r w:rsidR="004D1D67" w:rsidRPr="008C7261">
        <w:rPr>
          <w:lang w:val="en-GB"/>
        </w:rPr>
        <w:fldChar w:fldCharType="end"/>
      </w:r>
      <w:r w:rsidRPr="008C7261">
        <w:rPr>
          <w:lang w:val="en-GB"/>
        </w:rPr>
        <w:t xml:space="preserve"> </w:t>
      </w:r>
      <w:r w:rsidR="00311BDF" w:rsidRPr="008C7261">
        <w:rPr>
          <w:lang w:val="en-GB"/>
        </w:rPr>
        <w:t>Automatic coordinator, two devices - CPU usage when f</w:t>
      </w:r>
      <w:r w:rsidRPr="008C7261">
        <w:rPr>
          <w:lang w:val="en-GB"/>
        </w:rPr>
        <w:t>ive files added per synchronization</w:t>
      </w:r>
      <w:bookmarkEnd w:id="79"/>
    </w:p>
    <w:p w14:paraId="4EBBFCAF" w14:textId="1210CA7D" w:rsidR="002E18F5" w:rsidRPr="008C7261" w:rsidRDefault="00025758" w:rsidP="002E18F5">
      <w:pPr>
        <w:keepNext/>
        <w:rPr>
          <w:lang w:val="en-GB"/>
        </w:rPr>
      </w:pPr>
      <w:r w:rsidRPr="008C7261">
        <w:rPr>
          <w:noProof/>
          <w:lang w:val="en-US" w:eastAsia="en-US"/>
        </w:rPr>
        <w:drawing>
          <wp:inline distT="0" distB="0" distL="0" distR="0" wp14:anchorId="2934C5E0" wp14:editId="0E11955A">
            <wp:extent cx="5825490" cy="2574290"/>
            <wp:effectExtent l="0" t="0" r="16510" b="16510"/>
            <wp:docPr id="39" name="Chart 3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1624FE1A" w14:textId="5A8EBA20" w:rsidR="002E18F5" w:rsidRPr="008C7261" w:rsidRDefault="002E18F5" w:rsidP="002E18F5">
      <w:pPr>
        <w:pStyle w:val="Caption"/>
        <w:rPr>
          <w:lang w:val="en-GB"/>
        </w:rPr>
      </w:pPr>
      <w:bookmarkStart w:id="80" w:name="_Toc324689553"/>
      <w:r w:rsidRPr="008C7261">
        <w:rPr>
          <w:lang w:val="en-GB"/>
        </w:rPr>
        <w:t xml:space="preserve">Figure </w:t>
      </w:r>
      <w:r w:rsidR="004D1D67" w:rsidRPr="008C7261">
        <w:rPr>
          <w:lang w:val="en-GB"/>
        </w:rPr>
        <w:fldChar w:fldCharType="begin"/>
      </w:r>
      <w:r w:rsidR="004D1D67" w:rsidRPr="008C7261">
        <w:rPr>
          <w:lang w:val="en-GB"/>
        </w:rPr>
        <w:instrText xml:space="preserve"> SEQ Figure \* ARABIC </w:instrText>
      </w:r>
      <w:r w:rsidR="004D1D67" w:rsidRPr="008C7261">
        <w:rPr>
          <w:lang w:val="en-GB"/>
        </w:rPr>
        <w:fldChar w:fldCharType="separate"/>
      </w:r>
      <w:r w:rsidR="004174DF">
        <w:rPr>
          <w:noProof/>
          <w:lang w:val="en-GB"/>
        </w:rPr>
        <w:t>29</w:t>
      </w:r>
      <w:r w:rsidR="004D1D67" w:rsidRPr="008C7261">
        <w:rPr>
          <w:lang w:val="en-GB"/>
        </w:rPr>
        <w:fldChar w:fldCharType="end"/>
      </w:r>
      <w:r w:rsidRPr="008C7261">
        <w:rPr>
          <w:lang w:val="en-GB"/>
        </w:rPr>
        <w:t xml:space="preserve"> </w:t>
      </w:r>
      <w:r w:rsidR="00311BDF" w:rsidRPr="008C7261">
        <w:rPr>
          <w:lang w:val="en-GB"/>
        </w:rPr>
        <w:t xml:space="preserve">Automatic coordinator, two devices - CPU usage when </w:t>
      </w:r>
      <w:r w:rsidRPr="008C7261">
        <w:rPr>
          <w:lang w:val="en-GB"/>
        </w:rPr>
        <w:t>100 files added per synchronization</w:t>
      </w:r>
      <w:bookmarkEnd w:id="80"/>
    </w:p>
    <w:p w14:paraId="2BC4287F" w14:textId="159B16FC" w:rsidR="000E715A" w:rsidRPr="008C7261" w:rsidRDefault="00E75FF9" w:rsidP="000E715A">
      <w:pPr>
        <w:keepNext/>
        <w:rPr>
          <w:lang w:val="en-GB"/>
        </w:rPr>
      </w:pPr>
      <w:r w:rsidRPr="008C7261">
        <w:rPr>
          <w:noProof/>
          <w:lang w:val="en-US" w:eastAsia="en-US"/>
        </w:rPr>
        <w:lastRenderedPageBreak/>
        <w:drawing>
          <wp:inline distT="0" distB="0" distL="0" distR="0" wp14:anchorId="79CD6CED" wp14:editId="328DE6A2">
            <wp:extent cx="5825490" cy="2597150"/>
            <wp:effectExtent l="0" t="0" r="16510" b="19050"/>
            <wp:docPr id="31" name="Chart 3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7F233416" w14:textId="2DBCA808" w:rsidR="005E2677" w:rsidRPr="008C7261" w:rsidRDefault="000E715A" w:rsidP="000E715A">
      <w:pPr>
        <w:pStyle w:val="Caption"/>
        <w:rPr>
          <w:lang w:val="en-GB"/>
        </w:rPr>
      </w:pPr>
      <w:bookmarkStart w:id="81" w:name="_Toc324689554"/>
      <w:r w:rsidRPr="008C7261">
        <w:rPr>
          <w:lang w:val="en-GB"/>
        </w:rPr>
        <w:t xml:space="preserve">Figure </w:t>
      </w:r>
      <w:r w:rsidR="004D1D67" w:rsidRPr="008C7261">
        <w:rPr>
          <w:lang w:val="en-GB"/>
        </w:rPr>
        <w:fldChar w:fldCharType="begin"/>
      </w:r>
      <w:r w:rsidR="004D1D67" w:rsidRPr="008C7261">
        <w:rPr>
          <w:lang w:val="en-GB"/>
        </w:rPr>
        <w:instrText xml:space="preserve"> SEQ Figure \* ARABIC </w:instrText>
      </w:r>
      <w:r w:rsidR="004D1D67" w:rsidRPr="008C7261">
        <w:rPr>
          <w:lang w:val="en-GB"/>
        </w:rPr>
        <w:fldChar w:fldCharType="separate"/>
      </w:r>
      <w:r w:rsidR="004174DF">
        <w:rPr>
          <w:noProof/>
          <w:lang w:val="en-GB"/>
        </w:rPr>
        <w:t>30</w:t>
      </w:r>
      <w:r w:rsidR="004D1D67" w:rsidRPr="008C7261">
        <w:rPr>
          <w:lang w:val="en-GB"/>
        </w:rPr>
        <w:fldChar w:fldCharType="end"/>
      </w:r>
      <w:r w:rsidRPr="008C7261">
        <w:rPr>
          <w:lang w:val="en-GB"/>
        </w:rPr>
        <w:t xml:space="preserve"> </w:t>
      </w:r>
      <w:r w:rsidR="00B331D0" w:rsidRPr="008C7261">
        <w:rPr>
          <w:lang w:val="en-GB"/>
        </w:rPr>
        <w:t>Automatic coordinator, two devices - Memory usage when o</w:t>
      </w:r>
      <w:r w:rsidRPr="008C7261">
        <w:rPr>
          <w:lang w:val="en-GB"/>
        </w:rPr>
        <w:t>ne file added per synchronization</w:t>
      </w:r>
      <w:bookmarkEnd w:id="81"/>
    </w:p>
    <w:p w14:paraId="2F62FEB4" w14:textId="3826A058" w:rsidR="00501904" w:rsidRPr="008C7261" w:rsidRDefault="00B61E8B" w:rsidP="00501904">
      <w:pPr>
        <w:keepNext/>
        <w:rPr>
          <w:lang w:val="en-GB"/>
        </w:rPr>
      </w:pPr>
      <w:r w:rsidRPr="008C7261">
        <w:rPr>
          <w:noProof/>
          <w:lang w:val="en-US" w:eastAsia="en-US"/>
        </w:rPr>
        <w:drawing>
          <wp:inline distT="0" distB="0" distL="0" distR="0" wp14:anchorId="3CE213B4" wp14:editId="3EF69BB9">
            <wp:extent cx="5825490" cy="2510790"/>
            <wp:effectExtent l="0" t="0" r="16510" b="29210"/>
            <wp:docPr id="35" name="Chart 3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1DA79259" w14:textId="251A1E05" w:rsidR="00941E14" w:rsidRPr="008C7261" w:rsidRDefault="00501904" w:rsidP="00501904">
      <w:pPr>
        <w:pStyle w:val="Caption"/>
        <w:rPr>
          <w:lang w:val="en-GB"/>
        </w:rPr>
      </w:pPr>
      <w:bookmarkStart w:id="82" w:name="_Toc324689555"/>
      <w:r w:rsidRPr="008C7261">
        <w:rPr>
          <w:lang w:val="en-GB"/>
        </w:rPr>
        <w:t xml:space="preserve">Figure </w:t>
      </w:r>
      <w:r w:rsidR="004D1D67" w:rsidRPr="008C7261">
        <w:rPr>
          <w:lang w:val="en-GB"/>
        </w:rPr>
        <w:fldChar w:fldCharType="begin"/>
      </w:r>
      <w:r w:rsidR="004D1D67" w:rsidRPr="008C7261">
        <w:rPr>
          <w:lang w:val="en-GB"/>
        </w:rPr>
        <w:instrText xml:space="preserve"> SEQ Figure \* ARABIC </w:instrText>
      </w:r>
      <w:r w:rsidR="004D1D67" w:rsidRPr="008C7261">
        <w:rPr>
          <w:lang w:val="en-GB"/>
        </w:rPr>
        <w:fldChar w:fldCharType="separate"/>
      </w:r>
      <w:r w:rsidR="004174DF">
        <w:rPr>
          <w:noProof/>
          <w:lang w:val="en-GB"/>
        </w:rPr>
        <w:t>31</w:t>
      </w:r>
      <w:r w:rsidR="004D1D67" w:rsidRPr="008C7261">
        <w:rPr>
          <w:lang w:val="en-GB"/>
        </w:rPr>
        <w:fldChar w:fldCharType="end"/>
      </w:r>
      <w:r w:rsidRPr="008C7261">
        <w:rPr>
          <w:lang w:val="en-GB"/>
        </w:rPr>
        <w:t xml:space="preserve"> </w:t>
      </w:r>
      <w:r w:rsidR="002F6B62" w:rsidRPr="008C7261">
        <w:rPr>
          <w:lang w:val="en-GB"/>
        </w:rPr>
        <w:t>Automatic coordinator, two devices - Memory usage when f</w:t>
      </w:r>
      <w:r w:rsidRPr="008C7261">
        <w:rPr>
          <w:lang w:val="en-GB"/>
        </w:rPr>
        <w:t>ive files added per synchronization</w:t>
      </w:r>
      <w:bookmarkEnd w:id="82"/>
    </w:p>
    <w:p w14:paraId="337C6C48" w14:textId="18457F11" w:rsidR="0080474E" w:rsidRPr="008C7261" w:rsidRDefault="00D10B4A" w:rsidP="0080474E">
      <w:pPr>
        <w:keepNext/>
        <w:rPr>
          <w:lang w:val="en-GB"/>
        </w:rPr>
      </w:pPr>
      <w:r w:rsidRPr="008C7261">
        <w:rPr>
          <w:noProof/>
          <w:lang w:val="en-US" w:eastAsia="en-US"/>
        </w:rPr>
        <w:drawing>
          <wp:inline distT="0" distB="0" distL="0" distR="0" wp14:anchorId="3D286427" wp14:editId="296DE62B">
            <wp:extent cx="5825490" cy="2574290"/>
            <wp:effectExtent l="0" t="0" r="16510" b="16510"/>
            <wp:docPr id="49" name="Chart 4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3F69932D" w14:textId="6D7E4A42" w:rsidR="00300533" w:rsidRPr="008C7261" w:rsidRDefault="0080474E" w:rsidP="00511C5D">
      <w:pPr>
        <w:pStyle w:val="Caption"/>
        <w:rPr>
          <w:lang w:val="en-GB"/>
        </w:rPr>
      </w:pPr>
      <w:bookmarkStart w:id="83" w:name="_Toc324689556"/>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4174DF">
        <w:rPr>
          <w:noProof/>
          <w:lang w:val="en-GB"/>
        </w:rPr>
        <w:t>32</w:t>
      </w:r>
      <w:r w:rsidRPr="008C7261">
        <w:rPr>
          <w:lang w:val="en-GB"/>
        </w:rPr>
        <w:fldChar w:fldCharType="end"/>
      </w:r>
      <w:r w:rsidRPr="008C7261">
        <w:rPr>
          <w:lang w:val="en-GB"/>
        </w:rPr>
        <w:t xml:space="preserve"> </w:t>
      </w:r>
      <w:r w:rsidR="007C2A6E" w:rsidRPr="008C7261">
        <w:rPr>
          <w:lang w:val="en-GB"/>
        </w:rPr>
        <w:t xml:space="preserve">Automatic coordinator, two devices - Memory usage when </w:t>
      </w:r>
      <w:r w:rsidRPr="008C7261">
        <w:rPr>
          <w:lang w:val="en-GB"/>
        </w:rPr>
        <w:t>100 files added per synchronization</w:t>
      </w:r>
      <w:bookmarkEnd w:id="83"/>
    </w:p>
    <w:p w14:paraId="3A6480A3" w14:textId="004DEB3F" w:rsidR="004649E8" w:rsidRPr="008C7261" w:rsidRDefault="004D29B6" w:rsidP="00E544D2">
      <w:pPr>
        <w:keepNext/>
        <w:jc w:val="center"/>
        <w:rPr>
          <w:lang w:val="en-GB"/>
        </w:rPr>
      </w:pPr>
      <w:r w:rsidRPr="008C7261">
        <w:rPr>
          <w:noProof/>
          <w:lang w:val="en-US" w:eastAsia="en-US"/>
        </w:rPr>
        <w:lastRenderedPageBreak/>
        <w:drawing>
          <wp:inline distT="0" distB="0" distL="0" distR="0" wp14:anchorId="48467460" wp14:editId="100742F0">
            <wp:extent cx="5817870" cy="2332990"/>
            <wp:effectExtent l="0" t="0" r="24130" b="29210"/>
            <wp:docPr id="95" name="Chart 95"/>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503FEEDA" w14:textId="37C94F64" w:rsidR="00300533" w:rsidRPr="008C7261" w:rsidRDefault="004649E8" w:rsidP="004649E8">
      <w:pPr>
        <w:pStyle w:val="Caption"/>
        <w:rPr>
          <w:lang w:val="en-GB"/>
        </w:rPr>
      </w:pPr>
      <w:bookmarkStart w:id="84" w:name="_Toc324689557"/>
      <w:r w:rsidRPr="008C7261">
        <w:rPr>
          <w:lang w:val="en-GB"/>
        </w:rPr>
        <w:t xml:space="preserve">Figure </w:t>
      </w:r>
      <w:r w:rsidR="004D1D67" w:rsidRPr="008C7261">
        <w:rPr>
          <w:lang w:val="en-GB"/>
        </w:rPr>
        <w:fldChar w:fldCharType="begin"/>
      </w:r>
      <w:r w:rsidR="004D1D67" w:rsidRPr="008C7261">
        <w:rPr>
          <w:lang w:val="en-GB"/>
        </w:rPr>
        <w:instrText xml:space="preserve"> SEQ Figure \* ARABIC </w:instrText>
      </w:r>
      <w:r w:rsidR="004D1D67" w:rsidRPr="008C7261">
        <w:rPr>
          <w:lang w:val="en-GB"/>
        </w:rPr>
        <w:fldChar w:fldCharType="separate"/>
      </w:r>
      <w:r w:rsidR="004174DF">
        <w:rPr>
          <w:noProof/>
          <w:lang w:val="en-GB"/>
        </w:rPr>
        <w:t>33</w:t>
      </w:r>
      <w:r w:rsidR="004D1D67" w:rsidRPr="008C7261">
        <w:rPr>
          <w:lang w:val="en-GB"/>
        </w:rPr>
        <w:fldChar w:fldCharType="end"/>
      </w:r>
      <w:r w:rsidRPr="008C7261">
        <w:rPr>
          <w:lang w:val="en-GB"/>
        </w:rPr>
        <w:t xml:space="preserve"> </w:t>
      </w:r>
      <w:r w:rsidR="000648AD" w:rsidRPr="008C7261">
        <w:rPr>
          <w:lang w:val="en-GB"/>
        </w:rPr>
        <w:t xml:space="preserve">Automatic coordinator, two devices - Network traffic when </w:t>
      </w:r>
      <w:r w:rsidR="0055151F" w:rsidRPr="008C7261">
        <w:rPr>
          <w:lang w:val="en-GB"/>
        </w:rPr>
        <w:t>100, 5 and 1</w:t>
      </w:r>
      <w:r w:rsidRPr="008C7261">
        <w:rPr>
          <w:lang w:val="en-GB"/>
        </w:rPr>
        <w:t xml:space="preserve"> file</w:t>
      </w:r>
      <w:r w:rsidR="00F428BE" w:rsidRPr="008C7261">
        <w:rPr>
          <w:lang w:val="en-GB"/>
        </w:rPr>
        <w:t>(</w:t>
      </w:r>
      <w:r w:rsidR="0055151F" w:rsidRPr="008C7261">
        <w:rPr>
          <w:lang w:val="en-GB"/>
        </w:rPr>
        <w:t>s</w:t>
      </w:r>
      <w:r w:rsidR="00F428BE" w:rsidRPr="008C7261">
        <w:rPr>
          <w:lang w:val="en-GB"/>
        </w:rPr>
        <w:t>)</w:t>
      </w:r>
      <w:r w:rsidRPr="008C7261">
        <w:rPr>
          <w:lang w:val="en-GB"/>
        </w:rPr>
        <w:t xml:space="preserve"> added per synchronization</w:t>
      </w:r>
      <w:bookmarkEnd w:id="84"/>
    </w:p>
    <w:p w14:paraId="6CD71127" w14:textId="2D09C3F0" w:rsidR="009C2011" w:rsidRPr="008C7261" w:rsidRDefault="009C2011" w:rsidP="009C2011">
      <w:pPr>
        <w:rPr>
          <w:lang w:val="en-GB"/>
        </w:rPr>
      </w:pPr>
      <w:r w:rsidRPr="008C7261">
        <w:rPr>
          <w:lang w:val="en-GB"/>
        </w:rPr>
        <w:t>It is interesting that this experiment seems to show no increase in CPU usage from the previous experiment, just a more unpredictable pattern in the pea</w:t>
      </w:r>
      <w:r w:rsidR="00C307E1" w:rsidRPr="008C7261">
        <w:rPr>
          <w:lang w:val="en-GB"/>
        </w:rPr>
        <w:t>ks, but this could possible be blamed on the short run time</w:t>
      </w:r>
      <w:r w:rsidR="00FB3B46" w:rsidRPr="008C7261">
        <w:rPr>
          <w:lang w:val="en-GB"/>
        </w:rPr>
        <w:t>, giving to little data to get a proper pattern</w:t>
      </w:r>
      <w:r w:rsidR="00C307E1" w:rsidRPr="008C7261">
        <w:rPr>
          <w:lang w:val="en-GB"/>
        </w:rPr>
        <w:t>.</w:t>
      </w:r>
    </w:p>
    <w:p w14:paraId="10B230C4" w14:textId="788DDDC1" w:rsidR="009A1615" w:rsidRPr="008C7261" w:rsidRDefault="00EF122A" w:rsidP="00B141FD">
      <w:pPr>
        <w:rPr>
          <w:lang w:val="en-GB"/>
        </w:rPr>
      </w:pPr>
      <w:r w:rsidRPr="008C7261">
        <w:rPr>
          <w:lang w:val="en-GB"/>
        </w:rPr>
        <w:t xml:space="preserve">The </w:t>
      </w:r>
      <w:r w:rsidR="002220A4" w:rsidRPr="008C7261">
        <w:rPr>
          <w:lang w:val="en-GB"/>
        </w:rPr>
        <w:t>correlation</w:t>
      </w:r>
      <w:r w:rsidRPr="008C7261">
        <w:rPr>
          <w:lang w:val="en-GB"/>
        </w:rPr>
        <w:t xml:space="preserve"> between traffic and number of files clearly continue</w:t>
      </w:r>
      <w:r w:rsidR="00C232E4" w:rsidRPr="008C7261">
        <w:rPr>
          <w:lang w:val="en-GB"/>
        </w:rPr>
        <w:t>s, but the increase in memory seem</w:t>
      </w:r>
      <w:r w:rsidR="002220A4" w:rsidRPr="008C7261">
        <w:rPr>
          <w:lang w:val="en-GB"/>
        </w:rPr>
        <w:t>s</w:t>
      </w:r>
      <w:r w:rsidR="00C232E4" w:rsidRPr="008C7261">
        <w:rPr>
          <w:lang w:val="en-GB"/>
        </w:rPr>
        <w:t xml:space="preserve"> less marked, though there is still a </w:t>
      </w:r>
      <w:r w:rsidR="002220A4" w:rsidRPr="008C7261">
        <w:rPr>
          <w:lang w:val="en-GB"/>
        </w:rPr>
        <w:t>correlation</w:t>
      </w:r>
      <w:r w:rsidR="00C232E4" w:rsidRPr="008C7261">
        <w:rPr>
          <w:lang w:val="en-GB"/>
        </w:rPr>
        <w:t>.</w:t>
      </w:r>
      <w:r w:rsidR="005C5048" w:rsidRPr="008C7261">
        <w:rPr>
          <w:lang w:val="en-GB"/>
        </w:rPr>
        <w:t xml:space="preserve"> It does look like the memory usage have increased a lot when running with the</w:t>
      </w:r>
      <w:r w:rsidR="00374C64" w:rsidRPr="008C7261">
        <w:rPr>
          <w:lang w:val="en-GB"/>
        </w:rPr>
        <w:t xml:space="preserve"> automatic coordinator election, which makes the difference in memory usage between </w:t>
      </w:r>
      <w:r w:rsidR="00F3647D" w:rsidRPr="008C7261">
        <w:rPr>
          <w:lang w:val="en-GB"/>
        </w:rPr>
        <w:t>the test scenarios seem smaller.</w:t>
      </w:r>
    </w:p>
    <w:p w14:paraId="7D8FC13C" w14:textId="6B3F2A93" w:rsidR="00247DC3" w:rsidRPr="008C7261" w:rsidRDefault="00247DC3" w:rsidP="00790A16">
      <w:pPr>
        <w:pStyle w:val="Heading4"/>
        <w:rPr>
          <w:lang w:val="en-GB"/>
        </w:rPr>
      </w:pPr>
      <w:r w:rsidRPr="008C7261">
        <w:rPr>
          <w:lang w:val="en-GB"/>
        </w:rPr>
        <w:t>3G</w:t>
      </w:r>
    </w:p>
    <w:p w14:paraId="3B472DDB" w14:textId="403FB585" w:rsidR="00910DC1" w:rsidRPr="008C7261" w:rsidRDefault="00910DC1" w:rsidP="00247DC3">
      <w:pPr>
        <w:rPr>
          <w:lang w:val="en-GB"/>
        </w:rPr>
      </w:pPr>
      <w:r w:rsidRPr="008C7261">
        <w:rPr>
          <w:lang w:val="en-GB"/>
        </w:rPr>
        <w:t xml:space="preserve">The network is severely limited in this </w:t>
      </w:r>
      <w:r w:rsidR="001F0328" w:rsidRPr="008C7261">
        <w:rPr>
          <w:lang w:val="en-GB"/>
        </w:rPr>
        <w:t>experiment</w:t>
      </w:r>
      <w:r w:rsidRPr="008C7261">
        <w:rPr>
          <w:lang w:val="en-GB"/>
        </w:rPr>
        <w:t>. The Network Link Conditioner is set to 3G mode, which means the following rules apply;</w:t>
      </w:r>
    </w:p>
    <w:p w14:paraId="5F89645E" w14:textId="77777777" w:rsidR="00C3116D" w:rsidRPr="008C7261" w:rsidRDefault="00C3116D" w:rsidP="00247DC3">
      <w:pPr>
        <w:rPr>
          <w:lang w:val="en-GB"/>
        </w:rPr>
      </w:pPr>
    </w:p>
    <w:p w14:paraId="5B9AE795" w14:textId="671D8EB7" w:rsidR="00910DC1" w:rsidRPr="008C7261" w:rsidRDefault="00910DC1" w:rsidP="00247DC3">
      <w:pPr>
        <w:rPr>
          <w:lang w:val="en-GB"/>
        </w:rPr>
      </w:pPr>
      <w:r w:rsidRPr="008C7261">
        <w:rPr>
          <w:lang w:val="en-GB"/>
        </w:rPr>
        <w:t>Downlink:</w:t>
      </w:r>
    </w:p>
    <w:p w14:paraId="319E341F" w14:textId="08199307" w:rsidR="00910DC1" w:rsidRPr="008C7261" w:rsidRDefault="00910DC1" w:rsidP="00247DC3">
      <w:pPr>
        <w:rPr>
          <w:lang w:val="en-GB"/>
        </w:rPr>
      </w:pPr>
      <w:r w:rsidRPr="008C7261">
        <w:rPr>
          <w:lang w:val="en-GB"/>
        </w:rPr>
        <w:t>Bandwidth set to 780 kbps</w:t>
      </w:r>
    </w:p>
    <w:p w14:paraId="582A36FA" w14:textId="668C00F1" w:rsidR="00910DC1" w:rsidRPr="008C7261" w:rsidRDefault="00910DC1" w:rsidP="00247DC3">
      <w:pPr>
        <w:rPr>
          <w:lang w:val="en-GB"/>
        </w:rPr>
      </w:pPr>
      <w:r w:rsidRPr="008C7261">
        <w:rPr>
          <w:lang w:val="en-GB"/>
        </w:rPr>
        <w:t>Packages delayed for 100 ms</w:t>
      </w:r>
    </w:p>
    <w:p w14:paraId="240CFB83" w14:textId="77777777" w:rsidR="00910DC1" w:rsidRPr="008C7261" w:rsidRDefault="00910DC1" w:rsidP="00247DC3">
      <w:pPr>
        <w:rPr>
          <w:lang w:val="en-GB"/>
        </w:rPr>
      </w:pPr>
    </w:p>
    <w:p w14:paraId="51E8B2BB" w14:textId="73F8FA10" w:rsidR="00910DC1" w:rsidRPr="008C7261" w:rsidRDefault="00910DC1" w:rsidP="00247DC3">
      <w:pPr>
        <w:rPr>
          <w:lang w:val="en-GB"/>
        </w:rPr>
      </w:pPr>
      <w:r w:rsidRPr="008C7261">
        <w:rPr>
          <w:lang w:val="en-GB"/>
        </w:rPr>
        <w:t>Uplink:</w:t>
      </w:r>
    </w:p>
    <w:p w14:paraId="2119A1E4" w14:textId="3181C8B6" w:rsidR="00910DC1" w:rsidRPr="008C7261" w:rsidRDefault="00910DC1" w:rsidP="00247DC3">
      <w:pPr>
        <w:rPr>
          <w:lang w:val="en-GB"/>
        </w:rPr>
      </w:pPr>
      <w:r w:rsidRPr="008C7261">
        <w:rPr>
          <w:lang w:val="en-GB"/>
        </w:rPr>
        <w:t>Bandwidth set to 330 kbps</w:t>
      </w:r>
    </w:p>
    <w:p w14:paraId="78856BB4" w14:textId="6E9540C4" w:rsidR="00910DC1" w:rsidRPr="008C7261" w:rsidRDefault="00910DC1" w:rsidP="00247DC3">
      <w:pPr>
        <w:rPr>
          <w:lang w:val="en-GB"/>
        </w:rPr>
      </w:pPr>
      <w:r w:rsidRPr="008C7261">
        <w:rPr>
          <w:lang w:val="en-GB"/>
        </w:rPr>
        <w:t>Packages delayed for 100 ms</w:t>
      </w:r>
    </w:p>
    <w:p w14:paraId="34DC493C" w14:textId="77777777" w:rsidR="00C3116D" w:rsidRPr="008C7261" w:rsidRDefault="00C3116D" w:rsidP="00247DC3">
      <w:pPr>
        <w:rPr>
          <w:lang w:val="en-GB"/>
        </w:rPr>
      </w:pPr>
    </w:p>
    <w:p w14:paraId="78F749C5" w14:textId="5E13CE8F" w:rsidR="00C8349A" w:rsidRPr="008C7261" w:rsidRDefault="00247DC3" w:rsidP="00247DC3">
      <w:pPr>
        <w:rPr>
          <w:lang w:val="en-GB"/>
        </w:rPr>
      </w:pPr>
      <w:r w:rsidRPr="008C7261">
        <w:rPr>
          <w:lang w:val="en-GB"/>
        </w:rPr>
        <w:t>Otherwise the environment is t</w:t>
      </w:r>
      <w:r w:rsidR="004C5672" w:rsidRPr="008C7261">
        <w:rPr>
          <w:lang w:val="en-GB"/>
        </w:rPr>
        <w:t>h</w:t>
      </w:r>
      <w:r w:rsidR="00C8349A" w:rsidRPr="008C7261">
        <w:rPr>
          <w:lang w:val="en-GB"/>
        </w:rPr>
        <w:t xml:space="preserve">e same as in the "default" </w:t>
      </w:r>
      <w:r w:rsidR="00253F1A" w:rsidRPr="008C7261">
        <w:rPr>
          <w:lang w:val="en-GB"/>
        </w:rPr>
        <w:t>experiment</w:t>
      </w:r>
      <w:r w:rsidR="00C8349A" w:rsidRPr="008C7261">
        <w:rPr>
          <w:lang w:val="en-GB"/>
        </w:rPr>
        <w:t xml:space="preserve">, where the coordinator is at the device with the daemon at port 8590. </w:t>
      </w:r>
    </w:p>
    <w:p w14:paraId="7B24E67C" w14:textId="66C2C55E" w:rsidR="00967E2B" w:rsidRPr="008C7261" w:rsidRDefault="00967E2B" w:rsidP="00247DC3">
      <w:pPr>
        <w:rPr>
          <w:lang w:val="en-GB"/>
        </w:rPr>
      </w:pPr>
      <w:r w:rsidRPr="008C7261">
        <w:rPr>
          <w:lang w:val="en-GB"/>
        </w:rPr>
        <w:t>A mere 312 files were synchronized properly before receiving the same error as in the "</w:t>
      </w:r>
      <w:r w:rsidR="00BF33D4" w:rsidRPr="008C7261">
        <w:rPr>
          <w:lang w:val="en-GB"/>
        </w:rPr>
        <w:t>default</w:t>
      </w:r>
      <w:r w:rsidRPr="008C7261">
        <w:rPr>
          <w:lang w:val="en-GB"/>
        </w:rPr>
        <w:t>" scenario</w:t>
      </w:r>
      <w:r w:rsidR="00514D37" w:rsidRPr="008C7261">
        <w:rPr>
          <w:lang w:val="en-GB"/>
        </w:rPr>
        <w:t xml:space="preserve"> when adding one file at a time</w:t>
      </w:r>
      <w:r w:rsidR="00293D84" w:rsidRPr="008C7261">
        <w:rPr>
          <w:lang w:val="en-GB"/>
        </w:rPr>
        <w:t>, and 1435 files when adding five a time</w:t>
      </w:r>
      <w:r w:rsidRPr="008C7261">
        <w:rPr>
          <w:lang w:val="en-GB"/>
        </w:rPr>
        <w:t>; “fork/exec /usr/sbin/system_profiler: resource temporarily unavailable”.</w:t>
      </w:r>
      <w:r w:rsidR="0029085C" w:rsidRPr="008C7261">
        <w:rPr>
          <w:lang w:val="en-GB"/>
        </w:rPr>
        <w:t xml:space="preserve"> </w:t>
      </w:r>
    </w:p>
    <w:p w14:paraId="64BC24AA" w14:textId="696D7CA8" w:rsidR="00CB5371" w:rsidRPr="008C7261" w:rsidRDefault="000C0D2E" w:rsidP="00247DC3">
      <w:pPr>
        <w:rPr>
          <w:lang w:val="en-GB"/>
        </w:rPr>
      </w:pPr>
      <w:r w:rsidRPr="008C7261">
        <w:rPr>
          <w:lang w:val="en-GB"/>
        </w:rPr>
        <w:t xml:space="preserve">When doing cycles of 100 files, </w:t>
      </w:r>
      <w:r w:rsidR="00C86F95" w:rsidRPr="008C7261">
        <w:rPr>
          <w:lang w:val="en-GB"/>
        </w:rPr>
        <w:t>over 20000 files were added over the course of almost 3 hours at which point the test was stopped.</w:t>
      </w:r>
      <w:r w:rsidR="005739CD" w:rsidRPr="008C7261">
        <w:rPr>
          <w:lang w:val="en-GB"/>
        </w:rPr>
        <w:t xml:space="preserve"> </w:t>
      </w:r>
      <w:r w:rsidR="005F1016" w:rsidRPr="008C7261">
        <w:rPr>
          <w:lang w:val="en-GB"/>
        </w:rPr>
        <w:t>Open file limit was set to 4096 during the last test.</w:t>
      </w:r>
    </w:p>
    <w:p w14:paraId="20D768DF" w14:textId="77777777" w:rsidR="00CB5371" w:rsidRPr="008C7261" w:rsidRDefault="00CB5371" w:rsidP="00247DC3">
      <w:pPr>
        <w:rPr>
          <w:lang w:val="en-GB"/>
        </w:rPr>
      </w:pPr>
    </w:p>
    <w:p w14:paraId="2D01479B" w14:textId="6EA6382D" w:rsidR="00247DC3" w:rsidRPr="008C7261" w:rsidRDefault="00247DC3" w:rsidP="00247DC3">
      <w:pPr>
        <w:rPr>
          <w:lang w:val="en-GB"/>
        </w:rPr>
      </w:pPr>
      <w:r w:rsidRPr="008C7261">
        <w:rPr>
          <w:lang w:val="en-GB"/>
        </w:rPr>
        <w:t>The following graphs show CPU usage in percentage, memory usage in kilobytes, and bytes sent and received per second over the course of the test.</w:t>
      </w:r>
      <w:r w:rsidR="00202D32" w:rsidRPr="008C7261">
        <w:rPr>
          <w:lang w:val="en-GB"/>
        </w:rPr>
        <w:t xml:space="preserve"> </w:t>
      </w:r>
    </w:p>
    <w:p w14:paraId="7A4A3D15" w14:textId="77777777" w:rsidR="00FF5F80" w:rsidRPr="008C7261" w:rsidRDefault="00FF5F80" w:rsidP="00247DC3">
      <w:pPr>
        <w:rPr>
          <w:lang w:val="en-GB"/>
        </w:rPr>
      </w:pPr>
    </w:p>
    <w:p w14:paraId="408EF075" w14:textId="3F28AF2B" w:rsidR="006A2D2E" w:rsidRPr="008C7261" w:rsidRDefault="005108F8" w:rsidP="005108F8">
      <w:pPr>
        <w:keepNext/>
        <w:jc w:val="center"/>
        <w:rPr>
          <w:lang w:val="en-GB"/>
        </w:rPr>
      </w:pPr>
      <w:r w:rsidRPr="008C7261">
        <w:rPr>
          <w:noProof/>
          <w:lang w:val="en-US" w:eastAsia="en-US"/>
        </w:rPr>
        <w:lastRenderedPageBreak/>
        <w:drawing>
          <wp:inline distT="0" distB="0" distL="0" distR="0" wp14:anchorId="66A9D758" wp14:editId="642E3A35">
            <wp:extent cx="5755640" cy="2532482"/>
            <wp:effectExtent l="0" t="0" r="10160" b="7620"/>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7151300D" w14:textId="35F9366F" w:rsidR="00247DC3" w:rsidRPr="008C7261" w:rsidRDefault="006A2D2E" w:rsidP="006A2D2E">
      <w:pPr>
        <w:pStyle w:val="Caption"/>
        <w:rPr>
          <w:lang w:val="en-GB"/>
        </w:rPr>
      </w:pPr>
      <w:bookmarkStart w:id="85" w:name="_Toc324689558"/>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4174DF">
        <w:rPr>
          <w:noProof/>
          <w:lang w:val="en-GB"/>
        </w:rPr>
        <w:t>34</w:t>
      </w:r>
      <w:r w:rsidRPr="008C7261">
        <w:rPr>
          <w:lang w:val="en-GB"/>
        </w:rPr>
        <w:fldChar w:fldCharType="end"/>
      </w:r>
      <w:r w:rsidRPr="008C7261">
        <w:rPr>
          <w:lang w:val="en-GB"/>
        </w:rPr>
        <w:t xml:space="preserve"> </w:t>
      </w:r>
      <w:r w:rsidR="006B5DFE" w:rsidRPr="008C7261">
        <w:rPr>
          <w:lang w:val="en-GB"/>
        </w:rPr>
        <w:t xml:space="preserve">3G, two devices - CPU usage when </w:t>
      </w:r>
      <w:r w:rsidR="005B3662" w:rsidRPr="008C7261">
        <w:rPr>
          <w:lang w:val="en-GB"/>
        </w:rPr>
        <w:t>o</w:t>
      </w:r>
      <w:r w:rsidRPr="008C7261">
        <w:rPr>
          <w:lang w:val="en-GB"/>
        </w:rPr>
        <w:t>ne file added per synchronization</w:t>
      </w:r>
      <w:bookmarkEnd w:id="85"/>
    </w:p>
    <w:p w14:paraId="76D5F655" w14:textId="5579A249" w:rsidR="006A2D2E" w:rsidRPr="008C7261" w:rsidRDefault="00ED6A23" w:rsidP="00ED6A23">
      <w:pPr>
        <w:keepNext/>
        <w:jc w:val="center"/>
        <w:rPr>
          <w:lang w:val="en-GB"/>
        </w:rPr>
      </w:pPr>
      <w:r w:rsidRPr="008C7261">
        <w:rPr>
          <w:noProof/>
          <w:lang w:val="en-US" w:eastAsia="en-US"/>
        </w:rPr>
        <w:drawing>
          <wp:inline distT="0" distB="0" distL="0" distR="0" wp14:anchorId="5D316F51" wp14:editId="42A964DD">
            <wp:extent cx="5755640" cy="2536894"/>
            <wp:effectExtent l="0" t="0" r="10160" b="3175"/>
            <wp:docPr id="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5640" cy="2536894"/>
                    </a:xfrm>
                    <a:prstGeom prst="rect">
                      <a:avLst/>
                    </a:prstGeom>
                    <a:noFill/>
                    <a:ln>
                      <a:noFill/>
                    </a:ln>
                  </pic:spPr>
                </pic:pic>
              </a:graphicData>
            </a:graphic>
          </wp:inline>
        </w:drawing>
      </w:r>
    </w:p>
    <w:p w14:paraId="4C852A0D" w14:textId="27E5C5EB" w:rsidR="006A2D2E" w:rsidRPr="008C7261" w:rsidRDefault="006A2D2E" w:rsidP="006A2D2E">
      <w:pPr>
        <w:pStyle w:val="Caption"/>
        <w:rPr>
          <w:lang w:val="en-GB"/>
        </w:rPr>
      </w:pPr>
      <w:bookmarkStart w:id="86" w:name="_Toc324689559"/>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4174DF">
        <w:rPr>
          <w:noProof/>
          <w:lang w:val="en-GB"/>
        </w:rPr>
        <w:t>35</w:t>
      </w:r>
      <w:r w:rsidRPr="008C7261">
        <w:rPr>
          <w:lang w:val="en-GB"/>
        </w:rPr>
        <w:fldChar w:fldCharType="end"/>
      </w:r>
      <w:r w:rsidR="00633AD4" w:rsidRPr="008C7261">
        <w:rPr>
          <w:lang w:val="en-GB"/>
        </w:rPr>
        <w:t xml:space="preserve"> 3G, two devices - CPU usage when f</w:t>
      </w:r>
      <w:r w:rsidRPr="008C7261">
        <w:rPr>
          <w:lang w:val="en-GB"/>
        </w:rPr>
        <w:t>ive files added per synchronization</w:t>
      </w:r>
      <w:bookmarkEnd w:id="86"/>
    </w:p>
    <w:p w14:paraId="0C09F05D" w14:textId="4F5F0CF3" w:rsidR="00015859" w:rsidRPr="008C7261" w:rsidRDefault="00D57F69" w:rsidP="00D57F69">
      <w:pPr>
        <w:keepNext/>
        <w:jc w:val="center"/>
        <w:rPr>
          <w:lang w:val="en-GB"/>
        </w:rPr>
      </w:pPr>
      <w:r w:rsidRPr="008C7261">
        <w:rPr>
          <w:noProof/>
          <w:lang w:val="en-US" w:eastAsia="en-US"/>
        </w:rPr>
        <w:drawing>
          <wp:inline distT="0" distB="0" distL="0" distR="0" wp14:anchorId="4B67CFE8" wp14:editId="064BAD68">
            <wp:extent cx="5755640" cy="2512462"/>
            <wp:effectExtent l="0" t="0" r="10160" b="254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5640" cy="2512462"/>
                    </a:xfrm>
                    <a:prstGeom prst="rect">
                      <a:avLst/>
                    </a:prstGeom>
                    <a:noFill/>
                    <a:ln>
                      <a:noFill/>
                    </a:ln>
                  </pic:spPr>
                </pic:pic>
              </a:graphicData>
            </a:graphic>
          </wp:inline>
        </w:drawing>
      </w:r>
    </w:p>
    <w:p w14:paraId="4F8F8693" w14:textId="24638E0B" w:rsidR="00465163" w:rsidRPr="008C7261" w:rsidRDefault="00015859" w:rsidP="00015859">
      <w:pPr>
        <w:pStyle w:val="Caption"/>
        <w:rPr>
          <w:lang w:val="en-GB"/>
        </w:rPr>
      </w:pPr>
      <w:bookmarkStart w:id="87" w:name="_Toc324689560"/>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4174DF">
        <w:rPr>
          <w:noProof/>
          <w:lang w:val="en-GB"/>
        </w:rPr>
        <w:t>36</w:t>
      </w:r>
      <w:r w:rsidRPr="008C7261">
        <w:rPr>
          <w:lang w:val="en-GB"/>
        </w:rPr>
        <w:fldChar w:fldCharType="end"/>
      </w:r>
      <w:r w:rsidRPr="008C7261">
        <w:rPr>
          <w:lang w:val="en-GB"/>
        </w:rPr>
        <w:t xml:space="preserve"> </w:t>
      </w:r>
      <w:r w:rsidR="005E4F33" w:rsidRPr="008C7261">
        <w:rPr>
          <w:lang w:val="en-GB"/>
        </w:rPr>
        <w:t xml:space="preserve">3G, two devices - CPU usage when </w:t>
      </w:r>
      <w:r w:rsidRPr="008C7261">
        <w:rPr>
          <w:lang w:val="en-GB"/>
        </w:rPr>
        <w:t>100 files added per synchronization</w:t>
      </w:r>
      <w:bookmarkEnd w:id="87"/>
    </w:p>
    <w:p w14:paraId="788907CD" w14:textId="458EBA53" w:rsidR="00B7757A" w:rsidRPr="008C7261" w:rsidRDefault="00F16BE4" w:rsidP="00F16BE4">
      <w:pPr>
        <w:keepNext/>
        <w:jc w:val="center"/>
        <w:rPr>
          <w:lang w:val="en-GB"/>
        </w:rPr>
      </w:pPr>
      <w:r w:rsidRPr="008C7261">
        <w:rPr>
          <w:noProof/>
          <w:lang w:val="en-US" w:eastAsia="en-US"/>
        </w:rPr>
        <w:lastRenderedPageBreak/>
        <w:drawing>
          <wp:inline distT="0" distB="0" distL="0" distR="0" wp14:anchorId="296E82C3" wp14:editId="3AE5CBE0">
            <wp:extent cx="5755640" cy="2478123"/>
            <wp:effectExtent l="0" t="0" r="10160" b="11430"/>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79315E87" w14:textId="29FA021A" w:rsidR="00D82C0A" w:rsidRPr="008C7261" w:rsidRDefault="00B7757A" w:rsidP="00B7757A">
      <w:pPr>
        <w:pStyle w:val="Caption"/>
        <w:rPr>
          <w:lang w:val="en-GB"/>
        </w:rPr>
      </w:pPr>
      <w:bookmarkStart w:id="88" w:name="_Toc324689561"/>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4174DF">
        <w:rPr>
          <w:noProof/>
          <w:lang w:val="en-GB"/>
        </w:rPr>
        <w:t>37</w:t>
      </w:r>
      <w:r w:rsidRPr="008C7261">
        <w:rPr>
          <w:lang w:val="en-GB"/>
        </w:rPr>
        <w:fldChar w:fldCharType="end"/>
      </w:r>
      <w:r w:rsidRPr="008C7261">
        <w:rPr>
          <w:lang w:val="en-GB"/>
        </w:rPr>
        <w:t xml:space="preserve"> </w:t>
      </w:r>
      <w:r w:rsidR="00F42BF0" w:rsidRPr="008C7261">
        <w:rPr>
          <w:lang w:val="en-GB"/>
        </w:rPr>
        <w:t>3G, two devices - Memory usage when o</w:t>
      </w:r>
      <w:r w:rsidRPr="008C7261">
        <w:rPr>
          <w:lang w:val="en-GB"/>
        </w:rPr>
        <w:t>ne file added per synchronization</w:t>
      </w:r>
      <w:bookmarkEnd w:id="88"/>
    </w:p>
    <w:p w14:paraId="0B1DA8B7" w14:textId="3C89EE67" w:rsidR="00B7757A" w:rsidRPr="008C7261" w:rsidRDefault="006545FF" w:rsidP="006545FF">
      <w:pPr>
        <w:keepNext/>
        <w:jc w:val="center"/>
        <w:rPr>
          <w:lang w:val="en-GB"/>
        </w:rPr>
      </w:pPr>
      <w:r w:rsidRPr="008C7261">
        <w:rPr>
          <w:noProof/>
          <w:lang w:val="en-US" w:eastAsia="en-US"/>
        </w:rPr>
        <w:drawing>
          <wp:inline distT="0" distB="0" distL="0" distR="0" wp14:anchorId="26260820" wp14:editId="58579B5B">
            <wp:extent cx="5755640" cy="2532482"/>
            <wp:effectExtent l="0" t="0" r="10160" b="762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7667EAF8" w14:textId="24BB84F8" w:rsidR="006C68A8" w:rsidRPr="008C7261" w:rsidRDefault="00B7757A" w:rsidP="00B7757A">
      <w:pPr>
        <w:pStyle w:val="Caption"/>
        <w:rPr>
          <w:lang w:val="en-GB"/>
        </w:rPr>
      </w:pPr>
      <w:bookmarkStart w:id="89" w:name="_Toc324689562"/>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4174DF">
        <w:rPr>
          <w:noProof/>
          <w:lang w:val="en-GB"/>
        </w:rPr>
        <w:t>38</w:t>
      </w:r>
      <w:r w:rsidRPr="008C7261">
        <w:rPr>
          <w:lang w:val="en-GB"/>
        </w:rPr>
        <w:fldChar w:fldCharType="end"/>
      </w:r>
      <w:r w:rsidR="000E50C1" w:rsidRPr="008C7261">
        <w:rPr>
          <w:lang w:val="en-GB"/>
        </w:rPr>
        <w:t xml:space="preserve"> 3G, two devices - Memory usage when f</w:t>
      </w:r>
      <w:r w:rsidRPr="008C7261">
        <w:rPr>
          <w:lang w:val="en-GB"/>
        </w:rPr>
        <w:t>ive files added per synchronization</w:t>
      </w:r>
      <w:bookmarkEnd w:id="89"/>
    </w:p>
    <w:p w14:paraId="500FF15E" w14:textId="6C732CB9" w:rsidR="00707D63" w:rsidRPr="008C7261" w:rsidRDefault="0015291B" w:rsidP="0015291B">
      <w:pPr>
        <w:keepNext/>
        <w:jc w:val="center"/>
        <w:rPr>
          <w:lang w:val="en-GB"/>
        </w:rPr>
      </w:pPr>
      <w:r w:rsidRPr="008C7261">
        <w:rPr>
          <w:noProof/>
          <w:lang w:val="en-US" w:eastAsia="en-US"/>
        </w:rPr>
        <w:drawing>
          <wp:inline distT="0" distB="0" distL="0" distR="0" wp14:anchorId="73268561" wp14:editId="4333DE0B">
            <wp:extent cx="5755640" cy="2532482"/>
            <wp:effectExtent l="0" t="0" r="10160" b="762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08E4BCED" w14:textId="0041B206" w:rsidR="00E31550" w:rsidRPr="008C7261" w:rsidRDefault="00707D63" w:rsidP="00707D63">
      <w:pPr>
        <w:pStyle w:val="Caption"/>
        <w:rPr>
          <w:lang w:val="en-GB"/>
        </w:rPr>
      </w:pPr>
      <w:bookmarkStart w:id="90" w:name="_Toc324689563"/>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4174DF">
        <w:rPr>
          <w:noProof/>
          <w:lang w:val="en-GB"/>
        </w:rPr>
        <w:t>39</w:t>
      </w:r>
      <w:r w:rsidRPr="008C7261">
        <w:rPr>
          <w:lang w:val="en-GB"/>
        </w:rPr>
        <w:fldChar w:fldCharType="end"/>
      </w:r>
      <w:r w:rsidRPr="008C7261">
        <w:rPr>
          <w:lang w:val="en-GB"/>
        </w:rPr>
        <w:t xml:space="preserve"> </w:t>
      </w:r>
      <w:r w:rsidR="00DD0D7C" w:rsidRPr="008C7261">
        <w:rPr>
          <w:lang w:val="en-GB"/>
        </w:rPr>
        <w:t xml:space="preserve">3G, two devices - Memory usage when </w:t>
      </w:r>
      <w:r w:rsidRPr="008C7261">
        <w:rPr>
          <w:lang w:val="en-GB"/>
        </w:rPr>
        <w:t>100 files added per synchronization</w:t>
      </w:r>
      <w:bookmarkEnd w:id="90"/>
    </w:p>
    <w:p w14:paraId="6F0F8E8A" w14:textId="539A1D9B" w:rsidR="00231DA7" w:rsidRPr="008C7261" w:rsidRDefault="00D15F12" w:rsidP="00AE2A78">
      <w:pPr>
        <w:keepNext/>
        <w:jc w:val="center"/>
        <w:rPr>
          <w:lang w:val="en-GB"/>
        </w:rPr>
      </w:pPr>
      <w:r w:rsidRPr="008C7261">
        <w:rPr>
          <w:noProof/>
          <w:lang w:val="en-US" w:eastAsia="en-US"/>
        </w:rPr>
        <w:lastRenderedPageBreak/>
        <w:drawing>
          <wp:inline distT="0" distB="0" distL="0" distR="0" wp14:anchorId="45EADF72" wp14:editId="4F563C91">
            <wp:extent cx="5755640" cy="2528428"/>
            <wp:effectExtent l="0" t="0" r="10160" b="1206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5640" cy="2528428"/>
                    </a:xfrm>
                    <a:prstGeom prst="rect">
                      <a:avLst/>
                    </a:prstGeom>
                    <a:noFill/>
                    <a:ln>
                      <a:noFill/>
                    </a:ln>
                  </pic:spPr>
                </pic:pic>
              </a:graphicData>
            </a:graphic>
          </wp:inline>
        </w:drawing>
      </w:r>
    </w:p>
    <w:p w14:paraId="743C5A3A" w14:textId="7C704772" w:rsidR="000E0289" w:rsidRPr="008C7261" w:rsidRDefault="00231DA7" w:rsidP="00231DA7">
      <w:pPr>
        <w:pStyle w:val="Caption"/>
        <w:rPr>
          <w:lang w:val="en-GB"/>
        </w:rPr>
      </w:pPr>
      <w:bookmarkStart w:id="91" w:name="_Toc324689564"/>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4174DF">
        <w:rPr>
          <w:noProof/>
          <w:lang w:val="en-GB"/>
        </w:rPr>
        <w:t>40</w:t>
      </w:r>
      <w:r w:rsidRPr="008C7261">
        <w:rPr>
          <w:lang w:val="en-GB"/>
        </w:rPr>
        <w:fldChar w:fldCharType="end"/>
      </w:r>
      <w:r w:rsidR="00CE2FDE" w:rsidRPr="008C7261">
        <w:rPr>
          <w:lang w:val="en-GB"/>
        </w:rPr>
        <w:t xml:space="preserve"> 3G,</w:t>
      </w:r>
      <w:r w:rsidR="003B459A" w:rsidRPr="008C7261">
        <w:rPr>
          <w:lang w:val="en-GB"/>
        </w:rPr>
        <w:t xml:space="preserve"> two devices</w:t>
      </w:r>
      <w:r w:rsidR="00CE2FDE" w:rsidRPr="008C7261">
        <w:rPr>
          <w:lang w:val="en-GB"/>
        </w:rPr>
        <w:t xml:space="preserve"> - Network traffic when </w:t>
      </w:r>
      <w:r w:rsidR="003F3A38" w:rsidRPr="008C7261">
        <w:rPr>
          <w:lang w:val="en-GB"/>
        </w:rPr>
        <w:t>100, 5, and 1</w:t>
      </w:r>
      <w:r w:rsidRPr="008C7261">
        <w:rPr>
          <w:lang w:val="en-GB"/>
        </w:rPr>
        <w:t xml:space="preserve"> file</w:t>
      </w:r>
      <w:r w:rsidR="003F3A38" w:rsidRPr="008C7261">
        <w:rPr>
          <w:lang w:val="en-GB"/>
        </w:rPr>
        <w:t>(s)</w:t>
      </w:r>
      <w:r w:rsidRPr="008C7261">
        <w:rPr>
          <w:lang w:val="en-GB"/>
        </w:rPr>
        <w:t xml:space="preserve"> added per synchronization</w:t>
      </w:r>
      <w:bookmarkEnd w:id="91"/>
    </w:p>
    <w:p w14:paraId="4786150A" w14:textId="21EF8A4D" w:rsidR="00BB5D3E" w:rsidRPr="008C7261" w:rsidRDefault="00B4789A" w:rsidP="00B4789A">
      <w:pPr>
        <w:keepNext/>
        <w:rPr>
          <w:lang w:val="en-GB"/>
        </w:rPr>
      </w:pPr>
      <w:r w:rsidRPr="008C7261">
        <w:rPr>
          <w:lang w:val="en-GB"/>
        </w:rPr>
        <w:t>Noteworthy in this experiment is the dip in traffic in the 100 files series at round 4500 seconds. Exactly why this is happening is hard to say, but that some other device or application was using bandwidth</w:t>
      </w:r>
      <w:r w:rsidR="00305D1C" w:rsidRPr="008C7261">
        <w:rPr>
          <w:lang w:val="en-GB"/>
        </w:rPr>
        <w:t xml:space="preserve"> affecting the experiment</w:t>
      </w:r>
      <w:r w:rsidRPr="008C7261">
        <w:rPr>
          <w:lang w:val="en-GB"/>
        </w:rPr>
        <w:t xml:space="preserve"> is a theory.</w:t>
      </w:r>
      <w:r w:rsidR="001003FD" w:rsidRPr="008C7261">
        <w:rPr>
          <w:lang w:val="en-GB"/>
        </w:rPr>
        <w:t xml:space="preserve"> Nothing conclusive was found when looking at the Wireshark data.</w:t>
      </w:r>
    </w:p>
    <w:p w14:paraId="7F8172C2" w14:textId="241C7975" w:rsidR="001747D5" w:rsidRPr="008C7261" w:rsidRDefault="001747D5" w:rsidP="00790A16">
      <w:pPr>
        <w:pStyle w:val="Heading4"/>
        <w:rPr>
          <w:lang w:val="en-GB"/>
        </w:rPr>
      </w:pPr>
      <w:r w:rsidRPr="008C7261">
        <w:rPr>
          <w:lang w:val="en-GB"/>
        </w:rPr>
        <w:t>Larger File Size</w:t>
      </w:r>
    </w:p>
    <w:p w14:paraId="736C5671" w14:textId="369D51B5" w:rsidR="001747D5" w:rsidRPr="008C7261" w:rsidRDefault="001747D5" w:rsidP="001747D5">
      <w:pPr>
        <w:rPr>
          <w:lang w:val="en-GB"/>
        </w:rPr>
      </w:pPr>
      <w:r w:rsidRPr="008C7261">
        <w:rPr>
          <w:lang w:val="en-GB"/>
        </w:rPr>
        <w:t xml:space="preserve">To be certain that file size does not affect the </w:t>
      </w:r>
      <w:r w:rsidR="009845C0" w:rsidRPr="008C7261">
        <w:rPr>
          <w:lang w:val="en-GB"/>
        </w:rPr>
        <w:t xml:space="preserve">performance of the prototype, an experiment </w:t>
      </w:r>
      <w:r w:rsidRPr="008C7261">
        <w:rPr>
          <w:lang w:val="en-GB"/>
        </w:rPr>
        <w:t>was run with the exact sam</w:t>
      </w:r>
      <w:r w:rsidR="0089329A" w:rsidRPr="008C7261">
        <w:rPr>
          <w:lang w:val="en-GB"/>
        </w:rPr>
        <w:t xml:space="preserve">e </w:t>
      </w:r>
      <w:r w:rsidR="00315E9B" w:rsidRPr="008C7261">
        <w:rPr>
          <w:lang w:val="en-GB"/>
        </w:rPr>
        <w:t>environment</w:t>
      </w:r>
      <w:r w:rsidR="0089329A" w:rsidRPr="008C7261">
        <w:rPr>
          <w:lang w:val="en-GB"/>
        </w:rPr>
        <w:t xml:space="preserve"> as in the default</w:t>
      </w:r>
      <w:r w:rsidRPr="008C7261">
        <w:rPr>
          <w:lang w:val="en-GB"/>
        </w:rPr>
        <w:t xml:space="preserve"> scenario, except that a file of size 3.6 </w:t>
      </w:r>
      <w:r w:rsidR="008C2BAD" w:rsidRPr="008C7261">
        <w:rPr>
          <w:lang w:val="en-GB"/>
        </w:rPr>
        <w:t>megabytes</w:t>
      </w:r>
      <w:r w:rsidRPr="008C7261">
        <w:rPr>
          <w:lang w:val="en-GB"/>
        </w:rPr>
        <w:t xml:space="preserve"> was used in stead of a file at 365 bytes. </w:t>
      </w:r>
      <w:r w:rsidR="00C271D7" w:rsidRPr="008C7261">
        <w:rPr>
          <w:lang w:val="en-GB"/>
        </w:rPr>
        <w:t xml:space="preserve"> 3.6 MB was chosen because it is about the same size as the average MP3 file according to [28].</w:t>
      </w:r>
      <w:r w:rsidR="006569EE" w:rsidRPr="008C7261">
        <w:rPr>
          <w:lang w:val="en-GB"/>
        </w:rPr>
        <w:t xml:space="preserve"> </w:t>
      </w:r>
    </w:p>
    <w:p w14:paraId="405C2717" w14:textId="6B963497" w:rsidR="00703FB6" w:rsidRPr="008C7261" w:rsidRDefault="0089329A" w:rsidP="001747D5">
      <w:pPr>
        <w:rPr>
          <w:lang w:val="en-GB"/>
        </w:rPr>
      </w:pPr>
      <w:r w:rsidRPr="008C7261">
        <w:rPr>
          <w:lang w:val="en-GB"/>
        </w:rPr>
        <w:t>The</w:t>
      </w:r>
      <w:r w:rsidR="00703FB6" w:rsidRPr="008C7261">
        <w:rPr>
          <w:lang w:val="en-GB"/>
        </w:rPr>
        <w:t xml:space="preserve"> first</w:t>
      </w:r>
      <w:r w:rsidRPr="008C7261">
        <w:rPr>
          <w:lang w:val="en-GB"/>
        </w:rPr>
        <w:t xml:space="preserve"> result was similar to that of the default scenario, adding </w:t>
      </w:r>
      <w:r w:rsidR="00DB100D" w:rsidRPr="008C7261">
        <w:rPr>
          <w:lang w:val="en-GB"/>
        </w:rPr>
        <w:t>289</w:t>
      </w:r>
      <w:r w:rsidRPr="008C7261">
        <w:rPr>
          <w:lang w:val="en-GB"/>
        </w:rPr>
        <w:t xml:space="preserve"> files successfully before again crashing with error “fork/exec /usr/sbin/system_profiler: resource temporarily unavailable”.</w:t>
      </w:r>
      <w:r w:rsidR="00703FB6" w:rsidRPr="008C7261">
        <w:rPr>
          <w:lang w:val="en-GB"/>
        </w:rPr>
        <w:t xml:space="preserve"> </w:t>
      </w:r>
    </w:p>
    <w:p w14:paraId="75D42547" w14:textId="1B233C87" w:rsidR="0089329A" w:rsidRPr="008C7261" w:rsidRDefault="00703FB6" w:rsidP="001747D5">
      <w:pPr>
        <w:rPr>
          <w:lang w:val="en-GB"/>
        </w:rPr>
      </w:pPr>
      <w:r w:rsidRPr="008C7261">
        <w:rPr>
          <w:lang w:val="en-GB"/>
        </w:rPr>
        <w:t xml:space="preserve">When doing cycles of five </w:t>
      </w:r>
      <w:r w:rsidR="00AC4327" w:rsidRPr="008C7261">
        <w:rPr>
          <w:lang w:val="en-GB"/>
        </w:rPr>
        <w:t xml:space="preserve">and hundred </w:t>
      </w:r>
      <w:r w:rsidRPr="008C7261">
        <w:rPr>
          <w:lang w:val="en-GB"/>
        </w:rPr>
        <w:t>files, warnings of running out of space started to appear, and thus the test was stopped after synchronizing 36</w:t>
      </w:r>
      <w:r w:rsidR="00B72A94" w:rsidRPr="008C7261">
        <w:rPr>
          <w:lang w:val="en-GB"/>
        </w:rPr>
        <w:t>05 and 22</w:t>
      </w:r>
      <w:r w:rsidR="00AC4327" w:rsidRPr="008C7261">
        <w:rPr>
          <w:lang w:val="en-GB"/>
        </w:rPr>
        <w:t>00 files</w:t>
      </w:r>
      <w:r w:rsidRPr="008C7261">
        <w:rPr>
          <w:lang w:val="en-GB"/>
        </w:rPr>
        <w:t>.</w:t>
      </w:r>
      <w:r w:rsidR="00CE13F9" w:rsidRPr="008C7261">
        <w:rPr>
          <w:lang w:val="en-GB"/>
        </w:rPr>
        <w:t xml:space="preserve"> As </w:t>
      </w:r>
      <w:r w:rsidR="00784488" w:rsidRPr="008C7261">
        <w:rPr>
          <w:lang w:val="en-GB"/>
        </w:rPr>
        <w:t>in</w:t>
      </w:r>
      <w:r w:rsidR="00CE13F9" w:rsidRPr="008C7261">
        <w:rPr>
          <w:lang w:val="en-GB"/>
        </w:rPr>
        <w:t xml:space="preserve"> the previous runs of 100 files, the concurrent open file limit was in</w:t>
      </w:r>
      <w:r w:rsidR="006B6455" w:rsidRPr="008C7261">
        <w:rPr>
          <w:lang w:val="en-GB"/>
        </w:rPr>
        <w:t>c</w:t>
      </w:r>
      <w:r w:rsidR="00CE13F9" w:rsidRPr="008C7261">
        <w:rPr>
          <w:lang w:val="en-GB"/>
        </w:rPr>
        <w:t>reased from 256 to 4096</w:t>
      </w:r>
      <w:r w:rsidR="006B6455" w:rsidRPr="008C7261">
        <w:rPr>
          <w:lang w:val="en-GB"/>
        </w:rPr>
        <w:t xml:space="preserve"> to get a proper test</w:t>
      </w:r>
      <w:r w:rsidR="00CE13F9" w:rsidRPr="008C7261">
        <w:rPr>
          <w:lang w:val="en-GB"/>
        </w:rPr>
        <w:t>.</w:t>
      </w:r>
    </w:p>
    <w:p w14:paraId="642DD765" w14:textId="77777777" w:rsidR="00A0447B" w:rsidRPr="008C7261" w:rsidRDefault="00A0447B" w:rsidP="001747D5">
      <w:pPr>
        <w:rPr>
          <w:lang w:val="en-GB"/>
        </w:rPr>
      </w:pPr>
    </w:p>
    <w:p w14:paraId="23463355" w14:textId="2FCBE2DE" w:rsidR="00B73E5C" w:rsidRPr="008C7261" w:rsidRDefault="00D23CDE" w:rsidP="001747D5">
      <w:pPr>
        <w:rPr>
          <w:lang w:val="en-GB"/>
        </w:rPr>
      </w:pPr>
      <w:r w:rsidRPr="008C7261">
        <w:rPr>
          <w:lang w:val="en-GB"/>
        </w:rPr>
        <w:t>The following graphs show CPU usage in percentage, memory usage in kilobytes, and bytes sent and received per second over the course of the test.</w:t>
      </w:r>
    </w:p>
    <w:p w14:paraId="7C1658CD" w14:textId="77777777" w:rsidR="007D3871" w:rsidRPr="008C7261" w:rsidRDefault="007D3871" w:rsidP="001747D5">
      <w:pPr>
        <w:rPr>
          <w:lang w:val="en-GB"/>
        </w:rPr>
      </w:pPr>
    </w:p>
    <w:p w14:paraId="6B7D44DB" w14:textId="4253940A" w:rsidR="00764382" w:rsidRPr="008C7261" w:rsidRDefault="001844B6" w:rsidP="00764382">
      <w:pPr>
        <w:keepNext/>
        <w:rPr>
          <w:lang w:val="en-GB"/>
        </w:rPr>
      </w:pPr>
      <w:r w:rsidRPr="008C7261">
        <w:rPr>
          <w:noProof/>
          <w:lang w:val="en-US" w:eastAsia="en-US"/>
        </w:rPr>
        <w:lastRenderedPageBreak/>
        <w:drawing>
          <wp:inline distT="0" distB="0" distL="0" distR="0" wp14:anchorId="1B6329FD" wp14:editId="7D944005">
            <wp:extent cx="5825490" cy="2548890"/>
            <wp:effectExtent l="0" t="0" r="16510" b="16510"/>
            <wp:docPr id="71" name="Chart 7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0059B181" w14:textId="6FF13183" w:rsidR="007D3871" w:rsidRPr="008C7261" w:rsidRDefault="00764382" w:rsidP="00764382">
      <w:pPr>
        <w:pStyle w:val="Caption"/>
        <w:rPr>
          <w:lang w:val="en-GB"/>
        </w:rPr>
      </w:pPr>
      <w:bookmarkStart w:id="92" w:name="_Toc324689565"/>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4174DF">
        <w:rPr>
          <w:noProof/>
          <w:lang w:val="en-GB"/>
        </w:rPr>
        <w:t>41</w:t>
      </w:r>
      <w:r w:rsidRPr="008C7261">
        <w:rPr>
          <w:lang w:val="en-GB"/>
        </w:rPr>
        <w:fldChar w:fldCharType="end"/>
      </w:r>
      <w:r w:rsidRPr="008C7261">
        <w:rPr>
          <w:lang w:val="en-GB"/>
        </w:rPr>
        <w:t xml:space="preserve"> </w:t>
      </w:r>
      <w:r w:rsidR="000358A2" w:rsidRPr="008C7261">
        <w:rPr>
          <w:lang w:val="en-GB"/>
        </w:rPr>
        <w:t>Large file, two devices - CPU usage when o</w:t>
      </w:r>
      <w:r w:rsidRPr="008C7261">
        <w:rPr>
          <w:lang w:val="en-GB"/>
        </w:rPr>
        <w:t>ne file added per synchronization</w:t>
      </w:r>
      <w:bookmarkEnd w:id="92"/>
    </w:p>
    <w:p w14:paraId="4F50FED1" w14:textId="413B41FF" w:rsidR="00764382" w:rsidRPr="008C7261" w:rsidRDefault="00491536" w:rsidP="00764382">
      <w:pPr>
        <w:keepNext/>
        <w:rPr>
          <w:lang w:val="en-GB"/>
        </w:rPr>
      </w:pPr>
      <w:r w:rsidRPr="008C7261">
        <w:rPr>
          <w:noProof/>
          <w:lang w:val="en-US" w:eastAsia="en-US"/>
        </w:rPr>
        <w:drawing>
          <wp:inline distT="0" distB="0" distL="0" distR="0" wp14:anchorId="195F9B7F" wp14:editId="52E0B0A9">
            <wp:extent cx="5825490" cy="2510790"/>
            <wp:effectExtent l="0" t="0" r="16510" b="29210"/>
            <wp:docPr id="99" name="Chart 9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1F2FA27F" w14:textId="04721454" w:rsidR="00764382" w:rsidRPr="008C7261" w:rsidRDefault="00764382" w:rsidP="00764382">
      <w:pPr>
        <w:pStyle w:val="Caption"/>
        <w:rPr>
          <w:lang w:val="en-GB"/>
        </w:rPr>
      </w:pPr>
      <w:bookmarkStart w:id="93" w:name="_Toc324689566"/>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4174DF">
        <w:rPr>
          <w:noProof/>
          <w:lang w:val="en-GB"/>
        </w:rPr>
        <w:t>42</w:t>
      </w:r>
      <w:r w:rsidRPr="008C7261">
        <w:rPr>
          <w:lang w:val="en-GB"/>
        </w:rPr>
        <w:fldChar w:fldCharType="end"/>
      </w:r>
      <w:r w:rsidRPr="008C7261">
        <w:rPr>
          <w:lang w:val="en-GB"/>
        </w:rPr>
        <w:t xml:space="preserve"> </w:t>
      </w:r>
      <w:r w:rsidR="00221070" w:rsidRPr="008C7261">
        <w:rPr>
          <w:lang w:val="en-GB"/>
        </w:rPr>
        <w:t>Large file, two devices - CPU usage when f</w:t>
      </w:r>
      <w:r w:rsidRPr="008C7261">
        <w:rPr>
          <w:lang w:val="en-GB"/>
        </w:rPr>
        <w:t>ive files added per synchronization</w:t>
      </w:r>
      <w:bookmarkEnd w:id="93"/>
    </w:p>
    <w:p w14:paraId="57872479" w14:textId="200A7128" w:rsidR="003F4172" w:rsidRPr="008C7261" w:rsidRDefault="0039130A" w:rsidP="003F4172">
      <w:pPr>
        <w:keepNext/>
        <w:rPr>
          <w:lang w:val="en-GB"/>
        </w:rPr>
      </w:pPr>
      <w:r w:rsidRPr="008C7261">
        <w:rPr>
          <w:noProof/>
          <w:lang w:val="en-US" w:eastAsia="en-US"/>
        </w:rPr>
        <w:drawing>
          <wp:inline distT="0" distB="0" distL="0" distR="0" wp14:anchorId="4BA3C54D" wp14:editId="2BF9AC79">
            <wp:extent cx="5825490" cy="2574290"/>
            <wp:effectExtent l="0" t="0" r="16510" b="16510"/>
            <wp:docPr id="106" name="Chart 10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6BE0B5B3" w14:textId="1377DF12" w:rsidR="003F4172" w:rsidRPr="008C7261" w:rsidRDefault="003F4172" w:rsidP="003F4172">
      <w:pPr>
        <w:pStyle w:val="Caption"/>
        <w:rPr>
          <w:lang w:val="en-GB"/>
        </w:rPr>
      </w:pPr>
      <w:bookmarkStart w:id="94" w:name="_Toc324689567"/>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4174DF">
        <w:rPr>
          <w:noProof/>
          <w:lang w:val="en-GB"/>
        </w:rPr>
        <w:t>43</w:t>
      </w:r>
      <w:r w:rsidRPr="008C7261">
        <w:rPr>
          <w:lang w:val="en-GB"/>
        </w:rPr>
        <w:fldChar w:fldCharType="end"/>
      </w:r>
      <w:r w:rsidR="00063744" w:rsidRPr="008C7261">
        <w:rPr>
          <w:lang w:val="en-GB"/>
        </w:rPr>
        <w:t xml:space="preserve"> Large file, two devices - CPU usage when</w:t>
      </w:r>
      <w:r w:rsidRPr="008C7261">
        <w:rPr>
          <w:lang w:val="en-GB"/>
        </w:rPr>
        <w:t xml:space="preserve"> 100 files added per synchronization</w:t>
      </w:r>
      <w:bookmarkEnd w:id="94"/>
    </w:p>
    <w:p w14:paraId="618313A5" w14:textId="4D26273C" w:rsidR="002D0305" w:rsidRPr="008C7261" w:rsidRDefault="007344A5" w:rsidP="002D0305">
      <w:pPr>
        <w:keepNext/>
        <w:rPr>
          <w:lang w:val="en-GB"/>
        </w:rPr>
      </w:pPr>
      <w:r w:rsidRPr="008C7261">
        <w:rPr>
          <w:noProof/>
          <w:lang w:val="en-US" w:eastAsia="en-US"/>
        </w:rPr>
        <w:lastRenderedPageBreak/>
        <w:drawing>
          <wp:inline distT="0" distB="0" distL="0" distR="0" wp14:anchorId="4BBC01BD" wp14:editId="77720610">
            <wp:extent cx="5825490" cy="2459990"/>
            <wp:effectExtent l="0" t="0" r="16510" b="29210"/>
            <wp:docPr id="86" name="Chart 8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465018A5" w14:textId="6757B4EC" w:rsidR="00C05C90" w:rsidRPr="008C7261" w:rsidRDefault="002D0305" w:rsidP="002D0305">
      <w:pPr>
        <w:pStyle w:val="Caption"/>
        <w:rPr>
          <w:lang w:val="en-GB"/>
        </w:rPr>
      </w:pPr>
      <w:bookmarkStart w:id="95" w:name="_Toc324689568"/>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4174DF">
        <w:rPr>
          <w:noProof/>
          <w:lang w:val="en-GB"/>
        </w:rPr>
        <w:t>44</w:t>
      </w:r>
      <w:r w:rsidRPr="008C7261">
        <w:rPr>
          <w:lang w:val="en-GB"/>
        </w:rPr>
        <w:fldChar w:fldCharType="end"/>
      </w:r>
      <w:r w:rsidRPr="008C7261">
        <w:rPr>
          <w:lang w:val="en-GB"/>
        </w:rPr>
        <w:t xml:space="preserve"> </w:t>
      </w:r>
      <w:r w:rsidR="0095524E" w:rsidRPr="008C7261">
        <w:rPr>
          <w:lang w:val="en-GB"/>
        </w:rPr>
        <w:t>Large file, two devices - Memory usage when o</w:t>
      </w:r>
      <w:r w:rsidRPr="008C7261">
        <w:rPr>
          <w:lang w:val="en-GB"/>
        </w:rPr>
        <w:t>ne file added per synchronization</w:t>
      </w:r>
      <w:bookmarkEnd w:id="95"/>
    </w:p>
    <w:p w14:paraId="1BAC4427" w14:textId="6FB9971D" w:rsidR="002D0305" w:rsidRPr="008C7261" w:rsidRDefault="00F6154B" w:rsidP="002D0305">
      <w:pPr>
        <w:keepNext/>
        <w:rPr>
          <w:lang w:val="en-GB"/>
        </w:rPr>
      </w:pPr>
      <w:r w:rsidRPr="008C7261">
        <w:rPr>
          <w:noProof/>
          <w:lang w:val="en-US" w:eastAsia="en-US"/>
        </w:rPr>
        <w:drawing>
          <wp:inline distT="0" distB="0" distL="0" distR="0" wp14:anchorId="3DE732FD" wp14:editId="7EBE029C">
            <wp:extent cx="5825490" cy="2510790"/>
            <wp:effectExtent l="0" t="0" r="16510" b="29210"/>
            <wp:docPr id="105" name="Chart 10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20FF11A8" w14:textId="2452EAB0" w:rsidR="002D0305" w:rsidRPr="008C7261" w:rsidRDefault="002D0305" w:rsidP="002D0305">
      <w:pPr>
        <w:pStyle w:val="Caption"/>
        <w:rPr>
          <w:lang w:val="en-GB"/>
        </w:rPr>
      </w:pPr>
      <w:bookmarkStart w:id="96" w:name="_Toc324689569"/>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4174DF">
        <w:rPr>
          <w:noProof/>
          <w:lang w:val="en-GB"/>
        </w:rPr>
        <w:t>45</w:t>
      </w:r>
      <w:r w:rsidRPr="008C7261">
        <w:rPr>
          <w:lang w:val="en-GB"/>
        </w:rPr>
        <w:fldChar w:fldCharType="end"/>
      </w:r>
      <w:r w:rsidRPr="008C7261">
        <w:rPr>
          <w:lang w:val="en-GB"/>
        </w:rPr>
        <w:t xml:space="preserve"> </w:t>
      </w:r>
      <w:r w:rsidR="00BC3C14" w:rsidRPr="008C7261">
        <w:rPr>
          <w:lang w:val="en-GB"/>
        </w:rPr>
        <w:t>Large file, two devices - Memory usage when f</w:t>
      </w:r>
      <w:r w:rsidRPr="008C7261">
        <w:rPr>
          <w:lang w:val="en-GB"/>
        </w:rPr>
        <w:t>ive files added per synchronization</w:t>
      </w:r>
      <w:bookmarkEnd w:id="96"/>
    </w:p>
    <w:p w14:paraId="39BB20F8" w14:textId="6FFF6C75" w:rsidR="00434FBC" w:rsidRPr="008C7261" w:rsidRDefault="00480ADC" w:rsidP="00434FBC">
      <w:pPr>
        <w:keepNext/>
        <w:rPr>
          <w:lang w:val="en-GB"/>
        </w:rPr>
      </w:pPr>
      <w:r w:rsidRPr="008C7261">
        <w:rPr>
          <w:noProof/>
          <w:lang w:val="en-US" w:eastAsia="en-US"/>
        </w:rPr>
        <w:drawing>
          <wp:inline distT="0" distB="0" distL="0" distR="0" wp14:anchorId="34F0B319" wp14:editId="3F77F26F">
            <wp:extent cx="5825490" cy="2574290"/>
            <wp:effectExtent l="0" t="0" r="16510" b="16510"/>
            <wp:docPr id="108" name="Chart 108"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2941A1E7" w14:textId="509111B4" w:rsidR="00434FBC" w:rsidRPr="008C7261" w:rsidRDefault="00434FBC" w:rsidP="00434FBC">
      <w:pPr>
        <w:pStyle w:val="Caption"/>
        <w:rPr>
          <w:lang w:val="en-GB"/>
        </w:rPr>
      </w:pPr>
      <w:bookmarkStart w:id="97" w:name="_Toc324689570"/>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4174DF">
        <w:rPr>
          <w:noProof/>
          <w:lang w:val="en-GB"/>
        </w:rPr>
        <w:t>46</w:t>
      </w:r>
      <w:r w:rsidRPr="008C7261">
        <w:rPr>
          <w:lang w:val="en-GB"/>
        </w:rPr>
        <w:fldChar w:fldCharType="end"/>
      </w:r>
      <w:r w:rsidRPr="008C7261">
        <w:rPr>
          <w:lang w:val="en-GB"/>
        </w:rPr>
        <w:t xml:space="preserve"> </w:t>
      </w:r>
      <w:r w:rsidR="00B17CFD" w:rsidRPr="008C7261">
        <w:rPr>
          <w:lang w:val="en-GB"/>
        </w:rPr>
        <w:t xml:space="preserve">Large file, two devices - Memory usage when </w:t>
      </w:r>
      <w:r w:rsidRPr="008C7261">
        <w:rPr>
          <w:lang w:val="en-GB"/>
        </w:rPr>
        <w:t>100 files added per synchronization</w:t>
      </w:r>
      <w:bookmarkEnd w:id="97"/>
    </w:p>
    <w:p w14:paraId="0CE18ABC" w14:textId="246D4824" w:rsidR="002D0305" w:rsidRPr="008C7261" w:rsidRDefault="00F717A2" w:rsidP="00527758">
      <w:pPr>
        <w:keepNext/>
        <w:jc w:val="center"/>
        <w:rPr>
          <w:lang w:val="en-GB"/>
        </w:rPr>
      </w:pPr>
      <w:r w:rsidRPr="008C7261">
        <w:rPr>
          <w:noProof/>
          <w:lang w:val="en-US" w:eastAsia="en-US"/>
        </w:rPr>
        <w:lastRenderedPageBreak/>
        <w:drawing>
          <wp:inline distT="0" distB="0" distL="0" distR="0" wp14:anchorId="0F755E27" wp14:editId="273CED45">
            <wp:extent cx="5817870" cy="2523490"/>
            <wp:effectExtent l="0" t="0" r="24130" b="16510"/>
            <wp:docPr id="92" name="Chart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57BE4B61" w14:textId="62297256" w:rsidR="00CE2F32" w:rsidRPr="008C7261" w:rsidRDefault="002D0305" w:rsidP="002D0305">
      <w:pPr>
        <w:pStyle w:val="Caption"/>
        <w:rPr>
          <w:lang w:val="en-GB"/>
        </w:rPr>
      </w:pPr>
      <w:bookmarkStart w:id="98" w:name="_Toc324689571"/>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4174DF">
        <w:rPr>
          <w:noProof/>
          <w:lang w:val="en-GB"/>
        </w:rPr>
        <w:t>47</w:t>
      </w:r>
      <w:r w:rsidRPr="008C7261">
        <w:rPr>
          <w:lang w:val="en-GB"/>
        </w:rPr>
        <w:fldChar w:fldCharType="end"/>
      </w:r>
      <w:r w:rsidRPr="008C7261">
        <w:rPr>
          <w:lang w:val="en-GB"/>
        </w:rPr>
        <w:t xml:space="preserve"> </w:t>
      </w:r>
      <w:r w:rsidR="008A5D27" w:rsidRPr="008C7261">
        <w:rPr>
          <w:lang w:val="en-GB"/>
        </w:rPr>
        <w:t xml:space="preserve">Large file, two devices - Network traffic when </w:t>
      </w:r>
      <w:r w:rsidR="009B2EFA" w:rsidRPr="008C7261">
        <w:rPr>
          <w:lang w:val="en-GB"/>
        </w:rPr>
        <w:t>100, 5 and 1</w:t>
      </w:r>
      <w:r w:rsidRPr="008C7261">
        <w:rPr>
          <w:lang w:val="en-GB"/>
        </w:rPr>
        <w:t xml:space="preserve"> file</w:t>
      </w:r>
      <w:r w:rsidR="009B2EFA" w:rsidRPr="008C7261">
        <w:rPr>
          <w:lang w:val="en-GB"/>
        </w:rPr>
        <w:t>(s)</w:t>
      </w:r>
      <w:r w:rsidRPr="008C7261">
        <w:rPr>
          <w:lang w:val="en-GB"/>
        </w:rPr>
        <w:t xml:space="preserve"> added per synchronization</w:t>
      </w:r>
      <w:bookmarkEnd w:id="98"/>
    </w:p>
    <w:p w14:paraId="7DBFA3FF" w14:textId="3C036AC4" w:rsidR="00041DCD" w:rsidRPr="008C7261" w:rsidRDefault="00041DCD" w:rsidP="00790A16">
      <w:pPr>
        <w:pStyle w:val="Heading4"/>
        <w:rPr>
          <w:lang w:val="en-GB"/>
        </w:rPr>
      </w:pPr>
      <w:r w:rsidRPr="008C7261">
        <w:rPr>
          <w:lang w:val="en-GB"/>
        </w:rPr>
        <w:t>Full Synchronization Before Returning</w:t>
      </w:r>
    </w:p>
    <w:p w14:paraId="13FF9B2E" w14:textId="559CCF6A" w:rsidR="002742D8" w:rsidRPr="008C7261" w:rsidRDefault="002742D8" w:rsidP="002742D8">
      <w:pPr>
        <w:rPr>
          <w:lang w:val="en-GB"/>
        </w:rPr>
      </w:pPr>
      <w:r w:rsidRPr="008C7261">
        <w:rPr>
          <w:lang w:val="en-GB"/>
        </w:rPr>
        <w:t>This test explores what happens when we wait for the synchronization to be fully complete before we</w:t>
      </w:r>
      <w:r w:rsidR="00E742AC" w:rsidRPr="008C7261">
        <w:rPr>
          <w:lang w:val="en-GB"/>
        </w:rPr>
        <w:t xml:space="preserve"> allow for new operations. This implies that both files and applications are synchronized before the "refresh" operation returns.</w:t>
      </w:r>
    </w:p>
    <w:p w14:paraId="4FF100D0" w14:textId="5DD14AC4" w:rsidR="002742D8" w:rsidRPr="008C7261" w:rsidRDefault="002742D8" w:rsidP="002742D8">
      <w:pPr>
        <w:rPr>
          <w:lang w:val="en-GB"/>
        </w:rPr>
      </w:pPr>
      <w:r w:rsidRPr="008C7261">
        <w:rPr>
          <w:lang w:val="en-GB"/>
        </w:rPr>
        <w:t>The result</w:t>
      </w:r>
      <w:r w:rsidR="00BB2B08" w:rsidRPr="008C7261">
        <w:rPr>
          <w:lang w:val="en-GB"/>
        </w:rPr>
        <w:t xml:space="preserve"> of the first two tests</w:t>
      </w:r>
      <w:r w:rsidRPr="008C7261">
        <w:rPr>
          <w:lang w:val="en-GB"/>
        </w:rPr>
        <w:t xml:space="preserve"> was</w:t>
      </w:r>
      <w:r w:rsidR="00063D88" w:rsidRPr="008C7261">
        <w:rPr>
          <w:lang w:val="en-GB"/>
        </w:rPr>
        <w:t xml:space="preserve"> somewhat surprising, resulting in the same type of crash as before;</w:t>
      </w:r>
      <w:r w:rsidRPr="008C7261">
        <w:rPr>
          <w:lang w:val="en-GB"/>
        </w:rPr>
        <w:t xml:space="preserve"> “fork/exec /usr/sbin/system_profiler: resource temporarily unavailable”.</w:t>
      </w:r>
      <w:r w:rsidR="00A17337" w:rsidRPr="008C7261">
        <w:rPr>
          <w:lang w:val="en-GB"/>
        </w:rPr>
        <w:t xml:space="preserve"> This time after synchronizing</w:t>
      </w:r>
      <w:r w:rsidR="00C9447D" w:rsidRPr="008C7261">
        <w:rPr>
          <w:lang w:val="en-GB"/>
        </w:rPr>
        <w:t xml:space="preserve"> 282 files</w:t>
      </w:r>
      <w:r w:rsidR="005275F8" w:rsidRPr="008C7261">
        <w:rPr>
          <w:lang w:val="en-GB"/>
        </w:rPr>
        <w:t xml:space="preserve"> for adding one by one, and 1415 files when adding five by five</w:t>
      </w:r>
      <w:r w:rsidR="00C9447D" w:rsidRPr="008C7261">
        <w:rPr>
          <w:lang w:val="en-GB"/>
        </w:rPr>
        <w:t>.</w:t>
      </w:r>
      <w:r w:rsidR="00EF09E7" w:rsidRPr="008C7261">
        <w:rPr>
          <w:lang w:val="en-GB"/>
        </w:rPr>
        <w:t xml:space="preserve"> This could imply that not all functions or goroutines are return</w:t>
      </w:r>
      <w:r w:rsidR="00702E8C" w:rsidRPr="008C7261">
        <w:rPr>
          <w:lang w:val="en-GB"/>
        </w:rPr>
        <w:t>ing properly, causing</w:t>
      </w:r>
      <w:r w:rsidR="00B0678C" w:rsidRPr="008C7261">
        <w:rPr>
          <w:lang w:val="en-GB"/>
        </w:rPr>
        <w:t xml:space="preserve"> a leakage that grows over time, as number of synchronizations seems to be the most important factor in how early the prototype crashes with this error.</w:t>
      </w:r>
    </w:p>
    <w:p w14:paraId="788F8021" w14:textId="3DB7EF2C" w:rsidR="00D16BFC" w:rsidRPr="008C7261" w:rsidRDefault="002D74BD" w:rsidP="002742D8">
      <w:pPr>
        <w:rPr>
          <w:lang w:val="en-GB"/>
        </w:rPr>
      </w:pPr>
      <w:r w:rsidRPr="008C7261">
        <w:rPr>
          <w:lang w:val="en-GB"/>
        </w:rPr>
        <w:t xml:space="preserve">When doing 100 files per synchronization, </w:t>
      </w:r>
      <w:r w:rsidR="008E7EDD" w:rsidRPr="008C7261">
        <w:rPr>
          <w:lang w:val="en-GB"/>
        </w:rPr>
        <w:t>the prototype kept going for an hour, at which point 20000 files had been properly synchronized</w:t>
      </w:r>
      <w:r w:rsidR="0081299B" w:rsidRPr="008C7261">
        <w:rPr>
          <w:lang w:val="en-GB"/>
        </w:rPr>
        <w:t xml:space="preserve"> when "ulimit" had been increased to 4096</w:t>
      </w:r>
      <w:r w:rsidR="008E7EDD" w:rsidRPr="008C7261">
        <w:rPr>
          <w:lang w:val="en-GB"/>
        </w:rPr>
        <w:t xml:space="preserve">. It was stopped at </w:t>
      </w:r>
      <w:r w:rsidR="005501E9" w:rsidRPr="008C7261">
        <w:rPr>
          <w:lang w:val="en-GB"/>
        </w:rPr>
        <w:t>that</w:t>
      </w:r>
      <w:r w:rsidR="008E7EDD" w:rsidRPr="008C7261">
        <w:rPr>
          <w:lang w:val="en-GB"/>
        </w:rPr>
        <w:t xml:space="preserve"> point.</w:t>
      </w:r>
      <w:r w:rsidR="00943FEE" w:rsidRPr="008C7261">
        <w:rPr>
          <w:lang w:val="en-GB"/>
        </w:rPr>
        <w:t xml:space="preserve"> </w:t>
      </w:r>
    </w:p>
    <w:p w14:paraId="03FD8269" w14:textId="77777777" w:rsidR="00DB0608" w:rsidRPr="008C7261" w:rsidRDefault="00DB0608" w:rsidP="002742D8">
      <w:pPr>
        <w:rPr>
          <w:lang w:val="en-GB"/>
        </w:rPr>
      </w:pPr>
    </w:p>
    <w:p w14:paraId="6BB901E1" w14:textId="013AC6E4" w:rsidR="002742D8" w:rsidRPr="008C7261" w:rsidRDefault="002742D8" w:rsidP="002742D8">
      <w:pPr>
        <w:rPr>
          <w:lang w:val="en-GB"/>
        </w:rPr>
      </w:pPr>
      <w:r w:rsidRPr="008C7261">
        <w:rPr>
          <w:lang w:val="en-GB"/>
        </w:rPr>
        <w:t>The following graphs show CPU usage in percentage, memory usage in kilobytes, and bytes sent and received per second over the course of the test.</w:t>
      </w:r>
      <w:r w:rsidR="00C567CA" w:rsidRPr="008C7261">
        <w:rPr>
          <w:lang w:val="en-GB"/>
        </w:rPr>
        <w:t xml:space="preserve"> Note for how long the test ran compare</w:t>
      </w:r>
      <w:r w:rsidR="00E4798B" w:rsidRPr="008C7261">
        <w:rPr>
          <w:lang w:val="en-GB"/>
        </w:rPr>
        <w:t>d</w:t>
      </w:r>
      <w:r w:rsidR="00C567CA" w:rsidRPr="008C7261">
        <w:rPr>
          <w:lang w:val="en-GB"/>
        </w:rPr>
        <w:t xml:space="preserve"> </w:t>
      </w:r>
      <w:r w:rsidR="00276089" w:rsidRPr="008C7261">
        <w:rPr>
          <w:lang w:val="en-GB"/>
        </w:rPr>
        <w:t>to</w:t>
      </w:r>
      <w:r w:rsidR="00C567CA" w:rsidRPr="008C7261">
        <w:rPr>
          <w:lang w:val="en-GB"/>
        </w:rPr>
        <w:t xml:space="preserve"> the default scenario</w:t>
      </w:r>
      <w:r w:rsidR="00B034B3" w:rsidRPr="008C7261">
        <w:rPr>
          <w:lang w:val="en-GB"/>
        </w:rPr>
        <w:t>;</w:t>
      </w:r>
      <w:r w:rsidR="00E4798B" w:rsidRPr="008C7261">
        <w:rPr>
          <w:lang w:val="en-GB"/>
        </w:rPr>
        <w:t xml:space="preserve"> </w:t>
      </w:r>
      <w:r w:rsidR="00B034B3" w:rsidRPr="008C7261">
        <w:rPr>
          <w:lang w:val="en-GB"/>
        </w:rPr>
        <w:t>a</w:t>
      </w:r>
      <w:r w:rsidR="0049645A" w:rsidRPr="008C7261">
        <w:rPr>
          <w:lang w:val="en-GB"/>
        </w:rPr>
        <w:t>lmost 45 minutes versus close to 23 minutes</w:t>
      </w:r>
      <w:r w:rsidR="00E0060C" w:rsidRPr="008C7261">
        <w:rPr>
          <w:lang w:val="en-GB"/>
        </w:rPr>
        <w:t xml:space="preserve"> in the first test</w:t>
      </w:r>
    </w:p>
    <w:p w14:paraId="05E0B8FB" w14:textId="77777777" w:rsidR="00C567CA" w:rsidRPr="008C7261" w:rsidRDefault="00C567CA" w:rsidP="002742D8">
      <w:pPr>
        <w:rPr>
          <w:lang w:val="en-GB"/>
        </w:rPr>
      </w:pPr>
    </w:p>
    <w:p w14:paraId="78525895" w14:textId="40545B55" w:rsidR="001A1E45" w:rsidRPr="008C7261" w:rsidRDefault="00FD2762" w:rsidP="00FD2762">
      <w:pPr>
        <w:keepNext/>
        <w:jc w:val="center"/>
        <w:rPr>
          <w:lang w:val="en-GB"/>
        </w:rPr>
      </w:pPr>
      <w:r w:rsidRPr="008C7261">
        <w:rPr>
          <w:noProof/>
          <w:lang w:val="en-US" w:eastAsia="en-US"/>
        </w:rPr>
        <w:lastRenderedPageBreak/>
        <w:drawing>
          <wp:inline distT="0" distB="0" distL="0" distR="0" wp14:anchorId="3AF8F677" wp14:editId="3B6E7325">
            <wp:extent cx="5755640" cy="2532482"/>
            <wp:effectExtent l="0" t="0" r="10160" b="7620"/>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7A4A59BA" w14:textId="56922435" w:rsidR="00C567CA" w:rsidRPr="008C7261" w:rsidRDefault="001A1E45" w:rsidP="001A1E45">
      <w:pPr>
        <w:pStyle w:val="Caption"/>
        <w:rPr>
          <w:lang w:val="en-GB"/>
        </w:rPr>
      </w:pPr>
      <w:bookmarkStart w:id="99" w:name="_Toc324689572"/>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4174DF">
        <w:rPr>
          <w:noProof/>
          <w:lang w:val="en-GB"/>
        </w:rPr>
        <w:t>48</w:t>
      </w:r>
      <w:r w:rsidRPr="008C7261">
        <w:rPr>
          <w:lang w:val="en-GB"/>
        </w:rPr>
        <w:fldChar w:fldCharType="end"/>
      </w:r>
      <w:r w:rsidRPr="008C7261">
        <w:rPr>
          <w:lang w:val="en-GB"/>
        </w:rPr>
        <w:t xml:space="preserve"> </w:t>
      </w:r>
      <w:r w:rsidR="00B67E1B" w:rsidRPr="008C7261">
        <w:rPr>
          <w:lang w:val="en-GB"/>
        </w:rPr>
        <w:t>Full sync, two devices - CPU usage when o</w:t>
      </w:r>
      <w:r w:rsidRPr="008C7261">
        <w:rPr>
          <w:lang w:val="en-GB"/>
        </w:rPr>
        <w:t>ne file added per synchronization</w:t>
      </w:r>
      <w:bookmarkEnd w:id="99"/>
    </w:p>
    <w:p w14:paraId="7B78F7A9" w14:textId="533234C9" w:rsidR="004D1D67" w:rsidRPr="008C7261" w:rsidRDefault="00A63E5F" w:rsidP="00A63E5F">
      <w:pPr>
        <w:keepNext/>
        <w:jc w:val="center"/>
        <w:rPr>
          <w:lang w:val="en-GB"/>
        </w:rPr>
      </w:pPr>
      <w:r w:rsidRPr="008C7261">
        <w:rPr>
          <w:noProof/>
          <w:lang w:val="en-US" w:eastAsia="en-US"/>
        </w:rPr>
        <w:drawing>
          <wp:inline distT="0" distB="0" distL="0" distR="0" wp14:anchorId="62F0996E" wp14:editId="4B33B8DB">
            <wp:extent cx="5755640" cy="2546921"/>
            <wp:effectExtent l="0" t="0" r="10160" b="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5640" cy="2546921"/>
                    </a:xfrm>
                    <a:prstGeom prst="rect">
                      <a:avLst/>
                    </a:prstGeom>
                    <a:noFill/>
                    <a:ln>
                      <a:noFill/>
                    </a:ln>
                  </pic:spPr>
                </pic:pic>
              </a:graphicData>
            </a:graphic>
          </wp:inline>
        </w:drawing>
      </w:r>
    </w:p>
    <w:p w14:paraId="2664E2EE" w14:textId="0B3E8915" w:rsidR="004D1D67" w:rsidRPr="008C7261" w:rsidRDefault="004D1D67" w:rsidP="004D1D67">
      <w:pPr>
        <w:pStyle w:val="Caption"/>
        <w:rPr>
          <w:lang w:val="en-GB"/>
        </w:rPr>
      </w:pPr>
      <w:bookmarkStart w:id="100" w:name="_Toc324689573"/>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4174DF">
        <w:rPr>
          <w:noProof/>
          <w:lang w:val="en-GB"/>
        </w:rPr>
        <w:t>49</w:t>
      </w:r>
      <w:r w:rsidRPr="008C7261">
        <w:rPr>
          <w:lang w:val="en-GB"/>
        </w:rPr>
        <w:fldChar w:fldCharType="end"/>
      </w:r>
      <w:r w:rsidR="00F2633B" w:rsidRPr="008C7261">
        <w:rPr>
          <w:lang w:val="en-GB"/>
        </w:rPr>
        <w:t xml:space="preserve"> Full sync, two devices - CPU usage when f</w:t>
      </w:r>
      <w:r w:rsidRPr="008C7261">
        <w:rPr>
          <w:lang w:val="en-GB"/>
        </w:rPr>
        <w:t>ive files added per synchronization</w:t>
      </w:r>
      <w:bookmarkEnd w:id="100"/>
    </w:p>
    <w:p w14:paraId="2B599AE5" w14:textId="3F32C6F1" w:rsidR="00B335DE" w:rsidRPr="008C7261" w:rsidRDefault="00F15461" w:rsidP="00B335DE">
      <w:pPr>
        <w:keepNext/>
        <w:rPr>
          <w:lang w:val="en-GB"/>
        </w:rPr>
      </w:pPr>
      <w:r w:rsidRPr="008C7261">
        <w:rPr>
          <w:noProof/>
          <w:lang w:val="en-US" w:eastAsia="en-US"/>
        </w:rPr>
        <w:drawing>
          <wp:inline distT="0" distB="0" distL="0" distR="0" wp14:anchorId="2606470E" wp14:editId="19603891">
            <wp:extent cx="5755640" cy="2542491"/>
            <wp:effectExtent l="0" t="0" r="10160" b="0"/>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5640" cy="2542491"/>
                    </a:xfrm>
                    <a:prstGeom prst="rect">
                      <a:avLst/>
                    </a:prstGeom>
                    <a:noFill/>
                    <a:ln>
                      <a:noFill/>
                    </a:ln>
                  </pic:spPr>
                </pic:pic>
              </a:graphicData>
            </a:graphic>
          </wp:inline>
        </w:drawing>
      </w:r>
    </w:p>
    <w:p w14:paraId="4AB3C3B2" w14:textId="4F692722" w:rsidR="00B335DE" w:rsidRPr="008C7261" w:rsidRDefault="00B335DE" w:rsidP="00B335DE">
      <w:pPr>
        <w:pStyle w:val="Caption"/>
        <w:rPr>
          <w:lang w:val="en-GB"/>
        </w:rPr>
      </w:pPr>
      <w:bookmarkStart w:id="101" w:name="_Toc324689574"/>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4174DF">
        <w:rPr>
          <w:noProof/>
          <w:lang w:val="en-GB"/>
        </w:rPr>
        <w:t>50</w:t>
      </w:r>
      <w:r w:rsidRPr="008C7261">
        <w:rPr>
          <w:lang w:val="en-GB"/>
        </w:rPr>
        <w:fldChar w:fldCharType="end"/>
      </w:r>
      <w:r w:rsidRPr="008C7261">
        <w:rPr>
          <w:lang w:val="en-GB"/>
        </w:rPr>
        <w:t xml:space="preserve"> </w:t>
      </w:r>
      <w:r w:rsidR="004152C0" w:rsidRPr="008C7261">
        <w:rPr>
          <w:lang w:val="en-GB"/>
        </w:rPr>
        <w:t xml:space="preserve">Full sync, two devices - CPU usage when </w:t>
      </w:r>
      <w:r w:rsidRPr="008C7261">
        <w:rPr>
          <w:lang w:val="en-GB"/>
        </w:rPr>
        <w:t>100 files added per synchronization</w:t>
      </w:r>
      <w:bookmarkEnd w:id="101"/>
    </w:p>
    <w:p w14:paraId="10807B14" w14:textId="06881774" w:rsidR="001A1E45" w:rsidRPr="008C7261" w:rsidRDefault="00AD5B02" w:rsidP="00AD5B02">
      <w:pPr>
        <w:keepNext/>
        <w:jc w:val="center"/>
        <w:rPr>
          <w:lang w:val="en-GB"/>
        </w:rPr>
      </w:pPr>
      <w:r w:rsidRPr="008C7261">
        <w:rPr>
          <w:noProof/>
          <w:lang w:val="en-US" w:eastAsia="en-US"/>
        </w:rPr>
        <w:lastRenderedPageBreak/>
        <w:drawing>
          <wp:inline distT="0" distB="0" distL="0" distR="0" wp14:anchorId="36A50F73" wp14:editId="6EBA7E4F">
            <wp:extent cx="5755640" cy="2516839"/>
            <wp:effectExtent l="0" t="0" r="10160" b="0"/>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5640" cy="2516839"/>
                    </a:xfrm>
                    <a:prstGeom prst="rect">
                      <a:avLst/>
                    </a:prstGeom>
                    <a:noFill/>
                    <a:ln>
                      <a:noFill/>
                    </a:ln>
                  </pic:spPr>
                </pic:pic>
              </a:graphicData>
            </a:graphic>
          </wp:inline>
        </w:drawing>
      </w:r>
    </w:p>
    <w:p w14:paraId="1E67F7CA" w14:textId="0F9E0DFE" w:rsidR="00E4798B" w:rsidRPr="008C7261" w:rsidRDefault="001A1E45" w:rsidP="001A1E45">
      <w:pPr>
        <w:pStyle w:val="Caption"/>
        <w:rPr>
          <w:lang w:val="en-GB"/>
        </w:rPr>
      </w:pPr>
      <w:bookmarkStart w:id="102" w:name="_Toc324689575"/>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4174DF">
        <w:rPr>
          <w:noProof/>
          <w:lang w:val="en-GB"/>
        </w:rPr>
        <w:t>51</w:t>
      </w:r>
      <w:r w:rsidRPr="008C7261">
        <w:rPr>
          <w:lang w:val="en-GB"/>
        </w:rPr>
        <w:fldChar w:fldCharType="end"/>
      </w:r>
      <w:r w:rsidRPr="008C7261">
        <w:rPr>
          <w:lang w:val="en-GB"/>
        </w:rPr>
        <w:t xml:space="preserve"> </w:t>
      </w:r>
      <w:r w:rsidR="008F2CAF" w:rsidRPr="008C7261">
        <w:rPr>
          <w:lang w:val="en-GB"/>
        </w:rPr>
        <w:t>Full sync, two devices - Memory usage when o</w:t>
      </w:r>
      <w:r w:rsidRPr="008C7261">
        <w:rPr>
          <w:lang w:val="en-GB"/>
        </w:rPr>
        <w:t>ne file added per synchronization</w:t>
      </w:r>
      <w:bookmarkEnd w:id="102"/>
    </w:p>
    <w:p w14:paraId="414BCBDA" w14:textId="2E1A5392" w:rsidR="00652823" w:rsidRPr="008C7261" w:rsidRDefault="003D16F4" w:rsidP="003D16F4">
      <w:pPr>
        <w:keepNext/>
        <w:jc w:val="center"/>
        <w:rPr>
          <w:lang w:val="en-GB"/>
        </w:rPr>
      </w:pPr>
      <w:r w:rsidRPr="008C7261">
        <w:rPr>
          <w:noProof/>
          <w:lang w:val="en-US" w:eastAsia="en-US"/>
        </w:rPr>
        <w:drawing>
          <wp:inline distT="0" distB="0" distL="0" distR="0" wp14:anchorId="088966EC" wp14:editId="6FB1B1CE">
            <wp:extent cx="5755640" cy="2587030"/>
            <wp:effectExtent l="0" t="0" r="10160" b="381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5640" cy="2587030"/>
                    </a:xfrm>
                    <a:prstGeom prst="rect">
                      <a:avLst/>
                    </a:prstGeom>
                    <a:noFill/>
                    <a:ln>
                      <a:noFill/>
                    </a:ln>
                  </pic:spPr>
                </pic:pic>
              </a:graphicData>
            </a:graphic>
          </wp:inline>
        </w:drawing>
      </w:r>
    </w:p>
    <w:p w14:paraId="0C30F218" w14:textId="6FB92291" w:rsidR="00652823" w:rsidRPr="008C7261" w:rsidRDefault="00652823" w:rsidP="00652823">
      <w:pPr>
        <w:pStyle w:val="Caption"/>
        <w:rPr>
          <w:lang w:val="en-GB"/>
        </w:rPr>
      </w:pPr>
      <w:bookmarkStart w:id="103" w:name="_Toc324689576"/>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4174DF">
        <w:rPr>
          <w:noProof/>
          <w:lang w:val="en-GB"/>
        </w:rPr>
        <w:t>52</w:t>
      </w:r>
      <w:r w:rsidRPr="008C7261">
        <w:rPr>
          <w:lang w:val="en-GB"/>
        </w:rPr>
        <w:fldChar w:fldCharType="end"/>
      </w:r>
      <w:r w:rsidR="00E71E72" w:rsidRPr="008C7261">
        <w:rPr>
          <w:lang w:val="en-GB"/>
        </w:rPr>
        <w:t xml:space="preserve"> Full sync, two devices - Memory usage when f</w:t>
      </w:r>
      <w:r w:rsidRPr="008C7261">
        <w:rPr>
          <w:lang w:val="en-GB"/>
        </w:rPr>
        <w:t>ive files added per synchronization</w:t>
      </w:r>
      <w:bookmarkEnd w:id="103"/>
    </w:p>
    <w:p w14:paraId="388C265D" w14:textId="33EB12BA" w:rsidR="00F246BD" w:rsidRPr="008C7261" w:rsidRDefault="001F6B47" w:rsidP="001F6B47">
      <w:pPr>
        <w:keepNext/>
        <w:jc w:val="center"/>
        <w:rPr>
          <w:lang w:val="en-GB"/>
        </w:rPr>
      </w:pPr>
      <w:r w:rsidRPr="008C7261">
        <w:rPr>
          <w:noProof/>
          <w:lang w:val="en-US" w:eastAsia="en-US"/>
        </w:rPr>
        <w:drawing>
          <wp:inline distT="0" distB="0" distL="0" distR="0" wp14:anchorId="20C4ADE8" wp14:editId="62FAF913">
            <wp:extent cx="5755640" cy="2546921"/>
            <wp:effectExtent l="0" t="0" r="10160"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5640" cy="2546921"/>
                    </a:xfrm>
                    <a:prstGeom prst="rect">
                      <a:avLst/>
                    </a:prstGeom>
                    <a:noFill/>
                    <a:ln>
                      <a:noFill/>
                    </a:ln>
                  </pic:spPr>
                </pic:pic>
              </a:graphicData>
            </a:graphic>
          </wp:inline>
        </w:drawing>
      </w:r>
    </w:p>
    <w:p w14:paraId="71443D96" w14:textId="72E1659B" w:rsidR="00F246BD" w:rsidRPr="008C7261" w:rsidRDefault="00F246BD" w:rsidP="00F246BD">
      <w:pPr>
        <w:pStyle w:val="Caption"/>
        <w:rPr>
          <w:lang w:val="en-GB"/>
        </w:rPr>
      </w:pPr>
      <w:bookmarkStart w:id="104" w:name="_Toc324689577"/>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4174DF">
        <w:rPr>
          <w:noProof/>
          <w:lang w:val="en-GB"/>
        </w:rPr>
        <w:t>53</w:t>
      </w:r>
      <w:r w:rsidRPr="008C7261">
        <w:rPr>
          <w:lang w:val="en-GB"/>
        </w:rPr>
        <w:fldChar w:fldCharType="end"/>
      </w:r>
      <w:r w:rsidRPr="008C7261">
        <w:rPr>
          <w:lang w:val="en-GB"/>
        </w:rPr>
        <w:t xml:space="preserve"> </w:t>
      </w:r>
      <w:r w:rsidR="00302765" w:rsidRPr="008C7261">
        <w:rPr>
          <w:lang w:val="en-GB"/>
        </w:rPr>
        <w:t xml:space="preserve">Full sync, two devices - Memory usage when </w:t>
      </w:r>
      <w:r w:rsidRPr="008C7261">
        <w:rPr>
          <w:lang w:val="en-GB"/>
        </w:rPr>
        <w:t>100 files added per synchronization</w:t>
      </w:r>
      <w:bookmarkEnd w:id="104"/>
    </w:p>
    <w:p w14:paraId="122CEDE0" w14:textId="2A333D06" w:rsidR="00D55573" w:rsidRPr="008C7261" w:rsidRDefault="00047AE3" w:rsidP="00B14E0F">
      <w:pPr>
        <w:keepNext/>
        <w:jc w:val="center"/>
        <w:rPr>
          <w:lang w:val="en-GB"/>
        </w:rPr>
      </w:pPr>
      <w:r w:rsidRPr="008C7261">
        <w:rPr>
          <w:noProof/>
          <w:lang w:val="en-US" w:eastAsia="en-US"/>
        </w:rPr>
        <w:lastRenderedPageBreak/>
        <w:drawing>
          <wp:inline distT="0" distB="0" distL="0" distR="0" wp14:anchorId="6D9B5595" wp14:editId="3C2D592E">
            <wp:extent cx="5755640" cy="2528085"/>
            <wp:effectExtent l="0" t="0" r="10160" b="1206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5640" cy="2528085"/>
                    </a:xfrm>
                    <a:prstGeom prst="rect">
                      <a:avLst/>
                    </a:prstGeom>
                    <a:noFill/>
                    <a:ln>
                      <a:noFill/>
                    </a:ln>
                  </pic:spPr>
                </pic:pic>
              </a:graphicData>
            </a:graphic>
          </wp:inline>
        </w:drawing>
      </w:r>
    </w:p>
    <w:p w14:paraId="4A218C9A" w14:textId="39FBBD79" w:rsidR="00DD0F8A" w:rsidRPr="008C7261" w:rsidRDefault="00D55573" w:rsidP="00D55573">
      <w:pPr>
        <w:pStyle w:val="Caption"/>
        <w:rPr>
          <w:lang w:val="en-GB"/>
        </w:rPr>
      </w:pPr>
      <w:bookmarkStart w:id="105" w:name="_Toc324689578"/>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4174DF">
        <w:rPr>
          <w:noProof/>
          <w:lang w:val="en-GB"/>
        </w:rPr>
        <w:t>54</w:t>
      </w:r>
      <w:r w:rsidRPr="008C7261">
        <w:rPr>
          <w:lang w:val="en-GB"/>
        </w:rPr>
        <w:fldChar w:fldCharType="end"/>
      </w:r>
      <w:r w:rsidR="00603ED4" w:rsidRPr="008C7261">
        <w:rPr>
          <w:lang w:val="en-GB"/>
        </w:rPr>
        <w:t xml:space="preserve"> Full sync, two devices - Network traffic when </w:t>
      </w:r>
      <w:r w:rsidR="00CA3567" w:rsidRPr="008C7261">
        <w:rPr>
          <w:lang w:val="en-GB"/>
        </w:rPr>
        <w:t>100, 5, and 1</w:t>
      </w:r>
      <w:r w:rsidRPr="008C7261">
        <w:rPr>
          <w:lang w:val="en-GB"/>
        </w:rPr>
        <w:t xml:space="preserve"> file</w:t>
      </w:r>
      <w:r w:rsidR="00CA3567" w:rsidRPr="008C7261">
        <w:rPr>
          <w:lang w:val="en-GB"/>
        </w:rPr>
        <w:t>(s)</w:t>
      </w:r>
      <w:r w:rsidRPr="008C7261">
        <w:rPr>
          <w:lang w:val="en-GB"/>
        </w:rPr>
        <w:t xml:space="preserve"> added per synchronization</w:t>
      </w:r>
      <w:bookmarkEnd w:id="105"/>
    </w:p>
    <w:p w14:paraId="122C2482" w14:textId="42815309" w:rsidR="00952C63" w:rsidRPr="008C7261" w:rsidRDefault="00952C63" w:rsidP="00952C63">
      <w:pPr>
        <w:rPr>
          <w:lang w:val="en-GB"/>
        </w:rPr>
      </w:pPr>
      <w:r w:rsidRPr="008C7261">
        <w:rPr>
          <w:lang w:val="en-GB"/>
        </w:rPr>
        <w:t>If you are wondering where the "5 files" series is, its almost exactly the same as the "1 file" series, thus the latter is overlapping it.</w:t>
      </w:r>
    </w:p>
    <w:p w14:paraId="656BEFED" w14:textId="78E03F9F" w:rsidR="00E66D0A" w:rsidRPr="008C7261" w:rsidRDefault="00E66D0A" w:rsidP="00E66D0A">
      <w:pPr>
        <w:pStyle w:val="Heading3"/>
        <w:rPr>
          <w:lang w:val="en-GB"/>
        </w:rPr>
      </w:pPr>
      <w:bookmarkStart w:id="106" w:name="_Toc324905843"/>
      <w:r w:rsidRPr="008C7261">
        <w:rPr>
          <w:lang w:val="en-GB"/>
        </w:rPr>
        <w:t>Ten Devices</w:t>
      </w:r>
      <w:bookmarkEnd w:id="106"/>
    </w:p>
    <w:p w14:paraId="13F252F5" w14:textId="323DC3C9" w:rsidR="0018309F" w:rsidRPr="008C7261" w:rsidRDefault="00E66D0A" w:rsidP="00E66D0A">
      <w:pPr>
        <w:rPr>
          <w:lang w:val="en-GB"/>
        </w:rPr>
      </w:pPr>
      <w:r w:rsidRPr="008C7261">
        <w:rPr>
          <w:lang w:val="en-GB"/>
        </w:rPr>
        <w:t>The machine used during the experiments struggled with having ten devices running locally at the same time, frequently eating up almost all CPU time.</w:t>
      </w:r>
      <w:r w:rsidR="005E3060" w:rsidRPr="008C7261">
        <w:rPr>
          <w:lang w:val="en-GB"/>
        </w:rPr>
        <w:t xml:space="preserve"> Also t</w:t>
      </w:r>
      <w:r w:rsidR="00C45570" w:rsidRPr="008C7261">
        <w:rPr>
          <w:lang w:val="en-GB"/>
        </w:rPr>
        <w:t>he limit on concurrently opened files was</w:t>
      </w:r>
      <w:r w:rsidR="005E3060" w:rsidRPr="008C7261">
        <w:rPr>
          <w:lang w:val="en-GB"/>
        </w:rPr>
        <w:t xml:space="preserve"> initially</w:t>
      </w:r>
      <w:r w:rsidR="00C45570" w:rsidRPr="008C7261">
        <w:rPr>
          <w:lang w:val="en-GB"/>
        </w:rPr>
        <w:t xml:space="preserve"> often reached very quickly. Merely 200 - 400 files were successfully synchronized in most cases</w:t>
      </w:r>
      <w:r w:rsidR="005242A2" w:rsidRPr="008C7261">
        <w:rPr>
          <w:lang w:val="en-GB"/>
        </w:rPr>
        <w:t>, even after increasing the file limit to 4096</w:t>
      </w:r>
      <w:r w:rsidR="00C45570" w:rsidRPr="008C7261">
        <w:rPr>
          <w:lang w:val="en-GB"/>
        </w:rPr>
        <w:t>.</w:t>
      </w:r>
      <w:r w:rsidR="006F7462" w:rsidRPr="008C7261">
        <w:rPr>
          <w:lang w:val="en-GB"/>
        </w:rPr>
        <w:t xml:space="preserve"> </w:t>
      </w:r>
    </w:p>
    <w:p w14:paraId="068CBE41" w14:textId="0E5CCFB7" w:rsidR="00E730D2" w:rsidRPr="008C7261" w:rsidRDefault="00E730D2" w:rsidP="00E66D0A">
      <w:pPr>
        <w:rPr>
          <w:lang w:val="en-GB"/>
        </w:rPr>
      </w:pPr>
      <w:r w:rsidRPr="008C7261">
        <w:rPr>
          <w:lang w:val="en-GB"/>
        </w:rPr>
        <w:t>The graphs have been merged into fewer charts in this section in the interest of space and clarity, as having a line for each daemon would make the charts too chaotic.</w:t>
      </w:r>
      <w:r w:rsidR="002F60F8" w:rsidRPr="008C7261">
        <w:rPr>
          <w:lang w:val="en-GB"/>
        </w:rPr>
        <w:t xml:space="preserve"> The values have instead been added up into making one graph sho</w:t>
      </w:r>
      <w:r w:rsidR="002151F2" w:rsidRPr="008C7261">
        <w:rPr>
          <w:lang w:val="en-GB"/>
        </w:rPr>
        <w:t>wing total CPU and memory usage at the specific point in time.</w:t>
      </w:r>
    </w:p>
    <w:p w14:paraId="52654051" w14:textId="11614FED" w:rsidR="0018309F" w:rsidRPr="008C7261" w:rsidRDefault="0018309F" w:rsidP="0018309F">
      <w:pPr>
        <w:pStyle w:val="Heading4"/>
        <w:rPr>
          <w:lang w:val="en-GB"/>
        </w:rPr>
      </w:pPr>
      <w:r w:rsidRPr="008C7261">
        <w:rPr>
          <w:lang w:val="en-GB"/>
        </w:rPr>
        <w:t>Default Setup</w:t>
      </w:r>
    </w:p>
    <w:p w14:paraId="1EE9BED5" w14:textId="4079F5C6" w:rsidR="00031B18" w:rsidRPr="008C7261" w:rsidRDefault="00031B18" w:rsidP="00031B18">
      <w:pPr>
        <w:rPr>
          <w:lang w:val="en-GB"/>
        </w:rPr>
      </w:pPr>
      <w:r w:rsidRPr="008C7261">
        <w:rPr>
          <w:lang w:val="en-GB"/>
        </w:rPr>
        <w:t>Running the experiment with ten device</w:t>
      </w:r>
      <w:r w:rsidR="00210277" w:rsidRPr="008C7261">
        <w:rPr>
          <w:lang w:val="en-GB"/>
        </w:rPr>
        <w:t>s</w:t>
      </w:r>
      <w:r w:rsidRPr="008C7261">
        <w:rPr>
          <w:lang w:val="en-GB"/>
        </w:rPr>
        <w:t>, a significant lower amount of files were properly synchronized; 291, 1365, and 7200 files.</w:t>
      </w:r>
      <w:r w:rsidR="00207B67" w:rsidRPr="008C7261">
        <w:rPr>
          <w:lang w:val="en-GB"/>
        </w:rPr>
        <w:t xml:space="preserve"> The first two crashed with the usual "reso</w:t>
      </w:r>
      <w:r w:rsidR="00B058BC" w:rsidRPr="008C7261">
        <w:rPr>
          <w:lang w:val="en-GB"/>
        </w:rPr>
        <w:t xml:space="preserve">urce temporarily unavailable", </w:t>
      </w:r>
      <w:r w:rsidR="00207B67" w:rsidRPr="008C7261">
        <w:rPr>
          <w:lang w:val="en-GB"/>
        </w:rPr>
        <w:t>while the 100 files run timed out.</w:t>
      </w:r>
    </w:p>
    <w:p w14:paraId="084AA190" w14:textId="77777777" w:rsidR="00031B18" w:rsidRPr="008C7261" w:rsidRDefault="00031B18" w:rsidP="00031B18">
      <w:pPr>
        <w:rPr>
          <w:lang w:val="en-GB"/>
        </w:rPr>
      </w:pPr>
    </w:p>
    <w:p w14:paraId="6CC7D1D3" w14:textId="77777777" w:rsidR="001D1594" w:rsidRPr="008C7261" w:rsidRDefault="00FA330F" w:rsidP="001D1594">
      <w:pPr>
        <w:keepNext/>
        <w:jc w:val="center"/>
        <w:rPr>
          <w:lang w:val="en-GB"/>
        </w:rPr>
      </w:pPr>
      <w:r w:rsidRPr="008C7261">
        <w:rPr>
          <w:noProof/>
          <w:lang w:val="en-US" w:eastAsia="en-US"/>
        </w:rPr>
        <w:drawing>
          <wp:inline distT="0" distB="0" distL="0" distR="0" wp14:anchorId="33206550" wp14:editId="531BA411">
            <wp:extent cx="5755640" cy="2532482"/>
            <wp:effectExtent l="0" t="0" r="10160" b="762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459EE70D" w14:textId="6252BDD3" w:rsidR="00FA330F" w:rsidRPr="008C7261" w:rsidRDefault="001D1594" w:rsidP="001D1594">
      <w:pPr>
        <w:pStyle w:val="Caption"/>
        <w:rPr>
          <w:lang w:val="en-GB"/>
        </w:rPr>
      </w:pPr>
      <w:bookmarkStart w:id="107" w:name="_Toc324689579"/>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4174DF">
        <w:rPr>
          <w:noProof/>
          <w:lang w:val="en-GB"/>
        </w:rPr>
        <w:t>55</w:t>
      </w:r>
      <w:r w:rsidR="00606EF4" w:rsidRPr="008C7261">
        <w:rPr>
          <w:lang w:val="en-GB"/>
        </w:rPr>
        <w:fldChar w:fldCharType="end"/>
      </w:r>
      <w:r w:rsidRPr="008C7261">
        <w:rPr>
          <w:lang w:val="en-GB"/>
        </w:rPr>
        <w:t xml:space="preserve"> Default setup, 10 devices - CPU usage when one file added per synchronization</w:t>
      </w:r>
      <w:bookmarkEnd w:id="107"/>
    </w:p>
    <w:p w14:paraId="3EB545FE" w14:textId="77777777" w:rsidR="00C50965" w:rsidRPr="008C7261" w:rsidRDefault="00343253" w:rsidP="00C50965">
      <w:pPr>
        <w:keepNext/>
        <w:jc w:val="center"/>
        <w:rPr>
          <w:lang w:val="en-GB"/>
        </w:rPr>
      </w:pPr>
      <w:r w:rsidRPr="008C7261">
        <w:rPr>
          <w:noProof/>
          <w:lang w:val="en-US" w:eastAsia="en-US"/>
        </w:rPr>
        <w:lastRenderedPageBreak/>
        <w:drawing>
          <wp:inline distT="0" distB="0" distL="0" distR="0" wp14:anchorId="042BF481" wp14:editId="24292868">
            <wp:extent cx="5755640" cy="2532482"/>
            <wp:effectExtent l="0" t="0" r="10160" b="7620"/>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598FAE87" w14:textId="7A15127C" w:rsidR="00343253" w:rsidRPr="008C7261" w:rsidRDefault="00C50965" w:rsidP="00C50965">
      <w:pPr>
        <w:pStyle w:val="Caption"/>
        <w:rPr>
          <w:lang w:val="en-GB"/>
        </w:rPr>
      </w:pPr>
      <w:bookmarkStart w:id="108" w:name="_Toc324689580"/>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4174DF">
        <w:rPr>
          <w:noProof/>
          <w:lang w:val="en-GB"/>
        </w:rPr>
        <w:t>56</w:t>
      </w:r>
      <w:r w:rsidR="00606EF4" w:rsidRPr="008C7261">
        <w:rPr>
          <w:lang w:val="en-GB"/>
        </w:rPr>
        <w:fldChar w:fldCharType="end"/>
      </w:r>
      <w:r w:rsidRPr="008C7261">
        <w:rPr>
          <w:lang w:val="en-GB"/>
        </w:rPr>
        <w:t xml:space="preserve"> Default setup, 10 devices - CPU usage when five files added per synchronization</w:t>
      </w:r>
      <w:bookmarkEnd w:id="108"/>
    </w:p>
    <w:p w14:paraId="0588E6F0" w14:textId="59FBE937" w:rsidR="00C50965" w:rsidRPr="008C7261" w:rsidRDefault="00FB060B" w:rsidP="00C50965">
      <w:pPr>
        <w:keepNext/>
        <w:jc w:val="center"/>
        <w:rPr>
          <w:lang w:val="en-GB"/>
        </w:rPr>
      </w:pPr>
      <w:r w:rsidRPr="008C7261">
        <w:rPr>
          <w:noProof/>
          <w:lang w:val="en-US" w:eastAsia="en-US"/>
        </w:rPr>
        <w:drawing>
          <wp:inline distT="0" distB="0" distL="0" distR="0" wp14:anchorId="7D21FC39" wp14:editId="11419F6E">
            <wp:extent cx="5755640" cy="2532482"/>
            <wp:effectExtent l="0" t="0" r="10160" b="762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2FBF15CB" w14:textId="1173994E" w:rsidR="009B390F" w:rsidRPr="008C7261" w:rsidRDefault="00C50965" w:rsidP="00C50965">
      <w:pPr>
        <w:pStyle w:val="Caption"/>
        <w:rPr>
          <w:lang w:val="en-GB"/>
        </w:rPr>
      </w:pPr>
      <w:bookmarkStart w:id="109" w:name="_Toc324689581"/>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4174DF">
        <w:rPr>
          <w:noProof/>
          <w:lang w:val="en-GB"/>
        </w:rPr>
        <w:t>57</w:t>
      </w:r>
      <w:r w:rsidR="00606EF4" w:rsidRPr="008C7261">
        <w:rPr>
          <w:lang w:val="en-GB"/>
        </w:rPr>
        <w:fldChar w:fldCharType="end"/>
      </w:r>
      <w:r w:rsidRPr="008C7261">
        <w:rPr>
          <w:lang w:val="en-GB"/>
        </w:rPr>
        <w:t xml:space="preserve"> Default setup, 10 devices - CPU usage when 100 files added per synchronization</w:t>
      </w:r>
      <w:bookmarkEnd w:id="109"/>
    </w:p>
    <w:p w14:paraId="0E29ABE3" w14:textId="23BFFC86" w:rsidR="00C50965" w:rsidRPr="008C7261" w:rsidRDefault="00293843" w:rsidP="00C50965">
      <w:pPr>
        <w:keepNext/>
        <w:jc w:val="center"/>
        <w:rPr>
          <w:lang w:val="en-GB"/>
        </w:rPr>
      </w:pPr>
      <w:r w:rsidRPr="008C7261">
        <w:rPr>
          <w:noProof/>
          <w:lang w:val="en-US" w:eastAsia="en-US"/>
        </w:rPr>
        <w:drawing>
          <wp:inline distT="0" distB="0" distL="0" distR="0" wp14:anchorId="4523324D" wp14:editId="3F3D3FFF">
            <wp:extent cx="5755640" cy="2478123"/>
            <wp:effectExtent l="0" t="0" r="10160" b="11430"/>
            <wp:docPr id="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732F17A5" w14:textId="6288FDAD" w:rsidR="000F7FA7" w:rsidRPr="008C7261" w:rsidRDefault="00C50965" w:rsidP="00C50965">
      <w:pPr>
        <w:pStyle w:val="Caption"/>
        <w:rPr>
          <w:lang w:val="en-GB"/>
        </w:rPr>
      </w:pPr>
      <w:bookmarkStart w:id="110" w:name="_Toc324689582"/>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4174DF">
        <w:rPr>
          <w:noProof/>
          <w:lang w:val="en-GB"/>
        </w:rPr>
        <w:t>58</w:t>
      </w:r>
      <w:r w:rsidR="00606EF4" w:rsidRPr="008C7261">
        <w:rPr>
          <w:lang w:val="en-GB"/>
        </w:rPr>
        <w:fldChar w:fldCharType="end"/>
      </w:r>
      <w:r w:rsidRPr="008C7261">
        <w:rPr>
          <w:lang w:val="en-GB"/>
        </w:rPr>
        <w:t xml:space="preserve"> Default setup, 10 devices - Memory usage when 1 file added per synchronization</w:t>
      </w:r>
      <w:bookmarkEnd w:id="110"/>
    </w:p>
    <w:p w14:paraId="2A6BF2F8" w14:textId="76F73EEE" w:rsidR="003918FC" w:rsidRPr="008C7261" w:rsidRDefault="00B91D2A" w:rsidP="003918FC">
      <w:pPr>
        <w:keepNext/>
        <w:jc w:val="center"/>
        <w:rPr>
          <w:lang w:val="en-GB"/>
        </w:rPr>
      </w:pPr>
      <w:r w:rsidRPr="008C7261">
        <w:rPr>
          <w:noProof/>
          <w:lang w:val="en-US" w:eastAsia="en-US"/>
        </w:rPr>
        <w:lastRenderedPageBreak/>
        <w:drawing>
          <wp:inline distT="0" distB="0" distL="0" distR="0" wp14:anchorId="54173A39" wp14:editId="026ED6C8">
            <wp:extent cx="5755640" cy="2478123"/>
            <wp:effectExtent l="0" t="0" r="10160" b="11430"/>
            <wp:docPr id="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104768C4" w14:textId="770ABADD" w:rsidR="004425CE" w:rsidRPr="008C7261" w:rsidRDefault="003918FC" w:rsidP="00CE4EBE">
      <w:pPr>
        <w:pStyle w:val="Caption"/>
        <w:rPr>
          <w:lang w:val="en-GB"/>
        </w:rPr>
      </w:pPr>
      <w:bookmarkStart w:id="111" w:name="_Toc324689583"/>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4174DF">
        <w:rPr>
          <w:noProof/>
          <w:lang w:val="en-GB"/>
        </w:rPr>
        <w:t>59</w:t>
      </w:r>
      <w:r w:rsidR="00606EF4" w:rsidRPr="008C7261">
        <w:rPr>
          <w:lang w:val="en-GB"/>
        </w:rPr>
        <w:fldChar w:fldCharType="end"/>
      </w:r>
      <w:r w:rsidRPr="008C7261">
        <w:rPr>
          <w:lang w:val="en-GB"/>
        </w:rPr>
        <w:t xml:space="preserve"> Default setup, 10 devices - Memory usage when five files added per synchronization</w:t>
      </w:r>
      <w:bookmarkEnd w:id="111"/>
    </w:p>
    <w:p w14:paraId="1680EE8B" w14:textId="0B024FC5" w:rsidR="003918FC" w:rsidRPr="008C7261" w:rsidRDefault="00C302E2" w:rsidP="003918FC">
      <w:pPr>
        <w:keepNext/>
        <w:jc w:val="center"/>
        <w:rPr>
          <w:lang w:val="en-GB"/>
        </w:rPr>
      </w:pPr>
      <w:r w:rsidRPr="008C7261">
        <w:rPr>
          <w:noProof/>
          <w:lang w:val="en-US" w:eastAsia="en-US"/>
        </w:rPr>
        <w:drawing>
          <wp:inline distT="0" distB="0" distL="0" distR="0" wp14:anchorId="63D25E9C" wp14:editId="1E3E6727">
            <wp:extent cx="5755640" cy="2478123"/>
            <wp:effectExtent l="0" t="0" r="10160" b="1143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564208AF" w14:textId="7778F7C7" w:rsidR="00AE5941" w:rsidRPr="008C7261" w:rsidRDefault="003918FC" w:rsidP="00CE4EBE">
      <w:pPr>
        <w:pStyle w:val="Caption"/>
        <w:rPr>
          <w:lang w:val="en-GB"/>
        </w:rPr>
      </w:pPr>
      <w:bookmarkStart w:id="112" w:name="_Toc324689584"/>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4174DF">
        <w:rPr>
          <w:noProof/>
          <w:lang w:val="en-GB"/>
        </w:rPr>
        <w:t>60</w:t>
      </w:r>
      <w:r w:rsidR="00606EF4" w:rsidRPr="008C7261">
        <w:rPr>
          <w:lang w:val="en-GB"/>
        </w:rPr>
        <w:fldChar w:fldCharType="end"/>
      </w:r>
      <w:r w:rsidRPr="008C7261">
        <w:rPr>
          <w:lang w:val="en-GB"/>
        </w:rPr>
        <w:t xml:space="preserve"> Default setup, 10 devices - Memory usage when 100 files added per synchronization</w:t>
      </w:r>
      <w:bookmarkEnd w:id="112"/>
    </w:p>
    <w:p w14:paraId="6B6CF311" w14:textId="3930A518" w:rsidR="00383EC1" w:rsidRPr="008C7261" w:rsidRDefault="000E7383" w:rsidP="00383EC1">
      <w:pPr>
        <w:keepNext/>
        <w:jc w:val="center"/>
        <w:rPr>
          <w:lang w:val="en-GB"/>
        </w:rPr>
      </w:pPr>
      <w:r w:rsidRPr="008C7261">
        <w:rPr>
          <w:noProof/>
          <w:lang w:val="en-US" w:eastAsia="en-US"/>
        </w:rPr>
        <w:drawing>
          <wp:inline distT="0" distB="0" distL="0" distR="0" wp14:anchorId="66137796" wp14:editId="5F08C831">
            <wp:extent cx="5755640" cy="2546921"/>
            <wp:effectExtent l="0" t="0" r="10160" b="0"/>
            <wp:docPr id="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5640" cy="2546921"/>
                    </a:xfrm>
                    <a:prstGeom prst="rect">
                      <a:avLst/>
                    </a:prstGeom>
                    <a:noFill/>
                    <a:ln>
                      <a:noFill/>
                    </a:ln>
                  </pic:spPr>
                </pic:pic>
              </a:graphicData>
            </a:graphic>
          </wp:inline>
        </w:drawing>
      </w:r>
    </w:p>
    <w:p w14:paraId="6145CBFA" w14:textId="101E61DA" w:rsidR="00320156" w:rsidRPr="008C7261" w:rsidRDefault="00383EC1" w:rsidP="00383EC1">
      <w:pPr>
        <w:pStyle w:val="Caption"/>
        <w:rPr>
          <w:lang w:val="en-GB"/>
        </w:rPr>
      </w:pPr>
      <w:bookmarkStart w:id="113" w:name="_Toc324689585"/>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4174DF">
        <w:rPr>
          <w:noProof/>
          <w:lang w:val="en-GB"/>
        </w:rPr>
        <w:t>61</w:t>
      </w:r>
      <w:r w:rsidR="00606EF4" w:rsidRPr="008C7261">
        <w:rPr>
          <w:lang w:val="en-GB"/>
        </w:rPr>
        <w:fldChar w:fldCharType="end"/>
      </w:r>
      <w:r w:rsidRPr="008C7261">
        <w:rPr>
          <w:lang w:val="en-GB"/>
        </w:rPr>
        <w:t xml:space="preserve"> Default setup, 10 devices - Network traffic when adding, 1 5 and 100 files per synchronization</w:t>
      </w:r>
      <w:bookmarkEnd w:id="113"/>
    </w:p>
    <w:p w14:paraId="7DEC2EB2" w14:textId="6A719139" w:rsidR="00EF580F" w:rsidRPr="008C7261" w:rsidRDefault="00EF580F" w:rsidP="00EF580F">
      <w:pPr>
        <w:pStyle w:val="Heading4"/>
        <w:rPr>
          <w:lang w:val="en-GB"/>
        </w:rPr>
      </w:pPr>
      <w:r w:rsidRPr="008C7261">
        <w:rPr>
          <w:lang w:val="en-GB"/>
        </w:rPr>
        <w:t>Automatic Coordinator</w:t>
      </w:r>
    </w:p>
    <w:p w14:paraId="050A6A67" w14:textId="77777777" w:rsidR="00606EF4" w:rsidRPr="008C7261" w:rsidRDefault="001E2BB1" w:rsidP="001E2BB1">
      <w:pPr>
        <w:rPr>
          <w:lang w:val="en-GB"/>
        </w:rPr>
      </w:pPr>
      <w:r w:rsidRPr="008C7261">
        <w:rPr>
          <w:lang w:val="en-GB"/>
        </w:rPr>
        <w:t xml:space="preserve">When adding one file per synchronization, the prototype </w:t>
      </w:r>
      <w:r w:rsidR="00B11778" w:rsidRPr="008C7261">
        <w:rPr>
          <w:lang w:val="en-GB"/>
        </w:rPr>
        <w:t>bugged out</w:t>
      </w:r>
      <w:r w:rsidRPr="008C7261">
        <w:rPr>
          <w:lang w:val="en-GB"/>
        </w:rPr>
        <w:t xml:space="preserve"> during </w:t>
      </w:r>
      <w:r w:rsidR="0060292C" w:rsidRPr="008C7261">
        <w:rPr>
          <w:lang w:val="en-GB"/>
        </w:rPr>
        <w:t>coordinator ev</w:t>
      </w:r>
      <w:r w:rsidR="004B7A60" w:rsidRPr="008C7261">
        <w:rPr>
          <w:lang w:val="en-GB"/>
        </w:rPr>
        <w:t>aluation after adding</w:t>
      </w:r>
      <w:r w:rsidR="004B4F93" w:rsidRPr="008C7261">
        <w:rPr>
          <w:lang w:val="en-GB"/>
        </w:rPr>
        <w:t xml:space="preserve"> </w:t>
      </w:r>
      <w:r w:rsidR="00BA33F4" w:rsidRPr="008C7261">
        <w:rPr>
          <w:lang w:val="en-GB"/>
        </w:rPr>
        <w:t>mere 60 files</w:t>
      </w:r>
      <w:r w:rsidR="004B7A60" w:rsidRPr="008C7261">
        <w:rPr>
          <w:lang w:val="en-GB"/>
        </w:rPr>
        <w:t xml:space="preserve"> successfully. </w:t>
      </w:r>
    </w:p>
    <w:p w14:paraId="401E34F0" w14:textId="67A63DA4" w:rsidR="00177DF7" w:rsidRPr="008C7261" w:rsidRDefault="00187CD2" w:rsidP="001E2BB1">
      <w:pPr>
        <w:rPr>
          <w:lang w:val="en-GB"/>
        </w:rPr>
      </w:pPr>
      <w:r w:rsidRPr="008C7261">
        <w:rPr>
          <w:lang w:val="en-GB"/>
        </w:rPr>
        <w:lastRenderedPageBreak/>
        <w:t>The others ran to 295 and</w:t>
      </w:r>
      <w:r w:rsidR="001057A4" w:rsidRPr="008C7261">
        <w:rPr>
          <w:lang w:val="en-GB"/>
        </w:rPr>
        <w:t xml:space="preserve"> 4800</w:t>
      </w:r>
      <w:r w:rsidRPr="008C7261">
        <w:rPr>
          <w:lang w:val="en-GB"/>
        </w:rPr>
        <w:t xml:space="preserve"> files synchronized before the </w:t>
      </w:r>
      <w:r w:rsidR="004E7A2C" w:rsidRPr="008C7261">
        <w:rPr>
          <w:lang w:val="en-GB"/>
        </w:rPr>
        <w:t>deadlock</w:t>
      </w:r>
      <w:r w:rsidRPr="008C7261">
        <w:rPr>
          <w:lang w:val="en-GB"/>
        </w:rPr>
        <w:t xml:space="preserve"> </w:t>
      </w:r>
      <w:r w:rsidR="00392FF0" w:rsidRPr="008C7261">
        <w:rPr>
          <w:lang w:val="en-GB"/>
        </w:rPr>
        <w:t>occurred</w:t>
      </w:r>
      <w:r w:rsidRPr="008C7261">
        <w:rPr>
          <w:lang w:val="en-GB"/>
        </w:rPr>
        <w:t>.</w:t>
      </w:r>
      <w:r w:rsidR="00620DE2" w:rsidRPr="008C7261">
        <w:rPr>
          <w:lang w:val="en-GB"/>
        </w:rPr>
        <w:t xml:space="preserve"> There again seems to be a pattern in when</w:t>
      </w:r>
      <w:r w:rsidR="006F345C" w:rsidRPr="008C7261">
        <w:rPr>
          <w:lang w:val="en-GB"/>
        </w:rPr>
        <w:t xml:space="preserve"> the bug occurs;</w:t>
      </w:r>
      <w:r w:rsidR="00620DE2" w:rsidRPr="008C7261">
        <w:rPr>
          <w:lang w:val="en-GB"/>
        </w:rPr>
        <w:t xml:space="preserve"> 60/1 = 60, 295/5 = 59, and 4800/100 = 48</w:t>
      </w:r>
      <w:r w:rsidR="002A0713" w:rsidRPr="008C7261">
        <w:rPr>
          <w:lang w:val="en-GB"/>
        </w:rPr>
        <w:t>. T</w:t>
      </w:r>
      <w:r w:rsidR="002A0894" w:rsidRPr="008C7261">
        <w:rPr>
          <w:lang w:val="en-GB"/>
        </w:rPr>
        <w:t>he number of successful synchronization are quite close, and seems</w:t>
      </w:r>
      <w:r w:rsidR="006F345C" w:rsidRPr="008C7261">
        <w:rPr>
          <w:lang w:val="en-GB"/>
        </w:rPr>
        <w:t xml:space="preserve"> to decrease slightly with number of files per synchronization.</w:t>
      </w:r>
      <w:r w:rsidR="00382E56" w:rsidRPr="008C7261">
        <w:rPr>
          <w:lang w:val="en-GB"/>
        </w:rPr>
        <w:t xml:space="preserve"> The pattern does not hold when including the two devices version of this experiment</w:t>
      </w:r>
      <w:r w:rsidR="000578E8" w:rsidRPr="008C7261">
        <w:rPr>
          <w:lang w:val="en-GB"/>
        </w:rPr>
        <w:t xml:space="preserve"> though</w:t>
      </w:r>
      <w:r w:rsidR="00382E56" w:rsidRPr="008C7261">
        <w:rPr>
          <w:lang w:val="en-GB"/>
        </w:rPr>
        <w:t>, in which the first two reached around 200 - 300 synchronizations, while 100 files reached a more expected 53.</w:t>
      </w:r>
    </w:p>
    <w:p w14:paraId="012EEA6E" w14:textId="77777777" w:rsidR="00B67FA4" w:rsidRPr="008C7261" w:rsidRDefault="00B67FA4" w:rsidP="001E2BB1">
      <w:pPr>
        <w:rPr>
          <w:lang w:val="en-GB"/>
        </w:rPr>
      </w:pPr>
    </w:p>
    <w:p w14:paraId="7FE43DDF" w14:textId="0A53CF38" w:rsidR="00B67FA4" w:rsidRPr="008C7261" w:rsidRDefault="00B67FA4" w:rsidP="001E2BB1">
      <w:pPr>
        <w:rPr>
          <w:lang w:val="en-GB"/>
        </w:rPr>
      </w:pPr>
      <w:r w:rsidRPr="008C7261">
        <w:rPr>
          <w:lang w:val="en-GB"/>
        </w:rPr>
        <w:t>Interesting is the clear pattern where you can see when the coordinator is changing in the resource usage graphs</w:t>
      </w:r>
      <w:r w:rsidR="00B673F5" w:rsidRPr="008C7261">
        <w:rPr>
          <w:lang w:val="en-GB"/>
        </w:rPr>
        <w:t>.</w:t>
      </w:r>
      <w:r w:rsidR="00503608" w:rsidRPr="008C7261">
        <w:rPr>
          <w:lang w:val="en-GB"/>
        </w:rPr>
        <w:t xml:space="preserve"> Curiously the peak is not present in the traffic data for the 100 files series</w:t>
      </w:r>
      <w:r w:rsidR="009363E8" w:rsidRPr="008C7261">
        <w:rPr>
          <w:lang w:val="en-GB"/>
        </w:rPr>
        <w:t xml:space="preserve">, it seems likely the extra traffic caused by the coordinator change is very small compared to the average transfer rates when adding so many files as to not make </w:t>
      </w:r>
      <w:r w:rsidR="007D643F" w:rsidRPr="008C7261">
        <w:rPr>
          <w:lang w:val="en-GB"/>
        </w:rPr>
        <w:t>a notic</w:t>
      </w:r>
      <w:r w:rsidR="00872354" w:rsidRPr="008C7261">
        <w:rPr>
          <w:lang w:val="en-GB"/>
        </w:rPr>
        <w:t>e</w:t>
      </w:r>
      <w:r w:rsidR="007D643F" w:rsidRPr="008C7261">
        <w:rPr>
          <w:lang w:val="en-GB"/>
        </w:rPr>
        <w:t>able</w:t>
      </w:r>
      <w:r w:rsidR="009363E8" w:rsidRPr="008C7261">
        <w:rPr>
          <w:lang w:val="en-GB"/>
        </w:rPr>
        <w:t xml:space="preserve"> difference.</w:t>
      </w:r>
    </w:p>
    <w:p w14:paraId="22E4C5B2" w14:textId="77777777" w:rsidR="00C4365C" w:rsidRPr="008C7261" w:rsidRDefault="00C4365C" w:rsidP="001E2BB1">
      <w:pPr>
        <w:rPr>
          <w:lang w:val="en-GB"/>
        </w:rPr>
      </w:pPr>
    </w:p>
    <w:p w14:paraId="32F42C26" w14:textId="7DEE8C8D" w:rsidR="002E7877" w:rsidRPr="008C7261" w:rsidRDefault="00D020BB" w:rsidP="002E7877">
      <w:pPr>
        <w:keepNext/>
        <w:rPr>
          <w:lang w:val="en-GB"/>
        </w:rPr>
      </w:pPr>
      <w:r w:rsidRPr="008C7261">
        <w:rPr>
          <w:noProof/>
          <w:lang w:val="en-US" w:eastAsia="en-US"/>
        </w:rPr>
        <w:drawing>
          <wp:inline distT="0" distB="0" distL="0" distR="0" wp14:anchorId="0EBFAB21" wp14:editId="59790B0C">
            <wp:extent cx="5755640" cy="2532482"/>
            <wp:effectExtent l="0" t="0" r="10160" b="762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37F2F211" w14:textId="0E8D9FF9" w:rsidR="0041148F" w:rsidRPr="008C7261" w:rsidRDefault="002E7877" w:rsidP="002E7877">
      <w:pPr>
        <w:pStyle w:val="Caption"/>
        <w:rPr>
          <w:lang w:val="en-GB"/>
        </w:rPr>
      </w:pPr>
      <w:bookmarkStart w:id="114" w:name="_Toc324689586"/>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4174DF">
        <w:rPr>
          <w:noProof/>
          <w:lang w:val="en-GB"/>
        </w:rPr>
        <w:t>62</w:t>
      </w:r>
      <w:r w:rsidRPr="008C7261">
        <w:rPr>
          <w:lang w:val="en-GB"/>
        </w:rPr>
        <w:fldChar w:fldCharType="end"/>
      </w:r>
      <w:r w:rsidRPr="008C7261">
        <w:rPr>
          <w:lang w:val="en-GB"/>
        </w:rPr>
        <w:t xml:space="preserve"> </w:t>
      </w:r>
      <w:r w:rsidR="00935BB0" w:rsidRPr="008C7261">
        <w:rPr>
          <w:lang w:val="en-GB"/>
        </w:rPr>
        <w:t>Automatic coordinator</w:t>
      </w:r>
      <w:r w:rsidR="00396E7D" w:rsidRPr="008C7261">
        <w:rPr>
          <w:lang w:val="en-GB"/>
        </w:rPr>
        <w:t>, 10 devices</w:t>
      </w:r>
      <w:r w:rsidR="00935BB0" w:rsidRPr="008C7261">
        <w:rPr>
          <w:lang w:val="en-GB"/>
        </w:rPr>
        <w:t xml:space="preserve"> - </w:t>
      </w:r>
      <w:r w:rsidR="005350D8" w:rsidRPr="008C7261">
        <w:rPr>
          <w:lang w:val="en-GB"/>
        </w:rPr>
        <w:t>CP</w:t>
      </w:r>
      <w:r w:rsidR="00396E7D" w:rsidRPr="008C7261">
        <w:rPr>
          <w:lang w:val="en-GB"/>
        </w:rPr>
        <w:t>U usage when o</w:t>
      </w:r>
      <w:r w:rsidRPr="008C7261">
        <w:rPr>
          <w:lang w:val="en-GB"/>
        </w:rPr>
        <w:t>ne file added per synchronization</w:t>
      </w:r>
      <w:bookmarkEnd w:id="114"/>
    </w:p>
    <w:p w14:paraId="5351E715" w14:textId="77777777" w:rsidR="00B61806" w:rsidRPr="008C7261" w:rsidRDefault="003705D2" w:rsidP="00B61806">
      <w:pPr>
        <w:keepNext/>
        <w:jc w:val="center"/>
        <w:rPr>
          <w:lang w:val="en-GB"/>
        </w:rPr>
      </w:pPr>
      <w:r w:rsidRPr="008C7261">
        <w:rPr>
          <w:noProof/>
          <w:lang w:val="en-US" w:eastAsia="en-US"/>
        </w:rPr>
        <w:drawing>
          <wp:inline distT="0" distB="0" distL="0" distR="0" wp14:anchorId="087557A4" wp14:editId="6EFA127E">
            <wp:extent cx="5755640" cy="2532482"/>
            <wp:effectExtent l="0" t="0" r="10160" b="7620"/>
            <wp:docPr id="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72334C8D" w14:textId="13935B6F" w:rsidR="003705D2" w:rsidRPr="008C7261" w:rsidRDefault="00B61806" w:rsidP="003409CC">
      <w:pPr>
        <w:pStyle w:val="Caption"/>
        <w:rPr>
          <w:lang w:val="en-GB"/>
        </w:rPr>
      </w:pPr>
      <w:bookmarkStart w:id="115" w:name="_Toc324689587"/>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4174DF">
        <w:rPr>
          <w:noProof/>
          <w:lang w:val="en-GB"/>
        </w:rPr>
        <w:t>63</w:t>
      </w:r>
      <w:r w:rsidR="00606EF4" w:rsidRPr="008C7261">
        <w:rPr>
          <w:lang w:val="en-GB"/>
        </w:rPr>
        <w:fldChar w:fldCharType="end"/>
      </w:r>
      <w:r w:rsidRPr="008C7261">
        <w:rPr>
          <w:lang w:val="en-GB"/>
        </w:rPr>
        <w:t xml:space="preserve"> Automatic coordinator, 10 devices - CPU usage when five files adder per synchronization</w:t>
      </w:r>
      <w:bookmarkEnd w:id="115"/>
    </w:p>
    <w:p w14:paraId="1F1FE012" w14:textId="77777777" w:rsidR="00D6102C" w:rsidRPr="008C7261" w:rsidRDefault="00BA63E3" w:rsidP="00D6102C">
      <w:pPr>
        <w:keepNext/>
        <w:jc w:val="center"/>
        <w:rPr>
          <w:lang w:val="en-GB"/>
        </w:rPr>
      </w:pPr>
      <w:r w:rsidRPr="008C7261">
        <w:rPr>
          <w:noProof/>
          <w:lang w:val="en-US" w:eastAsia="en-US"/>
        </w:rPr>
        <w:lastRenderedPageBreak/>
        <w:drawing>
          <wp:inline distT="0" distB="0" distL="0" distR="0" wp14:anchorId="2CC7BC75" wp14:editId="5E74CF36">
            <wp:extent cx="5755640" cy="2532482"/>
            <wp:effectExtent l="0" t="0" r="10160" b="7620"/>
            <wp:docPr id="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432E99C7" w14:textId="7B3F3218" w:rsidR="00BA63E3" w:rsidRPr="008C7261" w:rsidRDefault="00D6102C" w:rsidP="003409CC">
      <w:pPr>
        <w:pStyle w:val="Caption"/>
        <w:rPr>
          <w:lang w:val="en-GB"/>
        </w:rPr>
      </w:pPr>
      <w:bookmarkStart w:id="116" w:name="_Toc324689588"/>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4174DF">
        <w:rPr>
          <w:noProof/>
          <w:lang w:val="en-GB"/>
        </w:rPr>
        <w:t>64</w:t>
      </w:r>
      <w:r w:rsidR="00606EF4" w:rsidRPr="008C7261">
        <w:rPr>
          <w:lang w:val="en-GB"/>
        </w:rPr>
        <w:fldChar w:fldCharType="end"/>
      </w:r>
      <w:r w:rsidRPr="008C7261">
        <w:rPr>
          <w:lang w:val="en-GB"/>
        </w:rPr>
        <w:t xml:space="preserve"> Automatic coordinator, 10 devices - CPU usage when 100 files added per synchronization</w:t>
      </w:r>
      <w:bookmarkEnd w:id="116"/>
    </w:p>
    <w:p w14:paraId="530A7B2F" w14:textId="02ADE67D" w:rsidR="002A17C8" w:rsidRPr="008C7261" w:rsidRDefault="00370157" w:rsidP="0098153F">
      <w:pPr>
        <w:keepNext/>
        <w:jc w:val="center"/>
        <w:rPr>
          <w:lang w:val="en-GB"/>
        </w:rPr>
      </w:pPr>
      <w:r w:rsidRPr="008C7261">
        <w:rPr>
          <w:noProof/>
          <w:lang w:val="en-US" w:eastAsia="en-US"/>
        </w:rPr>
        <w:drawing>
          <wp:inline distT="0" distB="0" distL="0" distR="0" wp14:anchorId="7A8F66B6" wp14:editId="4DEEE741">
            <wp:extent cx="5755640" cy="2478123"/>
            <wp:effectExtent l="0" t="0" r="10160" b="1143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061766F5" w14:textId="56D12A8F" w:rsidR="002A17C8" w:rsidRPr="008C7261" w:rsidRDefault="002A17C8" w:rsidP="002A17C8">
      <w:pPr>
        <w:pStyle w:val="Caption"/>
        <w:rPr>
          <w:lang w:val="en-GB"/>
        </w:rPr>
      </w:pPr>
      <w:bookmarkStart w:id="117" w:name="_Toc324689589"/>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4174DF">
        <w:rPr>
          <w:noProof/>
          <w:lang w:val="en-GB"/>
        </w:rPr>
        <w:t>65</w:t>
      </w:r>
      <w:r w:rsidRPr="008C7261">
        <w:rPr>
          <w:lang w:val="en-GB"/>
        </w:rPr>
        <w:fldChar w:fldCharType="end"/>
      </w:r>
      <w:r w:rsidRPr="008C7261">
        <w:rPr>
          <w:lang w:val="en-GB"/>
        </w:rPr>
        <w:t xml:space="preserve"> </w:t>
      </w:r>
      <w:r w:rsidR="00935BB0" w:rsidRPr="008C7261">
        <w:rPr>
          <w:lang w:val="en-GB"/>
        </w:rPr>
        <w:t>Automatic coordinator</w:t>
      </w:r>
      <w:r w:rsidR="00902965" w:rsidRPr="008C7261">
        <w:rPr>
          <w:lang w:val="en-GB"/>
        </w:rPr>
        <w:t>, 10 devices</w:t>
      </w:r>
      <w:r w:rsidR="00935BB0" w:rsidRPr="008C7261">
        <w:rPr>
          <w:lang w:val="en-GB"/>
        </w:rPr>
        <w:t xml:space="preserve"> - </w:t>
      </w:r>
      <w:r w:rsidR="00902965" w:rsidRPr="008C7261">
        <w:rPr>
          <w:lang w:val="en-GB"/>
        </w:rPr>
        <w:t>Memory usage when o</w:t>
      </w:r>
      <w:r w:rsidRPr="008C7261">
        <w:rPr>
          <w:lang w:val="en-GB"/>
        </w:rPr>
        <w:t>ne file added per synchronization</w:t>
      </w:r>
      <w:bookmarkEnd w:id="117"/>
    </w:p>
    <w:p w14:paraId="549B9D4F" w14:textId="77777777" w:rsidR="00537F89" w:rsidRPr="008C7261" w:rsidRDefault="00333F3D" w:rsidP="00537F89">
      <w:pPr>
        <w:keepNext/>
        <w:jc w:val="center"/>
        <w:rPr>
          <w:lang w:val="en-GB"/>
        </w:rPr>
      </w:pPr>
      <w:r w:rsidRPr="008C7261">
        <w:rPr>
          <w:noProof/>
          <w:lang w:val="en-US" w:eastAsia="en-US"/>
        </w:rPr>
        <w:drawing>
          <wp:inline distT="0" distB="0" distL="0" distR="0" wp14:anchorId="65E91E8E" wp14:editId="1AD26447">
            <wp:extent cx="5755640" cy="2478123"/>
            <wp:effectExtent l="0" t="0" r="10160" b="11430"/>
            <wp:docPr id="8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4083D133" w14:textId="3AF9EC31" w:rsidR="009F1094" w:rsidRPr="008C7261" w:rsidRDefault="00537F89" w:rsidP="00462880">
      <w:pPr>
        <w:pStyle w:val="Caption"/>
        <w:rPr>
          <w:lang w:val="en-GB"/>
        </w:rPr>
      </w:pPr>
      <w:bookmarkStart w:id="118" w:name="_Toc324689590"/>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4174DF">
        <w:rPr>
          <w:noProof/>
          <w:lang w:val="en-GB"/>
        </w:rPr>
        <w:t>66</w:t>
      </w:r>
      <w:r w:rsidR="00606EF4" w:rsidRPr="008C7261">
        <w:rPr>
          <w:lang w:val="en-GB"/>
        </w:rPr>
        <w:fldChar w:fldCharType="end"/>
      </w:r>
      <w:r w:rsidRPr="008C7261">
        <w:rPr>
          <w:lang w:val="en-GB"/>
        </w:rPr>
        <w:t xml:space="preserve"> Automatic coordinator, 10 devices - Memory usage when five files added per synchronization</w:t>
      </w:r>
      <w:bookmarkEnd w:id="118"/>
    </w:p>
    <w:p w14:paraId="01C0FE3A" w14:textId="77777777" w:rsidR="00963C37" w:rsidRPr="008C7261" w:rsidRDefault="00C056A1" w:rsidP="00963C37">
      <w:pPr>
        <w:keepNext/>
        <w:jc w:val="center"/>
        <w:rPr>
          <w:lang w:val="en-GB"/>
        </w:rPr>
      </w:pPr>
      <w:r w:rsidRPr="008C7261">
        <w:rPr>
          <w:noProof/>
          <w:lang w:val="en-US" w:eastAsia="en-US"/>
        </w:rPr>
        <w:lastRenderedPageBreak/>
        <w:drawing>
          <wp:inline distT="0" distB="0" distL="0" distR="0" wp14:anchorId="53039ACF" wp14:editId="0F505FE4">
            <wp:extent cx="5755640" cy="2478123"/>
            <wp:effectExtent l="0" t="0" r="10160" b="11430"/>
            <wp:docPr id="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2487242F" w14:textId="376901AA" w:rsidR="00C056A1" w:rsidRPr="008C7261" w:rsidRDefault="00963C37" w:rsidP="00963C37">
      <w:pPr>
        <w:pStyle w:val="Caption"/>
        <w:jc w:val="center"/>
        <w:rPr>
          <w:lang w:val="en-GB"/>
        </w:rPr>
      </w:pPr>
      <w:bookmarkStart w:id="119" w:name="_Toc324689591"/>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4174DF">
        <w:rPr>
          <w:noProof/>
          <w:lang w:val="en-GB"/>
        </w:rPr>
        <w:t>67</w:t>
      </w:r>
      <w:r w:rsidR="00606EF4" w:rsidRPr="008C7261">
        <w:rPr>
          <w:lang w:val="en-GB"/>
        </w:rPr>
        <w:fldChar w:fldCharType="end"/>
      </w:r>
      <w:r w:rsidRPr="008C7261">
        <w:rPr>
          <w:lang w:val="en-GB"/>
        </w:rPr>
        <w:t xml:space="preserve"> Automatic coordinator, 10 devices - Memory usage when 100 files added per synchronization</w:t>
      </w:r>
      <w:bookmarkEnd w:id="119"/>
    </w:p>
    <w:p w14:paraId="78AD9414" w14:textId="2F5831A9" w:rsidR="00955C82" w:rsidRPr="008C7261" w:rsidRDefault="008C6CD9" w:rsidP="000B624A">
      <w:pPr>
        <w:keepNext/>
        <w:jc w:val="center"/>
        <w:rPr>
          <w:lang w:val="en-GB"/>
        </w:rPr>
      </w:pPr>
      <w:r w:rsidRPr="008C7261">
        <w:rPr>
          <w:noProof/>
          <w:lang w:val="en-US" w:eastAsia="en-US"/>
        </w:rPr>
        <w:drawing>
          <wp:inline distT="0" distB="0" distL="0" distR="0" wp14:anchorId="70C42FD9" wp14:editId="2E34915F">
            <wp:extent cx="5755640" cy="2512462"/>
            <wp:effectExtent l="0" t="0" r="10160" b="254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5640" cy="2512462"/>
                    </a:xfrm>
                    <a:prstGeom prst="rect">
                      <a:avLst/>
                    </a:prstGeom>
                    <a:noFill/>
                    <a:ln>
                      <a:noFill/>
                    </a:ln>
                  </pic:spPr>
                </pic:pic>
              </a:graphicData>
            </a:graphic>
          </wp:inline>
        </w:drawing>
      </w:r>
    </w:p>
    <w:p w14:paraId="49047422" w14:textId="56BAD00E" w:rsidR="00B2441D" w:rsidRPr="008C7261" w:rsidRDefault="00955C82" w:rsidP="00955C82">
      <w:pPr>
        <w:pStyle w:val="Caption"/>
        <w:rPr>
          <w:lang w:val="en-GB"/>
        </w:rPr>
      </w:pPr>
      <w:bookmarkStart w:id="120" w:name="_Toc324689592"/>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4174DF">
        <w:rPr>
          <w:noProof/>
          <w:lang w:val="en-GB"/>
        </w:rPr>
        <w:t>68</w:t>
      </w:r>
      <w:r w:rsidRPr="008C7261">
        <w:rPr>
          <w:lang w:val="en-GB"/>
        </w:rPr>
        <w:fldChar w:fldCharType="end"/>
      </w:r>
      <w:r w:rsidRPr="008C7261">
        <w:rPr>
          <w:lang w:val="en-GB"/>
        </w:rPr>
        <w:t xml:space="preserve"> </w:t>
      </w:r>
      <w:r w:rsidR="004F27C8" w:rsidRPr="008C7261">
        <w:rPr>
          <w:lang w:val="en-GB"/>
        </w:rPr>
        <w:t>Automatic coordinator</w:t>
      </w:r>
      <w:r w:rsidR="0028204B" w:rsidRPr="008C7261">
        <w:rPr>
          <w:lang w:val="en-GB"/>
        </w:rPr>
        <w:t>, 10 devices</w:t>
      </w:r>
      <w:r w:rsidR="004F27C8" w:rsidRPr="008C7261">
        <w:rPr>
          <w:lang w:val="en-GB"/>
        </w:rPr>
        <w:t xml:space="preserve"> -</w:t>
      </w:r>
      <w:r w:rsidR="0028204B" w:rsidRPr="008C7261">
        <w:rPr>
          <w:lang w:val="en-GB"/>
        </w:rPr>
        <w:t xml:space="preserve"> </w:t>
      </w:r>
      <w:r w:rsidR="000E0FDE" w:rsidRPr="008C7261">
        <w:rPr>
          <w:lang w:val="en-GB"/>
        </w:rPr>
        <w:t>Network traffic when 1, 5, and 100</w:t>
      </w:r>
      <w:r w:rsidRPr="008C7261">
        <w:rPr>
          <w:lang w:val="en-GB"/>
        </w:rPr>
        <w:t xml:space="preserve"> file</w:t>
      </w:r>
      <w:r w:rsidR="000E0FDE" w:rsidRPr="008C7261">
        <w:rPr>
          <w:lang w:val="en-GB"/>
        </w:rPr>
        <w:t>(s)</w:t>
      </w:r>
      <w:r w:rsidRPr="008C7261">
        <w:rPr>
          <w:lang w:val="en-GB"/>
        </w:rPr>
        <w:t xml:space="preserve"> added per synchronization</w:t>
      </w:r>
      <w:bookmarkEnd w:id="120"/>
    </w:p>
    <w:p w14:paraId="590BEAF8" w14:textId="394203D6" w:rsidR="00BC682A" w:rsidRPr="008C7261" w:rsidRDefault="00BC682A" w:rsidP="00BC682A">
      <w:pPr>
        <w:pStyle w:val="Heading4"/>
        <w:rPr>
          <w:lang w:val="en-GB"/>
        </w:rPr>
      </w:pPr>
      <w:r w:rsidRPr="008C7261">
        <w:rPr>
          <w:lang w:val="en-GB"/>
        </w:rPr>
        <w:t>3G</w:t>
      </w:r>
    </w:p>
    <w:p w14:paraId="7C76BCFF" w14:textId="2310B51A" w:rsidR="009D600C" w:rsidRPr="008C7261" w:rsidRDefault="00C479CE" w:rsidP="00BC682A">
      <w:pPr>
        <w:rPr>
          <w:lang w:val="en-GB"/>
        </w:rPr>
      </w:pPr>
      <w:r w:rsidRPr="008C7261">
        <w:rPr>
          <w:lang w:val="en-GB"/>
        </w:rPr>
        <w:t>T</w:t>
      </w:r>
      <w:r w:rsidR="00062640" w:rsidRPr="008C7261">
        <w:rPr>
          <w:lang w:val="en-GB"/>
        </w:rPr>
        <w:t xml:space="preserve">he 100 files test managed to synchronize </w:t>
      </w:r>
      <w:r w:rsidR="00D260B6" w:rsidRPr="008C7261">
        <w:rPr>
          <w:lang w:val="en-GB"/>
        </w:rPr>
        <w:t>55</w:t>
      </w:r>
      <w:r w:rsidR="00B01771" w:rsidRPr="008C7261">
        <w:rPr>
          <w:lang w:val="en-GB"/>
        </w:rPr>
        <w:t>00 files before exhausting resources and crashing.</w:t>
      </w:r>
      <w:r w:rsidR="00ED1580" w:rsidRPr="008C7261">
        <w:rPr>
          <w:lang w:val="en-GB"/>
        </w:rPr>
        <w:t xml:space="preserve"> </w:t>
      </w:r>
      <w:r w:rsidR="00EB165C" w:rsidRPr="008C7261">
        <w:rPr>
          <w:lang w:val="en-GB"/>
        </w:rPr>
        <w:t>As for 1 and 5 files, 101 and 415 synchronized files proved to be the limit.</w:t>
      </w:r>
    </w:p>
    <w:p w14:paraId="319A5BF4" w14:textId="09C67271" w:rsidR="00C26D87" w:rsidRPr="008C7261" w:rsidRDefault="008A0ECC" w:rsidP="00BC682A">
      <w:pPr>
        <w:rPr>
          <w:lang w:val="en-GB"/>
        </w:rPr>
      </w:pPr>
      <w:r w:rsidRPr="008C7261">
        <w:rPr>
          <w:lang w:val="en-GB"/>
        </w:rPr>
        <w:t>It seems like the delay helps when it comes to keeping number of concurrent files down</w:t>
      </w:r>
      <w:r w:rsidR="00D23B34" w:rsidRPr="008C7261">
        <w:rPr>
          <w:lang w:val="en-GB"/>
        </w:rPr>
        <w:t xml:space="preserve"> (when running with ulimit -n at 256, 3G had a higher number of file synchronized than other scenarios)</w:t>
      </w:r>
      <w:r w:rsidRPr="008C7261">
        <w:rPr>
          <w:lang w:val="en-GB"/>
        </w:rPr>
        <w:t xml:space="preserve">, but when that aspect is removed, the delay does not seem to have </w:t>
      </w:r>
      <w:r w:rsidR="00B50734" w:rsidRPr="008C7261">
        <w:rPr>
          <w:lang w:val="en-GB"/>
        </w:rPr>
        <w:t>any positive effects. It clearly slows the process down, but the number of synchronized files before resource exhaustion was</w:t>
      </w:r>
      <w:r w:rsidR="002C41C6" w:rsidRPr="008C7261">
        <w:rPr>
          <w:lang w:val="en-GB"/>
        </w:rPr>
        <w:t xml:space="preserve"> also</w:t>
      </w:r>
      <w:r w:rsidR="00660C47" w:rsidRPr="008C7261">
        <w:rPr>
          <w:lang w:val="en-GB"/>
        </w:rPr>
        <w:t xml:space="preserve"> lower with</w:t>
      </w:r>
      <w:r w:rsidR="00090A93" w:rsidRPr="008C7261">
        <w:rPr>
          <w:lang w:val="en-GB"/>
        </w:rPr>
        <w:t xml:space="preserve"> 291,</w:t>
      </w:r>
      <w:r w:rsidRPr="008C7261">
        <w:rPr>
          <w:lang w:val="en-GB"/>
        </w:rPr>
        <w:t xml:space="preserve"> </w:t>
      </w:r>
      <w:r w:rsidR="00090A93" w:rsidRPr="008C7261">
        <w:rPr>
          <w:lang w:val="en-GB"/>
        </w:rPr>
        <w:t xml:space="preserve">1365, and </w:t>
      </w:r>
      <w:r w:rsidRPr="008C7261">
        <w:rPr>
          <w:lang w:val="en-GB"/>
        </w:rPr>
        <w:t>5785</w:t>
      </w:r>
      <w:r w:rsidR="00A8095E" w:rsidRPr="008C7261">
        <w:rPr>
          <w:lang w:val="en-GB"/>
        </w:rPr>
        <w:t xml:space="preserve"> </w:t>
      </w:r>
      <w:r w:rsidRPr="008C7261">
        <w:rPr>
          <w:lang w:val="en-GB"/>
        </w:rPr>
        <w:t>files for</w:t>
      </w:r>
      <w:r w:rsidR="00213988" w:rsidRPr="008C7261">
        <w:rPr>
          <w:lang w:val="en-GB"/>
        </w:rPr>
        <w:t xml:space="preserve"> the</w:t>
      </w:r>
      <w:r w:rsidRPr="008C7261">
        <w:rPr>
          <w:lang w:val="en-GB"/>
        </w:rPr>
        <w:t xml:space="preserve"> same set up with a normal LAN connection.</w:t>
      </w:r>
    </w:p>
    <w:p w14:paraId="3695B9B0" w14:textId="77777777" w:rsidR="009A3DA3" w:rsidRPr="008C7261" w:rsidRDefault="00C300F4" w:rsidP="009A3DA3">
      <w:pPr>
        <w:keepNext/>
        <w:rPr>
          <w:lang w:val="en-GB"/>
        </w:rPr>
      </w:pPr>
      <w:r w:rsidRPr="008C7261">
        <w:rPr>
          <w:noProof/>
          <w:lang w:val="en-US" w:eastAsia="en-US"/>
        </w:rPr>
        <w:lastRenderedPageBreak/>
        <w:drawing>
          <wp:inline distT="0" distB="0" distL="0" distR="0" wp14:anchorId="4451C506" wp14:editId="77757D75">
            <wp:extent cx="5755640" cy="2532482"/>
            <wp:effectExtent l="0" t="0" r="10160" b="7620"/>
            <wp:docPr id="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3BFFEBCA" w14:textId="6D565DD0" w:rsidR="00C300F4" w:rsidRPr="008C7261" w:rsidRDefault="009A3DA3" w:rsidP="009A3DA3">
      <w:pPr>
        <w:pStyle w:val="Caption"/>
        <w:rPr>
          <w:lang w:val="en-GB"/>
        </w:rPr>
      </w:pPr>
      <w:bookmarkStart w:id="121" w:name="_Toc324689593"/>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4174DF">
        <w:rPr>
          <w:noProof/>
          <w:lang w:val="en-GB"/>
        </w:rPr>
        <w:t>69</w:t>
      </w:r>
      <w:r w:rsidR="00606EF4" w:rsidRPr="008C7261">
        <w:rPr>
          <w:lang w:val="en-GB"/>
        </w:rPr>
        <w:fldChar w:fldCharType="end"/>
      </w:r>
      <w:r w:rsidRPr="008C7261">
        <w:rPr>
          <w:lang w:val="en-GB"/>
        </w:rPr>
        <w:t xml:space="preserve"> 3G, 10 devices - CPU usage when one file added per synchronization</w:t>
      </w:r>
      <w:bookmarkEnd w:id="121"/>
    </w:p>
    <w:p w14:paraId="0DD6B4C2" w14:textId="77777777" w:rsidR="00EB6F69" w:rsidRPr="008C7261" w:rsidRDefault="002047D1" w:rsidP="00EB6F69">
      <w:pPr>
        <w:keepNext/>
        <w:rPr>
          <w:lang w:val="en-GB"/>
        </w:rPr>
      </w:pPr>
      <w:r w:rsidRPr="008C7261">
        <w:rPr>
          <w:noProof/>
          <w:lang w:val="en-US" w:eastAsia="en-US"/>
        </w:rPr>
        <w:drawing>
          <wp:inline distT="0" distB="0" distL="0" distR="0" wp14:anchorId="27942963" wp14:editId="76EB7F83">
            <wp:extent cx="5755640" cy="2532482"/>
            <wp:effectExtent l="0" t="0" r="10160" b="7620"/>
            <wp:docPr id="9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5DE3E4DB" w14:textId="542B40BA" w:rsidR="002047D1" w:rsidRPr="008C7261" w:rsidRDefault="00EB6F69" w:rsidP="00EB6F69">
      <w:pPr>
        <w:pStyle w:val="Caption"/>
        <w:rPr>
          <w:lang w:val="en-GB"/>
        </w:rPr>
      </w:pPr>
      <w:bookmarkStart w:id="122" w:name="_Toc324689594"/>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4174DF">
        <w:rPr>
          <w:noProof/>
          <w:lang w:val="en-GB"/>
        </w:rPr>
        <w:t>70</w:t>
      </w:r>
      <w:r w:rsidR="00606EF4" w:rsidRPr="008C7261">
        <w:rPr>
          <w:lang w:val="en-GB"/>
        </w:rPr>
        <w:fldChar w:fldCharType="end"/>
      </w:r>
      <w:r w:rsidRPr="008C7261">
        <w:rPr>
          <w:lang w:val="en-GB"/>
        </w:rPr>
        <w:t xml:space="preserve"> 3G, 10 devices - CPU usage when five files added per synchronization</w:t>
      </w:r>
      <w:bookmarkEnd w:id="122"/>
    </w:p>
    <w:p w14:paraId="3E53B1B6" w14:textId="77777777" w:rsidR="0046513E" w:rsidRPr="008C7261" w:rsidRDefault="00A2383E" w:rsidP="0046513E">
      <w:pPr>
        <w:keepNext/>
        <w:rPr>
          <w:lang w:val="en-GB"/>
        </w:rPr>
      </w:pPr>
      <w:r w:rsidRPr="008C7261">
        <w:rPr>
          <w:noProof/>
          <w:lang w:val="en-US" w:eastAsia="en-US"/>
        </w:rPr>
        <w:drawing>
          <wp:inline distT="0" distB="0" distL="0" distR="0" wp14:anchorId="6CCBF429" wp14:editId="20A9D73E">
            <wp:extent cx="5755640" cy="2532482"/>
            <wp:effectExtent l="0" t="0" r="10160" b="7620"/>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2F73A752" w14:textId="68BA5A58" w:rsidR="00B75DB5" w:rsidRPr="008C7261" w:rsidRDefault="0046513E" w:rsidP="0046513E">
      <w:pPr>
        <w:pStyle w:val="Caption"/>
        <w:rPr>
          <w:lang w:val="en-GB"/>
        </w:rPr>
      </w:pPr>
      <w:bookmarkStart w:id="123" w:name="_Toc324689595"/>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4174DF">
        <w:rPr>
          <w:noProof/>
          <w:lang w:val="en-GB"/>
        </w:rPr>
        <w:t>71</w:t>
      </w:r>
      <w:r w:rsidR="00606EF4" w:rsidRPr="008C7261">
        <w:rPr>
          <w:lang w:val="en-GB"/>
        </w:rPr>
        <w:fldChar w:fldCharType="end"/>
      </w:r>
      <w:r w:rsidRPr="008C7261">
        <w:rPr>
          <w:lang w:val="en-GB"/>
        </w:rPr>
        <w:t xml:space="preserve"> 3G, 10 devices - CPU usage when 100 files added per synchronization</w:t>
      </w:r>
      <w:bookmarkEnd w:id="123"/>
    </w:p>
    <w:p w14:paraId="767F7007" w14:textId="77777777" w:rsidR="004B097F" w:rsidRPr="008C7261" w:rsidRDefault="00F51FB0" w:rsidP="004B097F">
      <w:pPr>
        <w:keepNext/>
        <w:jc w:val="center"/>
        <w:rPr>
          <w:lang w:val="en-GB"/>
        </w:rPr>
      </w:pPr>
      <w:r w:rsidRPr="008C7261">
        <w:rPr>
          <w:noProof/>
          <w:lang w:val="en-US" w:eastAsia="en-US"/>
        </w:rPr>
        <w:lastRenderedPageBreak/>
        <w:drawing>
          <wp:inline distT="0" distB="0" distL="0" distR="0" wp14:anchorId="64400E36" wp14:editId="6E13B433">
            <wp:extent cx="5755640" cy="2478123"/>
            <wp:effectExtent l="0" t="0" r="10160" b="11430"/>
            <wp:docPr id="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7A411B22" w14:textId="3ABA2D98" w:rsidR="00342D8F" w:rsidRPr="008C7261" w:rsidRDefault="004B097F" w:rsidP="004B097F">
      <w:pPr>
        <w:pStyle w:val="Caption"/>
        <w:rPr>
          <w:lang w:val="en-GB"/>
        </w:rPr>
      </w:pPr>
      <w:bookmarkStart w:id="124" w:name="_Toc324689596"/>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4174DF">
        <w:rPr>
          <w:noProof/>
          <w:lang w:val="en-GB"/>
        </w:rPr>
        <w:t>72</w:t>
      </w:r>
      <w:r w:rsidR="00606EF4" w:rsidRPr="008C7261">
        <w:rPr>
          <w:lang w:val="en-GB"/>
        </w:rPr>
        <w:fldChar w:fldCharType="end"/>
      </w:r>
      <w:r w:rsidRPr="008C7261">
        <w:rPr>
          <w:lang w:val="en-GB"/>
        </w:rPr>
        <w:t xml:space="preserve"> 3G, 10 devices - Memory usage when one file added per synchronization</w:t>
      </w:r>
      <w:bookmarkEnd w:id="124"/>
    </w:p>
    <w:p w14:paraId="153904E7" w14:textId="77777777" w:rsidR="004B097F" w:rsidRPr="008C7261" w:rsidRDefault="004A74E9" w:rsidP="004B097F">
      <w:pPr>
        <w:keepNext/>
        <w:jc w:val="center"/>
        <w:rPr>
          <w:lang w:val="en-GB"/>
        </w:rPr>
      </w:pPr>
      <w:r w:rsidRPr="008C7261">
        <w:rPr>
          <w:noProof/>
          <w:lang w:val="en-US" w:eastAsia="en-US"/>
        </w:rPr>
        <w:drawing>
          <wp:inline distT="0" distB="0" distL="0" distR="0" wp14:anchorId="31ECCF66" wp14:editId="7FC559E6">
            <wp:extent cx="5755640" cy="2478123"/>
            <wp:effectExtent l="0" t="0" r="10160" b="11430"/>
            <wp:docPr id="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326DF72E" w14:textId="6A7A52C0" w:rsidR="008A2EF2" w:rsidRPr="008C7261" w:rsidRDefault="004B097F" w:rsidP="004B097F">
      <w:pPr>
        <w:pStyle w:val="Caption"/>
        <w:rPr>
          <w:lang w:val="en-GB"/>
        </w:rPr>
      </w:pPr>
      <w:bookmarkStart w:id="125" w:name="_Toc324689597"/>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4174DF">
        <w:rPr>
          <w:noProof/>
          <w:lang w:val="en-GB"/>
        </w:rPr>
        <w:t>73</w:t>
      </w:r>
      <w:r w:rsidR="00606EF4" w:rsidRPr="008C7261">
        <w:rPr>
          <w:lang w:val="en-GB"/>
        </w:rPr>
        <w:fldChar w:fldCharType="end"/>
      </w:r>
      <w:r w:rsidRPr="008C7261">
        <w:rPr>
          <w:lang w:val="en-GB"/>
        </w:rPr>
        <w:t xml:space="preserve"> 3G, 10 devices - Memory usage when five files added per synchronization</w:t>
      </w:r>
      <w:bookmarkEnd w:id="125"/>
    </w:p>
    <w:p w14:paraId="38872FA4" w14:textId="77777777" w:rsidR="004B097F" w:rsidRPr="008C7261" w:rsidRDefault="00BA161B" w:rsidP="004B097F">
      <w:pPr>
        <w:keepNext/>
        <w:jc w:val="center"/>
        <w:rPr>
          <w:lang w:val="en-GB"/>
        </w:rPr>
      </w:pPr>
      <w:r w:rsidRPr="008C7261">
        <w:rPr>
          <w:noProof/>
          <w:lang w:val="en-US" w:eastAsia="en-US"/>
        </w:rPr>
        <w:drawing>
          <wp:inline distT="0" distB="0" distL="0" distR="0" wp14:anchorId="5768B52B" wp14:editId="29250982">
            <wp:extent cx="5755640" cy="2478123"/>
            <wp:effectExtent l="0" t="0" r="10160" b="11430"/>
            <wp:docPr id="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5BD8E941" w14:textId="1F6FF744" w:rsidR="00022890" w:rsidRPr="008C7261" w:rsidRDefault="004B097F" w:rsidP="004B097F">
      <w:pPr>
        <w:pStyle w:val="Caption"/>
        <w:rPr>
          <w:lang w:val="en-GB"/>
        </w:rPr>
      </w:pPr>
      <w:bookmarkStart w:id="126" w:name="_Toc324689598"/>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4174DF">
        <w:rPr>
          <w:noProof/>
          <w:lang w:val="en-GB"/>
        </w:rPr>
        <w:t>74</w:t>
      </w:r>
      <w:r w:rsidR="00606EF4" w:rsidRPr="008C7261">
        <w:rPr>
          <w:lang w:val="en-GB"/>
        </w:rPr>
        <w:fldChar w:fldCharType="end"/>
      </w:r>
      <w:r w:rsidRPr="008C7261">
        <w:rPr>
          <w:lang w:val="en-GB"/>
        </w:rPr>
        <w:t xml:space="preserve"> 3G, 10 devices - Memory usage when 100 files added per synchronization</w:t>
      </w:r>
      <w:bookmarkEnd w:id="126"/>
    </w:p>
    <w:p w14:paraId="05619A56" w14:textId="77777777" w:rsidR="00B546D0" w:rsidRPr="008C7261" w:rsidRDefault="008E61EB" w:rsidP="00B546D0">
      <w:pPr>
        <w:keepNext/>
        <w:jc w:val="center"/>
        <w:rPr>
          <w:lang w:val="en-GB"/>
        </w:rPr>
      </w:pPr>
      <w:r w:rsidRPr="008C7261">
        <w:rPr>
          <w:noProof/>
          <w:lang w:val="en-US" w:eastAsia="en-US"/>
        </w:rPr>
        <w:lastRenderedPageBreak/>
        <w:drawing>
          <wp:inline distT="0" distB="0" distL="0" distR="0" wp14:anchorId="3086165A" wp14:editId="64D83D01">
            <wp:extent cx="5755640" cy="2536894"/>
            <wp:effectExtent l="0" t="0" r="10160" b="3175"/>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5640" cy="2536894"/>
                    </a:xfrm>
                    <a:prstGeom prst="rect">
                      <a:avLst/>
                    </a:prstGeom>
                    <a:noFill/>
                    <a:ln>
                      <a:noFill/>
                    </a:ln>
                  </pic:spPr>
                </pic:pic>
              </a:graphicData>
            </a:graphic>
          </wp:inline>
        </w:drawing>
      </w:r>
    </w:p>
    <w:p w14:paraId="30DE3CA7" w14:textId="38DB915D" w:rsidR="00000B82" w:rsidRPr="008C7261" w:rsidRDefault="00B546D0" w:rsidP="00B546D0">
      <w:pPr>
        <w:pStyle w:val="Caption"/>
        <w:rPr>
          <w:lang w:val="en-GB"/>
        </w:rPr>
      </w:pPr>
      <w:bookmarkStart w:id="127" w:name="_Toc324689599"/>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4174DF">
        <w:rPr>
          <w:noProof/>
          <w:lang w:val="en-GB"/>
        </w:rPr>
        <w:t>75</w:t>
      </w:r>
      <w:r w:rsidR="00606EF4" w:rsidRPr="008C7261">
        <w:rPr>
          <w:lang w:val="en-GB"/>
        </w:rPr>
        <w:fldChar w:fldCharType="end"/>
      </w:r>
      <w:r w:rsidRPr="008C7261">
        <w:rPr>
          <w:lang w:val="en-GB"/>
        </w:rPr>
        <w:t xml:space="preserve"> 3G, 10 devices - Network traffic when 1, 5, and 100 files added per synchronization</w:t>
      </w:r>
      <w:bookmarkEnd w:id="127"/>
    </w:p>
    <w:p w14:paraId="11A1DA0B" w14:textId="0936906C" w:rsidR="0018309F" w:rsidRPr="008C7261" w:rsidRDefault="0018309F" w:rsidP="0018309F">
      <w:pPr>
        <w:pStyle w:val="Heading4"/>
        <w:rPr>
          <w:lang w:val="en-GB"/>
        </w:rPr>
      </w:pPr>
      <w:r w:rsidRPr="008C7261">
        <w:rPr>
          <w:lang w:val="en-GB"/>
        </w:rPr>
        <w:t>Larger File Size</w:t>
      </w:r>
    </w:p>
    <w:p w14:paraId="2A84AE2D" w14:textId="644F8B42" w:rsidR="00991BB2" w:rsidRPr="008C7261" w:rsidRDefault="00AF4EFA" w:rsidP="00991BB2">
      <w:pPr>
        <w:rPr>
          <w:lang w:val="en-GB"/>
        </w:rPr>
      </w:pPr>
      <w:r w:rsidRPr="008C7261">
        <w:rPr>
          <w:lang w:val="en-GB"/>
        </w:rPr>
        <w:t>When increasing the file size, 218, 1240, and 1700 where synchronized before the usual error occur</w:t>
      </w:r>
      <w:r w:rsidR="004E34FD" w:rsidRPr="008C7261">
        <w:rPr>
          <w:lang w:val="en-GB"/>
        </w:rPr>
        <w:t>r</w:t>
      </w:r>
      <w:r w:rsidR="00A027A5" w:rsidRPr="008C7261">
        <w:rPr>
          <w:lang w:val="en-GB"/>
        </w:rPr>
        <w:t>ed, and in the last case</w:t>
      </w:r>
      <w:r w:rsidRPr="008C7261">
        <w:rPr>
          <w:lang w:val="en-GB"/>
        </w:rPr>
        <w:t xml:space="preserve"> the disk filled up and the run was stopped.</w:t>
      </w:r>
      <w:r w:rsidR="003175CC" w:rsidRPr="008C7261">
        <w:rPr>
          <w:lang w:val="en-GB"/>
        </w:rPr>
        <w:t xml:space="preserve"> This is very much comparable with the default scenario with the exception of the 100 files per synchronization scenario that had to be stopped early.</w:t>
      </w:r>
      <w:r w:rsidR="005C2638" w:rsidRPr="008C7261">
        <w:rPr>
          <w:lang w:val="en-GB"/>
        </w:rPr>
        <w:t xml:space="preserve"> This again indicates as suggested earlier that the file size should not matter.</w:t>
      </w:r>
      <w:r w:rsidR="00935364" w:rsidRPr="008C7261">
        <w:rPr>
          <w:lang w:val="en-GB"/>
        </w:rPr>
        <w:t xml:space="preserve"> The resource usage does also look comparable, though there is some variation that can likely be</w:t>
      </w:r>
      <w:r w:rsidR="005E0321" w:rsidRPr="008C7261">
        <w:rPr>
          <w:lang w:val="en-GB"/>
        </w:rPr>
        <w:t xml:space="preserve"> attributed to random variables</w:t>
      </w:r>
      <w:r w:rsidR="00A47B24" w:rsidRPr="008C7261">
        <w:rPr>
          <w:lang w:val="en-GB"/>
        </w:rPr>
        <w:t>,</w:t>
      </w:r>
      <w:r w:rsidR="005E0321" w:rsidRPr="008C7261">
        <w:rPr>
          <w:lang w:val="en-GB"/>
        </w:rPr>
        <w:t xml:space="preserve"> but the patterns are largely the same.</w:t>
      </w:r>
    </w:p>
    <w:p w14:paraId="1E1F961D" w14:textId="77777777" w:rsidR="00AF4EFA" w:rsidRPr="008C7261" w:rsidRDefault="00AF4EFA" w:rsidP="00991BB2">
      <w:pPr>
        <w:rPr>
          <w:lang w:val="en-GB"/>
        </w:rPr>
      </w:pPr>
    </w:p>
    <w:p w14:paraId="0BCE6A94" w14:textId="77777777" w:rsidR="00D0088A" w:rsidRPr="008C7261" w:rsidRDefault="00E20AA1" w:rsidP="00D0088A">
      <w:pPr>
        <w:keepNext/>
        <w:rPr>
          <w:lang w:val="en-GB"/>
        </w:rPr>
      </w:pPr>
      <w:r w:rsidRPr="008C7261">
        <w:rPr>
          <w:noProof/>
          <w:lang w:val="en-US" w:eastAsia="en-US"/>
        </w:rPr>
        <w:drawing>
          <wp:inline distT="0" distB="0" distL="0" distR="0" wp14:anchorId="02FF3EA6" wp14:editId="1F2F2ED7">
            <wp:extent cx="5755640" cy="2532482"/>
            <wp:effectExtent l="0" t="0" r="10160" b="7620"/>
            <wp:docPr id="11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69A2E4C2" w14:textId="406AFC7B" w:rsidR="00E20AA1" w:rsidRPr="008C7261" w:rsidRDefault="00D0088A" w:rsidP="00D0088A">
      <w:pPr>
        <w:pStyle w:val="Caption"/>
        <w:rPr>
          <w:lang w:val="en-GB"/>
        </w:rPr>
      </w:pPr>
      <w:bookmarkStart w:id="128" w:name="_Toc324689600"/>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4174DF">
        <w:rPr>
          <w:noProof/>
          <w:lang w:val="en-GB"/>
        </w:rPr>
        <w:t>76</w:t>
      </w:r>
      <w:r w:rsidR="00606EF4" w:rsidRPr="008C7261">
        <w:rPr>
          <w:lang w:val="en-GB"/>
        </w:rPr>
        <w:fldChar w:fldCharType="end"/>
      </w:r>
      <w:r w:rsidRPr="008C7261">
        <w:rPr>
          <w:lang w:val="en-GB"/>
        </w:rPr>
        <w:t xml:space="preserve"> Larger file size, 10 devices - CPU usage when one file added per synchronization</w:t>
      </w:r>
      <w:bookmarkEnd w:id="128"/>
    </w:p>
    <w:p w14:paraId="3482398A" w14:textId="77777777" w:rsidR="00D0088A" w:rsidRPr="008C7261" w:rsidRDefault="002D1981" w:rsidP="00D0088A">
      <w:pPr>
        <w:keepNext/>
        <w:rPr>
          <w:lang w:val="en-GB"/>
        </w:rPr>
      </w:pPr>
      <w:r w:rsidRPr="008C7261">
        <w:rPr>
          <w:noProof/>
          <w:lang w:val="en-US" w:eastAsia="en-US"/>
        </w:rPr>
        <w:lastRenderedPageBreak/>
        <w:drawing>
          <wp:inline distT="0" distB="0" distL="0" distR="0" wp14:anchorId="25CABF99" wp14:editId="4A28F20D">
            <wp:extent cx="5755640" cy="2532482"/>
            <wp:effectExtent l="0" t="0" r="10160" b="7620"/>
            <wp:docPr id="11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268ACE6C" w14:textId="05143F4B" w:rsidR="002D1981" w:rsidRPr="008C7261" w:rsidRDefault="00D0088A" w:rsidP="00D0088A">
      <w:pPr>
        <w:pStyle w:val="Caption"/>
        <w:rPr>
          <w:lang w:val="en-GB"/>
        </w:rPr>
      </w:pPr>
      <w:bookmarkStart w:id="129" w:name="_Toc324689601"/>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4174DF">
        <w:rPr>
          <w:noProof/>
          <w:lang w:val="en-GB"/>
        </w:rPr>
        <w:t>77</w:t>
      </w:r>
      <w:r w:rsidR="00606EF4" w:rsidRPr="008C7261">
        <w:rPr>
          <w:lang w:val="en-GB"/>
        </w:rPr>
        <w:fldChar w:fldCharType="end"/>
      </w:r>
      <w:r w:rsidRPr="008C7261">
        <w:rPr>
          <w:lang w:val="en-GB"/>
        </w:rPr>
        <w:t xml:space="preserve"> Larger file size, 10 devices - CPU usage when five files added per synchronization</w:t>
      </w:r>
      <w:bookmarkEnd w:id="129"/>
    </w:p>
    <w:p w14:paraId="6196E8A1" w14:textId="77777777" w:rsidR="00091636" w:rsidRPr="008C7261" w:rsidRDefault="0098604E" w:rsidP="00091636">
      <w:pPr>
        <w:keepNext/>
        <w:rPr>
          <w:lang w:val="en-GB"/>
        </w:rPr>
      </w:pPr>
      <w:r w:rsidRPr="008C7261">
        <w:rPr>
          <w:noProof/>
          <w:lang w:val="en-US" w:eastAsia="en-US"/>
        </w:rPr>
        <w:drawing>
          <wp:inline distT="0" distB="0" distL="0" distR="0" wp14:anchorId="5578E145" wp14:editId="2B8661AF">
            <wp:extent cx="5755640" cy="2532482"/>
            <wp:effectExtent l="0" t="0" r="10160" b="7620"/>
            <wp:docPr id="10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4D253845" w14:textId="2A04348C" w:rsidR="0098604E" w:rsidRPr="008C7261" w:rsidRDefault="00091636" w:rsidP="00091636">
      <w:pPr>
        <w:pStyle w:val="Caption"/>
        <w:rPr>
          <w:lang w:val="en-GB"/>
        </w:rPr>
      </w:pPr>
      <w:bookmarkStart w:id="130" w:name="_Toc324689602"/>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4174DF">
        <w:rPr>
          <w:noProof/>
          <w:lang w:val="en-GB"/>
        </w:rPr>
        <w:t>78</w:t>
      </w:r>
      <w:r w:rsidR="00606EF4" w:rsidRPr="008C7261">
        <w:rPr>
          <w:lang w:val="en-GB"/>
        </w:rPr>
        <w:fldChar w:fldCharType="end"/>
      </w:r>
      <w:r w:rsidRPr="008C7261">
        <w:rPr>
          <w:lang w:val="en-GB"/>
        </w:rPr>
        <w:t xml:space="preserve"> Larger file size, 10 devices - CPU usage when 100 files added per synchronization</w:t>
      </w:r>
      <w:bookmarkEnd w:id="130"/>
    </w:p>
    <w:p w14:paraId="77C7252D" w14:textId="77777777" w:rsidR="00BA296E" w:rsidRPr="008C7261" w:rsidRDefault="002D1744" w:rsidP="00BA296E">
      <w:pPr>
        <w:keepNext/>
        <w:rPr>
          <w:lang w:val="en-GB"/>
        </w:rPr>
      </w:pPr>
      <w:r w:rsidRPr="008C7261">
        <w:rPr>
          <w:noProof/>
          <w:lang w:val="en-US" w:eastAsia="en-US"/>
        </w:rPr>
        <w:drawing>
          <wp:inline distT="0" distB="0" distL="0" distR="0" wp14:anchorId="2C5F9E13" wp14:editId="39EE57C9">
            <wp:extent cx="5755640" cy="2478123"/>
            <wp:effectExtent l="0" t="0" r="10160" b="11430"/>
            <wp:docPr id="11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4ACA44D2" w14:textId="02A7962B" w:rsidR="002D1744" w:rsidRPr="008C7261" w:rsidRDefault="00BA296E" w:rsidP="00BA296E">
      <w:pPr>
        <w:pStyle w:val="Caption"/>
        <w:rPr>
          <w:lang w:val="en-GB"/>
        </w:rPr>
      </w:pPr>
      <w:bookmarkStart w:id="131" w:name="_Toc324689603"/>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4174DF">
        <w:rPr>
          <w:noProof/>
          <w:lang w:val="en-GB"/>
        </w:rPr>
        <w:t>79</w:t>
      </w:r>
      <w:r w:rsidR="00606EF4" w:rsidRPr="008C7261">
        <w:rPr>
          <w:lang w:val="en-GB"/>
        </w:rPr>
        <w:fldChar w:fldCharType="end"/>
      </w:r>
      <w:r w:rsidRPr="008C7261">
        <w:rPr>
          <w:lang w:val="en-GB"/>
        </w:rPr>
        <w:t xml:space="preserve"> Larger file size, 10 devices - Memory usage when one file added per synchronization</w:t>
      </w:r>
      <w:bookmarkEnd w:id="131"/>
    </w:p>
    <w:p w14:paraId="37BED833" w14:textId="77777777" w:rsidR="00BA296E" w:rsidRPr="008C7261" w:rsidRDefault="00A16699" w:rsidP="00BA296E">
      <w:pPr>
        <w:keepNext/>
        <w:rPr>
          <w:lang w:val="en-GB"/>
        </w:rPr>
      </w:pPr>
      <w:r w:rsidRPr="008C7261">
        <w:rPr>
          <w:noProof/>
          <w:lang w:val="en-US" w:eastAsia="en-US"/>
        </w:rPr>
        <w:lastRenderedPageBreak/>
        <w:drawing>
          <wp:inline distT="0" distB="0" distL="0" distR="0" wp14:anchorId="49974A62" wp14:editId="620D317F">
            <wp:extent cx="5755640" cy="2478123"/>
            <wp:effectExtent l="0" t="0" r="10160" b="11430"/>
            <wp:docPr id="1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4DF02AA2" w14:textId="655096DA" w:rsidR="00A16699" w:rsidRPr="008C7261" w:rsidRDefault="00BA296E" w:rsidP="00BA296E">
      <w:pPr>
        <w:pStyle w:val="Caption"/>
        <w:rPr>
          <w:lang w:val="en-GB"/>
        </w:rPr>
      </w:pPr>
      <w:bookmarkStart w:id="132" w:name="_Toc324689604"/>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4174DF">
        <w:rPr>
          <w:noProof/>
          <w:lang w:val="en-GB"/>
        </w:rPr>
        <w:t>80</w:t>
      </w:r>
      <w:r w:rsidR="00606EF4" w:rsidRPr="008C7261">
        <w:rPr>
          <w:lang w:val="en-GB"/>
        </w:rPr>
        <w:fldChar w:fldCharType="end"/>
      </w:r>
      <w:r w:rsidRPr="008C7261">
        <w:rPr>
          <w:lang w:val="en-GB"/>
        </w:rPr>
        <w:t xml:space="preserve"> Larger file size, 10 devices - Memory usage when five files added per synchronization</w:t>
      </w:r>
      <w:bookmarkEnd w:id="132"/>
    </w:p>
    <w:p w14:paraId="54523194" w14:textId="77777777" w:rsidR="00BA296E" w:rsidRPr="008C7261" w:rsidRDefault="00AA6E88" w:rsidP="00BA296E">
      <w:pPr>
        <w:keepNext/>
        <w:rPr>
          <w:lang w:val="en-GB"/>
        </w:rPr>
      </w:pPr>
      <w:r w:rsidRPr="008C7261">
        <w:rPr>
          <w:noProof/>
          <w:lang w:val="en-US" w:eastAsia="en-US"/>
        </w:rPr>
        <w:drawing>
          <wp:inline distT="0" distB="0" distL="0" distR="0" wp14:anchorId="7A27324B" wp14:editId="3F762D8D">
            <wp:extent cx="5755640" cy="2478123"/>
            <wp:effectExtent l="0" t="0" r="10160" b="11430"/>
            <wp:docPr id="11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5D5E42C6" w14:textId="3A9B4D59" w:rsidR="0098604E" w:rsidRPr="008C7261" w:rsidRDefault="00BA296E" w:rsidP="00BA296E">
      <w:pPr>
        <w:pStyle w:val="Caption"/>
        <w:rPr>
          <w:lang w:val="en-GB"/>
        </w:rPr>
      </w:pPr>
      <w:bookmarkStart w:id="133" w:name="_Toc324689605"/>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4174DF">
        <w:rPr>
          <w:noProof/>
          <w:lang w:val="en-GB"/>
        </w:rPr>
        <w:t>81</w:t>
      </w:r>
      <w:r w:rsidR="00606EF4" w:rsidRPr="008C7261">
        <w:rPr>
          <w:lang w:val="en-GB"/>
        </w:rPr>
        <w:fldChar w:fldCharType="end"/>
      </w:r>
      <w:r w:rsidRPr="008C7261">
        <w:rPr>
          <w:lang w:val="en-GB"/>
        </w:rPr>
        <w:t xml:space="preserve"> Larger file size, 10 devices - Memory usage when 100 files added per synchronization</w:t>
      </w:r>
      <w:bookmarkEnd w:id="133"/>
    </w:p>
    <w:p w14:paraId="041039F1" w14:textId="77777777" w:rsidR="00BA296E" w:rsidRPr="008C7261" w:rsidRDefault="00F14817" w:rsidP="00BA296E">
      <w:pPr>
        <w:keepNext/>
        <w:jc w:val="center"/>
        <w:rPr>
          <w:lang w:val="en-GB"/>
        </w:rPr>
      </w:pPr>
      <w:r w:rsidRPr="008C7261">
        <w:rPr>
          <w:noProof/>
          <w:lang w:val="en-US" w:eastAsia="en-US"/>
        </w:rPr>
        <w:drawing>
          <wp:inline distT="0" distB="0" distL="0" distR="0" wp14:anchorId="4F67D3D1" wp14:editId="34D91713">
            <wp:extent cx="5755640" cy="2536894"/>
            <wp:effectExtent l="0" t="0" r="10160" b="3175"/>
            <wp:docPr id="1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55640" cy="2536894"/>
                    </a:xfrm>
                    <a:prstGeom prst="rect">
                      <a:avLst/>
                    </a:prstGeom>
                    <a:noFill/>
                    <a:ln>
                      <a:noFill/>
                    </a:ln>
                  </pic:spPr>
                </pic:pic>
              </a:graphicData>
            </a:graphic>
          </wp:inline>
        </w:drawing>
      </w:r>
    </w:p>
    <w:p w14:paraId="0844F8FE" w14:textId="266F2318" w:rsidR="00CC32C6" w:rsidRPr="008C7261" w:rsidRDefault="00BA296E" w:rsidP="00891E36">
      <w:pPr>
        <w:pStyle w:val="Caption"/>
        <w:rPr>
          <w:lang w:val="en-GB"/>
        </w:rPr>
      </w:pPr>
      <w:bookmarkStart w:id="134" w:name="_Toc324689606"/>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4174DF">
        <w:rPr>
          <w:noProof/>
          <w:lang w:val="en-GB"/>
        </w:rPr>
        <w:t>82</w:t>
      </w:r>
      <w:r w:rsidR="00606EF4" w:rsidRPr="008C7261">
        <w:rPr>
          <w:lang w:val="en-GB"/>
        </w:rPr>
        <w:fldChar w:fldCharType="end"/>
      </w:r>
      <w:r w:rsidRPr="008C7261">
        <w:rPr>
          <w:lang w:val="en-GB"/>
        </w:rPr>
        <w:t xml:space="preserve"> Larger file size, 10 devices - Network traffic when 1, 5, and 100 files added per synchronization</w:t>
      </w:r>
      <w:bookmarkEnd w:id="134"/>
    </w:p>
    <w:p w14:paraId="2BFF70F9" w14:textId="019DDCC6" w:rsidR="006C652C" w:rsidRPr="008C7261" w:rsidRDefault="006C652C" w:rsidP="006C652C">
      <w:pPr>
        <w:pStyle w:val="Heading4"/>
        <w:rPr>
          <w:lang w:val="en-GB"/>
        </w:rPr>
      </w:pPr>
      <w:r w:rsidRPr="008C7261">
        <w:rPr>
          <w:lang w:val="en-GB"/>
        </w:rPr>
        <w:t>Full Synchronization Before Returning</w:t>
      </w:r>
    </w:p>
    <w:p w14:paraId="21536432" w14:textId="18AD1582" w:rsidR="007F1162" w:rsidRPr="008C7261" w:rsidRDefault="000C5D89" w:rsidP="00BC682A">
      <w:pPr>
        <w:rPr>
          <w:lang w:val="en-GB"/>
        </w:rPr>
      </w:pPr>
      <w:r w:rsidRPr="008C7261">
        <w:rPr>
          <w:lang w:val="en-GB"/>
        </w:rPr>
        <w:t>The data for the full synchronization test was similar to that of the 3G test in that the amount of fil</w:t>
      </w:r>
      <w:r w:rsidR="00E34747" w:rsidRPr="008C7261">
        <w:rPr>
          <w:lang w:val="en-GB"/>
        </w:rPr>
        <w:t>es successfully synced was 2976 before reach</w:t>
      </w:r>
      <w:r w:rsidR="00EA407C" w:rsidRPr="008C7261">
        <w:rPr>
          <w:lang w:val="en-GB"/>
        </w:rPr>
        <w:t>ing</w:t>
      </w:r>
      <w:r w:rsidR="00E34747" w:rsidRPr="008C7261">
        <w:rPr>
          <w:lang w:val="en-GB"/>
        </w:rPr>
        <w:t xml:space="preserve"> the open file limit when </w:t>
      </w:r>
      <w:r w:rsidR="00E34747" w:rsidRPr="008C7261">
        <w:rPr>
          <w:lang w:val="en-GB"/>
        </w:rPr>
        <w:lastRenderedPageBreak/>
        <w:t xml:space="preserve">adding 100 files per synchronization, while </w:t>
      </w:r>
      <w:r w:rsidR="00C2338B" w:rsidRPr="008C7261">
        <w:rPr>
          <w:lang w:val="en-GB"/>
        </w:rPr>
        <w:t>it was 275 for five files and 55 for one file, both stopping when receiving the " fork/exec /usr/sbin/system_profiler: resource temporarily unavailable" error.</w:t>
      </w:r>
      <w:r w:rsidR="00D1204F" w:rsidRPr="008C7261">
        <w:rPr>
          <w:lang w:val="en-GB"/>
        </w:rPr>
        <w:t xml:space="preserve"> Again, the slower progression of the prototype under this setting is likely helping the number of open files to stay low</w:t>
      </w:r>
      <w:r w:rsidR="00322B6F" w:rsidRPr="008C7261">
        <w:rPr>
          <w:lang w:val="en-GB"/>
        </w:rPr>
        <w:t xml:space="preserve">. Quite a few </w:t>
      </w:r>
      <w:r w:rsidR="0043569F" w:rsidRPr="008C7261">
        <w:rPr>
          <w:lang w:val="en-GB"/>
        </w:rPr>
        <w:t>of the ten-devices-</w:t>
      </w:r>
      <w:r w:rsidR="00BA09BD" w:rsidRPr="008C7261">
        <w:rPr>
          <w:lang w:val="en-GB"/>
        </w:rPr>
        <w:t>test</w:t>
      </w:r>
      <w:r w:rsidR="0043569F" w:rsidRPr="008C7261">
        <w:rPr>
          <w:lang w:val="en-GB"/>
        </w:rPr>
        <w:t>s</w:t>
      </w:r>
      <w:r w:rsidR="006F3672" w:rsidRPr="008C7261">
        <w:rPr>
          <w:lang w:val="en-GB"/>
        </w:rPr>
        <w:t xml:space="preserve"> with normal file limits</w:t>
      </w:r>
      <w:r w:rsidR="00BA09BD" w:rsidRPr="008C7261">
        <w:rPr>
          <w:lang w:val="en-GB"/>
        </w:rPr>
        <w:t xml:space="preserve"> cra</w:t>
      </w:r>
      <w:r w:rsidR="000E24D6" w:rsidRPr="008C7261">
        <w:rPr>
          <w:lang w:val="en-GB"/>
        </w:rPr>
        <w:t>shed due to too many open files</w:t>
      </w:r>
      <w:r w:rsidR="00B378BC" w:rsidRPr="008C7261">
        <w:rPr>
          <w:lang w:val="en-GB"/>
        </w:rPr>
        <w:t xml:space="preserve"> initially</w:t>
      </w:r>
      <w:r w:rsidR="00D1204F" w:rsidRPr="008C7261">
        <w:rPr>
          <w:lang w:val="en-GB"/>
        </w:rPr>
        <w:t>.</w:t>
      </w:r>
      <w:r w:rsidR="00333733" w:rsidRPr="008C7261">
        <w:rPr>
          <w:lang w:val="en-GB"/>
        </w:rPr>
        <w:t xml:space="preserve"> </w:t>
      </w:r>
    </w:p>
    <w:p w14:paraId="0704C5BF" w14:textId="51D83FA0" w:rsidR="005F4CA1" w:rsidRPr="008C7261" w:rsidRDefault="005F4CA1" w:rsidP="00BC682A">
      <w:pPr>
        <w:rPr>
          <w:lang w:val="en-GB"/>
        </w:rPr>
      </w:pPr>
      <w:r w:rsidRPr="008C7261">
        <w:rPr>
          <w:lang w:val="en-GB"/>
        </w:rPr>
        <w:t xml:space="preserve">When the file limit was increased, 5700 files were synchronized </w:t>
      </w:r>
      <w:r w:rsidR="00D92C35" w:rsidRPr="008C7261">
        <w:rPr>
          <w:lang w:val="en-GB"/>
        </w:rPr>
        <w:t>before resources were maxed out: a value that is very muc</w:t>
      </w:r>
      <w:r w:rsidR="006E21BD" w:rsidRPr="008C7261">
        <w:rPr>
          <w:lang w:val="en-GB"/>
        </w:rPr>
        <w:t>h comparable to that of the set</w:t>
      </w:r>
      <w:r w:rsidR="00D92C35" w:rsidRPr="008C7261">
        <w:rPr>
          <w:lang w:val="en-GB"/>
        </w:rPr>
        <w:t>u</w:t>
      </w:r>
      <w:r w:rsidR="006E21BD" w:rsidRPr="008C7261">
        <w:rPr>
          <w:lang w:val="en-GB"/>
        </w:rPr>
        <w:t>p with 3G and the default setup.</w:t>
      </w:r>
      <w:r w:rsidR="0088244E" w:rsidRPr="008C7261">
        <w:rPr>
          <w:lang w:val="en-GB"/>
        </w:rPr>
        <w:t xml:space="preserve"> Running a combination of full synchronization and 3G, which reached 5600 files before crashing in the same way, more or less </w:t>
      </w:r>
      <w:r w:rsidR="00632956" w:rsidRPr="008C7261">
        <w:rPr>
          <w:lang w:val="en-GB"/>
        </w:rPr>
        <w:t xml:space="preserve">confirms the suspicion that these two factors matters little on </w:t>
      </w:r>
      <w:r w:rsidR="00E502BB" w:rsidRPr="008C7261">
        <w:rPr>
          <w:lang w:val="en-GB"/>
        </w:rPr>
        <w:t>resource usage</w:t>
      </w:r>
      <w:r w:rsidR="00724BDC" w:rsidRPr="008C7261">
        <w:rPr>
          <w:lang w:val="en-GB"/>
        </w:rPr>
        <w:t>,</w:t>
      </w:r>
      <w:r w:rsidR="00F74FB6" w:rsidRPr="008C7261">
        <w:rPr>
          <w:lang w:val="en-GB"/>
        </w:rPr>
        <w:t xml:space="preserve"> </w:t>
      </w:r>
      <w:r w:rsidR="00852B31" w:rsidRPr="008C7261">
        <w:rPr>
          <w:lang w:val="en-GB"/>
        </w:rPr>
        <w:t>at least to a point (when running two devices, these two tests had to be stopped</w:t>
      </w:r>
      <w:r w:rsidR="00161FC7" w:rsidRPr="008C7261">
        <w:rPr>
          <w:lang w:val="en-GB"/>
        </w:rPr>
        <w:t xml:space="preserve"> after running for hours</w:t>
      </w:r>
      <w:r w:rsidR="00852B31" w:rsidRPr="008C7261">
        <w:rPr>
          <w:lang w:val="en-GB"/>
        </w:rPr>
        <w:t>, while the default setup timed out at 8500 files)</w:t>
      </w:r>
      <w:r w:rsidR="00E502BB" w:rsidRPr="008C7261">
        <w:rPr>
          <w:lang w:val="en-GB"/>
        </w:rPr>
        <w:t>.</w:t>
      </w:r>
    </w:p>
    <w:p w14:paraId="0C6D770B" w14:textId="77777777" w:rsidR="00126A73" w:rsidRPr="008C7261" w:rsidRDefault="00126A73" w:rsidP="00BC682A">
      <w:pPr>
        <w:rPr>
          <w:lang w:val="en-GB"/>
        </w:rPr>
      </w:pPr>
    </w:p>
    <w:p w14:paraId="61CDAE67" w14:textId="77777777" w:rsidR="00A5784C" w:rsidRPr="008C7261" w:rsidRDefault="00040AB7" w:rsidP="00A5784C">
      <w:pPr>
        <w:keepNext/>
        <w:rPr>
          <w:lang w:val="en-GB"/>
        </w:rPr>
      </w:pPr>
      <w:r w:rsidRPr="008C7261">
        <w:rPr>
          <w:noProof/>
          <w:lang w:val="en-US" w:eastAsia="en-US"/>
        </w:rPr>
        <w:drawing>
          <wp:inline distT="0" distB="0" distL="0" distR="0" wp14:anchorId="0E94FE00" wp14:editId="02A8ACA4">
            <wp:extent cx="5755640" cy="2516839"/>
            <wp:effectExtent l="0" t="0" r="10160" b="0"/>
            <wp:docPr id="11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5640" cy="2516839"/>
                    </a:xfrm>
                    <a:prstGeom prst="rect">
                      <a:avLst/>
                    </a:prstGeom>
                    <a:noFill/>
                    <a:ln>
                      <a:noFill/>
                    </a:ln>
                  </pic:spPr>
                </pic:pic>
              </a:graphicData>
            </a:graphic>
          </wp:inline>
        </w:drawing>
      </w:r>
    </w:p>
    <w:p w14:paraId="186A8BD6" w14:textId="2B948AB8" w:rsidR="00A5784C" w:rsidRPr="008C7261" w:rsidRDefault="00A5784C" w:rsidP="00A5784C">
      <w:pPr>
        <w:pStyle w:val="Caption"/>
        <w:rPr>
          <w:lang w:val="en-GB"/>
        </w:rPr>
      </w:pPr>
      <w:bookmarkStart w:id="135" w:name="_Toc324689607"/>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4174DF">
        <w:rPr>
          <w:noProof/>
          <w:lang w:val="en-GB"/>
        </w:rPr>
        <w:t>83</w:t>
      </w:r>
      <w:r w:rsidR="00606EF4" w:rsidRPr="008C7261">
        <w:rPr>
          <w:lang w:val="en-GB"/>
        </w:rPr>
        <w:fldChar w:fldCharType="end"/>
      </w:r>
      <w:r w:rsidRPr="008C7261">
        <w:rPr>
          <w:lang w:val="en-GB"/>
        </w:rPr>
        <w:t xml:space="preserve"> Full synchronization before returning, 10 devices - CPU usage when adding one file per synchronization</w:t>
      </w:r>
      <w:bookmarkEnd w:id="135"/>
    </w:p>
    <w:p w14:paraId="2B8C2D40" w14:textId="77777777" w:rsidR="003E0E4C" w:rsidRPr="008C7261" w:rsidRDefault="00936110" w:rsidP="003E0E4C">
      <w:pPr>
        <w:keepNext/>
        <w:rPr>
          <w:lang w:val="en-GB"/>
        </w:rPr>
      </w:pPr>
      <w:r w:rsidRPr="008C7261">
        <w:rPr>
          <w:noProof/>
          <w:lang w:val="en-US" w:eastAsia="en-US"/>
        </w:rPr>
        <w:drawing>
          <wp:inline distT="0" distB="0" distL="0" distR="0" wp14:anchorId="06F19141" wp14:editId="7BD8BC74">
            <wp:extent cx="5755640" cy="2542491"/>
            <wp:effectExtent l="0" t="0" r="10160" b="0"/>
            <wp:docPr id="11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5640" cy="2542491"/>
                    </a:xfrm>
                    <a:prstGeom prst="rect">
                      <a:avLst/>
                    </a:prstGeom>
                    <a:noFill/>
                    <a:ln>
                      <a:noFill/>
                    </a:ln>
                  </pic:spPr>
                </pic:pic>
              </a:graphicData>
            </a:graphic>
          </wp:inline>
        </w:drawing>
      </w:r>
    </w:p>
    <w:p w14:paraId="6786E847" w14:textId="5384FD1A" w:rsidR="00936110" w:rsidRPr="008C7261" w:rsidRDefault="003E0E4C" w:rsidP="003E0E4C">
      <w:pPr>
        <w:pStyle w:val="Caption"/>
        <w:rPr>
          <w:lang w:val="en-GB"/>
        </w:rPr>
      </w:pPr>
      <w:bookmarkStart w:id="136" w:name="_Toc324689608"/>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4174DF">
        <w:rPr>
          <w:noProof/>
          <w:lang w:val="en-GB"/>
        </w:rPr>
        <w:t>84</w:t>
      </w:r>
      <w:r w:rsidR="00606EF4" w:rsidRPr="008C7261">
        <w:rPr>
          <w:lang w:val="en-GB"/>
        </w:rPr>
        <w:fldChar w:fldCharType="end"/>
      </w:r>
      <w:r w:rsidRPr="008C7261">
        <w:rPr>
          <w:lang w:val="en-GB"/>
        </w:rPr>
        <w:t xml:space="preserve"> Full synchronization before returning, 10 devices - CPU usage when adding five files per synchronization</w:t>
      </w:r>
      <w:bookmarkEnd w:id="136"/>
    </w:p>
    <w:p w14:paraId="5EDA2B8C" w14:textId="77777777" w:rsidR="00F7568D" w:rsidRPr="008C7261" w:rsidRDefault="00117AA9" w:rsidP="00F7568D">
      <w:pPr>
        <w:keepNext/>
        <w:rPr>
          <w:lang w:val="en-GB"/>
        </w:rPr>
      </w:pPr>
      <w:r w:rsidRPr="008C7261">
        <w:rPr>
          <w:noProof/>
          <w:lang w:val="en-US" w:eastAsia="en-US"/>
        </w:rPr>
        <w:lastRenderedPageBreak/>
        <w:drawing>
          <wp:inline distT="0" distB="0" distL="0" distR="0" wp14:anchorId="3176933D" wp14:editId="68F7F59C">
            <wp:extent cx="5755640" cy="2532482"/>
            <wp:effectExtent l="0" t="0" r="10160" b="762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24EBD024" w14:textId="2FA0E0D4" w:rsidR="00DB6BF7" w:rsidRPr="008C7261" w:rsidRDefault="00F7568D" w:rsidP="00F7568D">
      <w:pPr>
        <w:pStyle w:val="Caption"/>
        <w:rPr>
          <w:lang w:val="en-GB"/>
        </w:rPr>
      </w:pPr>
      <w:bookmarkStart w:id="137" w:name="_Toc324689609"/>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4174DF">
        <w:rPr>
          <w:noProof/>
          <w:lang w:val="en-GB"/>
        </w:rPr>
        <w:t>85</w:t>
      </w:r>
      <w:r w:rsidR="00606EF4" w:rsidRPr="008C7261">
        <w:rPr>
          <w:lang w:val="en-GB"/>
        </w:rPr>
        <w:fldChar w:fldCharType="end"/>
      </w:r>
      <w:r w:rsidRPr="008C7261">
        <w:rPr>
          <w:lang w:val="en-GB"/>
        </w:rPr>
        <w:t xml:space="preserve"> Full synchronization before returning, 10 devices - CPU usage when adding 100 files per synchronization</w:t>
      </w:r>
      <w:bookmarkEnd w:id="137"/>
    </w:p>
    <w:p w14:paraId="24B2B1AE" w14:textId="77777777" w:rsidR="00394ED6" w:rsidRPr="008C7261" w:rsidRDefault="008F287C" w:rsidP="00394ED6">
      <w:pPr>
        <w:keepNext/>
        <w:rPr>
          <w:lang w:val="en-GB"/>
        </w:rPr>
      </w:pPr>
      <w:r w:rsidRPr="008C7261">
        <w:rPr>
          <w:noProof/>
          <w:lang w:val="en-US" w:eastAsia="en-US"/>
        </w:rPr>
        <w:drawing>
          <wp:inline distT="0" distB="0" distL="0" distR="0" wp14:anchorId="4BF3D128" wp14:editId="0D5A82B7">
            <wp:extent cx="5755640" cy="2538077"/>
            <wp:effectExtent l="0" t="0" r="10160" b="254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5640" cy="2538077"/>
                    </a:xfrm>
                    <a:prstGeom prst="rect">
                      <a:avLst/>
                    </a:prstGeom>
                    <a:noFill/>
                    <a:ln>
                      <a:noFill/>
                    </a:ln>
                  </pic:spPr>
                </pic:pic>
              </a:graphicData>
            </a:graphic>
          </wp:inline>
        </w:drawing>
      </w:r>
    </w:p>
    <w:p w14:paraId="35E5D538" w14:textId="481AC6CA" w:rsidR="004B6602" w:rsidRPr="008C7261" w:rsidRDefault="00394ED6" w:rsidP="00394ED6">
      <w:pPr>
        <w:pStyle w:val="Caption"/>
        <w:rPr>
          <w:lang w:val="en-GB"/>
        </w:rPr>
      </w:pPr>
      <w:bookmarkStart w:id="138" w:name="_Toc324689610"/>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4174DF">
        <w:rPr>
          <w:noProof/>
          <w:lang w:val="en-GB"/>
        </w:rPr>
        <w:t>86</w:t>
      </w:r>
      <w:r w:rsidR="00606EF4" w:rsidRPr="008C7261">
        <w:rPr>
          <w:lang w:val="en-GB"/>
        </w:rPr>
        <w:fldChar w:fldCharType="end"/>
      </w:r>
      <w:r w:rsidRPr="008C7261">
        <w:rPr>
          <w:lang w:val="en-GB"/>
        </w:rPr>
        <w:t xml:space="preserve"> Full synchronization before returning, 10 devices - Memory usage when adding one file per synchronization</w:t>
      </w:r>
      <w:bookmarkEnd w:id="138"/>
    </w:p>
    <w:p w14:paraId="589D9A2C" w14:textId="77777777" w:rsidR="005E6537" w:rsidRPr="008C7261" w:rsidRDefault="00FF1886" w:rsidP="005E6537">
      <w:pPr>
        <w:keepNext/>
        <w:rPr>
          <w:lang w:val="en-GB"/>
        </w:rPr>
      </w:pPr>
      <w:r w:rsidRPr="008C7261">
        <w:rPr>
          <w:noProof/>
          <w:lang w:val="en-US" w:eastAsia="en-US"/>
        </w:rPr>
        <w:drawing>
          <wp:inline distT="0" distB="0" distL="0" distR="0" wp14:anchorId="5DD51422" wp14:editId="7E2E5430">
            <wp:extent cx="5755640" cy="2546921"/>
            <wp:effectExtent l="0" t="0" r="1016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5640" cy="2546921"/>
                    </a:xfrm>
                    <a:prstGeom prst="rect">
                      <a:avLst/>
                    </a:prstGeom>
                    <a:noFill/>
                    <a:ln>
                      <a:noFill/>
                    </a:ln>
                  </pic:spPr>
                </pic:pic>
              </a:graphicData>
            </a:graphic>
          </wp:inline>
        </w:drawing>
      </w:r>
    </w:p>
    <w:p w14:paraId="79E79706" w14:textId="5BF24024" w:rsidR="005F3A15" w:rsidRPr="008C7261" w:rsidRDefault="005E6537" w:rsidP="005E6537">
      <w:pPr>
        <w:pStyle w:val="Caption"/>
        <w:rPr>
          <w:lang w:val="en-GB"/>
        </w:rPr>
      </w:pPr>
      <w:bookmarkStart w:id="139" w:name="_Toc324689611"/>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4174DF">
        <w:rPr>
          <w:noProof/>
          <w:lang w:val="en-GB"/>
        </w:rPr>
        <w:t>87</w:t>
      </w:r>
      <w:r w:rsidR="00606EF4" w:rsidRPr="008C7261">
        <w:rPr>
          <w:lang w:val="en-GB"/>
        </w:rPr>
        <w:fldChar w:fldCharType="end"/>
      </w:r>
      <w:r w:rsidRPr="008C7261">
        <w:rPr>
          <w:lang w:val="en-GB"/>
        </w:rPr>
        <w:t xml:space="preserve"> Full synchronization before returning, 10 devices - Memory usage when adding five files per synchronization</w:t>
      </w:r>
      <w:bookmarkEnd w:id="139"/>
    </w:p>
    <w:p w14:paraId="50C8FDB0" w14:textId="77777777" w:rsidR="006A41E0" w:rsidRPr="008C7261" w:rsidRDefault="00645B05" w:rsidP="006A41E0">
      <w:pPr>
        <w:keepNext/>
        <w:jc w:val="center"/>
        <w:rPr>
          <w:lang w:val="en-GB"/>
        </w:rPr>
      </w:pPr>
      <w:r w:rsidRPr="008C7261">
        <w:rPr>
          <w:noProof/>
          <w:lang w:val="en-US" w:eastAsia="en-US"/>
        </w:rPr>
        <w:lastRenderedPageBreak/>
        <w:drawing>
          <wp:inline distT="0" distB="0" distL="0" distR="0" wp14:anchorId="1B4C1C79" wp14:editId="3A6B70F7">
            <wp:extent cx="5755640" cy="2478123"/>
            <wp:effectExtent l="0" t="0" r="10160" b="1143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2FAE4E96" w14:textId="7697BCD3" w:rsidR="005F507E" w:rsidRPr="008C7261" w:rsidRDefault="006A41E0" w:rsidP="0000659B">
      <w:pPr>
        <w:pStyle w:val="Caption"/>
        <w:rPr>
          <w:lang w:val="en-GB"/>
        </w:rPr>
      </w:pPr>
      <w:bookmarkStart w:id="140" w:name="_Toc324689612"/>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4174DF">
        <w:rPr>
          <w:noProof/>
          <w:lang w:val="en-GB"/>
        </w:rPr>
        <w:t>88</w:t>
      </w:r>
      <w:r w:rsidR="00606EF4" w:rsidRPr="008C7261">
        <w:rPr>
          <w:lang w:val="en-GB"/>
        </w:rPr>
        <w:fldChar w:fldCharType="end"/>
      </w:r>
      <w:r w:rsidRPr="008C7261">
        <w:rPr>
          <w:lang w:val="en-GB"/>
        </w:rPr>
        <w:t xml:space="preserve"> Full synchronization before returning, 10 devices - Memory usage when adding 100 files per synchronization</w:t>
      </w:r>
      <w:bookmarkEnd w:id="140"/>
    </w:p>
    <w:p w14:paraId="6F4FA9EB" w14:textId="77777777" w:rsidR="00A61017" w:rsidRPr="008C7261" w:rsidRDefault="00BF3735" w:rsidP="00A61017">
      <w:pPr>
        <w:keepNext/>
        <w:jc w:val="center"/>
        <w:rPr>
          <w:lang w:val="en-GB"/>
        </w:rPr>
      </w:pPr>
      <w:r w:rsidRPr="008C7261">
        <w:rPr>
          <w:noProof/>
          <w:lang w:val="en-US" w:eastAsia="en-US"/>
        </w:rPr>
        <w:drawing>
          <wp:inline distT="0" distB="0" distL="0" distR="0" wp14:anchorId="533798E1" wp14:editId="70B50216">
            <wp:extent cx="5755640" cy="2528085"/>
            <wp:effectExtent l="0" t="0" r="10160" b="1206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55640" cy="2528085"/>
                    </a:xfrm>
                    <a:prstGeom prst="rect">
                      <a:avLst/>
                    </a:prstGeom>
                    <a:noFill/>
                    <a:ln>
                      <a:noFill/>
                    </a:ln>
                  </pic:spPr>
                </pic:pic>
              </a:graphicData>
            </a:graphic>
          </wp:inline>
        </w:drawing>
      </w:r>
    </w:p>
    <w:p w14:paraId="1B5B6A34" w14:textId="4C0FBC8A" w:rsidR="00DE67A3" w:rsidRPr="008C7261" w:rsidRDefault="00A61017" w:rsidP="00A61017">
      <w:pPr>
        <w:pStyle w:val="Caption"/>
        <w:rPr>
          <w:lang w:val="en-GB"/>
        </w:rPr>
      </w:pPr>
      <w:bookmarkStart w:id="141" w:name="_Toc324689613"/>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4174DF">
        <w:rPr>
          <w:noProof/>
          <w:lang w:val="en-GB"/>
        </w:rPr>
        <w:t>89</w:t>
      </w:r>
      <w:r w:rsidR="00606EF4" w:rsidRPr="008C7261">
        <w:rPr>
          <w:lang w:val="en-GB"/>
        </w:rPr>
        <w:fldChar w:fldCharType="end"/>
      </w:r>
      <w:r w:rsidRPr="008C7261">
        <w:rPr>
          <w:lang w:val="en-GB"/>
        </w:rPr>
        <w:t xml:space="preserve"> Full synchronization before returning, 10 devices - Network traffic when adding 1, 5, and 100 files per synchronization</w:t>
      </w:r>
      <w:bookmarkEnd w:id="141"/>
    </w:p>
    <w:p w14:paraId="16A9364F" w14:textId="1D63BEB4" w:rsidR="00396866" w:rsidRPr="008C7261" w:rsidRDefault="007F1162" w:rsidP="00396866">
      <w:pPr>
        <w:pStyle w:val="Heading2"/>
      </w:pPr>
      <w:bookmarkStart w:id="142" w:name="_Toc324905844"/>
      <w:r w:rsidRPr="008C7261">
        <w:t>Coordinator Selection Time</w:t>
      </w:r>
      <w:bookmarkEnd w:id="142"/>
    </w:p>
    <w:p w14:paraId="208D5116" w14:textId="6F7EF2A0" w:rsidR="00045565" w:rsidRPr="008C7261" w:rsidRDefault="00045565" w:rsidP="00045565">
      <w:pPr>
        <w:rPr>
          <w:lang w:val="en-GB"/>
        </w:rPr>
      </w:pPr>
      <w:r w:rsidRPr="008C7261">
        <w:rPr>
          <w:lang w:val="en-GB"/>
        </w:rPr>
        <w:t xml:space="preserve">In this experiment, a specified number of "devices" were set up, some of </w:t>
      </w:r>
      <w:r w:rsidR="00187729" w:rsidRPr="008C7261">
        <w:rPr>
          <w:lang w:val="en-GB"/>
        </w:rPr>
        <w:t>them</w:t>
      </w:r>
      <w:r w:rsidRPr="008C7261">
        <w:rPr>
          <w:lang w:val="en-GB"/>
        </w:rPr>
        <w:t xml:space="preserve"> with a small amou</w:t>
      </w:r>
      <w:r w:rsidR="00DB7FAA" w:rsidRPr="008C7261">
        <w:rPr>
          <w:lang w:val="en-GB"/>
        </w:rPr>
        <w:t>n</w:t>
      </w:r>
      <w:r w:rsidRPr="008C7261">
        <w:rPr>
          <w:lang w:val="en-GB"/>
        </w:rPr>
        <w:t>t of files just to test the automatic coordinator function in the prototype.</w:t>
      </w:r>
    </w:p>
    <w:p w14:paraId="76818395" w14:textId="0F8F0DA2" w:rsidR="00F34BC8" w:rsidRPr="008C7261" w:rsidRDefault="00F34BC8" w:rsidP="00045565">
      <w:pPr>
        <w:rPr>
          <w:lang w:val="en-GB"/>
        </w:rPr>
      </w:pPr>
      <w:r w:rsidRPr="008C7261">
        <w:rPr>
          <w:lang w:val="en-GB"/>
        </w:rPr>
        <w:t>The first d</w:t>
      </w:r>
      <w:r w:rsidR="00D5740E" w:rsidRPr="008C7261">
        <w:rPr>
          <w:lang w:val="en-GB"/>
        </w:rPr>
        <w:t>evices/daemon at port 8590 had eight</w:t>
      </w:r>
      <w:r w:rsidRPr="008C7261">
        <w:rPr>
          <w:lang w:val="en-GB"/>
        </w:rPr>
        <w:t xml:space="preserve"> files, the second on port 8591 had 11 files, a</w:t>
      </w:r>
      <w:r w:rsidR="0029014E" w:rsidRPr="008C7261">
        <w:rPr>
          <w:lang w:val="en-GB"/>
        </w:rPr>
        <w:t>nd the fourth on port 8593 had one</w:t>
      </w:r>
      <w:r w:rsidRPr="008C7261">
        <w:rPr>
          <w:lang w:val="en-GB"/>
        </w:rPr>
        <w:t xml:space="preserve"> file</w:t>
      </w:r>
      <w:r w:rsidR="003E1058" w:rsidRPr="008C7261">
        <w:rPr>
          <w:lang w:val="en-GB"/>
        </w:rPr>
        <w:t xml:space="preserve"> (this one file is of course not included when </w:t>
      </w:r>
      <w:r w:rsidR="0029014E" w:rsidRPr="008C7261">
        <w:rPr>
          <w:lang w:val="en-GB"/>
        </w:rPr>
        <w:t>running less than four</w:t>
      </w:r>
      <w:r w:rsidR="003E1058" w:rsidRPr="008C7261">
        <w:rPr>
          <w:lang w:val="en-GB"/>
        </w:rPr>
        <w:t xml:space="preserve"> devices)</w:t>
      </w:r>
      <w:r w:rsidRPr="008C7261">
        <w:rPr>
          <w:lang w:val="en-GB"/>
        </w:rPr>
        <w:t>.</w:t>
      </w:r>
      <w:r w:rsidR="00283002" w:rsidRPr="008C7261">
        <w:rPr>
          <w:lang w:val="en-GB"/>
        </w:rPr>
        <w:t xml:space="preserve">  The automatic coordinator selection was enabled, and the network situation the same as in the previous experiments.</w:t>
      </w:r>
      <w:r w:rsidR="009406FF" w:rsidRPr="008C7261">
        <w:rPr>
          <w:lang w:val="en-GB"/>
        </w:rPr>
        <w:t xml:space="preserve"> The file size and type varied, but as proven in the previous experiments, this should not affect anything.</w:t>
      </w:r>
      <w:r w:rsidR="003B646F" w:rsidRPr="008C7261">
        <w:rPr>
          <w:lang w:val="en-GB"/>
        </w:rPr>
        <w:t xml:space="preserve"> </w:t>
      </w:r>
    </w:p>
    <w:p w14:paraId="539AB9EE" w14:textId="51C08AA6" w:rsidR="003B646F" w:rsidRPr="008C7261" w:rsidRDefault="008352B0" w:rsidP="00045565">
      <w:pPr>
        <w:rPr>
          <w:lang w:val="en-GB"/>
        </w:rPr>
      </w:pPr>
      <w:r w:rsidRPr="008C7261">
        <w:rPr>
          <w:lang w:val="en-GB"/>
        </w:rPr>
        <w:t>The first daemon at 8590 was set to be the initial coordinator, and a</w:t>
      </w:r>
      <w:r w:rsidR="003B646F" w:rsidRPr="008C7261">
        <w:rPr>
          <w:lang w:val="en-GB"/>
        </w:rPr>
        <w:t>s soon as the initial set up phase where the daemons connect to each</w:t>
      </w:r>
      <w:r w:rsidR="003F6409" w:rsidRPr="008C7261">
        <w:rPr>
          <w:lang w:val="en-GB"/>
        </w:rPr>
        <w:t xml:space="preserve"> </w:t>
      </w:r>
      <w:r w:rsidR="003B646F" w:rsidRPr="008C7261">
        <w:rPr>
          <w:lang w:val="en-GB"/>
        </w:rPr>
        <w:t>other</w:t>
      </w:r>
      <w:r w:rsidR="00EC3F9B" w:rsidRPr="008C7261">
        <w:rPr>
          <w:lang w:val="en-GB"/>
        </w:rPr>
        <w:t xml:space="preserve"> was over</w:t>
      </w:r>
      <w:r w:rsidR="003B646F" w:rsidRPr="008C7261">
        <w:rPr>
          <w:lang w:val="en-GB"/>
        </w:rPr>
        <w:t xml:space="preserve">, a refresh/synchronization request was </w:t>
      </w:r>
      <w:r w:rsidR="00623508" w:rsidRPr="008C7261">
        <w:rPr>
          <w:lang w:val="en-GB"/>
        </w:rPr>
        <w:t xml:space="preserve">sent </w:t>
      </w:r>
      <w:r w:rsidR="003B646F" w:rsidRPr="008C7261">
        <w:rPr>
          <w:lang w:val="en-GB"/>
        </w:rPr>
        <w:t>via the HTML GUI on the first device.</w:t>
      </w:r>
      <w:r w:rsidR="00F03CA4" w:rsidRPr="008C7261">
        <w:rPr>
          <w:lang w:val="en-GB"/>
        </w:rPr>
        <w:t xml:space="preserve"> The time was then taken from the instant the </w:t>
      </w:r>
      <w:r w:rsidR="00C50B39" w:rsidRPr="008C7261">
        <w:rPr>
          <w:lang w:val="en-GB"/>
        </w:rPr>
        <w:t>coordinator evaluation</w:t>
      </w:r>
      <w:r w:rsidR="00F03CA4" w:rsidRPr="008C7261">
        <w:rPr>
          <w:lang w:val="en-GB"/>
        </w:rPr>
        <w:t xml:space="preserve"> was initiated to the daemons </w:t>
      </w:r>
      <w:r w:rsidR="00670A23" w:rsidRPr="008C7261">
        <w:rPr>
          <w:lang w:val="en-GB"/>
        </w:rPr>
        <w:t>were</w:t>
      </w:r>
      <w:r w:rsidR="00F03CA4" w:rsidRPr="008C7261">
        <w:rPr>
          <w:lang w:val="en-GB"/>
        </w:rPr>
        <w:t xml:space="preserve"> told a new coordinator was elected</w:t>
      </w:r>
      <w:r w:rsidR="006323C4" w:rsidRPr="008C7261">
        <w:rPr>
          <w:lang w:val="en-GB"/>
        </w:rPr>
        <w:t xml:space="preserve"> (should be the daemon at 8591 </w:t>
      </w:r>
      <w:r w:rsidR="00657699" w:rsidRPr="008C7261">
        <w:rPr>
          <w:lang w:val="en-GB"/>
        </w:rPr>
        <w:t>as it has the most files</w:t>
      </w:r>
      <w:r w:rsidR="006323C4" w:rsidRPr="008C7261">
        <w:rPr>
          <w:lang w:val="en-GB"/>
        </w:rPr>
        <w:t>)</w:t>
      </w:r>
      <w:r w:rsidR="00F03CA4" w:rsidRPr="008C7261">
        <w:rPr>
          <w:lang w:val="en-GB"/>
        </w:rPr>
        <w:t>.</w:t>
      </w:r>
      <w:r w:rsidR="00FD1634" w:rsidRPr="008C7261">
        <w:rPr>
          <w:lang w:val="en-GB"/>
        </w:rPr>
        <w:t xml:space="preserve"> The</w:t>
      </w:r>
      <w:r w:rsidR="008779F7" w:rsidRPr="008C7261">
        <w:rPr>
          <w:lang w:val="en-GB"/>
        </w:rPr>
        <w:t xml:space="preserve"> times were</w:t>
      </w:r>
      <w:r w:rsidR="004C5974" w:rsidRPr="008C7261">
        <w:rPr>
          <w:lang w:val="en-GB"/>
        </w:rPr>
        <w:t xml:space="preserve"> measured by getting the time </w:t>
      </w:r>
      <w:r w:rsidR="00EC48CB" w:rsidRPr="008C7261">
        <w:rPr>
          <w:lang w:val="en-GB"/>
        </w:rPr>
        <w:t>at the start of the function choosing the coordinator</w:t>
      </w:r>
      <w:r w:rsidR="004C5974" w:rsidRPr="008C7261">
        <w:rPr>
          <w:lang w:val="en-GB"/>
        </w:rPr>
        <w:t xml:space="preserve">, and then subtract that time </w:t>
      </w:r>
      <w:r w:rsidR="00E7014C" w:rsidRPr="008C7261">
        <w:rPr>
          <w:lang w:val="en-GB"/>
        </w:rPr>
        <w:t>from</w:t>
      </w:r>
      <w:r w:rsidR="004C5974" w:rsidRPr="008C7261">
        <w:rPr>
          <w:lang w:val="en-GB"/>
        </w:rPr>
        <w:t xml:space="preserve"> the current time</w:t>
      </w:r>
      <w:r w:rsidR="00E7014C" w:rsidRPr="008C7261">
        <w:rPr>
          <w:lang w:val="en-GB"/>
        </w:rPr>
        <w:t xml:space="preserve"> (using the Golang "time" library)</w:t>
      </w:r>
      <w:r w:rsidR="004C5974" w:rsidRPr="008C7261">
        <w:rPr>
          <w:lang w:val="en-GB"/>
        </w:rPr>
        <w:t xml:space="preserve"> when the request had been fully processed</w:t>
      </w:r>
      <w:r w:rsidR="00E7014C" w:rsidRPr="008C7261">
        <w:rPr>
          <w:lang w:val="en-GB"/>
        </w:rPr>
        <w:t xml:space="preserve">. </w:t>
      </w:r>
      <w:r w:rsidR="00C53B23" w:rsidRPr="008C7261">
        <w:rPr>
          <w:lang w:val="en-GB"/>
        </w:rPr>
        <w:t>The time of the slowest daemon was then taken to be the coordinator selection time.</w:t>
      </w:r>
      <w:r w:rsidR="003D45D4" w:rsidRPr="008C7261">
        <w:rPr>
          <w:lang w:val="en-GB"/>
        </w:rPr>
        <w:t xml:space="preserve"> The times </w:t>
      </w:r>
      <w:r w:rsidR="003D45D4" w:rsidRPr="008C7261">
        <w:rPr>
          <w:lang w:val="en-GB"/>
        </w:rPr>
        <w:lastRenderedPageBreak/>
        <w:t>represented in the graph are based on 5 sample averages</w:t>
      </w:r>
      <w:r w:rsidR="00E21541" w:rsidRPr="008C7261">
        <w:rPr>
          <w:lang w:val="en-GB"/>
        </w:rPr>
        <w:t xml:space="preserve">. </w:t>
      </w:r>
      <w:r w:rsidR="005B69BC" w:rsidRPr="008C7261">
        <w:rPr>
          <w:lang w:val="en-GB"/>
        </w:rPr>
        <w:t>The open file limit was increased from 256 to 4096 when running 50 or more devices</w:t>
      </w:r>
      <w:r w:rsidR="00325A52" w:rsidRPr="008C7261">
        <w:rPr>
          <w:lang w:val="en-GB"/>
        </w:rPr>
        <w:t>, as the limit would otherwise be reached</w:t>
      </w:r>
      <w:r w:rsidR="005B69BC" w:rsidRPr="008C7261">
        <w:rPr>
          <w:lang w:val="en-GB"/>
        </w:rPr>
        <w:t>.</w:t>
      </w:r>
      <w:r w:rsidR="007A4527" w:rsidRPr="008C7261">
        <w:rPr>
          <w:lang w:val="en-GB"/>
        </w:rPr>
        <w:t xml:space="preserve"> When running with 80 devices, time outs would </w:t>
      </w:r>
      <w:r w:rsidR="00FC4106" w:rsidRPr="008C7261">
        <w:rPr>
          <w:lang w:val="en-GB"/>
        </w:rPr>
        <w:t xml:space="preserve">frequently happen, thus attempts at testing 90 or more </w:t>
      </w:r>
      <w:r w:rsidR="00FF5F8B" w:rsidRPr="008C7261">
        <w:rPr>
          <w:lang w:val="en-GB"/>
        </w:rPr>
        <w:t xml:space="preserve">on LAN </w:t>
      </w:r>
      <w:r w:rsidR="00FC4106" w:rsidRPr="008C7261">
        <w:rPr>
          <w:lang w:val="en-GB"/>
        </w:rPr>
        <w:t>proved fruitless.</w:t>
      </w:r>
    </w:p>
    <w:p w14:paraId="44EEF190" w14:textId="4A6020B0" w:rsidR="00AA6022" w:rsidRPr="008C7261" w:rsidRDefault="00AA6022" w:rsidP="00045565">
      <w:pPr>
        <w:rPr>
          <w:lang w:val="en-GB"/>
        </w:rPr>
      </w:pPr>
      <w:r w:rsidRPr="008C7261">
        <w:rPr>
          <w:lang w:val="en-GB"/>
        </w:rPr>
        <w:t xml:space="preserve">The times increase rapidly with number of devices, reaching three seconds by 20 devices. This means there </w:t>
      </w:r>
      <w:r w:rsidR="00F03699" w:rsidRPr="008C7261">
        <w:rPr>
          <w:lang w:val="en-GB"/>
        </w:rPr>
        <w:t>are</w:t>
      </w:r>
      <w:r w:rsidRPr="008C7261">
        <w:rPr>
          <w:lang w:val="en-GB"/>
        </w:rPr>
        <w:t xml:space="preserve"> three seconds where the system will be locked and the user cant do anything during a transition period while the coordinator is being moved.</w:t>
      </w:r>
      <w:r w:rsidR="00F03699" w:rsidRPr="008C7261">
        <w:rPr>
          <w:lang w:val="en-GB"/>
        </w:rPr>
        <w:t xml:space="preserve"> </w:t>
      </w:r>
      <w:r w:rsidR="008D4494" w:rsidRPr="008C7261">
        <w:rPr>
          <w:lang w:val="en-GB"/>
        </w:rPr>
        <w:t xml:space="preserve">The process should not happen too often though, so the long delay may be </w:t>
      </w:r>
      <w:r w:rsidR="007139A2" w:rsidRPr="008C7261">
        <w:rPr>
          <w:lang w:val="en-GB"/>
        </w:rPr>
        <w:t>survivable</w:t>
      </w:r>
      <w:r w:rsidR="008D4494" w:rsidRPr="008C7261">
        <w:rPr>
          <w:lang w:val="en-GB"/>
        </w:rPr>
        <w:t>.</w:t>
      </w:r>
    </w:p>
    <w:p w14:paraId="28A830C3" w14:textId="77777777" w:rsidR="00C80C04" w:rsidRPr="008C7261" w:rsidRDefault="00C80C04" w:rsidP="00045565">
      <w:pPr>
        <w:rPr>
          <w:lang w:val="en-GB"/>
        </w:rPr>
      </w:pPr>
    </w:p>
    <w:p w14:paraId="590F1D7C" w14:textId="11F39886" w:rsidR="00C72186" w:rsidRPr="008C7261" w:rsidRDefault="00412C1A" w:rsidP="00C72186">
      <w:pPr>
        <w:keepNext/>
        <w:rPr>
          <w:lang w:val="en-GB"/>
        </w:rPr>
      </w:pPr>
      <w:r w:rsidRPr="008C7261">
        <w:rPr>
          <w:noProof/>
          <w:lang w:val="en-US" w:eastAsia="en-US"/>
        </w:rPr>
        <w:drawing>
          <wp:inline distT="0" distB="0" distL="0" distR="0" wp14:anchorId="492EFF7B" wp14:editId="1088486D">
            <wp:extent cx="5711190" cy="2853690"/>
            <wp:effectExtent l="0" t="0" r="29210" b="16510"/>
            <wp:docPr id="75" name="Chart 7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5EA0BD34" w14:textId="40ED0A92" w:rsidR="00C132D2" w:rsidRPr="008C7261" w:rsidRDefault="00C72186" w:rsidP="00077E40">
      <w:pPr>
        <w:pStyle w:val="Caption"/>
        <w:rPr>
          <w:lang w:val="en-GB"/>
        </w:rPr>
      </w:pPr>
      <w:bookmarkStart w:id="143" w:name="_Toc324689614"/>
      <w:r w:rsidRPr="008C7261">
        <w:rPr>
          <w:lang w:val="en-GB"/>
        </w:rPr>
        <w:t xml:space="preserve">Figure </w:t>
      </w:r>
      <w:r w:rsidR="00F76B72" w:rsidRPr="008C7261">
        <w:rPr>
          <w:lang w:val="en-GB"/>
        </w:rPr>
        <w:fldChar w:fldCharType="begin"/>
      </w:r>
      <w:r w:rsidR="00F76B72" w:rsidRPr="008C7261">
        <w:rPr>
          <w:lang w:val="en-GB"/>
        </w:rPr>
        <w:instrText xml:space="preserve"> SEQ Figure \* ARABIC </w:instrText>
      </w:r>
      <w:r w:rsidR="00F76B72" w:rsidRPr="008C7261">
        <w:rPr>
          <w:lang w:val="en-GB"/>
        </w:rPr>
        <w:fldChar w:fldCharType="separate"/>
      </w:r>
      <w:r w:rsidR="004174DF">
        <w:rPr>
          <w:noProof/>
          <w:lang w:val="en-GB"/>
        </w:rPr>
        <w:t>90</w:t>
      </w:r>
      <w:r w:rsidR="00F76B72" w:rsidRPr="008C7261">
        <w:rPr>
          <w:lang w:val="en-GB"/>
        </w:rPr>
        <w:fldChar w:fldCharType="end"/>
      </w:r>
      <w:r w:rsidRPr="008C7261">
        <w:rPr>
          <w:lang w:val="en-GB"/>
        </w:rPr>
        <w:t xml:space="preserve"> Time spent selecting a new coordinator</w:t>
      </w:r>
      <w:bookmarkEnd w:id="143"/>
    </w:p>
    <w:p w14:paraId="47A729C5" w14:textId="72FA400F" w:rsidR="00B10115" w:rsidRPr="008C7261" w:rsidRDefault="00B10115" w:rsidP="00B10115">
      <w:pPr>
        <w:pStyle w:val="Heading2"/>
      </w:pPr>
      <w:bookmarkStart w:id="144" w:name="_Toc324905845"/>
      <w:r w:rsidRPr="008C7261">
        <w:t>Setup Time</w:t>
      </w:r>
      <w:bookmarkEnd w:id="144"/>
    </w:p>
    <w:p w14:paraId="057862F5" w14:textId="3C12B8AC" w:rsidR="00B10115" w:rsidRPr="008C7261" w:rsidRDefault="00844267" w:rsidP="00B10115">
      <w:pPr>
        <w:rPr>
          <w:lang w:val="en-GB"/>
        </w:rPr>
      </w:pPr>
      <w:r w:rsidRPr="008C7261">
        <w:rPr>
          <w:lang w:val="en-GB"/>
        </w:rPr>
        <w:t>This experiment was done to measure the time it takes from starting a daemon until it has initialized and is ready to r</w:t>
      </w:r>
      <w:r w:rsidR="00D97E09" w:rsidRPr="008C7261">
        <w:rPr>
          <w:lang w:val="en-GB"/>
        </w:rPr>
        <w:t>eceive requests and synchronize with the other devices.</w:t>
      </w:r>
      <w:r w:rsidR="00B745FE" w:rsidRPr="008C7261">
        <w:rPr>
          <w:lang w:val="en-GB"/>
        </w:rPr>
        <w:t xml:space="preserve"> The times were fetched using the same method and library as in the previous experiment</w:t>
      </w:r>
      <w:r w:rsidR="00ED3029" w:rsidRPr="008C7261">
        <w:rPr>
          <w:lang w:val="en-GB"/>
        </w:rPr>
        <w:t xml:space="preserve"> (Golangs time library)</w:t>
      </w:r>
      <w:r w:rsidR="00B745FE" w:rsidRPr="008C7261">
        <w:rPr>
          <w:lang w:val="en-GB"/>
        </w:rPr>
        <w:t>.</w:t>
      </w:r>
      <w:r w:rsidR="00CF39F9" w:rsidRPr="008C7261">
        <w:rPr>
          <w:lang w:val="en-GB"/>
        </w:rPr>
        <w:t xml:space="preserve"> </w:t>
      </w:r>
    </w:p>
    <w:p w14:paraId="35437EB1" w14:textId="50B8894A" w:rsidR="00CF39F9" w:rsidRPr="008C7261" w:rsidRDefault="00CF39F9" w:rsidP="00B10115">
      <w:pPr>
        <w:rPr>
          <w:lang w:val="en-GB"/>
        </w:rPr>
      </w:pPr>
      <w:r w:rsidRPr="008C7261">
        <w:rPr>
          <w:lang w:val="en-GB"/>
        </w:rPr>
        <w:t xml:space="preserve">The set </w:t>
      </w:r>
      <w:r w:rsidR="005B0F29" w:rsidRPr="008C7261">
        <w:rPr>
          <w:lang w:val="en-GB"/>
        </w:rPr>
        <w:t>number of devices was</w:t>
      </w:r>
      <w:r w:rsidRPr="008C7261">
        <w:rPr>
          <w:lang w:val="en-GB"/>
        </w:rPr>
        <w:t xml:space="preserve"> started </w:t>
      </w:r>
      <w:r w:rsidR="00C86B99" w:rsidRPr="008C7261">
        <w:rPr>
          <w:lang w:val="en-GB"/>
        </w:rPr>
        <w:t>with one second apart.</w:t>
      </w:r>
      <w:r w:rsidR="004D11D9" w:rsidRPr="008C7261">
        <w:rPr>
          <w:lang w:val="en-GB"/>
        </w:rPr>
        <w:t xml:space="preserve"> The experiment was executed with </w:t>
      </w:r>
      <w:r w:rsidR="009857AA" w:rsidRPr="008C7261">
        <w:rPr>
          <w:lang w:val="en-GB"/>
        </w:rPr>
        <w:t>each d</w:t>
      </w:r>
      <w:r w:rsidR="00CC3D1E" w:rsidRPr="008C7261">
        <w:rPr>
          <w:lang w:val="en-GB"/>
        </w:rPr>
        <w:t>a</w:t>
      </w:r>
      <w:r w:rsidR="009857AA" w:rsidRPr="008C7261">
        <w:rPr>
          <w:lang w:val="en-GB"/>
        </w:rPr>
        <w:t>e</w:t>
      </w:r>
      <w:r w:rsidR="00CC3D1E" w:rsidRPr="008C7261">
        <w:rPr>
          <w:lang w:val="en-GB"/>
        </w:rPr>
        <w:t>mon started 1 second after the previous one</w:t>
      </w:r>
      <w:r w:rsidR="009C5A06" w:rsidRPr="008C7261">
        <w:rPr>
          <w:lang w:val="en-GB"/>
        </w:rPr>
        <w:t>. The results shows an average of 1.58 seconds when setting up 200 devices, with a clear point at around 145 devices on which breakdown starts to occur.</w:t>
      </w:r>
      <w:r w:rsidR="00B66E15" w:rsidRPr="008C7261">
        <w:rPr>
          <w:lang w:val="en-GB"/>
        </w:rPr>
        <w:t xml:space="preserve"> The lowest time is the first daemon at 51.9 ms, and the highest is the last with 15.33</w:t>
      </w:r>
      <w:r w:rsidR="003D33C1" w:rsidRPr="008C7261">
        <w:rPr>
          <w:lang w:val="en-GB"/>
        </w:rPr>
        <w:t>35</w:t>
      </w:r>
      <w:r w:rsidR="00B66E15" w:rsidRPr="008C7261">
        <w:rPr>
          <w:lang w:val="en-GB"/>
        </w:rPr>
        <w:t xml:space="preserve"> s.</w:t>
      </w:r>
      <w:r w:rsidR="00C2596B" w:rsidRPr="008C7261">
        <w:rPr>
          <w:lang w:val="en-GB"/>
        </w:rPr>
        <w:t xml:space="preserve"> Also notice that there is </w:t>
      </w:r>
      <w:r w:rsidR="00307440" w:rsidRPr="008C7261">
        <w:rPr>
          <w:lang w:val="en-GB"/>
        </w:rPr>
        <w:t>almost</w:t>
      </w:r>
      <w:r w:rsidR="00C2596B" w:rsidRPr="008C7261">
        <w:rPr>
          <w:lang w:val="en-GB"/>
        </w:rPr>
        <w:t xml:space="preserve"> a 100 % increase from the first to the second device</w:t>
      </w:r>
      <w:r w:rsidR="00590F7B" w:rsidRPr="008C7261">
        <w:rPr>
          <w:lang w:val="en-GB"/>
        </w:rPr>
        <w:t xml:space="preserve"> (97.7 ms)</w:t>
      </w:r>
      <w:r w:rsidR="00C2596B" w:rsidRPr="008C7261">
        <w:rPr>
          <w:lang w:val="en-GB"/>
        </w:rPr>
        <w:t xml:space="preserve"> from which the time is almost constant from device number two to device number 1</w:t>
      </w:r>
      <w:r w:rsidR="00902C4A" w:rsidRPr="008C7261">
        <w:rPr>
          <w:lang w:val="en-GB"/>
        </w:rPr>
        <w:t>30</w:t>
      </w:r>
      <w:r w:rsidR="00EF2F14" w:rsidRPr="008C7261">
        <w:rPr>
          <w:lang w:val="en-GB"/>
        </w:rPr>
        <w:t xml:space="preserve"> (</w:t>
      </w:r>
      <w:r w:rsidR="00902C4A" w:rsidRPr="008C7261">
        <w:rPr>
          <w:lang w:val="en-GB"/>
        </w:rPr>
        <w:t>112.8</w:t>
      </w:r>
      <w:r w:rsidR="00EF2F14" w:rsidRPr="008C7261">
        <w:rPr>
          <w:lang w:val="en-GB"/>
        </w:rPr>
        <w:t xml:space="preserve"> ms)</w:t>
      </w:r>
      <w:r w:rsidR="00C2596B" w:rsidRPr="008C7261">
        <w:rPr>
          <w:lang w:val="en-GB"/>
        </w:rPr>
        <w:t>.</w:t>
      </w:r>
    </w:p>
    <w:p w14:paraId="5DAED07F" w14:textId="4A28933B" w:rsidR="00DD6625" w:rsidRPr="008C7261" w:rsidRDefault="00DD6625" w:rsidP="00B10115">
      <w:pPr>
        <w:rPr>
          <w:lang w:val="en-GB"/>
        </w:rPr>
      </w:pPr>
      <w:r w:rsidRPr="008C7261">
        <w:rPr>
          <w:lang w:val="en-GB"/>
        </w:rPr>
        <w:t xml:space="preserve">You can start to see a slow ascent beginning at 115, </w:t>
      </w:r>
      <w:r w:rsidR="00274F95" w:rsidRPr="008C7261">
        <w:rPr>
          <w:lang w:val="en-GB"/>
        </w:rPr>
        <w:t>increasing rapidly at around 145</w:t>
      </w:r>
      <w:r w:rsidR="000B3D88" w:rsidRPr="008C7261">
        <w:rPr>
          <w:lang w:val="en-GB"/>
        </w:rPr>
        <w:t>.</w:t>
      </w:r>
      <w:r w:rsidR="00F403C2" w:rsidRPr="008C7261">
        <w:rPr>
          <w:lang w:val="en-GB"/>
        </w:rPr>
        <w:t xml:space="preserve"> That is a decent value for our purposes, as a break down at above 100 devices is negligible</w:t>
      </w:r>
      <w:r w:rsidR="001712BB" w:rsidRPr="008C7261">
        <w:rPr>
          <w:lang w:val="en-GB"/>
        </w:rPr>
        <w:t xml:space="preserve"> for a network of personal devices</w:t>
      </w:r>
      <w:r w:rsidR="00F403C2" w:rsidRPr="008C7261">
        <w:rPr>
          <w:lang w:val="en-GB"/>
        </w:rPr>
        <w:t>.</w:t>
      </w:r>
    </w:p>
    <w:p w14:paraId="24EFD7AE" w14:textId="77777777" w:rsidR="00737C6C" w:rsidRPr="008C7261" w:rsidRDefault="00737C6C" w:rsidP="00B10115">
      <w:pPr>
        <w:rPr>
          <w:lang w:val="en-GB"/>
        </w:rPr>
      </w:pPr>
    </w:p>
    <w:p w14:paraId="738596FE" w14:textId="2B0E8FDD" w:rsidR="001D55C0" w:rsidRPr="008C7261" w:rsidRDefault="00737C6C" w:rsidP="001D55C0">
      <w:pPr>
        <w:keepNext/>
        <w:rPr>
          <w:lang w:val="en-GB"/>
        </w:rPr>
      </w:pPr>
      <w:r w:rsidRPr="008C7261">
        <w:rPr>
          <w:noProof/>
          <w:lang w:val="en-US" w:eastAsia="en-US"/>
        </w:rPr>
        <w:lastRenderedPageBreak/>
        <w:drawing>
          <wp:inline distT="0" distB="0" distL="0" distR="0" wp14:anchorId="68B1DF22" wp14:editId="53E7A631">
            <wp:extent cx="5825490" cy="2564130"/>
            <wp:effectExtent l="0" t="0" r="16510" b="26670"/>
            <wp:docPr id="21" name="Chart 2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14:paraId="44F488B9" w14:textId="420238B2" w:rsidR="00EB41A3" w:rsidRPr="008C7261" w:rsidRDefault="001D55C0" w:rsidP="001D55C0">
      <w:pPr>
        <w:pStyle w:val="Caption"/>
        <w:rPr>
          <w:lang w:val="en-GB"/>
        </w:rPr>
      </w:pPr>
      <w:bookmarkStart w:id="145" w:name="_Toc324689615"/>
      <w:r w:rsidRPr="008C7261">
        <w:rPr>
          <w:lang w:val="en-GB"/>
        </w:rPr>
        <w:t xml:space="preserve">Figure </w:t>
      </w:r>
      <w:r w:rsidR="00F76B72" w:rsidRPr="008C7261">
        <w:rPr>
          <w:lang w:val="en-GB"/>
        </w:rPr>
        <w:fldChar w:fldCharType="begin"/>
      </w:r>
      <w:r w:rsidR="00F76B72" w:rsidRPr="008C7261">
        <w:rPr>
          <w:lang w:val="en-GB"/>
        </w:rPr>
        <w:instrText xml:space="preserve"> SEQ Figure \* ARABIC </w:instrText>
      </w:r>
      <w:r w:rsidR="00F76B72" w:rsidRPr="008C7261">
        <w:rPr>
          <w:lang w:val="en-GB"/>
        </w:rPr>
        <w:fldChar w:fldCharType="separate"/>
      </w:r>
      <w:r w:rsidR="004174DF">
        <w:rPr>
          <w:noProof/>
          <w:lang w:val="en-GB"/>
        </w:rPr>
        <w:t>91</w:t>
      </w:r>
      <w:r w:rsidR="00F76B72" w:rsidRPr="008C7261">
        <w:rPr>
          <w:lang w:val="en-GB"/>
        </w:rPr>
        <w:fldChar w:fldCharType="end"/>
      </w:r>
      <w:r w:rsidRPr="008C7261">
        <w:rPr>
          <w:lang w:val="en-GB"/>
        </w:rPr>
        <w:t xml:space="preserve"> Setup time of 200 devices, an overview</w:t>
      </w:r>
      <w:bookmarkEnd w:id="145"/>
    </w:p>
    <w:p w14:paraId="1A397230" w14:textId="30659272" w:rsidR="001D55C0" w:rsidRPr="008C7261" w:rsidRDefault="00021E03" w:rsidP="001D55C0">
      <w:pPr>
        <w:keepNext/>
        <w:rPr>
          <w:lang w:val="en-GB"/>
        </w:rPr>
      </w:pPr>
      <w:r w:rsidRPr="008C7261">
        <w:rPr>
          <w:noProof/>
          <w:lang w:val="en-US" w:eastAsia="en-US"/>
        </w:rPr>
        <w:drawing>
          <wp:inline distT="0" distB="0" distL="0" distR="0" wp14:anchorId="43AFDA3C" wp14:editId="573F7C40">
            <wp:extent cx="5825490" cy="2625090"/>
            <wp:effectExtent l="0" t="0" r="16510" b="16510"/>
            <wp:docPr id="22" name="Chart 22"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0537872A" w14:textId="7E158105" w:rsidR="00FF2129" w:rsidRPr="008C7261" w:rsidRDefault="001D55C0" w:rsidP="001D55C0">
      <w:pPr>
        <w:pStyle w:val="Caption"/>
        <w:rPr>
          <w:lang w:val="en-GB"/>
        </w:rPr>
      </w:pPr>
      <w:bookmarkStart w:id="146" w:name="_Toc324689616"/>
      <w:r w:rsidRPr="008C7261">
        <w:rPr>
          <w:lang w:val="en-GB"/>
        </w:rPr>
        <w:t xml:space="preserve">Figure </w:t>
      </w:r>
      <w:r w:rsidR="00F76B72" w:rsidRPr="008C7261">
        <w:rPr>
          <w:lang w:val="en-GB"/>
        </w:rPr>
        <w:fldChar w:fldCharType="begin"/>
      </w:r>
      <w:r w:rsidR="00F76B72" w:rsidRPr="008C7261">
        <w:rPr>
          <w:lang w:val="en-GB"/>
        </w:rPr>
        <w:instrText xml:space="preserve"> SEQ Figure \* ARABIC </w:instrText>
      </w:r>
      <w:r w:rsidR="00F76B72" w:rsidRPr="008C7261">
        <w:rPr>
          <w:lang w:val="en-GB"/>
        </w:rPr>
        <w:fldChar w:fldCharType="separate"/>
      </w:r>
      <w:r w:rsidR="004174DF">
        <w:rPr>
          <w:noProof/>
          <w:lang w:val="en-GB"/>
        </w:rPr>
        <w:t>92</w:t>
      </w:r>
      <w:r w:rsidR="00F76B72" w:rsidRPr="008C7261">
        <w:rPr>
          <w:lang w:val="en-GB"/>
        </w:rPr>
        <w:fldChar w:fldCharType="end"/>
      </w:r>
      <w:r w:rsidRPr="008C7261">
        <w:rPr>
          <w:lang w:val="en-GB"/>
        </w:rPr>
        <w:t xml:space="preserve"> Setup time of 200 devices, excerpt of 1 to 20 devices</w:t>
      </w:r>
      <w:bookmarkEnd w:id="146"/>
    </w:p>
    <w:p w14:paraId="6A84F29B" w14:textId="50994F76" w:rsidR="001D55C0" w:rsidRPr="008C7261" w:rsidRDefault="001E50F2" w:rsidP="001D55C0">
      <w:pPr>
        <w:keepNext/>
        <w:rPr>
          <w:lang w:val="en-GB"/>
        </w:rPr>
      </w:pPr>
      <w:r w:rsidRPr="008C7261">
        <w:rPr>
          <w:noProof/>
          <w:lang w:val="en-US" w:eastAsia="en-US"/>
        </w:rPr>
        <w:drawing>
          <wp:inline distT="0" distB="0" distL="0" distR="0" wp14:anchorId="248A40E1" wp14:editId="01A45EBA">
            <wp:extent cx="5825490" cy="2929890"/>
            <wp:effectExtent l="0" t="0" r="16510" b="16510"/>
            <wp:docPr id="29" name="Chart 2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05200ED9" w14:textId="4F550102" w:rsidR="002223D3" w:rsidRPr="008C7261" w:rsidRDefault="001D55C0" w:rsidP="001D55C0">
      <w:pPr>
        <w:pStyle w:val="Caption"/>
        <w:rPr>
          <w:lang w:val="en-GB"/>
        </w:rPr>
      </w:pPr>
      <w:bookmarkStart w:id="147" w:name="_Toc324689617"/>
      <w:r w:rsidRPr="008C7261">
        <w:rPr>
          <w:lang w:val="en-GB"/>
        </w:rPr>
        <w:t xml:space="preserve">Figure </w:t>
      </w:r>
      <w:r w:rsidR="00F76B72" w:rsidRPr="008C7261">
        <w:rPr>
          <w:lang w:val="en-GB"/>
        </w:rPr>
        <w:fldChar w:fldCharType="begin"/>
      </w:r>
      <w:r w:rsidR="00F76B72" w:rsidRPr="008C7261">
        <w:rPr>
          <w:lang w:val="en-GB"/>
        </w:rPr>
        <w:instrText xml:space="preserve"> SEQ Figure \* ARABIC </w:instrText>
      </w:r>
      <w:r w:rsidR="00F76B72" w:rsidRPr="008C7261">
        <w:rPr>
          <w:lang w:val="en-GB"/>
        </w:rPr>
        <w:fldChar w:fldCharType="separate"/>
      </w:r>
      <w:r w:rsidR="004174DF">
        <w:rPr>
          <w:noProof/>
          <w:lang w:val="en-GB"/>
        </w:rPr>
        <w:t>93</w:t>
      </w:r>
      <w:r w:rsidR="00F76B72" w:rsidRPr="008C7261">
        <w:rPr>
          <w:lang w:val="en-GB"/>
        </w:rPr>
        <w:fldChar w:fldCharType="end"/>
      </w:r>
      <w:r w:rsidRPr="008C7261">
        <w:rPr>
          <w:lang w:val="en-GB"/>
        </w:rPr>
        <w:t xml:space="preserve"> Setup time of 200 devices, excerpt of 115 to 160 devices</w:t>
      </w:r>
      <w:bookmarkEnd w:id="147"/>
    </w:p>
    <w:p w14:paraId="3770414B" w14:textId="0BB41270" w:rsidR="00655D40" w:rsidRPr="008C7261" w:rsidRDefault="004B79B7" w:rsidP="00B10115">
      <w:pPr>
        <w:rPr>
          <w:lang w:val="en-GB"/>
        </w:rPr>
      </w:pPr>
      <w:r w:rsidRPr="008C7261">
        <w:rPr>
          <w:lang w:val="en-GB"/>
        </w:rPr>
        <w:lastRenderedPageBreak/>
        <w:t>It is likely that it is a limit on the prototype</w:t>
      </w:r>
      <w:r w:rsidR="00BC6577" w:rsidRPr="008C7261">
        <w:rPr>
          <w:lang w:val="en-GB"/>
        </w:rPr>
        <w:t xml:space="preserve"> in terms of communications</w:t>
      </w:r>
      <w:r w:rsidRPr="008C7261">
        <w:rPr>
          <w:lang w:val="en-GB"/>
        </w:rPr>
        <w:t xml:space="preserve"> as there seemed to</w:t>
      </w:r>
      <w:r w:rsidR="00587FD7" w:rsidRPr="008C7261">
        <w:rPr>
          <w:lang w:val="en-GB"/>
        </w:rPr>
        <w:t xml:space="preserve"> be</w:t>
      </w:r>
      <w:r w:rsidRPr="008C7261">
        <w:rPr>
          <w:lang w:val="en-GB"/>
        </w:rPr>
        <w:t xml:space="preserve"> hardly any hit on the memory</w:t>
      </w:r>
      <w:r w:rsidR="00AD1B5C" w:rsidRPr="008C7261">
        <w:rPr>
          <w:lang w:val="en-GB"/>
        </w:rPr>
        <w:t>,</w:t>
      </w:r>
      <w:r w:rsidRPr="008C7261">
        <w:rPr>
          <w:lang w:val="en-GB"/>
        </w:rPr>
        <w:t xml:space="preserve"> and the CPU did not seem to be maxed out based on the values presented in the OS Xs Activity Monitor</w:t>
      </w:r>
      <w:r w:rsidR="00D500DE" w:rsidRPr="008C7261">
        <w:rPr>
          <w:lang w:val="en-GB"/>
        </w:rPr>
        <w:t>; Two virtual cores barely above 20 % at most in combined user and system time, with the two others showing more heavy</w:t>
      </w:r>
      <w:r w:rsidR="00896676" w:rsidRPr="008C7261">
        <w:rPr>
          <w:lang w:val="en-GB"/>
        </w:rPr>
        <w:t xml:space="preserve"> pressure but never above 50 %. Peak </w:t>
      </w:r>
      <w:r w:rsidR="00DE4021" w:rsidRPr="008C7261">
        <w:rPr>
          <w:lang w:val="en-GB"/>
        </w:rPr>
        <w:t>combined</w:t>
      </w:r>
      <w:r w:rsidR="009F3623" w:rsidRPr="008C7261">
        <w:rPr>
          <w:lang w:val="en-GB"/>
        </w:rPr>
        <w:t xml:space="preserve"> CPU time percentage was at </w:t>
      </w:r>
      <w:r w:rsidR="0039180B" w:rsidRPr="008C7261">
        <w:rPr>
          <w:lang w:val="en-GB"/>
        </w:rPr>
        <w:t>about 105</w:t>
      </w:r>
      <w:r w:rsidR="005F4FCF" w:rsidRPr="008C7261">
        <w:rPr>
          <w:lang w:val="en-GB"/>
        </w:rPr>
        <w:t xml:space="preserve"> % out of a total of 400 % (dual core with Hyper-Threading)</w:t>
      </w:r>
      <w:r w:rsidR="00896676" w:rsidRPr="008C7261">
        <w:rPr>
          <w:lang w:val="en-GB"/>
        </w:rPr>
        <w:t>.</w:t>
      </w:r>
    </w:p>
    <w:p w14:paraId="34DFBB05" w14:textId="061679AC" w:rsidR="001416BB" w:rsidRPr="008C7261" w:rsidRDefault="001416BB" w:rsidP="00E60CB0">
      <w:pPr>
        <w:pStyle w:val="Heading2"/>
      </w:pPr>
      <w:bookmarkStart w:id="148" w:name="_Toc324905846"/>
      <w:r w:rsidRPr="008C7261">
        <w:t>Opening a File Remotely</w:t>
      </w:r>
      <w:bookmarkEnd w:id="148"/>
    </w:p>
    <w:p w14:paraId="6E994FAC" w14:textId="53E4D705" w:rsidR="00915757" w:rsidRPr="008C7261" w:rsidRDefault="0021678A" w:rsidP="00FB1AA5">
      <w:pPr>
        <w:rPr>
          <w:lang w:val="en-GB"/>
        </w:rPr>
      </w:pPr>
      <w:r w:rsidRPr="008C7261">
        <w:rPr>
          <w:lang w:val="en-GB"/>
        </w:rPr>
        <w:t>The first</w:t>
      </w:r>
      <w:r w:rsidR="00B44B88" w:rsidRPr="008C7261">
        <w:rPr>
          <w:lang w:val="en-GB"/>
        </w:rPr>
        <w:t xml:space="preserve"> experiment was designed to see how the size of a document affects the time it takes to open it in the remote access interface. </w:t>
      </w:r>
      <w:r w:rsidR="00526250" w:rsidRPr="008C7261">
        <w:rPr>
          <w:lang w:val="en-GB"/>
        </w:rPr>
        <w:t>A file of three different word counts was</w:t>
      </w:r>
      <w:r w:rsidR="001E05E7" w:rsidRPr="008C7261">
        <w:rPr>
          <w:lang w:val="en-GB"/>
        </w:rPr>
        <w:t xml:space="preserve"> opened usi</w:t>
      </w:r>
      <w:r w:rsidR="00915757" w:rsidRPr="008C7261">
        <w:rPr>
          <w:lang w:val="en-GB"/>
        </w:rPr>
        <w:t xml:space="preserve">ng the remote access interface. </w:t>
      </w:r>
      <w:r w:rsidR="003F3129" w:rsidRPr="008C7261">
        <w:rPr>
          <w:lang w:val="en-GB"/>
        </w:rPr>
        <w:t>No real variance in time spent opening the file</w:t>
      </w:r>
      <w:r w:rsidR="007D7CE8" w:rsidRPr="008C7261">
        <w:rPr>
          <w:lang w:val="en-GB"/>
        </w:rPr>
        <w:t>s</w:t>
      </w:r>
      <w:r w:rsidR="003F3129" w:rsidRPr="008C7261">
        <w:rPr>
          <w:lang w:val="en-GB"/>
        </w:rPr>
        <w:t xml:space="preserve"> nor amount of traffic was found</w:t>
      </w:r>
      <w:r w:rsidR="007D7CE8" w:rsidRPr="008C7261">
        <w:rPr>
          <w:lang w:val="en-GB"/>
        </w:rPr>
        <w:t xml:space="preserve">. </w:t>
      </w:r>
    </w:p>
    <w:p w14:paraId="3E902D16" w14:textId="77777777" w:rsidR="00D9767D" w:rsidRPr="008C7261" w:rsidRDefault="00D9767D" w:rsidP="00FB1AA5">
      <w:pPr>
        <w:rPr>
          <w:lang w:val="en-GB"/>
        </w:rPr>
      </w:pPr>
    </w:p>
    <w:tbl>
      <w:tblPr>
        <w:tblStyle w:val="TableGrid"/>
        <w:tblW w:w="0" w:type="auto"/>
        <w:tblInd w:w="2093" w:type="dxa"/>
        <w:tblLook w:val="04A0" w:firstRow="1" w:lastRow="0" w:firstColumn="1" w:lastColumn="0" w:noHBand="0" w:noVBand="1"/>
      </w:tblPr>
      <w:tblGrid>
        <w:gridCol w:w="2547"/>
        <w:gridCol w:w="2556"/>
      </w:tblGrid>
      <w:tr w:rsidR="00915757" w:rsidRPr="008C7261" w14:paraId="624ADD95" w14:textId="77777777" w:rsidTr="00E1301C">
        <w:tc>
          <w:tcPr>
            <w:tcW w:w="2547" w:type="dxa"/>
          </w:tcPr>
          <w:p w14:paraId="4D08FC28" w14:textId="6305E358" w:rsidR="00915757" w:rsidRPr="008C7261" w:rsidRDefault="00915757" w:rsidP="00FB1AA5">
            <w:pPr>
              <w:rPr>
                <w:b/>
                <w:lang w:val="en-GB"/>
              </w:rPr>
            </w:pPr>
            <w:r w:rsidRPr="008C7261">
              <w:rPr>
                <w:b/>
                <w:lang w:val="en-GB"/>
              </w:rPr>
              <w:t>Word Count</w:t>
            </w:r>
          </w:p>
        </w:tc>
        <w:tc>
          <w:tcPr>
            <w:tcW w:w="2556" w:type="dxa"/>
          </w:tcPr>
          <w:p w14:paraId="6CBE7993" w14:textId="73EF8C0B" w:rsidR="00915757" w:rsidRPr="008C7261" w:rsidRDefault="00915757" w:rsidP="00FB1AA5">
            <w:pPr>
              <w:rPr>
                <w:b/>
                <w:lang w:val="en-GB"/>
              </w:rPr>
            </w:pPr>
            <w:r w:rsidRPr="008C7261">
              <w:rPr>
                <w:b/>
                <w:lang w:val="en-GB"/>
              </w:rPr>
              <w:t>Time (s)</w:t>
            </w:r>
          </w:p>
        </w:tc>
      </w:tr>
      <w:tr w:rsidR="00915757" w:rsidRPr="008C7261" w14:paraId="679AF892" w14:textId="77777777" w:rsidTr="00E1301C">
        <w:tc>
          <w:tcPr>
            <w:tcW w:w="2547" w:type="dxa"/>
          </w:tcPr>
          <w:p w14:paraId="6D238D98" w14:textId="47DC8379" w:rsidR="00915757" w:rsidRPr="008C7261" w:rsidRDefault="00915757" w:rsidP="00FB1AA5">
            <w:pPr>
              <w:rPr>
                <w:lang w:val="en-GB"/>
              </w:rPr>
            </w:pPr>
            <w:r w:rsidRPr="008C7261">
              <w:rPr>
                <w:lang w:val="en-GB"/>
              </w:rPr>
              <w:t>200</w:t>
            </w:r>
          </w:p>
        </w:tc>
        <w:tc>
          <w:tcPr>
            <w:tcW w:w="2556" w:type="dxa"/>
          </w:tcPr>
          <w:p w14:paraId="07FBF2B7" w14:textId="71AC8DFF" w:rsidR="00915757" w:rsidRPr="008C7261" w:rsidRDefault="00915757" w:rsidP="00FB1AA5">
            <w:pPr>
              <w:rPr>
                <w:lang w:val="en-GB"/>
              </w:rPr>
            </w:pPr>
            <w:r w:rsidRPr="008C7261">
              <w:rPr>
                <w:lang w:val="en-GB"/>
              </w:rPr>
              <w:t>3.5</w:t>
            </w:r>
          </w:p>
        </w:tc>
      </w:tr>
      <w:tr w:rsidR="00915757" w:rsidRPr="008C7261" w14:paraId="2FC22658" w14:textId="77777777" w:rsidTr="00E1301C">
        <w:tc>
          <w:tcPr>
            <w:tcW w:w="2547" w:type="dxa"/>
          </w:tcPr>
          <w:p w14:paraId="3F3EEBAE" w14:textId="03D07610" w:rsidR="00915757" w:rsidRPr="008C7261" w:rsidRDefault="00915757" w:rsidP="00FB1AA5">
            <w:pPr>
              <w:rPr>
                <w:lang w:val="en-GB"/>
              </w:rPr>
            </w:pPr>
            <w:r w:rsidRPr="008C7261">
              <w:rPr>
                <w:lang w:val="en-GB"/>
              </w:rPr>
              <w:t>1000</w:t>
            </w:r>
          </w:p>
        </w:tc>
        <w:tc>
          <w:tcPr>
            <w:tcW w:w="2556" w:type="dxa"/>
          </w:tcPr>
          <w:p w14:paraId="6BE4489A" w14:textId="6F4DF231" w:rsidR="00915757" w:rsidRPr="008C7261" w:rsidRDefault="00915757" w:rsidP="00FB1AA5">
            <w:pPr>
              <w:rPr>
                <w:lang w:val="en-GB"/>
              </w:rPr>
            </w:pPr>
            <w:r w:rsidRPr="008C7261">
              <w:rPr>
                <w:lang w:val="en-GB"/>
              </w:rPr>
              <w:t>3.51</w:t>
            </w:r>
          </w:p>
        </w:tc>
      </w:tr>
      <w:tr w:rsidR="00915757" w:rsidRPr="008C7261" w14:paraId="1F88ED57" w14:textId="77777777" w:rsidTr="00E1301C">
        <w:tc>
          <w:tcPr>
            <w:tcW w:w="2547" w:type="dxa"/>
          </w:tcPr>
          <w:p w14:paraId="4645D51C" w14:textId="1C512C5A" w:rsidR="00915757" w:rsidRPr="008C7261" w:rsidRDefault="00915757" w:rsidP="00FB1AA5">
            <w:pPr>
              <w:rPr>
                <w:lang w:val="en-GB"/>
              </w:rPr>
            </w:pPr>
            <w:r w:rsidRPr="008C7261">
              <w:rPr>
                <w:lang w:val="en-GB"/>
              </w:rPr>
              <w:t>5000</w:t>
            </w:r>
          </w:p>
        </w:tc>
        <w:tc>
          <w:tcPr>
            <w:tcW w:w="2556" w:type="dxa"/>
          </w:tcPr>
          <w:p w14:paraId="000D7688" w14:textId="711F378F" w:rsidR="00915757" w:rsidRPr="008C7261" w:rsidRDefault="00915757" w:rsidP="00FB1AA5">
            <w:pPr>
              <w:rPr>
                <w:lang w:val="en-GB"/>
              </w:rPr>
            </w:pPr>
            <w:r w:rsidRPr="008C7261">
              <w:rPr>
                <w:lang w:val="en-GB"/>
              </w:rPr>
              <w:t>3.6</w:t>
            </w:r>
          </w:p>
        </w:tc>
      </w:tr>
    </w:tbl>
    <w:p w14:paraId="1E36FCE2" w14:textId="2D07E38D" w:rsidR="00D9767D" w:rsidRPr="008C7261" w:rsidRDefault="00DF03F4" w:rsidP="00DF03F4">
      <w:pPr>
        <w:pStyle w:val="Caption"/>
        <w:jc w:val="center"/>
        <w:rPr>
          <w:lang w:val="en-GB"/>
        </w:rPr>
      </w:pPr>
      <w:bookmarkStart w:id="149" w:name="_Toc324689630"/>
      <w:r w:rsidRPr="008C7261">
        <w:rPr>
          <w:lang w:val="en-GB"/>
        </w:rPr>
        <w:t xml:space="preserve">Table </w:t>
      </w:r>
      <w:r w:rsidRPr="008C7261">
        <w:rPr>
          <w:lang w:val="en-GB"/>
        </w:rPr>
        <w:fldChar w:fldCharType="begin"/>
      </w:r>
      <w:r w:rsidRPr="008C7261">
        <w:rPr>
          <w:lang w:val="en-GB"/>
        </w:rPr>
        <w:instrText xml:space="preserve"> SEQ Table \* ARABIC </w:instrText>
      </w:r>
      <w:r w:rsidRPr="008C7261">
        <w:rPr>
          <w:lang w:val="en-GB"/>
        </w:rPr>
        <w:fldChar w:fldCharType="separate"/>
      </w:r>
      <w:r w:rsidR="004174DF">
        <w:rPr>
          <w:noProof/>
          <w:lang w:val="en-GB"/>
        </w:rPr>
        <w:t>1</w:t>
      </w:r>
      <w:r w:rsidRPr="008C7261">
        <w:rPr>
          <w:lang w:val="en-GB"/>
        </w:rPr>
        <w:fldChar w:fldCharType="end"/>
      </w:r>
      <w:r w:rsidRPr="008C7261">
        <w:rPr>
          <w:lang w:val="en-GB"/>
        </w:rPr>
        <w:t xml:space="preserve"> Times of opening files</w:t>
      </w:r>
      <w:r w:rsidR="00850075" w:rsidRPr="008C7261">
        <w:rPr>
          <w:lang w:val="en-GB"/>
        </w:rPr>
        <w:t xml:space="preserve"> with various lengths</w:t>
      </w:r>
      <w:r w:rsidRPr="008C7261">
        <w:rPr>
          <w:lang w:val="en-GB"/>
        </w:rPr>
        <w:t xml:space="preserve"> remotely</w:t>
      </w:r>
      <w:bookmarkEnd w:id="149"/>
    </w:p>
    <w:p w14:paraId="5063E6FE" w14:textId="5922918F" w:rsidR="00FB1AA5" w:rsidRPr="008C7261" w:rsidRDefault="002541B9" w:rsidP="00FB1AA5">
      <w:pPr>
        <w:rPr>
          <w:lang w:val="en-GB"/>
        </w:rPr>
      </w:pPr>
      <w:r w:rsidRPr="008C7261">
        <w:rPr>
          <w:lang w:val="en-GB"/>
        </w:rPr>
        <w:t xml:space="preserve">The time was found by subtracting the time </w:t>
      </w:r>
      <w:r w:rsidR="002B2869" w:rsidRPr="008C7261">
        <w:rPr>
          <w:lang w:val="en-GB"/>
        </w:rPr>
        <w:t>at the point when</w:t>
      </w:r>
      <w:r w:rsidRPr="008C7261">
        <w:rPr>
          <w:lang w:val="en-GB"/>
        </w:rPr>
        <w:t xml:space="preserve"> th</w:t>
      </w:r>
      <w:r w:rsidR="008916F4" w:rsidRPr="008C7261">
        <w:rPr>
          <w:lang w:val="en-GB"/>
        </w:rPr>
        <w:t xml:space="preserve">e </w:t>
      </w:r>
      <w:r w:rsidR="00E54E22" w:rsidRPr="008C7261">
        <w:rPr>
          <w:lang w:val="en-GB"/>
        </w:rPr>
        <w:t>file was opened from the time</w:t>
      </w:r>
      <w:r w:rsidRPr="008C7261">
        <w:rPr>
          <w:lang w:val="en-GB"/>
        </w:rPr>
        <w:t xml:space="preserve"> when the request was made.</w:t>
      </w:r>
    </w:p>
    <w:p w14:paraId="540130F2" w14:textId="27C4F3CE" w:rsidR="00D74095" w:rsidRPr="008C7261" w:rsidRDefault="00D74095" w:rsidP="00FB1AA5">
      <w:pPr>
        <w:rPr>
          <w:lang w:val="en-GB"/>
        </w:rPr>
      </w:pPr>
      <w:r w:rsidRPr="008C7261">
        <w:rPr>
          <w:lang w:val="en-GB"/>
        </w:rPr>
        <w:t xml:space="preserve">Wireshark was used to capture the traffic, with the result </w:t>
      </w:r>
      <w:r w:rsidR="00B031F7" w:rsidRPr="008C7261">
        <w:rPr>
          <w:lang w:val="en-GB"/>
        </w:rPr>
        <w:t>amount of captured data virtually identical. This indic</w:t>
      </w:r>
      <w:r w:rsidR="00A1761A" w:rsidRPr="008C7261">
        <w:rPr>
          <w:lang w:val="en-GB"/>
        </w:rPr>
        <w:t>at</w:t>
      </w:r>
      <w:r w:rsidR="005B3B31" w:rsidRPr="008C7261">
        <w:rPr>
          <w:lang w:val="en-GB"/>
        </w:rPr>
        <w:t>e</w:t>
      </w:r>
      <w:r w:rsidR="00A00A97" w:rsidRPr="008C7261">
        <w:rPr>
          <w:lang w:val="en-GB"/>
        </w:rPr>
        <w:t>s, as expected, that the time</w:t>
      </w:r>
      <w:r w:rsidR="00B031F7" w:rsidRPr="008C7261">
        <w:rPr>
          <w:lang w:val="en-GB"/>
        </w:rPr>
        <w:t xml:space="preserve"> is dominated by </w:t>
      </w:r>
      <w:r w:rsidR="009A678E" w:rsidRPr="008C7261">
        <w:rPr>
          <w:lang w:val="en-GB"/>
        </w:rPr>
        <w:t>the work done to find the file and open the application.</w:t>
      </w:r>
      <w:r w:rsidR="001D4C93" w:rsidRPr="008C7261">
        <w:rPr>
          <w:lang w:val="en-GB"/>
        </w:rPr>
        <w:t xml:space="preserve"> </w:t>
      </w:r>
    </w:p>
    <w:p w14:paraId="03EC7576" w14:textId="36E58D56" w:rsidR="0021678A" w:rsidRPr="008C7261" w:rsidRDefault="0021678A" w:rsidP="00FB1AA5">
      <w:pPr>
        <w:rPr>
          <w:lang w:val="en-GB"/>
        </w:rPr>
      </w:pPr>
      <w:r w:rsidRPr="008C7261">
        <w:rPr>
          <w:lang w:val="en-GB"/>
        </w:rPr>
        <w:t>In a second experiment, the time between the same points was measur</w:t>
      </w:r>
      <w:r w:rsidR="00E771EC" w:rsidRPr="008C7261">
        <w:rPr>
          <w:lang w:val="en-GB"/>
        </w:rPr>
        <w:t>ed, but a file was opened from the GUI at the non-coordinator with the file</w:t>
      </w:r>
      <w:r w:rsidRPr="008C7261">
        <w:rPr>
          <w:lang w:val="en-GB"/>
        </w:rPr>
        <w:t xml:space="preserve"> at the coordinator, and then</w:t>
      </w:r>
      <w:r w:rsidR="002F5F04" w:rsidRPr="008C7261">
        <w:rPr>
          <w:lang w:val="en-GB"/>
        </w:rPr>
        <w:t xml:space="preserve"> the other way around.</w:t>
      </w:r>
      <w:r w:rsidR="00B720B9" w:rsidRPr="008C7261">
        <w:rPr>
          <w:lang w:val="en-GB"/>
        </w:rPr>
        <w:t xml:space="preserve"> The times were again found to be around </w:t>
      </w:r>
      <w:r w:rsidR="007C0B1C" w:rsidRPr="008C7261">
        <w:rPr>
          <w:lang w:val="en-GB"/>
        </w:rPr>
        <w:t>3.5s, regardless of what device</w:t>
      </w:r>
      <w:r w:rsidR="00B720B9" w:rsidRPr="008C7261">
        <w:rPr>
          <w:lang w:val="en-GB"/>
        </w:rPr>
        <w:t xml:space="preserve"> was the coordinator. </w:t>
      </w:r>
      <w:r w:rsidR="00657397" w:rsidRPr="008C7261">
        <w:rPr>
          <w:lang w:val="en-GB"/>
        </w:rPr>
        <w:t>The results indicate</w:t>
      </w:r>
      <w:r w:rsidR="00B4111F" w:rsidRPr="008C7261">
        <w:rPr>
          <w:lang w:val="en-GB"/>
        </w:rPr>
        <w:t xml:space="preserve"> that </w:t>
      </w:r>
      <w:r w:rsidR="006712DC" w:rsidRPr="008C7261">
        <w:rPr>
          <w:lang w:val="en-GB"/>
        </w:rPr>
        <w:t xml:space="preserve">the </w:t>
      </w:r>
      <w:r w:rsidR="00B4111F" w:rsidRPr="008C7261">
        <w:rPr>
          <w:lang w:val="en-GB"/>
        </w:rPr>
        <w:t xml:space="preserve">number of application runs is probably </w:t>
      </w:r>
      <w:r w:rsidR="00657397" w:rsidRPr="008C7261">
        <w:rPr>
          <w:lang w:val="en-GB"/>
        </w:rPr>
        <w:t>unnecessary</w:t>
      </w:r>
      <w:r w:rsidR="00B4111F" w:rsidRPr="008C7261">
        <w:rPr>
          <w:lang w:val="en-GB"/>
        </w:rPr>
        <w:t xml:space="preserve"> to include when evaluating the devices for coordinator election.</w:t>
      </w:r>
    </w:p>
    <w:p w14:paraId="31A89EA9" w14:textId="29D2EC69" w:rsidR="007D4EBB" w:rsidRPr="008C7261" w:rsidRDefault="007D4EBB" w:rsidP="00FB1AA5">
      <w:pPr>
        <w:rPr>
          <w:lang w:val="en-GB"/>
        </w:rPr>
      </w:pPr>
      <w:r w:rsidRPr="008C7261">
        <w:rPr>
          <w:lang w:val="en-GB"/>
        </w:rPr>
        <w:t>Also, the times seem reasonable for</w:t>
      </w:r>
      <w:r w:rsidR="0092622B" w:rsidRPr="008C7261">
        <w:rPr>
          <w:lang w:val="en-GB"/>
        </w:rPr>
        <w:t xml:space="preserve"> the scenarios the system is designed for.</w:t>
      </w:r>
    </w:p>
    <w:p w14:paraId="4F4444A1" w14:textId="3703DB12" w:rsidR="00147E01" w:rsidRPr="008C7261" w:rsidRDefault="00147E01" w:rsidP="00147E01">
      <w:pPr>
        <w:pStyle w:val="Heading2"/>
      </w:pPr>
      <w:bookmarkStart w:id="150" w:name="_Toc324905847"/>
      <w:r w:rsidRPr="008C7261">
        <w:t xml:space="preserve">Remote Access </w:t>
      </w:r>
      <w:r w:rsidR="002C29E3" w:rsidRPr="008C7261">
        <w:t>System</w:t>
      </w:r>
      <w:bookmarkEnd w:id="150"/>
    </w:p>
    <w:p w14:paraId="5094B099" w14:textId="313970E7" w:rsidR="00147E01" w:rsidRPr="008C7261" w:rsidRDefault="00147E01" w:rsidP="00147E01">
      <w:pPr>
        <w:rPr>
          <w:lang w:val="en-GB"/>
        </w:rPr>
      </w:pPr>
      <w:r w:rsidRPr="008C7261">
        <w:rPr>
          <w:lang w:val="en-GB"/>
        </w:rPr>
        <w:t xml:space="preserve">The update rate is set to 500 ms by default in the prototype, as this was found to be a decent balance between accuracy and resource utilization. In this experiment, the aim is to test </w:t>
      </w:r>
      <w:r w:rsidR="0091370D" w:rsidRPr="008C7261">
        <w:rPr>
          <w:lang w:val="en-GB"/>
        </w:rPr>
        <w:t>the performance of the remote access system, as well as look at how the update rate affects accuracy and performance.</w:t>
      </w:r>
    </w:p>
    <w:p w14:paraId="1BC32E98" w14:textId="339ED1FF" w:rsidR="004950DE" w:rsidRPr="008C7261" w:rsidRDefault="004950DE" w:rsidP="00147E01">
      <w:pPr>
        <w:rPr>
          <w:lang w:val="en-GB"/>
        </w:rPr>
      </w:pPr>
      <w:r w:rsidRPr="008C7261">
        <w:rPr>
          <w:lang w:val="en-GB"/>
        </w:rPr>
        <w:t xml:space="preserve">In this first part of the experiment, a document </w:t>
      </w:r>
      <w:r w:rsidR="005F4C0D" w:rsidRPr="008C7261">
        <w:rPr>
          <w:lang w:val="en-GB"/>
        </w:rPr>
        <w:t>with</w:t>
      </w:r>
      <w:r w:rsidRPr="008C7261">
        <w:rPr>
          <w:lang w:val="en-GB"/>
        </w:rPr>
        <w:t xml:space="preserve"> a few thousand words was opened, and the GUI was moved through the document with a time of about 10 seconds per view/page to see the impact on the network.</w:t>
      </w:r>
      <w:r w:rsidR="003E70C1" w:rsidRPr="008C7261">
        <w:rPr>
          <w:lang w:val="en-GB"/>
        </w:rPr>
        <w:t xml:space="preserve"> The traffic per view change/page flip can clearly be seen as spikes in the graph below. The average time</w:t>
      </w:r>
      <w:r w:rsidR="00744715" w:rsidRPr="008C7261">
        <w:rPr>
          <w:lang w:val="en-GB"/>
        </w:rPr>
        <w:t xml:space="preserve"> spent processing a page </w:t>
      </w:r>
      <w:r w:rsidR="003E70C1" w:rsidRPr="008C7261">
        <w:rPr>
          <w:lang w:val="en-GB"/>
        </w:rPr>
        <w:t xml:space="preserve">flip request </w:t>
      </w:r>
      <w:r w:rsidR="00744715" w:rsidRPr="008C7261">
        <w:rPr>
          <w:lang w:val="en-GB"/>
        </w:rPr>
        <w:t>server side</w:t>
      </w:r>
      <w:r w:rsidR="003E70C1" w:rsidRPr="008C7261">
        <w:rPr>
          <w:lang w:val="en-GB"/>
        </w:rPr>
        <w:t xml:space="preserve"> was 9.3 ms</w:t>
      </w:r>
      <w:r w:rsidR="00574008" w:rsidRPr="008C7261">
        <w:rPr>
          <w:lang w:val="en-GB"/>
        </w:rPr>
        <w:t>.</w:t>
      </w:r>
      <w:r w:rsidR="0099273D" w:rsidRPr="008C7261">
        <w:rPr>
          <w:lang w:val="en-GB"/>
        </w:rPr>
        <w:t xml:space="preserve"> </w:t>
      </w:r>
      <w:r w:rsidR="00EA49AE" w:rsidRPr="008C7261">
        <w:rPr>
          <w:lang w:val="en-GB"/>
        </w:rPr>
        <w:t>The CPU and memory impact was not notic</w:t>
      </w:r>
      <w:r w:rsidR="00044B58" w:rsidRPr="008C7261">
        <w:rPr>
          <w:lang w:val="en-GB"/>
        </w:rPr>
        <w:t>e</w:t>
      </w:r>
      <w:r w:rsidR="00EA49AE" w:rsidRPr="008C7261">
        <w:rPr>
          <w:lang w:val="en-GB"/>
        </w:rPr>
        <w:t>able.</w:t>
      </w:r>
    </w:p>
    <w:p w14:paraId="389C09B8" w14:textId="77777777" w:rsidR="0005164E" w:rsidRPr="008C7261" w:rsidRDefault="0005164E" w:rsidP="00147E01">
      <w:pPr>
        <w:rPr>
          <w:lang w:val="en-GB"/>
        </w:rPr>
      </w:pPr>
    </w:p>
    <w:p w14:paraId="635D1E2F" w14:textId="0170B14C" w:rsidR="001842F3" w:rsidRPr="008C7261" w:rsidRDefault="0005164E" w:rsidP="001842F3">
      <w:pPr>
        <w:keepNext/>
        <w:jc w:val="center"/>
        <w:rPr>
          <w:lang w:val="en-GB"/>
        </w:rPr>
      </w:pPr>
      <w:r w:rsidRPr="008C7261">
        <w:rPr>
          <w:noProof/>
          <w:lang w:val="en-US" w:eastAsia="en-US"/>
        </w:rPr>
        <w:lastRenderedPageBreak/>
        <w:drawing>
          <wp:inline distT="0" distB="0" distL="0" distR="0" wp14:anchorId="5B4E6967" wp14:editId="1729C5F5">
            <wp:extent cx="5817870" cy="2919730"/>
            <wp:effectExtent l="0" t="0" r="24130" b="2667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14:paraId="67DFA80E" w14:textId="6B8B9C01" w:rsidR="00BF60AC" w:rsidRPr="008C7261" w:rsidRDefault="001842F3" w:rsidP="001842F3">
      <w:pPr>
        <w:pStyle w:val="Caption"/>
        <w:rPr>
          <w:lang w:val="en-GB"/>
        </w:rPr>
      </w:pPr>
      <w:bookmarkStart w:id="151" w:name="_Toc324689618"/>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4174DF">
        <w:rPr>
          <w:noProof/>
          <w:lang w:val="en-GB"/>
        </w:rPr>
        <w:t>94</w:t>
      </w:r>
      <w:r w:rsidRPr="008C7261">
        <w:rPr>
          <w:lang w:val="en-GB"/>
        </w:rPr>
        <w:fldChar w:fldCharType="end"/>
      </w:r>
      <w:r w:rsidRPr="008C7261">
        <w:rPr>
          <w:lang w:val="en-GB"/>
        </w:rPr>
        <w:t xml:space="preserve"> Traffic in B/s when changing document view</w:t>
      </w:r>
      <w:bookmarkEnd w:id="151"/>
    </w:p>
    <w:p w14:paraId="76B32A8E" w14:textId="37BAA121" w:rsidR="0021678A" w:rsidRPr="008C7261" w:rsidRDefault="00876087" w:rsidP="00FB1AA5">
      <w:pPr>
        <w:rPr>
          <w:lang w:val="en-GB"/>
        </w:rPr>
      </w:pPr>
      <w:r w:rsidRPr="008C7261">
        <w:rPr>
          <w:lang w:val="en-GB"/>
        </w:rPr>
        <w:t>Next an attempt at measuring the time from editing the document to the change being applied was measured. Unfortunately, the times printed by the client-side javaScript was not in sync with the times printed by the server-side times printed by the application written in Golang</w:t>
      </w:r>
      <w:r w:rsidR="00427DEC" w:rsidRPr="008C7261">
        <w:rPr>
          <w:lang w:val="en-GB"/>
        </w:rPr>
        <w:t xml:space="preserve"> (the changes are sent asynchronously)</w:t>
      </w:r>
      <w:r w:rsidRPr="008C7261">
        <w:rPr>
          <w:lang w:val="en-GB"/>
        </w:rPr>
        <w:t>.</w:t>
      </w:r>
      <w:r w:rsidR="00B51065" w:rsidRPr="008C7261">
        <w:rPr>
          <w:lang w:val="en-GB"/>
        </w:rPr>
        <w:t xml:space="preserve"> The values can however be used as a reference</w:t>
      </w:r>
      <w:r w:rsidR="0000752C" w:rsidRPr="008C7261">
        <w:rPr>
          <w:lang w:val="en-GB"/>
        </w:rPr>
        <w:t xml:space="preserve"> between</w:t>
      </w:r>
      <w:r w:rsidR="00B51065" w:rsidRPr="008C7261">
        <w:rPr>
          <w:lang w:val="en-GB"/>
        </w:rPr>
        <w:t xml:space="preserve"> the difference between the different lengths of </w:t>
      </w:r>
      <w:r w:rsidR="00080EF6" w:rsidRPr="008C7261">
        <w:rPr>
          <w:lang w:val="en-GB"/>
        </w:rPr>
        <w:t>changes</w:t>
      </w:r>
      <w:r w:rsidR="00A44182" w:rsidRPr="008C7261">
        <w:rPr>
          <w:lang w:val="en-GB"/>
        </w:rPr>
        <w:t>, though</w:t>
      </w:r>
      <w:r w:rsidR="00B51065" w:rsidRPr="008C7261">
        <w:rPr>
          <w:lang w:val="en-GB"/>
        </w:rPr>
        <w:t xml:space="preserve"> the precise values are incorrect.</w:t>
      </w:r>
    </w:p>
    <w:p w14:paraId="42A8C626" w14:textId="77777777" w:rsidR="005522BB" w:rsidRPr="008C7261" w:rsidRDefault="005522BB" w:rsidP="00FB1AA5">
      <w:pPr>
        <w:rPr>
          <w:lang w:val="en-GB"/>
        </w:rPr>
      </w:pPr>
    </w:p>
    <w:p w14:paraId="7FDECFF3" w14:textId="210CD2D5" w:rsidR="005522BB" w:rsidRPr="008C7261" w:rsidRDefault="000B49D4" w:rsidP="005522BB">
      <w:pPr>
        <w:keepNext/>
        <w:rPr>
          <w:lang w:val="en-GB"/>
        </w:rPr>
      </w:pPr>
      <w:r w:rsidRPr="008C7261">
        <w:rPr>
          <w:noProof/>
          <w:lang w:val="en-US" w:eastAsia="en-US"/>
        </w:rPr>
        <w:drawing>
          <wp:inline distT="0" distB="0" distL="0" distR="0" wp14:anchorId="0400F0F3" wp14:editId="6E1C1A02">
            <wp:extent cx="5825490" cy="2510790"/>
            <wp:effectExtent l="0" t="0" r="16510" b="2921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14:paraId="2FB45692" w14:textId="7E38FED0" w:rsidR="001121ED" w:rsidRPr="008C7261" w:rsidRDefault="005522BB" w:rsidP="005522BB">
      <w:pPr>
        <w:pStyle w:val="Caption"/>
        <w:rPr>
          <w:lang w:val="en-GB"/>
        </w:rPr>
      </w:pPr>
      <w:bookmarkStart w:id="152" w:name="_Toc324689619"/>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4174DF">
        <w:rPr>
          <w:noProof/>
          <w:lang w:val="en-GB"/>
        </w:rPr>
        <w:t>95</w:t>
      </w:r>
      <w:r w:rsidRPr="008C7261">
        <w:rPr>
          <w:lang w:val="en-GB"/>
        </w:rPr>
        <w:fldChar w:fldCharType="end"/>
      </w:r>
      <w:r w:rsidRPr="008C7261">
        <w:rPr>
          <w:lang w:val="en-GB"/>
        </w:rPr>
        <w:t xml:space="preserve"> Relative time spent applying updates of different lengths. Note that the time times given at the Y-axis are not correct times, but merely relative values.</w:t>
      </w:r>
      <w:bookmarkEnd w:id="152"/>
    </w:p>
    <w:p w14:paraId="49081D1A" w14:textId="07A97285" w:rsidR="007046D6" w:rsidRPr="008C7261" w:rsidRDefault="007046D6" w:rsidP="007046D6">
      <w:pPr>
        <w:rPr>
          <w:lang w:val="en-GB"/>
        </w:rPr>
      </w:pPr>
      <w:r w:rsidRPr="008C7261">
        <w:rPr>
          <w:lang w:val="en-GB"/>
        </w:rPr>
        <w:t xml:space="preserve">There does not seem to be any significant difference in </w:t>
      </w:r>
      <w:r w:rsidR="00465BB3" w:rsidRPr="008C7261">
        <w:rPr>
          <w:lang w:val="en-GB"/>
        </w:rPr>
        <w:t>time spent in relation to length of the change within</w:t>
      </w:r>
      <w:r w:rsidR="00FE2798" w:rsidRPr="008C7261">
        <w:rPr>
          <w:lang w:val="en-GB"/>
        </w:rPr>
        <w:t xml:space="preserve"> range of</w:t>
      </w:r>
      <w:r w:rsidR="00566C87" w:rsidRPr="008C7261">
        <w:rPr>
          <w:lang w:val="en-GB"/>
        </w:rPr>
        <w:t xml:space="preserve"> realistic values. A</w:t>
      </w:r>
      <w:r w:rsidR="00247DEA" w:rsidRPr="008C7261">
        <w:rPr>
          <w:lang w:val="en-GB"/>
        </w:rPr>
        <w:t xml:space="preserve">nd the CPU </w:t>
      </w:r>
      <w:r w:rsidR="00E24E94" w:rsidRPr="008C7261">
        <w:rPr>
          <w:lang w:val="en-GB"/>
        </w:rPr>
        <w:t>usage was again insignificant, with the CPU</w:t>
      </w:r>
      <w:r w:rsidR="00247DEA" w:rsidRPr="008C7261">
        <w:rPr>
          <w:lang w:val="en-GB"/>
        </w:rPr>
        <w:t xml:space="preserve"> peaking at 3 % at one point, but otherwise never exc</w:t>
      </w:r>
      <w:r w:rsidR="00FF7A7B" w:rsidRPr="008C7261">
        <w:rPr>
          <w:lang w:val="en-GB"/>
        </w:rPr>
        <w:t>eeding 1</w:t>
      </w:r>
      <w:r w:rsidR="00247DEA" w:rsidRPr="008C7261">
        <w:rPr>
          <w:lang w:val="en-GB"/>
        </w:rPr>
        <w:t xml:space="preserve"> %.</w:t>
      </w:r>
      <w:r w:rsidR="00393F5A" w:rsidRPr="008C7261">
        <w:rPr>
          <w:lang w:val="en-GB"/>
        </w:rPr>
        <w:t xml:space="preserve"> The network traffic </w:t>
      </w:r>
      <w:r w:rsidR="00646454" w:rsidRPr="008C7261">
        <w:rPr>
          <w:lang w:val="en-GB"/>
        </w:rPr>
        <w:t xml:space="preserve">and memory usage </w:t>
      </w:r>
      <w:r w:rsidR="00393F5A" w:rsidRPr="008C7261">
        <w:rPr>
          <w:lang w:val="en-GB"/>
        </w:rPr>
        <w:t>does however show some increase with length, but it is not a very big impact. We should expect some increase in time too when the length of the changes grow larger, but it is unlikely that a change done within 500ms is large enough to make a noticeable difference</w:t>
      </w:r>
      <w:r w:rsidR="00D55AE9" w:rsidRPr="008C7261">
        <w:rPr>
          <w:lang w:val="en-GB"/>
        </w:rPr>
        <w:t>, unless</w:t>
      </w:r>
      <w:r w:rsidR="00ED551A" w:rsidRPr="008C7261">
        <w:rPr>
          <w:lang w:val="en-GB"/>
        </w:rPr>
        <w:t xml:space="preserve"> very</w:t>
      </w:r>
      <w:r w:rsidR="00D55AE9" w:rsidRPr="008C7261">
        <w:rPr>
          <w:lang w:val="en-GB"/>
        </w:rPr>
        <w:t xml:space="preserve"> large port</w:t>
      </w:r>
      <w:r w:rsidR="00065A75" w:rsidRPr="008C7261">
        <w:rPr>
          <w:lang w:val="en-GB"/>
        </w:rPr>
        <w:t>ions of text is copied and past</w:t>
      </w:r>
      <w:r w:rsidR="00D55AE9" w:rsidRPr="008C7261">
        <w:rPr>
          <w:lang w:val="en-GB"/>
        </w:rPr>
        <w:t>ed in</w:t>
      </w:r>
      <w:r w:rsidR="00393F5A" w:rsidRPr="008C7261">
        <w:rPr>
          <w:lang w:val="en-GB"/>
        </w:rPr>
        <w:t>.</w:t>
      </w:r>
    </w:p>
    <w:p w14:paraId="7816E7BB" w14:textId="77777777" w:rsidR="00393F5A" w:rsidRPr="008C7261" w:rsidRDefault="00393F5A" w:rsidP="007046D6">
      <w:pPr>
        <w:rPr>
          <w:lang w:val="en-GB"/>
        </w:rPr>
      </w:pPr>
    </w:p>
    <w:p w14:paraId="0FCAF3A9" w14:textId="26FECDDD" w:rsidR="00007902" w:rsidRPr="008C7261" w:rsidRDefault="00035288" w:rsidP="00846C93">
      <w:pPr>
        <w:keepNext/>
        <w:jc w:val="center"/>
        <w:rPr>
          <w:lang w:val="en-GB"/>
        </w:rPr>
      </w:pPr>
      <w:r w:rsidRPr="008C7261">
        <w:rPr>
          <w:noProof/>
          <w:lang w:val="en-US" w:eastAsia="en-US"/>
        </w:rPr>
        <w:drawing>
          <wp:inline distT="0" distB="0" distL="0" distR="0" wp14:anchorId="182C715A" wp14:editId="71DB6899">
            <wp:extent cx="5817870" cy="2707640"/>
            <wp:effectExtent l="0" t="0" r="24130" b="3556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26AC721C" w14:textId="272260AA" w:rsidR="00393F5A" w:rsidRPr="008C7261" w:rsidRDefault="00007902" w:rsidP="00007902">
      <w:pPr>
        <w:pStyle w:val="Caption"/>
        <w:rPr>
          <w:lang w:val="en-GB"/>
        </w:rPr>
      </w:pPr>
      <w:bookmarkStart w:id="153" w:name="_Toc324689620"/>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4174DF">
        <w:rPr>
          <w:noProof/>
          <w:lang w:val="en-GB"/>
        </w:rPr>
        <w:t>96</w:t>
      </w:r>
      <w:r w:rsidRPr="008C7261">
        <w:rPr>
          <w:lang w:val="en-GB"/>
        </w:rPr>
        <w:fldChar w:fldCharType="end"/>
      </w:r>
      <w:r w:rsidRPr="008C7261">
        <w:rPr>
          <w:lang w:val="en-GB"/>
        </w:rPr>
        <w:t xml:space="preserve"> Traffic captured during editing of files through the remote access interface</w:t>
      </w:r>
      <w:bookmarkEnd w:id="153"/>
    </w:p>
    <w:p w14:paraId="6BF40BB2" w14:textId="743C9708" w:rsidR="00814CD2" w:rsidRPr="008C7261" w:rsidRDefault="00814CD2" w:rsidP="00F05B34">
      <w:pPr>
        <w:keepNext/>
        <w:rPr>
          <w:lang w:val="en-GB"/>
        </w:rPr>
      </w:pPr>
      <w:r w:rsidRPr="008C7261">
        <w:rPr>
          <w:lang w:val="en-GB"/>
        </w:rPr>
        <w:t>The application was running under the daemon with port at 8590, while the GUI was at 8591.</w:t>
      </w:r>
      <w:r w:rsidR="0042750E" w:rsidRPr="008C7261">
        <w:rPr>
          <w:lang w:val="en-GB"/>
        </w:rPr>
        <w:t xml:space="preserve"> The symbols were added, without the set of symbols from the previous set of test being removed. Thus a build up is to be expected.</w:t>
      </w:r>
      <w:r w:rsidR="001D6498" w:rsidRPr="008C7261">
        <w:rPr>
          <w:lang w:val="en-GB"/>
        </w:rPr>
        <w:t xml:space="preserve"> </w:t>
      </w:r>
      <w:r w:rsidR="004B22C6" w:rsidRPr="008C7261">
        <w:rPr>
          <w:lang w:val="en-GB"/>
        </w:rPr>
        <w:t>The</w:t>
      </w:r>
      <w:r w:rsidR="001D6498" w:rsidRPr="008C7261">
        <w:rPr>
          <w:lang w:val="en-GB"/>
        </w:rPr>
        <w:t xml:space="preserve"> memory</w:t>
      </w:r>
      <w:r w:rsidR="004B22C6" w:rsidRPr="008C7261">
        <w:rPr>
          <w:lang w:val="en-GB"/>
        </w:rPr>
        <w:t xml:space="preserve"> samples are not from the same run of the </w:t>
      </w:r>
      <w:r w:rsidR="008D3699" w:rsidRPr="008C7261">
        <w:rPr>
          <w:lang w:val="en-GB"/>
        </w:rPr>
        <w:t>experiment</w:t>
      </w:r>
      <w:r w:rsidR="004B22C6" w:rsidRPr="008C7261">
        <w:rPr>
          <w:lang w:val="en-GB"/>
        </w:rPr>
        <w:t xml:space="preserve"> as the </w:t>
      </w:r>
      <w:r w:rsidR="00983617" w:rsidRPr="008C7261">
        <w:rPr>
          <w:lang w:val="en-GB"/>
        </w:rPr>
        <w:t>network traffic graph</w:t>
      </w:r>
      <w:r w:rsidR="001D6498" w:rsidRPr="008C7261">
        <w:rPr>
          <w:lang w:val="en-GB"/>
        </w:rPr>
        <w:t xml:space="preserve">, thus the variation in </w:t>
      </w:r>
      <w:r w:rsidR="00423D5B" w:rsidRPr="008C7261">
        <w:rPr>
          <w:lang w:val="en-GB"/>
        </w:rPr>
        <w:t>time stamps</w:t>
      </w:r>
      <w:r w:rsidR="004B22C6" w:rsidRPr="008C7261">
        <w:rPr>
          <w:lang w:val="en-GB"/>
        </w:rPr>
        <w:t>.</w:t>
      </w:r>
    </w:p>
    <w:p w14:paraId="0C71A3C7" w14:textId="77777777" w:rsidR="00814CD2" w:rsidRPr="008C7261" w:rsidRDefault="00814CD2" w:rsidP="00F05B34">
      <w:pPr>
        <w:keepNext/>
        <w:rPr>
          <w:lang w:val="en-GB"/>
        </w:rPr>
      </w:pPr>
    </w:p>
    <w:p w14:paraId="51B6BB9B" w14:textId="417F4843" w:rsidR="00F05B34" w:rsidRPr="008C7261" w:rsidRDefault="00BB4495" w:rsidP="00F05B34">
      <w:pPr>
        <w:keepNext/>
        <w:rPr>
          <w:lang w:val="en-GB"/>
        </w:rPr>
      </w:pPr>
      <w:r w:rsidRPr="008C7261">
        <w:rPr>
          <w:noProof/>
          <w:lang w:val="en-US" w:eastAsia="en-US"/>
        </w:rPr>
        <w:drawing>
          <wp:inline distT="0" distB="0" distL="0" distR="0" wp14:anchorId="4B0418FE" wp14:editId="48240AEC">
            <wp:extent cx="5825490" cy="2472690"/>
            <wp:effectExtent l="0" t="0" r="16510" b="16510"/>
            <wp:docPr id="33" name="Chart 33"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22F90244" w14:textId="5A890170" w:rsidR="00F05B34" w:rsidRPr="008C7261" w:rsidRDefault="00F05B34" w:rsidP="00F05B34">
      <w:pPr>
        <w:pStyle w:val="Caption"/>
        <w:rPr>
          <w:lang w:val="en-GB"/>
        </w:rPr>
      </w:pPr>
      <w:bookmarkStart w:id="154" w:name="_Toc324689621"/>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4174DF">
        <w:rPr>
          <w:noProof/>
          <w:lang w:val="en-GB"/>
        </w:rPr>
        <w:t>97</w:t>
      </w:r>
      <w:r w:rsidRPr="008C7261">
        <w:rPr>
          <w:lang w:val="en-GB"/>
        </w:rPr>
        <w:fldChar w:fldCharType="end"/>
      </w:r>
      <w:r w:rsidRPr="008C7261">
        <w:rPr>
          <w:lang w:val="en-GB"/>
        </w:rPr>
        <w:t xml:space="preserve"> Memory usage during changing of a file through the remote access interface</w:t>
      </w:r>
      <w:bookmarkEnd w:id="154"/>
    </w:p>
    <w:p w14:paraId="076C61DC" w14:textId="283D2C76" w:rsidR="009721C0" w:rsidRPr="008C7261" w:rsidRDefault="009721C0" w:rsidP="007046D6">
      <w:pPr>
        <w:rPr>
          <w:lang w:val="en-GB"/>
        </w:rPr>
      </w:pPr>
      <w:r w:rsidRPr="008C7261">
        <w:rPr>
          <w:lang w:val="en-GB"/>
        </w:rPr>
        <w:t>All the</w:t>
      </w:r>
      <w:r w:rsidR="005B4F51" w:rsidRPr="008C7261">
        <w:rPr>
          <w:lang w:val="en-GB"/>
        </w:rPr>
        <w:t xml:space="preserve"> changes applied in these tests </w:t>
      </w:r>
      <w:r w:rsidRPr="008C7261">
        <w:rPr>
          <w:lang w:val="en-GB"/>
        </w:rPr>
        <w:t>seemed to be correctly applied to the actual file</w:t>
      </w:r>
      <w:r w:rsidR="000E7A2C" w:rsidRPr="008C7261">
        <w:rPr>
          <w:lang w:val="en-GB"/>
        </w:rPr>
        <w:t xml:space="preserve">, likely because all the changes were additions inserted in the middle of sentences. The algorithm was noticed to </w:t>
      </w:r>
      <w:r w:rsidR="00236A0E" w:rsidRPr="008C7261">
        <w:rPr>
          <w:lang w:val="en-GB"/>
        </w:rPr>
        <w:t>behav</w:t>
      </w:r>
      <w:r w:rsidR="009017CD" w:rsidRPr="008C7261">
        <w:rPr>
          <w:lang w:val="en-GB"/>
        </w:rPr>
        <w:t>e abnormally when changes</w:t>
      </w:r>
      <w:r w:rsidR="00236A0E" w:rsidRPr="008C7261">
        <w:rPr>
          <w:lang w:val="en-GB"/>
        </w:rPr>
        <w:t xml:space="preserve"> were done at the end of lines, at the end of the document</w:t>
      </w:r>
      <w:r w:rsidR="00A16D3D" w:rsidRPr="008C7261">
        <w:rPr>
          <w:lang w:val="en-GB"/>
        </w:rPr>
        <w:t>s</w:t>
      </w:r>
      <w:r w:rsidR="00236A0E" w:rsidRPr="008C7261">
        <w:rPr>
          <w:lang w:val="en-GB"/>
        </w:rPr>
        <w:t>, or in combinations with removing text.</w:t>
      </w:r>
      <w:r w:rsidR="00F809D0" w:rsidRPr="008C7261">
        <w:rPr>
          <w:lang w:val="en-GB"/>
        </w:rPr>
        <w:t xml:space="preserve"> Other than the problems with the implementation, the resource usage and timing properties seem reasonable for the intended use cases.</w:t>
      </w:r>
    </w:p>
    <w:p w14:paraId="08633609" w14:textId="73CB1263" w:rsidR="00B54C90" w:rsidRPr="008C7261" w:rsidRDefault="001E396B" w:rsidP="00B54C90">
      <w:pPr>
        <w:pStyle w:val="Heading2"/>
      </w:pPr>
      <w:bookmarkStart w:id="155" w:name="_Toc324905848"/>
      <w:r w:rsidRPr="008C7261">
        <w:t>Synchronization Time</w:t>
      </w:r>
      <w:bookmarkEnd w:id="155"/>
    </w:p>
    <w:p w14:paraId="4D50CCE7" w14:textId="77777777" w:rsidR="00BC29FB" w:rsidRPr="008C7261" w:rsidRDefault="00646FE2" w:rsidP="00B54C90">
      <w:pPr>
        <w:rPr>
          <w:lang w:val="en-GB"/>
        </w:rPr>
      </w:pPr>
      <w:r w:rsidRPr="008C7261">
        <w:rPr>
          <w:lang w:val="en-GB"/>
        </w:rPr>
        <w:t xml:space="preserve">An experiment to check how the amount of files already present in the network affects the time of adding new files was run. The existing files were present on the first device </w:t>
      </w:r>
      <w:r w:rsidRPr="008C7261">
        <w:rPr>
          <w:lang w:val="en-GB"/>
        </w:rPr>
        <w:lastRenderedPageBreak/>
        <w:t xml:space="preserve">with the daemon at port 8590, which was also set as the coordinator. The file was then added to the second device. </w:t>
      </w:r>
      <w:r w:rsidR="00DF5F90" w:rsidRPr="008C7261">
        <w:rPr>
          <w:lang w:val="en-GB"/>
        </w:rPr>
        <w:t>None, 50, 250, 500, 1000,</w:t>
      </w:r>
      <w:r w:rsidR="00A101D1" w:rsidRPr="008C7261">
        <w:rPr>
          <w:lang w:val="en-GB"/>
        </w:rPr>
        <w:t xml:space="preserve"> </w:t>
      </w:r>
      <w:r w:rsidR="00DF5F90" w:rsidRPr="008C7261">
        <w:rPr>
          <w:lang w:val="en-GB"/>
        </w:rPr>
        <w:t xml:space="preserve">2500, </w:t>
      </w:r>
      <w:r w:rsidR="00A101D1" w:rsidRPr="008C7261">
        <w:rPr>
          <w:lang w:val="en-GB"/>
        </w:rPr>
        <w:t>5000</w:t>
      </w:r>
      <w:r w:rsidR="00DF5F90" w:rsidRPr="008C7261">
        <w:rPr>
          <w:lang w:val="en-GB"/>
        </w:rPr>
        <w:t>, 10.000, 20.000, and 30.000</w:t>
      </w:r>
      <w:r w:rsidR="00A101D1" w:rsidRPr="008C7261">
        <w:rPr>
          <w:lang w:val="en-GB"/>
        </w:rPr>
        <w:t xml:space="preserve"> already existing files were tested.</w:t>
      </w:r>
      <w:r w:rsidR="00F90272" w:rsidRPr="008C7261">
        <w:rPr>
          <w:lang w:val="en-GB"/>
        </w:rPr>
        <w:t xml:space="preserve"> </w:t>
      </w:r>
    </w:p>
    <w:p w14:paraId="4AFB1342" w14:textId="77777777" w:rsidR="00FF4327" w:rsidRPr="008C7261" w:rsidRDefault="00BC29FB" w:rsidP="00B54C90">
      <w:pPr>
        <w:rPr>
          <w:lang w:val="en-GB"/>
        </w:rPr>
      </w:pPr>
      <w:r w:rsidRPr="008C7261">
        <w:rPr>
          <w:lang w:val="en-GB"/>
        </w:rPr>
        <w:t>The experiment was then re-run with the files present on the second device (same as the one the file is being added to)</w:t>
      </w:r>
      <w:r w:rsidR="00FF4327" w:rsidRPr="008C7261">
        <w:rPr>
          <w:lang w:val="en-GB"/>
        </w:rPr>
        <w:t>.</w:t>
      </w:r>
      <w:r w:rsidRPr="008C7261">
        <w:rPr>
          <w:lang w:val="en-GB"/>
        </w:rPr>
        <w:t xml:space="preserve"> </w:t>
      </w:r>
    </w:p>
    <w:p w14:paraId="75A1AC21" w14:textId="3E3D5443" w:rsidR="00B54C90" w:rsidRPr="008C7261" w:rsidRDefault="00C41986" w:rsidP="00B54C90">
      <w:pPr>
        <w:rPr>
          <w:lang w:val="en-GB"/>
        </w:rPr>
      </w:pPr>
      <w:r w:rsidRPr="008C7261">
        <w:rPr>
          <w:lang w:val="en-GB"/>
        </w:rPr>
        <w:t>The t</w:t>
      </w:r>
      <w:r w:rsidR="00F90272" w:rsidRPr="008C7261">
        <w:rPr>
          <w:lang w:val="en-GB"/>
        </w:rPr>
        <w:t>ime</w:t>
      </w:r>
      <w:r w:rsidR="00323549" w:rsidRPr="008C7261">
        <w:rPr>
          <w:lang w:val="en-GB"/>
        </w:rPr>
        <w:t>s</w:t>
      </w:r>
      <w:r w:rsidRPr="008C7261">
        <w:rPr>
          <w:lang w:val="en-GB"/>
        </w:rPr>
        <w:t xml:space="preserve"> shown</w:t>
      </w:r>
      <w:r w:rsidR="00F90272" w:rsidRPr="008C7261">
        <w:rPr>
          <w:lang w:val="en-GB"/>
        </w:rPr>
        <w:t xml:space="preserve"> </w:t>
      </w:r>
      <w:r w:rsidR="00323549" w:rsidRPr="008C7261">
        <w:rPr>
          <w:lang w:val="en-GB"/>
        </w:rPr>
        <w:t>are</w:t>
      </w:r>
      <w:r w:rsidR="00F90272" w:rsidRPr="008C7261">
        <w:rPr>
          <w:lang w:val="en-GB"/>
        </w:rPr>
        <w:t xml:space="preserve"> from when the request </w:t>
      </w:r>
      <w:r w:rsidR="003A1EE2" w:rsidRPr="008C7261">
        <w:rPr>
          <w:lang w:val="en-GB"/>
        </w:rPr>
        <w:t xml:space="preserve">to synchronize the specified file is sent, </w:t>
      </w:r>
      <w:r w:rsidR="00F90272" w:rsidRPr="008C7261">
        <w:rPr>
          <w:lang w:val="en-GB"/>
        </w:rPr>
        <w:t xml:space="preserve">to the change is </w:t>
      </w:r>
      <w:r w:rsidR="00802CF4" w:rsidRPr="008C7261">
        <w:rPr>
          <w:lang w:val="en-GB"/>
        </w:rPr>
        <w:t>committed</w:t>
      </w:r>
      <w:r w:rsidR="00806B1E" w:rsidRPr="008C7261">
        <w:rPr>
          <w:lang w:val="en-GB"/>
        </w:rPr>
        <w:t xml:space="preserve"> and applied.</w:t>
      </w:r>
      <w:r w:rsidR="00710BF3" w:rsidRPr="008C7261">
        <w:rPr>
          <w:lang w:val="en-GB"/>
        </w:rPr>
        <w:t xml:space="preserve"> As can be </w:t>
      </w:r>
      <w:r w:rsidR="00E3173B" w:rsidRPr="008C7261">
        <w:rPr>
          <w:lang w:val="en-GB"/>
        </w:rPr>
        <w:t>inferred</w:t>
      </w:r>
      <w:r w:rsidR="00710BF3" w:rsidRPr="008C7261">
        <w:rPr>
          <w:lang w:val="en-GB"/>
        </w:rPr>
        <w:t xml:space="preserve"> from the data, the number of files already present in the system does not seem to affect the performance</w:t>
      </w:r>
      <w:r w:rsidR="00FD2CEF" w:rsidRPr="008C7261">
        <w:rPr>
          <w:lang w:val="en-GB"/>
        </w:rPr>
        <w:t xml:space="preserve"> much</w:t>
      </w:r>
      <w:r w:rsidR="00B53274" w:rsidRPr="008C7261">
        <w:rPr>
          <w:lang w:val="en-GB"/>
        </w:rPr>
        <w:t xml:space="preserve"> (at least not when adding a single file)</w:t>
      </w:r>
      <w:r w:rsidR="00254FB2" w:rsidRPr="008C7261">
        <w:rPr>
          <w:lang w:val="en-GB"/>
        </w:rPr>
        <w:t xml:space="preserve">, but which device the files is placed on does </w:t>
      </w:r>
      <w:r w:rsidR="0050125F" w:rsidRPr="008C7261">
        <w:rPr>
          <w:lang w:val="en-GB"/>
        </w:rPr>
        <w:t>appear</w:t>
      </w:r>
      <w:r w:rsidR="00254FB2" w:rsidRPr="008C7261">
        <w:rPr>
          <w:lang w:val="en-GB"/>
        </w:rPr>
        <w:t xml:space="preserve"> to have a significant impact.</w:t>
      </w:r>
      <w:r w:rsidR="009D40BF" w:rsidRPr="008C7261">
        <w:rPr>
          <w:lang w:val="en-GB"/>
        </w:rPr>
        <w:t xml:space="preserve"> The first experiment has a much higher average then the second. </w:t>
      </w:r>
    </w:p>
    <w:p w14:paraId="493F3E85" w14:textId="24E547D0" w:rsidR="00F254AA" w:rsidRPr="008C7261" w:rsidRDefault="00F254AA" w:rsidP="00B54C90">
      <w:pPr>
        <w:rPr>
          <w:lang w:val="en-GB"/>
        </w:rPr>
      </w:pPr>
      <w:r w:rsidRPr="008C7261">
        <w:rPr>
          <w:lang w:val="en-GB"/>
        </w:rPr>
        <w:t>Finally, the second set of data has no points for higher number of files. This is because the prototype appeared to be to</w:t>
      </w:r>
      <w:r w:rsidR="002D0E52" w:rsidRPr="008C7261">
        <w:rPr>
          <w:lang w:val="en-GB"/>
        </w:rPr>
        <w:t>o</w:t>
      </w:r>
      <w:r w:rsidRPr="008C7261">
        <w:rPr>
          <w:lang w:val="en-GB"/>
        </w:rPr>
        <w:t xml:space="preserve"> unstable when 10.000 files</w:t>
      </w:r>
      <w:r w:rsidR="00616D63" w:rsidRPr="008C7261">
        <w:rPr>
          <w:lang w:val="en-GB"/>
        </w:rPr>
        <w:t xml:space="preserve"> was reached</w:t>
      </w:r>
      <w:r w:rsidRPr="008C7261">
        <w:rPr>
          <w:lang w:val="en-GB"/>
        </w:rPr>
        <w:t xml:space="preserve"> with those settings</w:t>
      </w:r>
      <w:r w:rsidR="002D0E52" w:rsidRPr="008C7261">
        <w:rPr>
          <w:lang w:val="en-GB"/>
        </w:rPr>
        <w:t>, timing out when synchronizing a high number of files</w:t>
      </w:r>
      <w:r w:rsidRPr="008C7261">
        <w:rPr>
          <w:lang w:val="en-GB"/>
        </w:rPr>
        <w:t xml:space="preserve">. The experiment then </w:t>
      </w:r>
      <w:r w:rsidR="00167CD2" w:rsidRPr="008C7261">
        <w:rPr>
          <w:lang w:val="en-GB"/>
        </w:rPr>
        <w:t>implies</w:t>
      </w:r>
      <w:r w:rsidRPr="008C7261">
        <w:rPr>
          <w:lang w:val="en-GB"/>
        </w:rPr>
        <w:t xml:space="preserve"> that </w:t>
      </w:r>
      <w:r w:rsidR="00225007" w:rsidRPr="008C7261">
        <w:rPr>
          <w:lang w:val="en-GB"/>
        </w:rPr>
        <w:t xml:space="preserve">the coordinator </w:t>
      </w:r>
      <w:r w:rsidR="00BE66D7" w:rsidRPr="008C7261">
        <w:rPr>
          <w:lang w:val="en-GB"/>
        </w:rPr>
        <w:t>is more</w:t>
      </w:r>
      <w:r w:rsidRPr="008C7261">
        <w:rPr>
          <w:lang w:val="en-GB"/>
        </w:rPr>
        <w:t xml:space="preserve"> stable than </w:t>
      </w:r>
      <w:r w:rsidR="008F5585" w:rsidRPr="008C7261">
        <w:rPr>
          <w:lang w:val="en-GB"/>
        </w:rPr>
        <w:t>the other devices</w:t>
      </w:r>
      <w:r w:rsidR="002509BC" w:rsidRPr="008C7261">
        <w:rPr>
          <w:lang w:val="en-GB"/>
        </w:rPr>
        <w:t>, thus having the number of files affect which daemon is elected the coordinator is a good decision</w:t>
      </w:r>
      <w:r w:rsidR="008F5585" w:rsidRPr="008C7261">
        <w:rPr>
          <w:lang w:val="en-GB"/>
        </w:rPr>
        <w:t>.</w:t>
      </w:r>
      <w:r w:rsidR="002A62E4" w:rsidRPr="008C7261">
        <w:rPr>
          <w:lang w:val="en-GB"/>
        </w:rPr>
        <w:t xml:space="preserve"> The low break point is somewhat scary however, as 5000 files on a single device is not that high a number.</w:t>
      </w:r>
    </w:p>
    <w:p w14:paraId="7775F409" w14:textId="77777777" w:rsidR="00A343F3" w:rsidRPr="008C7261" w:rsidRDefault="00A343F3" w:rsidP="00B54C90">
      <w:pPr>
        <w:rPr>
          <w:lang w:val="en-GB"/>
        </w:rPr>
      </w:pPr>
    </w:p>
    <w:p w14:paraId="61B48A25" w14:textId="294377FB" w:rsidR="00A343F3" w:rsidRPr="008C7261" w:rsidRDefault="00F9552D" w:rsidP="00A343F3">
      <w:pPr>
        <w:keepNext/>
        <w:rPr>
          <w:lang w:val="en-GB"/>
        </w:rPr>
      </w:pPr>
      <w:r w:rsidRPr="008C7261">
        <w:rPr>
          <w:noProof/>
          <w:lang w:val="en-US" w:eastAsia="en-US"/>
        </w:rPr>
        <w:drawing>
          <wp:inline distT="0" distB="0" distL="0" distR="0" wp14:anchorId="1C5EAEE1" wp14:editId="1337A795">
            <wp:extent cx="5825490" cy="2115185"/>
            <wp:effectExtent l="0" t="0" r="16510" b="18415"/>
            <wp:docPr id="37" name="Chart 37"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277F974A" w14:textId="6640667F" w:rsidR="00A343F3" w:rsidRPr="008C7261" w:rsidRDefault="00A343F3" w:rsidP="00A343F3">
      <w:pPr>
        <w:pStyle w:val="Caption"/>
        <w:rPr>
          <w:lang w:val="en-GB"/>
        </w:rPr>
      </w:pPr>
      <w:bookmarkStart w:id="156" w:name="_Toc324689622"/>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4174DF">
        <w:rPr>
          <w:noProof/>
          <w:lang w:val="en-GB"/>
        </w:rPr>
        <w:t>98</w:t>
      </w:r>
      <w:r w:rsidRPr="008C7261">
        <w:rPr>
          <w:lang w:val="en-GB"/>
        </w:rPr>
        <w:fldChar w:fldCharType="end"/>
      </w:r>
      <w:r w:rsidRPr="008C7261">
        <w:rPr>
          <w:lang w:val="en-GB"/>
        </w:rPr>
        <w:t xml:space="preserve"> Time spent adding a single file to a network with a </w:t>
      </w:r>
      <w:r w:rsidR="00A36B44" w:rsidRPr="008C7261">
        <w:rPr>
          <w:lang w:val="en-GB"/>
        </w:rPr>
        <w:t>varying</w:t>
      </w:r>
      <w:r w:rsidRPr="008C7261">
        <w:rPr>
          <w:lang w:val="en-GB"/>
        </w:rPr>
        <w:t xml:space="preserve"> amount of files</w:t>
      </w:r>
      <w:r w:rsidR="004D1268" w:rsidRPr="008C7261">
        <w:rPr>
          <w:lang w:val="en-GB"/>
        </w:rPr>
        <w:t xml:space="preserve"> on the coordinator (the other devi</w:t>
      </w:r>
      <w:r w:rsidR="00755209" w:rsidRPr="008C7261">
        <w:rPr>
          <w:lang w:val="en-GB"/>
        </w:rPr>
        <w:t>c</w:t>
      </w:r>
      <w:r w:rsidR="004D1268" w:rsidRPr="008C7261">
        <w:rPr>
          <w:lang w:val="en-GB"/>
        </w:rPr>
        <w:t>e)</w:t>
      </w:r>
      <w:bookmarkEnd w:id="156"/>
    </w:p>
    <w:p w14:paraId="3028333C" w14:textId="7F84D848" w:rsidR="00CA75E8" w:rsidRPr="008C7261" w:rsidRDefault="00810DA2" w:rsidP="00CA75E8">
      <w:pPr>
        <w:keepNext/>
        <w:rPr>
          <w:lang w:val="en-GB"/>
        </w:rPr>
      </w:pPr>
      <w:r w:rsidRPr="008C7261">
        <w:rPr>
          <w:noProof/>
          <w:lang w:val="en-US" w:eastAsia="en-US"/>
        </w:rPr>
        <w:drawing>
          <wp:inline distT="0" distB="0" distL="0" distR="0" wp14:anchorId="266A2FC7" wp14:editId="6E6E7264">
            <wp:extent cx="5825490" cy="2115185"/>
            <wp:effectExtent l="0" t="0" r="16510" b="18415"/>
            <wp:docPr id="36" name="Chart 3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14:paraId="495190FF" w14:textId="6E82513F" w:rsidR="00CA75E8" w:rsidRPr="008C7261" w:rsidRDefault="00CA75E8" w:rsidP="00CA75E8">
      <w:pPr>
        <w:pStyle w:val="Caption"/>
        <w:rPr>
          <w:lang w:val="en-GB"/>
        </w:rPr>
      </w:pPr>
      <w:bookmarkStart w:id="157" w:name="_Toc324689623"/>
      <w:r w:rsidRPr="008C7261">
        <w:rPr>
          <w:lang w:val="en-GB"/>
        </w:rPr>
        <w:t xml:space="preserve">Figure </w:t>
      </w:r>
      <w:r w:rsidR="000325E3" w:rsidRPr="008C7261">
        <w:rPr>
          <w:lang w:val="en-GB"/>
        </w:rPr>
        <w:fldChar w:fldCharType="begin"/>
      </w:r>
      <w:r w:rsidR="000325E3" w:rsidRPr="008C7261">
        <w:rPr>
          <w:lang w:val="en-GB"/>
        </w:rPr>
        <w:instrText xml:space="preserve"> SEQ Figure \* ARABIC </w:instrText>
      </w:r>
      <w:r w:rsidR="000325E3" w:rsidRPr="008C7261">
        <w:rPr>
          <w:lang w:val="en-GB"/>
        </w:rPr>
        <w:fldChar w:fldCharType="separate"/>
      </w:r>
      <w:r w:rsidR="004174DF">
        <w:rPr>
          <w:noProof/>
          <w:lang w:val="en-GB"/>
        </w:rPr>
        <w:t>99</w:t>
      </w:r>
      <w:r w:rsidR="000325E3" w:rsidRPr="008C7261">
        <w:rPr>
          <w:lang w:val="en-GB"/>
        </w:rPr>
        <w:fldChar w:fldCharType="end"/>
      </w:r>
      <w:r w:rsidRPr="008C7261">
        <w:rPr>
          <w:lang w:val="en-GB"/>
        </w:rPr>
        <w:t xml:space="preserve"> Time spent adding a single file to a network with a varying amount of files on the device the file is being added to</w:t>
      </w:r>
      <w:bookmarkEnd w:id="157"/>
    </w:p>
    <w:p w14:paraId="097A0F65" w14:textId="075A8698" w:rsidR="001E396B" w:rsidRPr="008C7261" w:rsidRDefault="001E396B" w:rsidP="001E396B">
      <w:pPr>
        <w:rPr>
          <w:lang w:val="en-GB"/>
        </w:rPr>
      </w:pPr>
      <w:r w:rsidRPr="008C7261">
        <w:rPr>
          <w:lang w:val="en-GB"/>
        </w:rPr>
        <w:lastRenderedPageBreak/>
        <w:t>To look deeper into the difference betw</w:t>
      </w:r>
      <w:r w:rsidR="00A745CB" w:rsidRPr="008C7261">
        <w:rPr>
          <w:lang w:val="en-GB"/>
        </w:rPr>
        <w:t xml:space="preserve">een the times from the two experiments, and to confirm that the number of files already present in the network does not affect performance, an experiment </w:t>
      </w:r>
      <w:r w:rsidR="00702938" w:rsidRPr="008C7261">
        <w:rPr>
          <w:lang w:val="en-GB"/>
        </w:rPr>
        <w:t>with</w:t>
      </w:r>
      <w:r w:rsidR="00A745CB" w:rsidRPr="008C7261">
        <w:rPr>
          <w:lang w:val="en-GB"/>
        </w:rPr>
        <w:t xml:space="preserve"> a slightly different twist was </w:t>
      </w:r>
      <w:r w:rsidR="00B2067D" w:rsidRPr="008C7261">
        <w:rPr>
          <w:lang w:val="en-GB"/>
        </w:rPr>
        <w:t>devised</w:t>
      </w:r>
      <w:r w:rsidR="00A745CB" w:rsidRPr="008C7261">
        <w:rPr>
          <w:lang w:val="en-GB"/>
        </w:rPr>
        <w:t>.</w:t>
      </w:r>
    </w:p>
    <w:p w14:paraId="0AEDD5C5" w14:textId="56FFE7DA" w:rsidR="00F76993" w:rsidRPr="008C7261" w:rsidRDefault="00A745CB" w:rsidP="001E396B">
      <w:pPr>
        <w:rPr>
          <w:lang w:val="en-GB"/>
        </w:rPr>
      </w:pPr>
      <w:r w:rsidRPr="008C7261">
        <w:rPr>
          <w:lang w:val="en-GB"/>
        </w:rPr>
        <w:t>Here two daemons where the first is fixed to be coordinator are added 1, 50, 100, 500, 1000, and 1500 files.</w:t>
      </w:r>
      <w:r w:rsidR="00050924" w:rsidRPr="008C7261">
        <w:rPr>
          <w:lang w:val="en-GB"/>
        </w:rPr>
        <w:t xml:space="preserve"> </w:t>
      </w:r>
      <w:r w:rsidR="00313ED0" w:rsidRPr="008C7261">
        <w:rPr>
          <w:lang w:val="en-GB"/>
        </w:rPr>
        <w:t>Both adding to the coordinator and adding to the second device was tested.</w:t>
      </w:r>
      <w:r w:rsidR="00A66BCE" w:rsidRPr="008C7261">
        <w:rPr>
          <w:lang w:val="en-GB"/>
        </w:rPr>
        <w:t xml:space="preserve"> The experiment was run </w:t>
      </w:r>
      <w:r w:rsidR="00195420" w:rsidRPr="008C7261">
        <w:rPr>
          <w:lang w:val="en-GB"/>
        </w:rPr>
        <w:t>twice</w:t>
      </w:r>
      <w:r w:rsidR="00A66BCE" w:rsidRPr="008C7261">
        <w:rPr>
          <w:lang w:val="en-GB"/>
        </w:rPr>
        <w:t>, once with an empty network, and once where both devices had 500 files each.</w:t>
      </w:r>
      <w:r w:rsidR="00627DAB" w:rsidRPr="008C7261">
        <w:rPr>
          <w:lang w:val="en-GB"/>
        </w:rPr>
        <w:t xml:space="preserve"> </w:t>
      </w:r>
      <w:r w:rsidR="00681724" w:rsidRPr="008C7261">
        <w:rPr>
          <w:lang w:val="en-GB"/>
        </w:rPr>
        <w:t>The time was then measure</w:t>
      </w:r>
      <w:r w:rsidR="00BB71B1" w:rsidRPr="008C7261">
        <w:rPr>
          <w:lang w:val="en-GB"/>
        </w:rPr>
        <w:t>d</w:t>
      </w:r>
      <w:r w:rsidR="00681724" w:rsidRPr="008C7261">
        <w:rPr>
          <w:lang w:val="en-GB"/>
        </w:rPr>
        <w:t xml:space="preserve"> (in the coordinator) from the time a synchronization/refresh request was received, until all the changes were </w:t>
      </w:r>
      <w:r w:rsidR="00B63351" w:rsidRPr="008C7261">
        <w:rPr>
          <w:lang w:val="en-GB"/>
        </w:rPr>
        <w:t xml:space="preserve">applied and </w:t>
      </w:r>
      <w:r w:rsidR="00681724" w:rsidRPr="008C7261">
        <w:rPr>
          <w:lang w:val="en-GB"/>
        </w:rPr>
        <w:t>pushed</w:t>
      </w:r>
      <w:r w:rsidR="000325E3" w:rsidRPr="008C7261">
        <w:rPr>
          <w:lang w:val="en-GB"/>
        </w:rPr>
        <w:t>.</w:t>
      </w:r>
      <w:r w:rsidR="0007450B" w:rsidRPr="008C7261">
        <w:rPr>
          <w:lang w:val="en-GB"/>
        </w:rPr>
        <w:t xml:space="preserve"> The change in points of measure</w:t>
      </w:r>
      <w:r w:rsidR="000325E3" w:rsidRPr="008C7261">
        <w:rPr>
          <w:lang w:val="en-GB"/>
        </w:rPr>
        <w:t xml:space="preserve"> was to increase accuracy as this meant timing variables could be kept within a single funct</w:t>
      </w:r>
      <w:r w:rsidR="00042DB8" w:rsidRPr="008C7261">
        <w:rPr>
          <w:lang w:val="en-GB"/>
        </w:rPr>
        <w:t>ion (in contrast to global variables), reducing the chances of unexpected factors affect</w:t>
      </w:r>
      <w:r w:rsidR="00821E29" w:rsidRPr="008C7261">
        <w:rPr>
          <w:lang w:val="en-GB"/>
        </w:rPr>
        <w:t>ing</w:t>
      </w:r>
      <w:r w:rsidR="00042DB8" w:rsidRPr="008C7261">
        <w:rPr>
          <w:lang w:val="en-GB"/>
        </w:rPr>
        <w:t xml:space="preserve"> the result</w:t>
      </w:r>
      <w:r w:rsidR="00681724" w:rsidRPr="008C7261">
        <w:rPr>
          <w:lang w:val="en-GB"/>
        </w:rPr>
        <w:t>.</w:t>
      </w:r>
      <w:r w:rsidR="00A222DA" w:rsidRPr="008C7261">
        <w:rPr>
          <w:lang w:val="en-GB"/>
        </w:rPr>
        <w:t xml:space="preserve"> </w:t>
      </w:r>
    </w:p>
    <w:p w14:paraId="0111C330" w14:textId="2149A8DE" w:rsidR="00A745CB" w:rsidRPr="008C7261" w:rsidRDefault="00627DAB" w:rsidP="001E396B">
      <w:pPr>
        <w:rPr>
          <w:lang w:val="en-GB"/>
        </w:rPr>
      </w:pPr>
      <w:r w:rsidRPr="008C7261">
        <w:rPr>
          <w:lang w:val="en-GB"/>
        </w:rPr>
        <w:t>The numbers shown in the graph</w:t>
      </w:r>
      <w:r w:rsidR="003715D9" w:rsidRPr="008C7261">
        <w:rPr>
          <w:lang w:val="en-GB"/>
        </w:rPr>
        <w:t>s</w:t>
      </w:r>
      <w:r w:rsidR="00D93857" w:rsidRPr="008C7261">
        <w:rPr>
          <w:lang w:val="en-GB"/>
        </w:rPr>
        <w:t xml:space="preserve"> are averages of five</w:t>
      </w:r>
      <w:r w:rsidRPr="008C7261">
        <w:rPr>
          <w:lang w:val="en-GB"/>
        </w:rPr>
        <w:t xml:space="preserve"> samples.</w:t>
      </w:r>
    </w:p>
    <w:p w14:paraId="686C0BC8" w14:textId="77777777" w:rsidR="00193D99" w:rsidRPr="008C7261" w:rsidRDefault="00193D99" w:rsidP="001E396B">
      <w:pPr>
        <w:rPr>
          <w:lang w:val="en-GB"/>
        </w:rPr>
      </w:pPr>
    </w:p>
    <w:p w14:paraId="4BA9179F" w14:textId="308F613A" w:rsidR="00756603" w:rsidRPr="008C7261" w:rsidRDefault="00D968C1" w:rsidP="00756603">
      <w:pPr>
        <w:keepNext/>
        <w:rPr>
          <w:lang w:val="en-GB"/>
        </w:rPr>
      </w:pPr>
      <w:r w:rsidRPr="008C7261">
        <w:rPr>
          <w:noProof/>
          <w:lang w:val="en-US" w:eastAsia="en-US"/>
        </w:rPr>
        <w:drawing>
          <wp:inline distT="0" distB="0" distL="0" distR="0" wp14:anchorId="0791C48B" wp14:editId="327620B3">
            <wp:extent cx="5825490" cy="3539490"/>
            <wp:effectExtent l="0" t="0" r="16510" b="16510"/>
            <wp:docPr id="38" name="Chart 38"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14:paraId="36CE32CF" w14:textId="0232974B" w:rsidR="000325E3" w:rsidRPr="008C7261" w:rsidRDefault="00756603" w:rsidP="00421AB7">
      <w:pPr>
        <w:pStyle w:val="Caption"/>
        <w:rPr>
          <w:lang w:val="en-GB"/>
        </w:rPr>
      </w:pPr>
      <w:bookmarkStart w:id="158" w:name="_Toc324689624"/>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4174DF">
        <w:rPr>
          <w:noProof/>
          <w:lang w:val="en-GB"/>
        </w:rPr>
        <w:t>100</w:t>
      </w:r>
      <w:r w:rsidRPr="008C7261">
        <w:rPr>
          <w:lang w:val="en-GB"/>
        </w:rPr>
        <w:fldChar w:fldCharType="end"/>
      </w:r>
      <w:r w:rsidRPr="008C7261">
        <w:rPr>
          <w:lang w:val="en-GB"/>
        </w:rPr>
        <w:t xml:space="preserve"> Time taken for the coordinator to enforce synchronization under various conditions</w:t>
      </w:r>
      <w:bookmarkEnd w:id="158"/>
    </w:p>
    <w:p w14:paraId="5C21A281" w14:textId="0EACB3B4" w:rsidR="00B840BD" w:rsidRPr="008C7261" w:rsidRDefault="00B840BD" w:rsidP="001E396B">
      <w:pPr>
        <w:rPr>
          <w:lang w:val="en-GB"/>
        </w:rPr>
      </w:pPr>
      <w:r w:rsidRPr="008C7261">
        <w:rPr>
          <w:lang w:val="en-GB"/>
        </w:rPr>
        <w:t>The new experiment shows that the number of files in the system clearly affects the performance when you start to synchronize more than a single file.</w:t>
      </w:r>
      <w:r w:rsidR="00D86848" w:rsidRPr="008C7261">
        <w:rPr>
          <w:lang w:val="en-GB"/>
        </w:rPr>
        <w:t xml:space="preserve"> However, when taking an excerpt of the lower end of the graph, we can see that this experiment is still in agreement with the previous one. When synchronizing only a few files, t</w:t>
      </w:r>
      <w:r w:rsidR="000838E0" w:rsidRPr="008C7261">
        <w:rPr>
          <w:lang w:val="en-GB"/>
        </w:rPr>
        <w:t xml:space="preserve">he performance hit is </w:t>
      </w:r>
      <w:r w:rsidR="00715A15" w:rsidRPr="008C7261">
        <w:rPr>
          <w:lang w:val="en-GB"/>
        </w:rPr>
        <w:t>minimal</w:t>
      </w:r>
      <w:r w:rsidR="000838E0" w:rsidRPr="008C7261">
        <w:rPr>
          <w:lang w:val="en-GB"/>
        </w:rPr>
        <w:t xml:space="preserve">. Furthermore, which device the files are added to (coordinator or not) </w:t>
      </w:r>
      <w:r w:rsidR="00715A15" w:rsidRPr="008C7261">
        <w:rPr>
          <w:lang w:val="en-GB"/>
        </w:rPr>
        <w:t>seem</w:t>
      </w:r>
      <w:r w:rsidR="000838E0" w:rsidRPr="008C7261">
        <w:rPr>
          <w:lang w:val="en-GB"/>
        </w:rPr>
        <w:t xml:space="preserve"> to have a significant effect on </w:t>
      </w:r>
      <w:r w:rsidR="00715A15" w:rsidRPr="008C7261">
        <w:rPr>
          <w:lang w:val="en-GB"/>
        </w:rPr>
        <w:t xml:space="preserve">the performance when there are </w:t>
      </w:r>
      <w:r w:rsidR="005110CA" w:rsidRPr="008C7261">
        <w:rPr>
          <w:lang w:val="en-GB"/>
        </w:rPr>
        <w:t>files already in the network (same as previous experiment showed), but has no performance impact on an empty network.</w:t>
      </w:r>
      <w:r w:rsidR="00732E38" w:rsidRPr="008C7261">
        <w:rPr>
          <w:lang w:val="en-GB"/>
        </w:rPr>
        <w:t xml:space="preserve"> The time for adding a file to the coordinator when there are 1000 files in the network already is about 9ms, while in every other case it is about 2ms.</w:t>
      </w:r>
    </w:p>
    <w:p w14:paraId="6B54042D" w14:textId="42502FC4" w:rsidR="00604FAA" w:rsidRPr="008C7261" w:rsidRDefault="00604FAA" w:rsidP="001E396B">
      <w:pPr>
        <w:rPr>
          <w:lang w:val="en-GB"/>
        </w:rPr>
      </w:pPr>
      <w:r w:rsidRPr="008C7261">
        <w:rPr>
          <w:lang w:val="en-GB"/>
        </w:rPr>
        <w:t>Thus it seems the coordinator is much more heavily affected by a high number of files than the other devices</w:t>
      </w:r>
      <w:r w:rsidR="003428D7" w:rsidRPr="008C7261">
        <w:rPr>
          <w:lang w:val="en-GB"/>
        </w:rPr>
        <w:t xml:space="preserve">, when adding few files per synchronization. </w:t>
      </w:r>
      <w:r w:rsidR="009C7B45" w:rsidRPr="008C7261">
        <w:rPr>
          <w:lang w:val="en-GB"/>
        </w:rPr>
        <w:t>However this does not seem to be the case when a high number of files are added a</w:t>
      </w:r>
      <w:r w:rsidR="007216B6" w:rsidRPr="008C7261">
        <w:rPr>
          <w:lang w:val="en-GB"/>
        </w:rPr>
        <w:t>t a</w:t>
      </w:r>
      <w:r w:rsidR="009C7B45" w:rsidRPr="008C7261">
        <w:rPr>
          <w:lang w:val="en-GB"/>
        </w:rPr>
        <w:t xml:space="preserve"> time. When more than a 100 files are added per synchronization, the coordi</w:t>
      </w:r>
      <w:r w:rsidR="000D2BCE" w:rsidRPr="008C7261">
        <w:rPr>
          <w:lang w:val="en-GB"/>
        </w:rPr>
        <w:t>nator is in fact more effective</w:t>
      </w:r>
      <w:r w:rsidR="00931292" w:rsidRPr="008C7261">
        <w:rPr>
          <w:lang w:val="en-GB"/>
        </w:rPr>
        <w:t>,</w:t>
      </w:r>
      <w:r w:rsidR="00AD083B" w:rsidRPr="008C7261">
        <w:rPr>
          <w:lang w:val="en-GB"/>
        </w:rPr>
        <w:t xml:space="preserve"> </w:t>
      </w:r>
      <w:r w:rsidR="00F20432" w:rsidRPr="008C7261">
        <w:rPr>
          <w:lang w:val="en-GB"/>
        </w:rPr>
        <w:t>but</w:t>
      </w:r>
      <w:r w:rsidR="00AD083B" w:rsidRPr="008C7261">
        <w:rPr>
          <w:lang w:val="en-GB"/>
        </w:rPr>
        <w:t xml:space="preserve"> the trend of the coordinator being slower persists when both devices are empty!</w:t>
      </w:r>
    </w:p>
    <w:p w14:paraId="31C265E0" w14:textId="362E9C85" w:rsidR="007778B3" w:rsidRPr="008C7261" w:rsidRDefault="007778B3" w:rsidP="001E396B">
      <w:pPr>
        <w:rPr>
          <w:lang w:val="en-GB"/>
        </w:rPr>
      </w:pPr>
      <w:r w:rsidRPr="008C7261">
        <w:rPr>
          <w:lang w:val="en-GB"/>
        </w:rPr>
        <w:lastRenderedPageBreak/>
        <w:t xml:space="preserve">This means that </w:t>
      </w:r>
      <w:r w:rsidR="006B19FB" w:rsidRPr="008C7261">
        <w:rPr>
          <w:lang w:val="en-GB"/>
        </w:rPr>
        <w:t xml:space="preserve">there </w:t>
      </w:r>
      <w:r w:rsidRPr="008C7261">
        <w:rPr>
          <w:lang w:val="en-GB"/>
        </w:rPr>
        <w:t>is no solution in terms of where to put the coordinator that fits every case, it should rather be determined by the way the system is used.</w:t>
      </w:r>
      <w:r w:rsidR="00316224" w:rsidRPr="008C7261">
        <w:rPr>
          <w:lang w:val="en-GB"/>
        </w:rPr>
        <w:t xml:space="preserve"> Either informing the user</w:t>
      </w:r>
      <w:r w:rsidR="0016022F" w:rsidRPr="008C7261">
        <w:rPr>
          <w:lang w:val="en-GB"/>
        </w:rPr>
        <w:t xml:space="preserve"> and let him/her decide, or implementing a system that determines the most effective solution based on historical use</w:t>
      </w:r>
      <w:r w:rsidR="004E4288" w:rsidRPr="008C7261">
        <w:rPr>
          <w:lang w:val="en-GB"/>
        </w:rPr>
        <w:t xml:space="preserve"> would be the best way to solve this</w:t>
      </w:r>
      <w:r w:rsidR="00346F55" w:rsidRPr="008C7261">
        <w:rPr>
          <w:lang w:val="en-GB"/>
        </w:rPr>
        <w:t>, though cl</w:t>
      </w:r>
      <w:r w:rsidR="00100248" w:rsidRPr="008C7261">
        <w:rPr>
          <w:lang w:val="en-GB"/>
        </w:rPr>
        <w:t>early the penalty is higher in the worst case scenario if you don't let the coordinator be the device with the most files</w:t>
      </w:r>
      <w:r w:rsidR="0016022F" w:rsidRPr="008C7261">
        <w:rPr>
          <w:lang w:val="en-GB"/>
        </w:rPr>
        <w:t>.</w:t>
      </w:r>
    </w:p>
    <w:p w14:paraId="53EC9CAF" w14:textId="77777777" w:rsidR="00126A96" w:rsidRPr="008C7261" w:rsidRDefault="00126A96" w:rsidP="001E396B">
      <w:pPr>
        <w:rPr>
          <w:lang w:val="en-GB"/>
        </w:rPr>
      </w:pPr>
    </w:p>
    <w:p w14:paraId="5B720F49" w14:textId="09EE794C" w:rsidR="003D0FF7" w:rsidRPr="008C7261" w:rsidRDefault="005C5E27" w:rsidP="003D0FF7">
      <w:pPr>
        <w:keepNext/>
        <w:rPr>
          <w:lang w:val="en-GB"/>
        </w:rPr>
      </w:pPr>
      <w:r w:rsidRPr="008C7261">
        <w:rPr>
          <w:noProof/>
          <w:lang w:val="en-US" w:eastAsia="en-US"/>
        </w:rPr>
        <w:drawing>
          <wp:inline distT="0" distB="0" distL="0" distR="0" wp14:anchorId="1CB0100F" wp14:editId="23CA497F">
            <wp:extent cx="5825490" cy="3082290"/>
            <wp:effectExtent l="0" t="0" r="16510" b="16510"/>
            <wp:docPr id="40" name="Chart 40"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14:paraId="3743D8D1" w14:textId="5F86FDD5" w:rsidR="00126A96" w:rsidRPr="008C7261" w:rsidRDefault="003D0FF7" w:rsidP="003D0FF7">
      <w:pPr>
        <w:pStyle w:val="Caption"/>
        <w:rPr>
          <w:lang w:val="en-GB"/>
        </w:rPr>
      </w:pPr>
      <w:bookmarkStart w:id="159" w:name="_Toc324689625"/>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4174DF">
        <w:rPr>
          <w:noProof/>
          <w:lang w:val="en-GB"/>
        </w:rPr>
        <w:t>101</w:t>
      </w:r>
      <w:r w:rsidRPr="008C7261">
        <w:rPr>
          <w:lang w:val="en-GB"/>
        </w:rPr>
        <w:fldChar w:fldCharType="end"/>
      </w:r>
      <w:r w:rsidRPr="008C7261">
        <w:rPr>
          <w:lang w:val="en-GB"/>
        </w:rPr>
        <w:t xml:space="preserve"> Excerpt of synchronization times</w:t>
      </w:r>
      <w:bookmarkEnd w:id="159"/>
    </w:p>
    <w:p w14:paraId="5AD28190" w14:textId="70D31E7A" w:rsidR="00AD08AC" w:rsidRPr="008C7261" w:rsidRDefault="00AD08AC" w:rsidP="00CE5975">
      <w:pPr>
        <w:rPr>
          <w:lang w:val="en-GB"/>
        </w:rPr>
      </w:pPr>
      <w:r w:rsidRPr="008C7261">
        <w:rPr>
          <w:lang w:val="en-GB"/>
        </w:rPr>
        <w:t>The last experiment heavily implies</w:t>
      </w:r>
      <w:r w:rsidR="00CE5975" w:rsidRPr="008C7261">
        <w:rPr>
          <w:lang w:val="en-GB"/>
        </w:rPr>
        <w:t xml:space="preserve"> that which device contains the already existing files is not what mattered to the result in the first experiment, but rather which one was the coordinator.</w:t>
      </w:r>
      <w:r w:rsidR="00930C4D" w:rsidRPr="008C7261">
        <w:rPr>
          <w:lang w:val="en-GB"/>
        </w:rPr>
        <w:t xml:space="preserve"> To </w:t>
      </w:r>
      <w:r w:rsidR="004F65E6" w:rsidRPr="008C7261">
        <w:rPr>
          <w:lang w:val="en-GB"/>
        </w:rPr>
        <w:t>test this</w:t>
      </w:r>
      <w:r w:rsidR="00930C4D" w:rsidRPr="008C7261">
        <w:rPr>
          <w:lang w:val="en-GB"/>
        </w:rPr>
        <w:t>, a third experiment with three devices was executed.</w:t>
      </w:r>
      <w:r w:rsidR="00A87A97" w:rsidRPr="008C7261">
        <w:rPr>
          <w:lang w:val="en-GB"/>
        </w:rPr>
        <w:t xml:space="preserve"> In this, the second device had 1000</w:t>
      </w:r>
      <w:r w:rsidR="000D784F" w:rsidRPr="008C7261">
        <w:rPr>
          <w:lang w:val="en-GB"/>
        </w:rPr>
        <w:t xml:space="preserve"> </w:t>
      </w:r>
      <w:r w:rsidR="00930C4D" w:rsidRPr="008C7261">
        <w:rPr>
          <w:lang w:val="en-GB"/>
        </w:rPr>
        <w:t>files, while the other</w:t>
      </w:r>
      <w:r w:rsidR="004A3E3E" w:rsidRPr="008C7261">
        <w:rPr>
          <w:lang w:val="en-GB"/>
        </w:rPr>
        <w:t>s</w:t>
      </w:r>
      <w:r w:rsidR="00930C4D" w:rsidRPr="008C7261">
        <w:rPr>
          <w:lang w:val="en-GB"/>
        </w:rPr>
        <w:t xml:space="preserve"> had none. </w:t>
      </w:r>
      <w:r w:rsidR="000D784F" w:rsidRPr="008C7261">
        <w:rPr>
          <w:lang w:val="en-GB"/>
        </w:rPr>
        <w:t>N</w:t>
      </w:r>
      <w:r w:rsidR="004A3E3E" w:rsidRPr="008C7261">
        <w:rPr>
          <w:lang w:val="en-GB"/>
        </w:rPr>
        <w:t>ew files were then added first to device number two, then device number three</w:t>
      </w:r>
      <w:r w:rsidR="0010784C" w:rsidRPr="008C7261">
        <w:rPr>
          <w:lang w:val="en-GB"/>
        </w:rPr>
        <w:t xml:space="preserve"> (having deleted the previously added 100 files first)</w:t>
      </w:r>
      <w:r w:rsidR="004A3E3E" w:rsidRPr="008C7261">
        <w:rPr>
          <w:lang w:val="en-GB"/>
        </w:rPr>
        <w:t xml:space="preserve">. </w:t>
      </w:r>
      <w:r w:rsidR="004438F3" w:rsidRPr="008C7261">
        <w:rPr>
          <w:lang w:val="en-GB"/>
        </w:rPr>
        <w:t xml:space="preserve">If the times of adding to the two different devices </w:t>
      </w:r>
      <w:r w:rsidR="001F22A9" w:rsidRPr="008C7261">
        <w:rPr>
          <w:lang w:val="en-GB"/>
        </w:rPr>
        <w:t>were</w:t>
      </w:r>
      <w:r w:rsidR="004438F3" w:rsidRPr="008C7261">
        <w:rPr>
          <w:lang w:val="en-GB"/>
        </w:rPr>
        <w:t xml:space="preserve"> somewhat equal, that should </w:t>
      </w:r>
      <w:r w:rsidR="00556030" w:rsidRPr="008C7261">
        <w:rPr>
          <w:lang w:val="en-GB"/>
        </w:rPr>
        <w:t>imply</w:t>
      </w:r>
      <w:r w:rsidR="004438F3" w:rsidRPr="008C7261">
        <w:rPr>
          <w:lang w:val="en-GB"/>
        </w:rPr>
        <w:t xml:space="preserve"> that only the coordinator impacts the performance, while the location of the files does not. If they are significantly different, that means both location of files and coordinator has a significant impact.</w:t>
      </w:r>
    </w:p>
    <w:p w14:paraId="287A2B41" w14:textId="075D4E1C" w:rsidR="0006332B" w:rsidRPr="008C7261" w:rsidRDefault="00276E0A" w:rsidP="00CE5975">
      <w:pPr>
        <w:rPr>
          <w:lang w:val="en-GB"/>
        </w:rPr>
      </w:pPr>
      <w:r w:rsidRPr="008C7261">
        <w:rPr>
          <w:lang w:val="en-GB"/>
        </w:rPr>
        <w:t>The data is based on a single sample, as the difference was big enough that I did not se</w:t>
      </w:r>
      <w:r w:rsidR="0024506E" w:rsidRPr="008C7261">
        <w:rPr>
          <w:lang w:val="en-GB"/>
        </w:rPr>
        <w:t>e any need for multiple samples, except for the first data point from adding a single file. That value is based on an average of f</w:t>
      </w:r>
      <w:r w:rsidR="009004D9" w:rsidRPr="008C7261">
        <w:rPr>
          <w:lang w:val="en-GB"/>
        </w:rPr>
        <w:t>ew</w:t>
      </w:r>
      <w:r w:rsidR="0024506E" w:rsidRPr="008C7261">
        <w:rPr>
          <w:lang w:val="en-GB"/>
        </w:rPr>
        <w:t xml:space="preserve"> samples to make sure there was no mistake due to its unexpected value.</w:t>
      </w:r>
      <w:r w:rsidR="00C95829" w:rsidRPr="008C7261">
        <w:rPr>
          <w:lang w:val="en-GB"/>
        </w:rPr>
        <w:t xml:space="preserve"> </w:t>
      </w:r>
      <w:r w:rsidR="00907A39" w:rsidRPr="008C7261">
        <w:rPr>
          <w:lang w:val="en-GB"/>
        </w:rPr>
        <w:t>The data shows that when adding a few number of files in the synchronization operation, the empty device is a bit faster</w:t>
      </w:r>
      <w:r w:rsidR="00312D35" w:rsidRPr="008C7261">
        <w:rPr>
          <w:lang w:val="en-GB"/>
        </w:rPr>
        <w:t xml:space="preserve"> (</w:t>
      </w:r>
      <w:r w:rsidR="000412F2" w:rsidRPr="008C7261">
        <w:rPr>
          <w:lang w:val="en-GB"/>
        </w:rPr>
        <w:t>2.2ms versus</w:t>
      </w:r>
      <w:r w:rsidR="00312D35" w:rsidRPr="008C7261">
        <w:rPr>
          <w:lang w:val="en-GB"/>
        </w:rPr>
        <w:t xml:space="preserve"> 4.6ms</w:t>
      </w:r>
      <w:r w:rsidR="00252132" w:rsidRPr="008C7261">
        <w:rPr>
          <w:lang w:val="en-GB"/>
        </w:rPr>
        <w:t xml:space="preserve"> at a single file</w:t>
      </w:r>
      <w:r w:rsidR="00312D35" w:rsidRPr="008C7261">
        <w:rPr>
          <w:lang w:val="en-GB"/>
        </w:rPr>
        <w:t>)</w:t>
      </w:r>
      <w:r w:rsidR="00907A39" w:rsidRPr="008C7261">
        <w:rPr>
          <w:lang w:val="en-GB"/>
        </w:rPr>
        <w:t>, but when a significant number of files is reached, the non-empty device operates quite a lot faster</w:t>
      </w:r>
      <w:r w:rsidR="00252132" w:rsidRPr="008C7261">
        <w:rPr>
          <w:lang w:val="en-GB"/>
        </w:rPr>
        <w:t xml:space="preserve"> (</w:t>
      </w:r>
      <w:r w:rsidR="000412F2" w:rsidRPr="008C7261">
        <w:rPr>
          <w:lang w:val="en-GB"/>
        </w:rPr>
        <w:t>442ms versus</w:t>
      </w:r>
      <w:r w:rsidR="00252132" w:rsidRPr="008C7261">
        <w:rPr>
          <w:lang w:val="en-GB"/>
        </w:rPr>
        <w:t xml:space="preserve"> 41ms at 50 files)</w:t>
      </w:r>
      <w:r w:rsidR="00907A39" w:rsidRPr="008C7261">
        <w:rPr>
          <w:lang w:val="en-GB"/>
        </w:rPr>
        <w:t>!</w:t>
      </w:r>
      <w:r w:rsidR="00252132" w:rsidRPr="008C7261">
        <w:rPr>
          <w:lang w:val="en-GB"/>
        </w:rPr>
        <w:t xml:space="preserve"> </w:t>
      </w:r>
      <w:r w:rsidR="006C19D9" w:rsidRPr="008C7261">
        <w:rPr>
          <w:lang w:val="en-GB"/>
        </w:rPr>
        <w:t>We must then conclude that both file locat</w:t>
      </w:r>
      <w:r w:rsidR="00506109" w:rsidRPr="008C7261">
        <w:rPr>
          <w:lang w:val="en-GB"/>
        </w:rPr>
        <w:t>ion and coordinator position have</w:t>
      </w:r>
      <w:r w:rsidR="006C19D9" w:rsidRPr="008C7261">
        <w:rPr>
          <w:lang w:val="en-GB"/>
        </w:rPr>
        <w:t xml:space="preserve"> a significant impact on per</w:t>
      </w:r>
      <w:r w:rsidR="00385D73" w:rsidRPr="008C7261">
        <w:rPr>
          <w:lang w:val="en-GB"/>
        </w:rPr>
        <w:t>formance during synchronization, and that electing the coordinator to be the device where files are added</w:t>
      </w:r>
      <w:r w:rsidR="00621F55" w:rsidRPr="008C7261">
        <w:rPr>
          <w:lang w:val="en-GB"/>
        </w:rPr>
        <w:t xml:space="preserve"> most frequently is a good idea, if we can assume that synchronizations only occur when 50+ operations have been queued.</w:t>
      </w:r>
    </w:p>
    <w:p w14:paraId="4F5ED863" w14:textId="5F10F3B1" w:rsidR="0049169C" w:rsidRPr="008C7261" w:rsidRDefault="00564DE8" w:rsidP="0049169C">
      <w:pPr>
        <w:keepNext/>
        <w:rPr>
          <w:lang w:val="en-GB"/>
        </w:rPr>
      </w:pPr>
      <w:r w:rsidRPr="008C7261">
        <w:rPr>
          <w:noProof/>
          <w:lang w:val="en-US" w:eastAsia="en-US"/>
        </w:rPr>
        <w:lastRenderedPageBreak/>
        <w:drawing>
          <wp:inline distT="0" distB="0" distL="0" distR="0" wp14:anchorId="2861AA24" wp14:editId="7CA568AA">
            <wp:extent cx="5825490" cy="2739390"/>
            <wp:effectExtent l="0" t="0" r="16510" b="29210"/>
            <wp:docPr id="41" name="Chart 4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14:paraId="3ADC7E53" w14:textId="34DB547E" w:rsidR="001244FC" w:rsidRPr="008C7261" w:rsidRDefault="0049169C" w:rsidP="00B7376E">
      <w:pPr>
        <w:pStyle w:val="Caption"/>
        <w:rPr>
          <w:lang w:val="en-GB"/>
        </w:rPr>
      </w:pPr>
      <w:bookmarkStart w:id="160" w:name="_Toc324689626"/>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4174DF">
        <w:rPr>
          <w:noProof/>
          <w:lang w:val="en-GB"/>
        </w:rPr>
        <w:t>102</w:t>
      </w:r>
      <w:r w:rsidRPr="008C7261">
        <w:rPr>
          <w:lang w:val="en-GB"/>
        </w:rPr>
        <w:fldChar w:fldCharType="end"/>
      </w:r>
      <w:r w:rsidRPr="008C7261">
        <w:rPr>
          <w:lang w:val="en-GB"/>
        </w:rPr>
        <w:t xml:space="preserve"> Time spent synchronizing for the coordinator when adding to either an empty or not-empty device.</w:t>
      </w:r>
      <w:bookmarkEnd w:id="160"/>
    </w:p>
    <w:p w14:paraId="43255D33" w14:textId="0BC7F533" w:rsidR="00581455" w:rsidRPr="008C7261" w:rsidRDefault="0006332B" w:rsidP="009253E7">
      <w:pPr>
        <w:rPr>
          <w:lang w:val="en-GB"/>
        </w:rPr>
      </w:pPr>
      <w:r w:rsidRPr="008C7261">
        <w:rPr>
          <w:lang w:val="en-GB"/>
        </w:rPr>
        <w:t>N</w:t>
      </w:r>
      <w:r w:rsidR="008C2BCB" w:rsidRPr="008C7261">
        <w:rPr>
          <w:lang w:val="en-GB"/>
        </w:rPr>
        <w:t xml:space="preserve">ote that "ulimit -n" was increased </w:t>
      </w:r>
      <w:r w:rsidR="00B84ED8" w:rsidRPr="008C7261">
        <w:rPr>
          <w:lang w:val="en-GB"/>
        </w:rPr>
        <w:t>from</w:t>
      </w:r>
      <w:r w:rsidR="008C2BCB" w:rsidRPr="008C7261">
        <w:rPr>
          <w:lang w:val="en-GB"/>
        </w:rPr>
        <w:t xml:space="preserve"> 256 to 4096 for these experiments in order to op</w:t>
      </w:r>
      <w:r w:rsidRPr="008C7261">
        <w:rPr>
          <w:lang w:val="en-GB"/>
        </w:rPr>
        <w:t xml:space="preserve">erate on higher number of files, and the experiments </w:t>
      </w:r>
      <w:r w:rsidR="00A35558" w:rsidRPr="008C7261">
        <w:rPr>
          <w:lang w:val="en-GB"/>
        </w:rPr>
        <w:t>could not</w:t>
      </w:r>
      <w:r w:rsidRPr="008C7261">
        <w:rPr>
          <w:lang w:val="en-GB"/>
        </w:rPr>
        <w:t xml:space="preserve"> use higher numbers of files </w:t>
      </w:r>
      <w:r w:rsidR="0022291B" w:rsidRPr="008C7261">
        <w:rPr>
          <w:lang w:val="en-GB"/>
        </w:rPr>
        <w:t xml:space="preserve">than what is shown </w:t>
      </w:r>
      <w:r w:rsidRPr="008C7261">
        <w:rPr>
          <w:lang w:val="en-GB"/>
        </w:rPr>
        <w:t xml:space="preserve">because </w:t>
      </w:r>
      <w:r w:rsidR="00B02637" w:rsidRPr="008C7261">
        <w:rPr>
          <w:lang w:val="en-GB"/>
        </w:rPr>
        <w:t xml:space="preserve">communications would break down without any meaningful errors. It is </w:t>
      </w:r>
      <w:r w:rsidR="00176E63" w:rsidRPr="008C7261">
        <w:rPr>
          <w:lang w:val="en-GB"/>
        </w:rPr>
        <w:t>likely</w:t>
      </w:r>
      <w:r w:rsidR="00B02637" w:rsidRPr="008C7261">
        <w:rPr>
          <w:lang w:val="en-GB"/>
        </w:rPr>
        <w:t xml:space="preserve"> that too many concurrent TCP/IP connections caused something to go wrong</w:t>
      </w:r>
      <w:r w:rsidR="000B2F3E" w:rsidRPr="008C7261">
        <w:rPr>
          <w:lang w:val="en-GB"/>
        </w:rPr>
        <w:t xml:space="preserve"> with the TCP/IP server</w:t>
      </w:r>
      <w:r w:rsidR="00B02637" w:rsidRPr="008C7261">
        <w:rPr>
          <w:lang w:val="en-GB"/>
        </w:rPr>
        <w:t>.</w:t>
      </w:r>
    </w:p>
    <w:p w14:paraId="106F5F33" w14:textId="05247901" w:rsidR="00395257" w:rsidRPr="008C7261" w:rsidRDefault="00581455" w:rsidP="009253E7">
      <w:pPr>
        <w:rPr>
          <w:lang w:val="en-GB"/>
        </w:rPr>
      </w:pPr>
      <w:r w:rsidRPr="008C7261">
        <w:rPr>
          <w:lang w:val="en-GB"/>
        </w:rPr>
        <w:t xml:space="preserve">(Note that these experiments focused on data files. Applications are retrieved using OS Xs system profiler, which </w:t>
      </w:r>
      <w:r w:rsidR="006B27AB" w:rsidRPr="008C7261">
        <w:rPr>
          <w:lang w:val="en-GB"/>
        </w:rPr>
        <w:t>used</w:t>
      </w:r>
      <w:r w:rsidRPr="008C7261">
        <w:rPr>
          <w:lang w:val="en-GB"/>
        </w:rPr>
        <w:t xml:space="preserve"> </w:t>
      </w:r>
      <w:r w:rsidR="006B27AB" w:rsidRPr="008C7261">
        <w:rPr>
          <w:lang w:val="en-GB"/>
        </w:rPr>
        <w:t>a lot of</w:t>
      </w:r>
      <w:r w:rsidRPr="008C7261">
        <w:rPr>
          <w:lang w:val="en-GB"/>
        </w:rPr>
        <w:t xml:space="preserve"> time on synchronizing applications.)</w:t>
      </w:r>
    </w:p>
    <w:p w14:paraId="5B90A55C" w14:textId="77777777" w:rsidR="00395257" w:rsidRPr="008C7261" w:rsidRDefault="00395257" w:rsidP="00395257">
      <w:pPr>
        <w:pStyle w:val="Heading2"/>
      </w:pPr>
      <w:bookmarkStart w:id="161" w:name="_Toc324905849"/>
      <w:r w:rsidRPr="008C7261">
        <w:t>Application Synchronization</w:t>
      </w:r>
      <w:bookmarkEnd w:id="161"/>
    </w:p>
    <w:p w14:paraId="08D8944F" w14:textId="68039B17" w:rsidR="00D54D9F" w:rsidRPr="008C7261" w:rsidRDefault="00ED5E86" w:rsidP="00395257">
      <w:pPr>
        <w:rPr>
          <w:lang w:val="en-GB"/>
        </w:rPr>
      </w:pPr>
      <w:r w:rsidRPr="008C7261">
        <w:rPr>
          <w:lang w:val="en-GB"/>
        </w:rPr>
        <w:t>In this experiment</w:t>
      </w:r>
      <w:r w:rsidR="00B91FD9" w:rsidRPr="008C7261">
        <w:rPr>
          <w:lang w:val="en-GB"/>
        </w:rPr>
        <w:t xml:space="preserve"> how the number of applications affect the time spent synchronizing was tested. To get a varying amount of applications, a</w:t>
      </w:r>
      <w:r w:rsidR="005C69E9" w:rsidRPr="008C7261">
        <w:rPr>
          <w:lang w:val="en-GB"/>
        </w:rPr>
        <w:t>n</w:t>
      </w:r>
      <w:r w:rsidR="00B91FD9" w:rsidRPr="008C7261">
        <w:rPr>
          <w:lang w:val="en-GB"/>
        </w:rPr>
        <w:t xml:space="preserve"> application return</w:t>
      </w:r>
      <w:r w:rsidR="005C69E9" w:rsidRPr="008C7261">
        <w:rPr>
          <w:lang w:val="en-GB"/>
        </w:rPr>
        <w:t>ing</w:t>
      </w:r>
      <w:r w:rsidR="00B91FD9" w:rsidRPr="008C7261">
        <w:rPr>
          <w:lang w:val="en-GB"/>
        </w:rPr>
        <w:t xml:space="preserve"> a set number of </w:t>
      </w:r>
      <w:r w:rsidR="005540EC" w:rsidRPr="008C7261">
        <w:rPr>
          <w:lang w:val="en-GB"/>
        </w:rPr>
        <w:t>names for placeholder application files</w:t>
      </w:r>
      <w:r w:rsidR="00B91FD9" w:rsidRPr="008C7261">
        <w:rPr>
          <w:lang w:val="en-GB"/>
        </w:rPr>
        <w:t xml:space="preserve"> was created and used instead of th</w:t>
      </w:r>
      <w:r w:rsidR="00D85143" w:rsidRPr="008C7261">
        <w:rPr>
          <w:lang w:val="en-GB"/>
        </w:rPr>
        <w:t xml:space="preserve">e system_profiler. This application, the app list </w:t>
      </w:r>
      <w:r w:rsidR="00230BAA" w:rsidRPr="008C7261">
        <w:rPr>
          <w:lang w:val="en-GB"/>
        </w:rPr>
        <w:t>creator</w:t>
      </w:r>
      <w:r w:rsidR="00D85143" w:rsidRPr="008C7261">
        <w:rPr>
          <w:lang w:val="en-GB"/>
        </w:rPr>
        <w:t>, was set to use approximately the same time as the system profiler bef</w:t>
      </w:r>
      <w:r w:rsidR="0041126B" w:rsidRPr="008C7261">
        <w:rPr>
          <w:lang w:val="en-GB"/>
        </w:rPr>
        <w:t>ore returning a list</w:t>
      </w:r>
      <w:r w:rsidR="00645C89" w:rsidRPr="008C7261">
        <w:rPr>
          <w:lang w:val="en-GB"/>
        </w:rPr>
        <w:t xml:space="preserve"> (6 seconds)</w:t>
      </w:r>
      <w:r w:rsidR="0041126B" w:rsidRPr="008C7261">
        <w:rPr>
          <w:lang w:val="en-GB"/>
        </w:rPr>
        <w:t>, as to simulate a realistic environment as close as possible.</w:t>
      </w:r>
      <w:r w:rsidR="00CC79C0" w:rsidRPr="008C7261">
        <w:rPr>
          <w:lang w:val="en-GB"/>
        </w:rPr>
        <w:t xml:space="preserve"> The time is taken from the point at which the coordinator starts to work on application synchronization, till it is done processing and sending local applications. </w:t>
      </w:r>
      <w:r w:rsidR="00517523" w:rsidRPr="008C7261">
        <w:rPr>
          <w:lang w:val="en-GB"/>
        </w:rPr>
        <w:t>This should include most if not all of the processing of application synchronization on all devices</w:t>
      </w:r>
      <w:r w:rsidR="00135751" w:rsidRPr="008C7261">
        <w:rPr>
          <w:lang w:val="en-GB"/>
        </w:rPr>
        <w:t>.</w:t>
      </w:r>
      <w:r w:rsidR="008B16AA" w:rsidRPr="008C7261">
        <w:rPr>
          <w:lang w:val="en-GB"/>
        </w:rPr>
        <w:t xml:space="preserve"> </w:t>
      </w:r>
      <w:r w:rsidR="00D54D9F" w:rsidRPr="008C7261">
        <w:rPr>
          <w:lang w:val="en-GB"/>
        </w:rPr>
        <w:t>Do note that</w:t>
      </w:r>
      <w:r w:rsidR="008B16AA" w:rsidRPr="008C7261">
        <w:rPr>
          <w:lang w:val="en-GB"/>
        </w:rPr>
        <w:t xml:space="preserve"> all devices have the same applications in this </w:t>
      </w:r>
      <w:r w:rsidR="002019D0" w:rsidRPr="008C7261">
        <w:rPr>
          <w:lang w:val="en-GB"/>
        </w:rPr>
        <w:t>experiment</w:t>
      </w:r>
      <w:r w:rsidR="008B16AA" w:rsidRPr="008C7261">
        <w:rPr>
          <w:lang w:val="en-GB"/>
        </w:rPr>
        <w:t>.</w:t>
      </w:r>
      <w:r w:rsidR="00210C66" w:rsidRPr="008C7261">
        <w:rPr>
          <w:lang w:val="en-GB"/>
        </w:rPr>
        <w:t xml:space="preserve"> </w:t>
      </w:r>
    </w:p>
    <w:p w14:paraId="70CA4E99" w14:textId="77BE51FE" w:rsidR="002409BE" w:rsidRPr="008C7261" w:rsidRDefault="004150BF" w:rsidP="00395257">
      <w:pPr>
        <w:rPr>
          <w:lang w:val="en-GB"/>
        </w:rPr>
      </w:pPr>
      <w:r w:rsidRPr="008C7261">
        <w:rPr>
          <w:lang w:val="en-GB"/>
        </w:rPr>
        <w:t xml:space="preserve">Three different sets of test were executed with </w:t>
      </w:r>
      <w:r w:rsidR="00335C8D" w:rsidRPr="008C7261">
        <w:rPr>
          <w:lang w:val="en-GB"/>
        </w:rPr>
        <w:t>the same number of appl</w:t>
      </w:r>
      <w:r w:rsidR="0051107F" w:rsidRPr="008C7261">
        <w:rPr>
          <w:lang w:val="en-GB"/>
        </w:rPr>
        <w:t>ications:</w:t>
      </w:r>
      <w:r w:rsidR="00335C8D" w:rsidRPr="008C7261">
        <w:rPr>
          <w:lang w:val="en-GB"/>
        </w:rPr>
        <w:t xml:space="preserve"> o</w:t>
      </w:r>
      <w:r w:rsidRPr="008C7261">
        <w:rPr>
          <w:lang w:val="en-GB"/>
        </w:rPr>
        <w:t>ne with two devices, and one with ten devices</w:t>
      </w:r>
      <w:r w:rsidR="000E6C70" w:rsidRPr="008C7261">
        <w:rPr>
          <w:lang w:val="en-GB"/>
        </w:rPr>
        <w:t>, and one with 20</w:t>
      </w:r>
      <w:r w:rsidRPr="008C7261">
        <w:rPr>
          <w:lang w:val="en-GB"/>
        </w:rPr>
        <w:t>.</w:t>
      </w:r>
      <w:r w:rsidR="00140C34" w:rsidRPr="008C7261">
        <w:rPr>
          <w:lang w:val="en-GB"/>
        </w:rPr>
        <w:t xml:space="preserve"> Communication was done over loopback</w:t>
      </w:r>
      <w:r w:rsidR="00D96068" w:rsidRPr="008C7261">
        <w:rPr>
          <w:lang w:val="en-GB"/>
        </w:rPr>
        <w:t xml:space="preserve"> to begin with</w:t>
      </w:r>
      <w:r w:rsidR="00140C34" w:rsidRPr="008C7261">
        <w:rPr>
          <w:lang w:val="en-GB"/>
        </w:rPr>
        <w:t>.</w:t>
      </w:r>
    </w:p>
    <w:p w14:paraId="5718186C" w14:textId="77777777" w:rsidR="002409BE" w:rsidRPr="008C7261" w:rsidRDefault="002409BE" w:rsidP="00395257">
      <w:pPr>
        <w:rPr>
          <w:lang w:val="en-GB"/>
        </w:rPr>
      </w:pPr>
    </w:p>
    <w:p w14:paraId="116F928D" w14:textId="5B9877FA" w:rsidR="002409BE" w:rsidRPr="008C7261" w:rsidRDefault="00B144ED" w:rsidP="002409BE">
      <w:pPr>
        <w:keepNext/>
        <w:rPr>
          <w:lang w:val="en-GB"/>
        </w:rPr>
      </w:pPr>
      <w:r w:rsidRPr="008C7261">
        <w:rPr>
          <w:noProof/>
          <w:lang w:val="en-US" w:eastAsia="en-US"/>
        </w:rPr>
        <w:lastRenderedPageBreak/>
        <w:drawing>
          <wp:inline distT="0" distB="0" distL="0" distR="0" wp14:anchorId="033F9E2C" wp14:editId="62833000">
            <wp:extent cx="5825490" cy="3310890"/>
            <wp:effectExtent l="0" t="0" r="16510" b="16510"/>
            <wp:docPr id="81" name="Chart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14:paraId="18FA3BEA" w14:textId="751BD5DB" w:rsidR="003A4BB5" w:rsidRPr="008C7261" w:rsidRDefault="002409BE" w:rsidP="002409BE">
      <w:pPr>
        <w:pStyle w:val="Caption"/>
        <w:rPr>
          <w:lang w:val="en-GB"/>
        </w:rPr>
      </w:pPr>
      <w:bookmarkStart w:id="162" w:name="_Toc324689627"/>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4174DF">
        <w:rPr>
          <w:noProof/>
          <w:lang w:val="en-GB"/>
        </w:rPr>
        <w:t>103</w:t>
      </w:r>
      <w:r w:rsidRPr="008C7261">
        <w:rPr>
          <w:lang w:val="en-GB"/>
        </w:rPr>
        <w:fldChar w:fldCharType="end"/>
      </w:r>
      <w:r w:rsidRPr="008C7261">
        <w:rPr>
          <w:lang w:val="en-GB"/>
        </w:rPr>
        <w:t xml:space="preserve"> Time spent synchronizing applications over loopback</w:t>
      </w:r>
      <w:bookmarkEnd w:id="162"/>
    </w:p>
    <w:p w14:paraId="1FCFA2D2" w14:textId="717457BE" w:rsidR="00A92618" w:rsidRPr="008C7261" w:rsidRDefault="00A92618" w:rsidP="00395257">
      <w:pPr>
        <w:rPr>
          <w:lang w:val="en-GB"/>
        </w:rPr>
      </w:pPr>
      <w:r w:rsidRPr="008C7261">
        <w:rPr>
          <w:lang w:val="en-GB"/>
        </w:rPr>
        <w:t>The experiment was then re-executed over Wi</w:t>
      </w:r>
      <w:r w:rsidR="00F433C6" w:rsidRPr="008C7261">
        <w:rPr>
          <w:lang w:val="en-GB"/>
        </w:rPr>
        <w:t>-</w:t>
      </w:r>
      <w:r w:rsidRPr="008C7261">
        <w:rPr>
          <w:lang w:val="en-GB"/>
        </w:rPr>
        <w:t>Fi, with the packets sent via the router and back.</w:t>
      </w:r>
      <w:r w:rsidR="005B7932" w:rsidRPr="008C7261">
        <w:rPr>
          <w:lang w:val="en-GB"/>
        </w:rPr>
        <w:t xml:space="preserve"> Unfortunately, time</w:t>
      </w:r>
      <w:r w:rsidR="004F7573" w:rsidRPr="008C7261">
        <w:rPr>
          <w:lang w:val="en-GB"/>
        </w:rPr>
        <w:t xml:space="preserve">outs started to occur when the </w:t>
      </w:r>
      <w:r w:rsidR="00382684" w:rsidRPr="008C7261">
        <w:rPr>
          <w:lang w:val="en-GB"/>
        </w:rPr>
        <w:t>number of applications was</w:t>
      </w:r>
      <w:r w:rsidR="004F7573" w:rsidRPr="008C7261">
        <w:rPr>
          <w:lang w:val="en-GB"/>
        </w:rPr>
        <w:t xml:space="preserve"> high i</w:t>
      </w:r>
      <w:r w:rsidR="00382684" w:rsidRPr="008C7261">
        <w:rPr>
          <w:lang w:val="en-GB"/>
        </w:rPr>
        <w:t>n combination with many devices, thus the lack of data for two of the lines.</w:t>
      </w:r>
      <w:r w:rsidR="00E57CE5" w:rsidRPr="008C7261">
        <w:rPr>
          <w:lang w:val="en-GB"/>
        </w:rPr>
        <w:t xml:space="preserve"> </w:t>
      </w:r>
    </w:p>
    <w:p w14:paraId="55A1FF41" w14:textId="77777777" w:rsidR="001E30D7" w:rsidRPr="008C7261" w:rsidRDefault="001E30D7" w:rsidP="00395257">
      <w:pPr>
        <w:rPr>
          <w:lang w:val="en-GB"/>
        </w:rPr>
      </w:pPr>
    </w:p>
    <w:p w14:paraId="7B5A5152" w14:textId="1F6772FA" w:rsidR="003635CD" w:rsidRPr="008C7261" w:rsidRDefault="00F0658B" w:rsidP="003635CD">
      <w:pPr>
        <w:keepNext/>
        <w:rPr>
          <w:lang w:val="en-GB"/>
        </w:rPr>
      </w:pPr>
      <w:r w:rsidRPr="008C7261">
        <w:rPr>
          <w:noProof/>
          <w:lang w:val="en-US" w:eastAsia="en-US"/>
        </w:rPr>
        <w:drawing>
          <wp:inline distT="0" distB="0" distL="0" distR="0" wp14:anchorId="5EB2ADB2" wp14:editId="0E3A2D96">
            <wp:extent cx="5825490" cy="3242310"/>
            <wp:effectExtent l="0" t="0" r="16510" b="34290"/>
            <wp:docPr id="74" name="Chart 7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14:paraId="52EEA47C" w14:textId="3F12FCDF" w:rsidR="003635CD" w:rsidRPr="008C7261" w:rsidRDefault="003635CD" w:rsidP="003635CD">
      <w:pPr>
        <w:pStyle w:val="Caption"/>
        <w:rPr>
          <w:lang w:val="en-GB"/>
        </w:rPr>
      </w:pPr>
      <w:bookmarkStart w:id="163" w:name="_Toc324689628"/>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4174DF">
        <w:rPr>
          <w:noProof/>
          <w:lang w:val="en-GB"/>
        </w:rPr>
        <w:t>104</w:t>
      </w:r>
      <w:r w:rsidRPr="008C7261">
        <w:rPr>
          <w:lang w:val="en-GB"/>
        </w:rPr>
        <w:fldChar w:fldCharType="end"/>
      </w:r>
      <w:r w:rsidRPr="008C7261">
        <w:rPr>
          <w:lang w:val="en-GB"/>
        </w:rPr>
        <w:t xml:space="preserve"> Time spent synchronizing applications with </w:t>
      </w:r>
      <w:r w:rsidR="0033193D" w:rsidRPr="008C7261">
        <w:rPr>
          <w:lang w:val="en-GB"/>
        </w:rPr>
        <w:t>communications</w:t>
      </w:r>
      <w:r w:rsidRPr="008C7261">
        <w:rPr>
          <w:lang w:val="en-GB"/>
        </w:rPr>
        <w:t xml:space="preserve"> passing by the router on LAN</w:t>
      </w:r>
      <w:bookmarkEnd w:id="163"/>
    </w:p>
    <w:p w14:paraId="4B267631" w14:textId="6BDCF64E" w:rsidR="00851A79" w:rsidRPr="008C7261" w:rsidRDefault="00290CA6" w:rsidP="00C31E3D">
      <w:pPr>
        <w:rPr>
          <w:lang w:val="en-GB"/>
        </w:rPr>
      </w:pPr>
      <w:r w:rsidRPr="008C7261">
        <w:rPr>
          <w:lang w:val="en-GB"/>
        </w:rPr>
        <w:t>The graph for two devices appear to be quite similar</w:t>
      </w:r>
      <w:r w:rsidR="006E0E87" w:rsidRPr="008C7261">
        <w:rPr>
          <w:lang w:val="en-GB"/>
        </w:rPr>
        <w:t xml:space="preserve"> between the two data sets</w:t>
      </w:r>
      <w:r w:rsidRPr="008C7261">
        <w:rPr>
          <w:lang w:val="en-GB"/>
        </w:rPr>
        <w:t xml:space="preserve">, with both ending </w:t>
      </w:r>
      <w:r w:rsidR="00C31E3D" w:rsidRPr="008C7261">
        <w:rPr>
          <w:lang w:val="en-GB"/>
        </w:rPr>
        <w:t>in the 180</w:t>
      </w:r>
      <w:r w:rsidRPr="008C7261">
        <w:rPr>
          <w:lang w:val="en-GB"/>
        </w:rPr>
        <w:t xml:space="preserve"> seconds</w:t>
      </w:r>
      <w:r w:rsidR="00C31E3D" w:rsidRPr="008C7261">
        <w:rPr>
          <w:lang w:val="en-GB"/>
        </w:rPr>
        <w:t xml:space="preserve"> area</w:t>
      </w:r>
      <w:r w:rsidRPr="008C7261">
        <w:rPr>
          <w:lang w:val="en-GB"/>
        </w:rPr>
        <w:t xml:space="preserve"> with </w:t>
      </w:r>
      <w:r w:rsidR="00C31E3D" w:rsidRPr="008C7261">
        <w:rPr>
          <w:lang w:val="en-GB"/>
        </w:rPr>
        <w:t>75</w:t>
      </w:r>
      <w:r w:rsidRPr="008C7261">
        <w:rPr>
          <w:lang w:val="en-GB"/>
        </w:rPr>
        <w:t xml:space="preserve">.000 applications, and </w:t>
      </w:r>
      <w:r w:rsidR="001559E2" w:rsidRPr="008C7261">
        <w:rPr>
          <w:lang w:val="en-GB"/>
        </w:rPr>
        <w:t>with a similar incline.</w:t>
      </w:r>
      <w:r w:rsidR="00E47003" w:rsidRPr="008C7261">
        <w:rPr>
          <w:lang w:val="en-GB"/>
        </w:rPr>
        <w:t xml:space="preserve"> </w:t>
      </w:r>
      <w:r w:rsidR="00D80F79" w:rsidRPr="008C7261">
        <w:rPr>
          <w:lang w:val="en-GB"/>
        </w:rPr>
        <w:t>Much the same can be said for 10 devices, though the prototype timed out when attempting 75.000 applications.</w:t>
      </w:r>
      <w:r w:rsidR="00E47003" w:rsidRPr="008C7261">
        <w:rPr>
          <w:lang w:val="en-GB"/>
        </w:rPr>
        <w:t xml:space="preserve"> </w:t>
      </w:r>
      <w:r w:rsidR="003E0483" w:rsidRPr="008C7261">
        <w:rPr>
          <w:lang w:val="en-GB"/>
        </w:rPr>
        <w:t xml:space="preserve">There is as expected a slight increase in time when </w:t>
      </w:r>
      <w:r w:rsidR="003E0483" w:rsidRPr="008C7261">
        <w:rPr>
          <w:lang w:val="en-GB"/>
        </w:rPr>
        <w:lastRenderedPageBreak/>
        <w:t xml:space="preserve">running over LAN, though </w:t>
      </w:r>
      <w:r w:rsidR="00F52DBB" w:rsidRPr="008C7261">
        <w:rPr>
          <w:lang w:val="en-GB"/>
        </w:rPr>
        <w:t>quite small; A</w:t>
      </w:r>
      <w:r w:rsidR="00630F88" w:rsidRPr="008C7261">
        <w:rPr>
          <w:lang w:val="en-GB"/>
        </w:rPr>
        <w:t xml:space="preserve">n </w:t>
      </w:r>
      <w:r w:rsidR="003558B9" w:rsidRPr="008C7261">
        <w:rPr>
          <w:lang w:val="en-GB"/>
        </w:rPr>
        <w:t>average</w:t>
      </w:r>
      <w:r w:rsidR="00630F88" w:rsidRPr="008C7261">
        <w:rPr>
          <w:lang w:val="en-GB"/>
        </w:rPr>
        <w:t xml:space="preserve"> increase of</w:t>
      </w:r>
      <w:r w:rsidR="00F52DBB" w:rsidRPr="008C7261">
        <w:rPr>
          <w:lang w:val="en-GB"/>
        </w:rPr>
        <w:t xml:space="preserve"> 4 % for two devices, </w:t>
      </w:r>
      <w:r w:rsidR="0046236A" w:rsidRPr="008C7261">
        <w:rPr>
          <w:lang w:val="en-GB"/>
        </w:rPr>
        <w:t>and 5 % for 10 devices</w:t>
      </w:r>
      <w:r w:rsidR="00303C8F" w:rsidRPr="008C7261">
        <w:rPr>
          <w:lang w:val="en-GB"/>
        </w:rPr>
        <w:t xml:space="preserve"> </w:t>
      </w:r>
      <w:r w:rsidR="0046236A" w:rsidRPr="008C7261">
        <w:rPr>
          <w:lang w:val="en-GB"/>
        </w:rPr>
        <w:t>based on the values for the runs that finished properly.</w:t>
      </w:r>
      <w:r w:rsidR="00954394" w:rsidRPr="008C7261">
        <w:rPr>
          <w:lang w:val="en-GB"/>
        </w:rPr>
        <w:t xml:space="preserve"> </w:t>
      </w:r>
    </w:p>
    <w:p w14:paraId="3C464D92" w14:textId="264D4494" w:rsidR="00F66479" w:rsidRPr="008C7261" w:rsidRDefault="00613E8A" w:rsidP="00C31E3D">
      <w:pPr>
        <w:rPr>
          <w:lang w:val="en-GB"/>
        </w:rPr>
      </w:pPr>
      <w:r w:rsidRPr="008C7261">
        <w:rPr>
          <w:lang w:val="en-GB"/>
        </w:rPr>
        <w:t>On the other hand,</w:t>
      </w:r>
      <w:r w:rsidR="00954394" w:rsidRPr="008C7261">
        <w:rPr>
          <w:lang w:val="en-GB"/>
        </w:rPr>
        <w:t xml:space="preserve"> 20 devices had a huge increase of </w:t>
      </w:r>
      <w:r w:rsidR="001A06DE" w:rsidRPr="008C7261">
        <w:rPr>
          <w:lang w:val="en-GB"/>
        </w:rPr>
        <w:t>64</w:t>
      </w:r>
      <w:r w:rsidR="00954394" w:rsidRPr="008C7261">
        <w:rPr>
          <w:lang w:val="en-GB"/>
        </w:rPr>
        <w:t xml:space="preserve"> % based on the tests up to 10.000 applications. </w:t>
      </w:r>
      <w:r w:rsidR="00235091" w:rsidRPr="008C7261">
        <w:rPr>
          <w:lang w:val="en-GB"/>
        </w:rPr>
        <w:t xml:space="preserve">It is worth noting that the increase is most noticeable </w:t>
      </w:r>
      <w:r w:rsidR="00216889" w:rsidRPr="008C7261">
        <w:rPr>
          <w:lang w:val="en-GB"/>
        </w:rPr>
        <w:t>in the area around</w:t>
      </w:r>
      <w:r w:rsidR="00235091" w:rsidRPr="008C7261">
        <w:rPr>
          <w:lang w:val="en-GB"/>
        </w:rPr>
        <w:t xml:space="preserve"> the beginning of the incline of the curve</w:t>
      </w:r>
      <w:r w:rsidR="0020409B" w:rsidRPr="008C7261">
        <w:rPr>
          <w:lang w:val="en-GB"/>
        </w:rPr>
        <w:t xml:space="preserve"> as the incline hits slightly earlier due to the increased </w:t>
      </w:r>
      <w:r w:rsidR="00F8358E" w:rsidRPr="008C7261">
        <w:rPr>
          <w:lang w:val="en-GB"/>
        </w:rPr>
        <w:t xml:space="preserve">time spent in </w:t>
      </w:r>
      <w:r w:rsidR="0020409B" w:rsidRPr="008C7261">
        <w:rPr>
          <w:lang w:val="en-GB"/>
        </w:rPr>
        <w:t>communication</w:t>
      </w:r>
      <w:r w:rsidR="00DC6945" w:rsidRPr="008C7261">
        <w:rPr>
          <w:lang w:val="en-GB"/>
        </w:rPr>
        <w:t>. As the prototype times out just after the point of breakdown, the performance h</w:t>
      </w:r>
      <w:r w:rsidR="00783FB5" w:rsidRPr="008C7261">
        <w:rPr>
          <w:lang w:val="en-GB"/>
        </w:rPr>
        <w:t>it seems greater than it really</w:t>
      </w:r>
      <w:r w:rsidR="00C549CE" w:rsidRPr="008C7261">
        <w:rPr>
          <w:lang w:val="en-GB"/>
        </w:rPr>
        <w:t xml:space="preserve"> would</w:t>
      </w:r>
      <w:r w:rsidR="00783FB5" w:rsidRPr="008C7261">
        <w:rPr>
          <w:lang w:val="en-GB"/>
        </w:rPr>
        <w:t xml:space="preserve"> have</w:t>
      </w:r>
      <w:r w:rsidR="006D6D3A" w:rsidRPr="008C7261">
        <w:rPr>
          <w:lang w:val="en-GB"/>
        </w:rPr>
        <w:t xml:space="preserve"> been if it was capable of surviving</w:t>
      </w:r>
      <w:r w:rsidR="00DC6945" w:rsidRPr="008C7261">
        <w:rPr>
          <w:lang w:val="en-GB"/>
        </w:rPr>
        <w:t xml:space="preserve">. </w:t>
      </w:r>
      <w:r w:rsidR="00EC3017" w:rsidRPr="008C7261">
        <w:rPr>
          <w:lang w:val="en-GB"/>
        </w:rPr>
        <w:t>For comparison, when based on the same data</w:t>
      </w:r>
      <w:r w:rsidR="00932479" w:rsidRPr="008C7261">
        <w:rPr>
          <w:lang w:val="en-GB"/>
        </w:rPr>
        <w:t xml:space="preserve"> </w:t>
      </w:r>
      <w:r w:rsidR="00D7337F" w:rsidRPr="008C7261">
        <w:rPr>
          <w:lang w:val="en-GB"/>
        </w:rPr>
        <w:t>points</w:t>
      </w:r>
      <w:r w:rsidR="00EC3017" w:rsidRPr="008C7261">
        <w:rPr>
          <w:lang w:val="en-GB"/>
        </w:rPr>
        <w:t xml:space="preserve"> 10 devices had an increase of 40 %, while two </w:t>
      </w:r>
      <w:r w:rsidR="00932479" w:rsidRPr="008C7261">
        <w:rPr>
          <w:lang w:val="en-GB"/>
        </w:rPr>
        <w:t>devices</w:t>
      </w:r>
      <w:r w:rsidR="00127D40" w:rsidRPr="008C7261">
        <w:rPr>
          <w:lang w:val="en-GB"/>
        </w:rPr>
        <w:t xml:space="preserve"> had</w:t>
      </w:r>
      <w:r w:rsidR="00EC3017" w:rsidRPr="008C7261">
        <w:rPr>
          <w:lang w:val="en-GB"/>
        </w:rPr>
        <w:t xml:space="preserve"> 1 %.</w:t>
      </w:r>
      <w:r w:rsidR="00013240" w:rsidRPr="008C7261">
        <w:rPr>
          <w:lang w:val="en-GB"/>
        </w:rPr>
        <w:t xml:space="preserve"> It is</w:t>
      </w:r>
      <w:r w:rsidR="00345EB5" w:rsidRPr="008C7261">
        <w:rPr>
          <w:lang w:val="en-GB"/>
        </w:rPr>
        <w:t xml:space="preserve"> thus</w:t>
      </w:r>
      <w:r w:rsidR="00013240" w:rsidRPr="008C7261">
        <w:rPr>
          <w:lang w:val="en-GB"/>
        </w:rPr>
        <w:t xml:space="preserve"> reasonable to believe the diff</w:t>
      </w:r>
      <w:r w:rsidR="001E4DE6" w:rsidRPr="008C7261">
        <w:rPr>
          <w:lang w:val="en-GB"/>
        </w:rPr>
        <w:t xml:space="preserve">erence would have evened out </w:t>
      </w:r>
      <w:r w:rsidR="000707AA" w:rsidRPr="008C7261">
        <w:rPr>
          <w:lang w:val="en-GB"/>
        </w:rPr>
        <w:t xml:space="preserve">had the prototype been capable of continuing </w:t>
      </w:r>
      <w:r w:rsidR="00E4213D" w:rsidRPr="008C7261">
        <w:rPr>
          <w:lang w:val="en-GB"/>
        </w:rPr>
        <w:t>on with higher values.</w:t>
      </w:r>
      <w:r w:rsidRPr="008C7261">
        <w:rPr>
          <w:lang w:val="en-GB"/>
        </w:rPr>
        <w:t xml:space="preserve"> </w:t>
      </w:r>
    </w:p>
    <w:p w14:paraId="4FA050BD" w14:textId="36F9A0A2" w:rsidR="001F5EF2" w:rsidRPr="008C7261" w:rsidRDefault="00210142" w:rsidP="00395257">
      <w:pPr>
        <w:rPr>
          <w:lang w:val="en-GB"/>
        </w:rPr>
      </w:pPr>
      <w:r w:rsidRPr="008C7261">
        <w:rPr>
          <w:lang w:val="en-GB"/>
        </w:rPr>
        <w:t>Note that some significant fluctuation</w:t>
      </w:r>
      <w:r w:rsidR="00086E8D" w:rsidRPr="008C7261">
        <w:rPr>
          <w:lang w:val="en-GB"/>
        </w:rPr>
        <w:t xml:space="preserve"> (though within reasonable intervals)</w:t>
      </w:r>
      <w:r w:rsidRPr="008C7261">
        <w:rPr>
          <w:lang w:val="en-GB"/>
        </w:rPr>
        <w:t xml:space="preserve"> in the times for 500 - 5000 applications when running 20 devices did occur w</w:t>
      </w:r>
      <w:r w:rsidR="00EC31AA" w:rsidRPr="008C7261">
        <w:rPr>
          <w:lang w:val="en-GB"/>
        </w:rPr>
        <w:t>hen routing the packets over</w:t>
      </w:r>
      <w:r w:rsidRPr="008C7261">
        <w:rPr>
          <w:lang w:val="en-GB"/>
        </w:rPr>
        <w:t xml:space="preserve"> LAN. </w:t>
      </w:r>
      <w:r w:rsidR="004F7BB6" w:rsidRPr="008C7261">
        <w:rPr>
          <w:lang w:val="en-GB"/>
        </w:rPr>
        <w:t xml:space="preserve">But they were inconsistent and the amount and direction varied from day to day, and between reboots. </w:t>
      </w:r>
      <w:r w:rsidR="004760C0" w:rsidRPr="008C7261">
        <w:rPr>
          <w:lang w:val="en-GB"/>
        </w:rPr>
        <w:t>A variation in the networks environment is</w:t>
      </w:r>
      <w:r w:rsidR="00BE287A" w:rsidRPr="008C7261">
        <w:rPr>
          <w:lang w:val="en-GB"/>
        </w:rPr>
        <w:t xml:space="preserve"> likely to blame.</w:t>
      </w:r>
      <w:r w:rsidR="004760C0" w:rsidRPr="008C7261">
        <w:rPr>
          <w:lang w:val="en-GB"/>
        </w:rPr>
        <w:t xml:space="preserve"> </w:t>
      </w:r>
      <w:r w:rsidR="00406FCD" w:rsidRPr="008C7261">
        <w:rPr>
          <w:lang w:val="en-GB"/>
        </w:rPr>
        <w:t>Never the less, the results from this experiment shows the system to be feasible, as the times are reasonable, and the likelihood of having more than 10.000 applications installed on a single device is small.</w:t>
      </w:r>
    </w:p>
    <w:p w14:paraId="50D008F8" w14:textId="77777777" w:rsidR="00EA07DF" w:rsidRDefault="00EA07DF" w:rsidP="008B79D4">
      <w:pPr>
        <w:pStyle w:val="Heading1"/>
        <w:rPr>
          <w:lang w:val="en-GB"/>
        </w:rPr>
        <w:sectPr w:rsidR="00EA07DF" w:rsidSect="00EE3078">
          <w:type w:val="oddPage"/>
          <w:pgSz w:w="11900" w:h="16840"/>
          <w:pgMar w:top="1418" w:right="1418" w:bottom="1418" w:left="1418" w:header="709" w:footer="709" w:gutter="0"/>
          <w:cols w:space="708"/>
          <w:docGrid w:linePitch="360"/>
        </w:sectPr>
      </w:pPr>
    </w:p>
    <w:p w14:paraId="16A7B23E" w14:textId="21944962" w:rsidR="00672FFC" w:rsidRPr="008C7261" w:rsidRDefault="001F5EF2" w:rsidP="008B79D4">
      <w:pPr>
        <w:pStyle w:val="Heading1"/>
        <w:rPr>
          <w:lang w:val="en-GB"/>
        </w:rPr>
      </w:pPr>
      <w:bookmarkStart w:id="164" w:name="_Toc324905850"/>
      <w:r w:rsidRPr="008C7261">
        <w:rPr>
          <w:lang w:val="en-GB"/>
        </w:rPr>
        <w:lastRenderedPageBreak/>
        <w:t>Discussion</w:t>
      </w:r>
      <w:bookmarkEnd w:id="164"/>
    </w:p>
    <w:p w14:paraId="4D52C53A" w14:textId="0708F7A3" w:rsidR="00774B2D" w:rsidRPr="008C7261" w:rsidRDefault="00774B2D" w:rsidP="00621BEB">
      <w:pPr>
        <w:pStyle w:val="Heading2"/>
      </w:pPr>
      <w:bookmarkStart w:id="165" w:name="_Toc324905851"/>
      <w:r w:rsidRPr="008C7261">
        <w:t xml:space="preserve">Coordinator Versus Complete </w:t>
      </w:r>
      <w:r w:rsidR="00084DB9" w:rsidRPr="008C7261">
        <w:t>Decentralization</w:t>
      </w:r>
      <w:bookmarkEnd w:id="165"/>
    </w:p>
    <w:p w14:paraId="0583AC85" w14:textId="75CE27DD" w:rsidR="00175603" w:rsidRPr="008C7261" w:rsidRDefault="00175603" w:rsidP="00175603">
      <w:pPr>
        <w:rPr>
          <w:lang w:val="en-GB"/>
        </w:rPr>
      </w:pPr>
      <w:r w:rsidRPr="008C7261">
        <w:rPr>
          <w:lang w:val="en-GB"/>
        </w:rPr>
        <w:t xml:space="preserve">A design with a coordinator enforcing </w:t>
      </w:r>
      <w:r w:rsidR="006E1F9C" w:rsidRPr="008C7261">
        <w:rPr>
          <w:lang w:val="en-GB"/>
        </w:rPr>
        <w:t>consistency</w:t>
      </w:r>
      <w:r w:rsidRPr="008C7261">
        <w:rPr>
          <w:lang w:val="en-GB"/>
        </w:rPr>
        <w:t xml:space="preserve"> was chosen for the prototype. It is not clear that it is the best design, as it comes with a couple of negative effects; In the real world, failure and connection</w:t>
      </w:r>
      <w:r w:rsidR="00DE0B9B" w:rsidRPr="008C7261">
        <w:rPr>
          <w:lang w:val="en-GB"/>
        </w:rPr>
        <w:t xml:space="preserve"> break </w:t>
      </w:r>
      <w:r w:rsidR="001E37FB" w:rsidRPr="008C7261">
        <w:rPr>
          <w:lang w:val="en-GB"/>
        </w:rPr>
        <w:t>down is a likely event. Having</w:t>
      </w:r>
      <w:r w:rsidR="00DE0B9B" w:rsidRPr="008C7261">
        <w:rPr>
          <w:lang w:val="en-GB"/>
        </w:rPr>
        <w:t xml:space="preserve"> a solution that </w:t>
      </w:r>
      <w:r w:rsidR="002A6E61" w:rsidRPr="008C7261">
        <w:rPr>
          <w:lang w:val="en-GB"/>
        </w:rPr>
        <w:t>tends</w:t>
      </w:r>
      <w:r w:rsidR="00DE0B9B" w:rsidRPr="008C7261">
        <w:rPr>
          <w:lang w:val="en-GB"/>
        </w:rPr>
        <w:t xml:space="preserve"> towards a centralized design creates a single point of failure unless good solutions for handling these scenarios are created. </w:t>
      </w:r>
      <w:r w:rsidR="00E5509A" w:rsidRPr="008C7261">
        <w:rPr>
          <w:lang w:val="en-GB"/>
        </w:rPr>
        <w:t>And even if you have a good way of surviving these problems, network splitting would create further difficult challenges to tackle.</w:t>
      </w:r>
    </w:p>
    <w:p w14:paraId="7956A010" w14:textId="641696C4" w:rsidR="007B0A4E" w:rsidRPr="008C7261" w:rsidRDefault="00890C76" w:rsidP="00175603">
      <w:pPr>
        <w:rPr>
          <w:lang w:val="en-GB"/>
        </w:rPr>
      </w:pPr>
      <w:r w:rsidRPr="008C7261">
        <w:rPr>
          <w:lang w:val="en-GB"/>
        </w:rPr>
        <w:t>However, the design used in the prototype does give simplicity and ensure synchronization, more so than what would have been easily implemented with a completely decentralized system.</w:t>
      </w:r>
      <w:r w:rsidR="007B0A4E" w:rsidRPr="008C7261">
        <w:rPr>
          <w:lang w:val="en-GB"/>
        </w:rPr>
        <w:t xml:space="preserve"> </w:t>
      </w:r>
      <w:r w:rsidR="00F51E85" w:rsidRPr="008C7261">
        <w:rPr>
          <w:lang w:val="en-GB"/>
        </w:rPr>
        <w:t xml:space="preserve">The system only ever being used by a single user </w:t>
      </w:r>
      <w:r w:rsidR="008F7055" w:rsidRPr="008C7261">
        <w:rPr>
          <w:lang w:val="en-GB"/>
        </w:rPr>
        <w:t>with</w:t>
      </w:r>
      <w:r w:rsidR="00F51E85" w:rsidRPr="008C7261">
        <w:rPr>
          <w:lang w:val="en-GB"/>
        </w:rPr>
        <w:t xml:space="preserve"> his/her personal devices also significantly reduces risks of failures and conflicts. </w:t>
      </w:r>
      <w:r w:rsidR="001E28B9" w:rsidRPr="008C7261">
        <w:rPr>
          <w:lang w:val="en-GB"/>
        </w:rPr>
        <w:t>It also implies that s</w:t>
      </w:r>
      <w:r w:rsidR="00F51E85" w:rsidRPr="008C7261">
        <w:rPr>
          <w:lang w:val="en-GB"/>
        </w:rPr>
        <w:t>calability is not important, as the number of devices involved i</w:t>
      </w:r>
      <w:r w:rsidR="001E28B9" w:rsidRPr="008C7261">
        <w:rPr>
          <w:lang w:val="en-GB"/>
        </w:rPr>
        <w:t xml:space="preserve">s likely be in the tens at most. </w:t>
      </w:r>
    </w:p>
    <w:p w14:paraId="3C2B89DD" w14:textId="07F3B633" w:rsidR="00CC4553" w:rsidRPr="008C7261" w:rsidRDefault="005C7FC4" w:rsidP="00175603">
      <w:pPr>
        <w:rPr>
          <w:lang w:val="en-GB"/>
        </w:rPr>
      </w:pPr>
      <w:r w:rsidRPr="008C7261">
        <w:rPr>
          <w:lang w:val="en-GB"/>
        </w:rPr>
        <w:t xml:space="preserve">The </w:t>
      </w:r>
      <w:r w:rsidR="00C33149" w:rsidRPr="008C7261">
        <w:rPr>
          <w:lang w:val="en-GB"/>
        </w:rPr>
        <w:t xml:space="preserve">final </w:t>
      </w:r>
      <w:r w:rsidRPr="008C7261">
        <w:rPr>
          <w:lang w:val="en-GB"/>
        </w:rPr>
        <w:t>implemented prototype does not handle these scenarios very well, but it should not be very difficult to ensure that it does. The prototype is currently set to exit when a communication error occurs, which could be changed to just cancelling the operation and re-evaluating the co</w:t>
      </w:r>
      <w:r w:rsidR="00D81036" w:rsidRPr="008C7261">
        <w:rPr>
          <w:lang w:val="en-GB"/>
        </w:rPr>
        <w:t xml:space="preserve">nnections to the other daemons. A new coordinator can be chosen if the previous one was lost, and the state of the entire system re-evaluate as if it was setting up for the first time. </w:t>
      </w:r>
      <w:r w:rsidR="001A17D8" w:rsidRPr="008C7261">
        <w:rPr>
          <w:lang w:val="en-GB"/>
        </w:rPr>
        <w:t xml:space="preserve">When a daemon comes back online, any changes to </w:t>
      </w:r>
      <w:r w:rsidR="00CC4553" w:rsidRPr="008C7261">
        <w:rPr>
          <w:lang w:val="en-GB"/>
        </w:rPr>
        <w:t>files that were</w:t>
      </w:r>
      <w:r w:rsidR="001A17D8" w:rsidRPr="008C7261">
        <w:rPr>
          <w:lang w:val="en-GB"/>
        </w:rPr>
        <w:t xml:space="preserve"> saved to disk </w:t>
      </w:r>
      <w:r w:rsidR="00166A10" w:rsidRPr="008C7261">
        <w:rPr>
          <w:lang w:val="en-GB"/>
        </w:rPr>
        <w:t xml:space="preserve">but not committed </w:t>
      </w:r>
      <w:r w:rsidR="001A17D8" w:rsidRPr="008C7261">
        <w:rPr>
          <w:lang w:val="en-GB"/>
        </w:rPr>
        <w:t>before the crash would be applied.</w:t>
      </w:r>
      <w:r w:rsidR="00166A10" w:rsidRPr="008C7261">
        <w:rPr>
          <w:lang w:val="en-GB"/>
        </w:rPr>
        <w:t xml:space="preserve"> </w:t>
      </w:r>
      <w:r w:rsidR="00BC3015" w:rsidRPr="008C7261">
        <w:rPr>
          <w:lang w:val="en-GB"/>
        </w:rPr>
        <w:t xml:space="preserve">The challenge would be changes to metadata. As the prototype stands, metadata of devices that were lost would also be lost during re-evaluation. A possible solution is to let the new coordinator keep the view it had prior to the crash, and if none of the daemons lay claim to files that it does not have locally either, the files are assumed to be out of reach until a the device reconnects or a device lays claim to the files. </w:t>
      </w:r>
    </w:p>
    <w:p w14:paraId="523D41AF" w14:textId="1E9AA800" w:rsidR="005C7FC4" w:rsidRPr="008C7261" w:rsidRDefault="00C607FC" w:rsidP="00175603">
      <w:pPr>
        <w:rPr>
          <w:lang w:val="en-GB"/>
        </w:rPr>
      </w:pPr>
      <w:r w:rsidRPr="008C7261">
        <w:rPr>
          <w:lang w:val="en-GB"/>
        </w:rPr>
        <w:t>Most</w:t>
      </w:r>
      <w:r w:rsidR="001A17D8" w:rsidRPr="008C7261">
        <w:rPr>
          <w:lang w:val="en-GB"/>
        </w:rPr>
        <w:t xml:space="preserve"> of these points</w:t>
      </w:r>
      <w:r w:rsidR="00C33149" w:rsidRPr="008C7261">
        <w:rPr>
          <w:lang w:val="en-GB"/>
        </w:rPr>
        <w:t xml:space="preserve"> </w:t>
      </w:r>
      <w:r w:rsidR="001A17D8" w:rsidRPr="008C7261">
        <w:rPr>
          <w:lang w:val="en-GB"/>
        </w:rPr>
        <w:t>were</w:t>
      </w:r>
      <w:r w:rsidR="00C33149" w:rsidRPr="008C7261">
        <w:rPr>
          <w:lang w:val="en-GB"/>
        </w:rPr>
        <w:t xml:space="preserve"> originally done</w:t>
      </w:r>
      <w:r w:rsidR="00D15468" w:rsidRPr="008C7261">
        <w:rPr>
          <w:lang w:val="en-GB"/>
        </w:rPr>
        <w:t xml:space="preserve"> and the functions are to some extent there</w:t>
      </w:r>
      <w:r w:rsidR="00C33149" w:rsidRPr="008C7261">
        <w:rPr>
          <w:lang w:val="en-GB"/>
        </w:rPr>
        <w:t>, but</w:t>
      </w:r>
      <w:r w:rsidR="001B1053" w:rsidRPr="008C7261">
        <w:rPr>
          <w:lang w:val="en-GB"/>
        </w:rPr>
        <w:t xml:space="preserve"> </w:t>
      </w:r>
      <w:r w:rsidR="002D0ED4">
        <w:rPr>
          <w:lang w:val="en-GB"/>
        </w:rPr>
        <w:t>w</w:t>
      </w:r>
      <w:r w:rsidR="00D15468" w:rsidRPr="008C7261">
        <w:rPr>
          <w:lang w:val="en-GB"/>
        </w:rPr>
        <w:t>ere deactivated</w:t>
      </w:r>
      <w:r w:rsidR="00454405" w:rsidRPr="008C7261">
        <w:rPr>
          <w:lang w:val="en-GB"/>
        </w:rPr>
        <w:t xml:space="preserve"> and set to</w:t>
      </w:r>
      <w:r w:rsidR="001B1053" w:rsidRPr="008C7261">
        <w:rPr>
          <w:lang w:val="en-GB"/>
        </w:rPr>
        <w:t xml:space="preserve"> its current state during</w:t>
      </w:r>
      <w:r w:rsidR="00C33149" w:rsidRPr="008C7261">
        <w:rPr>
          <w:lang w:val="en-GB"/>
        </w:rPr>
        <w:t xml:space="preserve"> </w:t>
      </w:r>
      <w:r w:rsidR="00E16536" w:rsidRPr="008C7261">
        <w:rPr>
          <w:lang w:val="en-GB"/>
        </w:rPr>
        <w:t>debugging,</w:t>
      </w:r>
      <w:r w:rsidR="00C33149" w:rsidRPr="008C7261">
        <w:rPr>
          <w:lang w:val="en-GB"/>
        </w:rPr>
        <w:t xml:space="preserve"> testing and experimentation </w:t>
      </w:r>
      <w:r w:rsidR="00E1006E" w:rsidRPr="008C7261">
        <w:rPr>
          <w:lang w:val="en-GB"/>
        </w:rPr>
        <w:t>to make it more transparent</w:t>
      </w:r>
      <w:r w:rsidR="00C33149" w:rsidRPr="008C7261">
        <w:rPr>
          <w:lang w:val="en-GB"/>
        </w:rPr>
        <w:t>.</w:t>
      </w:r>
    </w:p>
    <w:p w14:paraId="661D3C97" w14:textId="57CC8CF0" w:rsidR="00621BEB" w:rsidRPr="008C7261" w:rsidRDefault="00621BEB" w:rsidP="00621BEB">
      <w:pPr>
        <w:pStyle w:val="Heading2"/>
      </w:pPr>
      <w:bookmarkStart w:id="166" w:name="_Toc324905852"/>
      <w:r w:rsidRPr="008C7261">
        <w:t>OS</w:t>
      </w:r>
      <w:r w:rsidR="005F4505" w:rsidRPr="008C7261">
        <w:t xml:space="preserve"> and Applications</w:t>
      </w:r>
      <w:r w:rsidRPr="008C7261">
        <w:t xml:space="preserve"> Interface</w:t>
      </w:r>
      <w:bookmarkEnd w:id="166"/>
    </w:p>
    <w:p w14:paraId="1D3F7DB5" w14:textId="3AC92580" w:rsidR="00073338" w:rsidRPr="008C7261" w:rsidRDefault="00621BEB" w:rsidP="00621BEB">
      <w:pPr>
        <w:rPr>
          <w:lang w:val="en-GB"/>
        </w:rPr>
      </w:pPr>
      <w:r w:rsidRPr="008C7261">
        <w:rPr>
          <w:lang w:val="en-GB"/>
        </w:rPr>
        <w:t>A problem for a system like this is how to efficiently notice changes in files. In this thesis, we let the user interact with our own interface in order to have full control over which applications and files the user can see, as well as keep track of what files and applications are opened.</w:t>
      </w:r>
      <w:r w:rsidR="00E642B0" w:rsidRPr="008C7261">
        <w:rPr>
          <w:lang w:val="en-GB"/>
        </w:rPr>
        <w:t xml:space="preserve"> It is however</w:t>
      </w:r>
      <w:r w:rsidR="00340068" w:rsidRPr="008C7261">
        <w:rPr>
          <w:lang w:val="en-GB"/>
        </w:rPr>
        <w:t xml:space="preserve"> necessary that the applications run have an interface for interacting with the system, otherwise the remote access functionality would not work, and the system would be unable to detect changes done by local applications.</w:t>
      </w:r>
      <w:r w:rsidR="00E642B0" w:rsidRPr="008C7261">
        <w:rPr>
          <w:lang w:val="en-GB"/>
        </w:rPr>
        <w:t xml:space="preserve"> </w:t>
      </w:r>
      <w:r w:rsidR="005D1D58" w:rsidRPr="008C7261">
        <w:rPr>
          <w:lang w:val="en-GB"/>
        </w:rPr>
        <w:t xml:space="preserve">Thus the prototype only allows for opening files that may be opened in the text editor created for this project. </w:t>
      </w:r>
      <w:r w:rsidR="001F2780" w:rsidRPr="008C7261">
        <w:rPr>
          <w:lang w:val="en-GB"/>
        </w:rPr>
        <w:t xml:space="preserve">In other words taking a solution that is explicitly not </w:t>
      </w:r>
      <w:r w:rsidR="00D6332B" w:rsidRPr="008C7261">
        <w:rPr>
          <w:lang w:val="en-GB"/>
        </w:rPr>
        <w:t>transparent</w:t>
      </w:r>
      <w:r w:rsidR="001F2780" w:rsidRPr="008C7261">
        <w:rPr>
          <w:lang w:val="en-GB"/>
        </w:rPr>
        <w:t xml:space="preserve"> to the applications.</w:t>
      </w:r>
    </w:p>
    <w:p w14:paraId="319E48A7" w14:textId="7FF43D93" w:rsidR="00A90FE2" w:rsidRPr="008C7261" w:rsidRDefault="00073338" w:rsidP="00621BEB">
      <w:pPr>
        <w:rPr>
          <w:lang w:val="en-GB"/>
        </w:rPr>
      </w:pPr>
      <w:r w:rsidRPr="008C7261">
        <w:rPr>
          <w:lang w:val="en-GB"/>
        </w:rPr>
        <w:t xml:space="preserve">It is clear that any application that is to be used remotely must have an interface that lets the networked system communicate with </w:t>
      </w:r>
      <w:r w:rsidR="00C723FD" w:rsidRPr="008C7261">
        <w:rPr>
          <w:lang w:val="en-GB"/>
        </w:rPr>
        <w:t>it;</w:t>
      </w:r>
      <w:r w:rsidRPr="008C7261">
        <w:rPr>
          <w:lang w:val="en-GB"/>
        </w:rPr>
        <w:t xml:space="preserve"> however, </w:t>
      </w:r>
      <w:r w:rsidR="00160FEB" w:rsidRPr="008C7261">
        <w:rPr>
          <w:lang w:val="en-GB"/>
        </w:rPr>
        <w:t xml:space="preserve">it should be possible to enable other applications that are only to be run locally. Currently the problem is that there is no easy way for the </w:t>
      </w:r>
      <w:r w:rsidR="00E26060" w:rsidRPr="008C7261">
        <w:rPr>
          <w:lang w:val="en-GB"/>
        </w:rPr>
        <w:t>SDTPS</w:t>
      </w:r>
      <w:r w:rsidR="00917B24" w:rsidRPr="008C7261">
        <w:rPr>
          <w:lang w:val="en-GB"/>
        </w:rPr>
        <w:t>-system</w:t>
      </w:r>
      <w:r w:rsidR="00E26060" w:rsidRPr="008C7261">
        <w:rPr>
          <w:lang w:val="en-GB"/>
        </w:rPr>
        <w:t xml:space="preserve"> to track changes applied to files by the only local applications that do not communicate with our modules.</w:t>
      </w:r>
      <w:r w:rsidR="00D01FFE" w:rsidRPr="008C7261">
        <w:rPr>
          <w:lang w:val="en-GB"/>
        </w:rPr>
        <w:t xml:space="preserve"> We could of course scan the entire FS for changes, but it is a very inefficient solution and would eat u</w:t>
      </w:r>
      <w:r w:rsidR="00965FA1" w:rsidRPr="008C7261">
        <w:rPr>
          <w:lang w:val="en-GB"/>
        </w:rPr>
        <w:t xml:space="preserve">p </w:t>
      </w:r>
      <w:r w:rsidR="00D01FFE" w:rsidRPr="008C7261">
        <w:rPr>
          <w:lang w:val="en-GB"/>
        </w:rPr>
        <w:t>resources.</w:t>
      </w:r>
      <w:r w:rsidR="00965FA1" w:rsidRPr="008C7261">
        <w:rPr>
          <w:lang w:val="en-GB"/>
        </w:rPr>
        <w:t xml:space="preserve"> A </w:t>
      </w:r>
      <w:r w:rsidR="00965FA1" w:rsidRPr="008C7261">
        <w:rPr>
          <w:lang w:val="en-GB"/>
        </w:rPr>
        <w:lastRenderedPageBreak/>
        <w:t xml:space="preserve">better </w:t>
      </w:r>
      <w:r w:rsidR="009E5E17" w:rsidRPr="008C7261">
        <w:rPr>
          <w:lang w:val="en-GB"/>
        </w:rPr>
        <w:t>solution would be a subscribe</w:t>
      </w:r>
      <w:r w:rsidR="00965FA1" w:rsidRPr="008C7261">
        <w:rPr>
          <w:lang w:val="en-GB"/>
        </w:rPr>
        <w:t xml:space="preserve"> feature implemented in the OS.</w:t>
      </w:r>
      <w:r w:rsidR="00580BC5" w:rsidRPr="008C7261">
        <w:rPr>
          <w:lang w:val="en-GB"/>
        </w:rPr>
        <w:t xml:space="preserve"> The processes could let the OS know that it is paying attention to specific files, thus whenever a</w:t>
      </w:r>
      <w:r w:rsidR="009C2259" w:rsidRPr="008C7261">
        <w:rPr>
          <w:lang w:val="en-GB"/>
        </w:rPr>
        <w:t xml:space="preserve"> change occurs in a file, the OS</w:t>
      </w:r>
      <w:r w:rsidR="00580BC5" w:rsidRPr="008C7261">
        <w:rPr>
          <w:lang w:val="en-GB"/>
        </w:rPr>
        <w:t xml:space="preserve"> triggers an event letting the processes know about the change.</w:t>
      </w:r>
      <w:r w:rsidR="00917B24" w:rsidRPr="008C7261">
        <w:rPr>
          <w:lang w:val="en-GB"/>
        </w:rPr>
        <w:t xml:space="preserve"> This way only the applications the user needs to run remotely needs to be changed to have an interface for communicating with the SDTPS-system</w:t>
      </w:r>
      <w:r w:rsidR="00511F98" w:rsidRPr="008C7261">
        <w:rPr>
          <w:lang w:val="en-GB"/>
        </w:rPr>
        <w:t>, while whenever all other applications apply changes, the OS auto</w:t>
      </w:r>
      <w:r w:rsidR="00A90FE2" w:rsidRPr="008C7261">
        <w:rPr>
          <w:lang w:val="en-GB"/>
        </w:rPr>
        <w:t xml:space="preserve">matically lets the system know.  </w:t>
      </w:r>
      <w:r w:rsidR="00511F98" w:rsidRPr="008C7261">
        <w:rPr>
          <w:lang w:val="en-GB"/>
        </w:rPr>
        <w:t xml:space="preserve">Such a feature would be generally useful in several </w:t>
      </w:r>
      <w:r w:rsidR="00F7626A" w:rsidRPr="008C7261">
        <w:rPr>
          <w:lang w:val="en-GB"/>
        </w:rPr>
        <w:t>use cases</w:t>
      </w:r>
      <w:r w:rsidR="00511F98" w:rsidRPr="008C7261">
        <w:rPr>
          <w:lang w:val="en-GB"/>
        </w:rPr>
        <w:t xml:space="preserve">, not just for a device transparent system. </w:t>
      </w:r>
      <w:r w:rsidR="00043284" w:rsidRPr="008C7261">
        <w:rPr>
          <w:lang w:val="en-GB"/>
        </w:rPr>
        <w:t xml:space="preserve">For example </w:t>
      </w:r>
      <w:r w:rsidR="0021372A" w:rsidRPr="008C7261">
        <w:rPr>
          <w:lang w:val="en-GB"/>
        </w:rPr>
        <w:t xml:space="preserve">an image </w:t>
      </w:r>
      <w:r w:rsidR="00F7626A" w:rsidRPr="008C7261">
        <w:rPr>
          <w:lang w:val="en-GB"/>
        </w:rPr>
        <w:t>catalogue</w:t>
      </w:r>
      <w:r w:rsidR="0021372A" w:rsidRPr="008C7261">
        <w:rPr>
          <w:lang w:val="en-GB"/>
        </w:rPr>
        <w:t xml:space="preserve"> application could subscribe to the images the user has added and automatically update its </w:t>
      </w:r>
      <w:r w:rsidR="00F7626A" w:rsidRPr="008C7261">
        <w:rPr>
          <w:lang w:val="en-GB"/>
        </w:rPr>
        <w:t>catalogue</w:t>
      </w:r>
      <w:r w:rsidR="0021372A" w:rsidRPr="008C7261">
        <w:rPr>
          <w:lang w:val="en-GB"/>
        </w:rPr>
        <w:t xml:space="preserve"> whenever an image is changed, while just keeping all the other images as they were.</w:t>
      </w:r>
      <w:r w:rsidR="00552908" w:rsidRPr="008C7261">
        <w:rPr>
          <w:lang w:val="en-GB"/>
        </w:rPr>
        <w:t xml:space="preserve"> There would be no need to use resources </w:t>
      </w:r>
      <w:r w:rsidR="00E43AE4" w:rsidRPr="008C7261">
        <w:rPr>
          <w:lang w:val="en-GB"/>
        </w:rPr>
        <w:t>on</w:t>
      </w:r>
      <w:r w:rsidR="00552908" w:rsidRPr="008C7261">
        <w:rPr>
          <w:lang w:val="en-GB"/>
        </w:rPr>
        <w:t xml:space="preserve"> going through all the folders and catalogues in the system except for the first time when the user adds them.</w:t>
      </w:r>
    </w:p>
    <w:p w14:paraId="79D83AB3" w14:textId="171529A8" w:rsidR="00F67CD0" w:rsidRPr="008C7261" w:rsidRDefault="00A90FE2" w:rsidP="00621BEB">
      <w:pPr>
        <w:rPr>
          <w:lang w:val="en-GB"/>
        </w:rPr>
      </w:pPr>
      <w:r w:rsidRPr="008C7261">
        <w:rPr>
          <w:lang w:val="en-GB"/>
        </w:rPr>
        <w:t xml:space="preserve">Another implicitly </w:t>
      </w:r>
      <w:r w:rsidR="009E5E17" w:rsidRPr="008C7261">
        <w:rPr>
          <w:lang w:val="en-GB"/>
        </w:rPr>
        <w:t>transparent</w:t>
      </w:r>
      <w:r w:rsidRPr="008C7261">
        <w:rPr>
          <w:lang w:val="en-GB"/>
        </w:rPr>
        <w:t xml:space="preserve"> solution with regards to the application would be to alter the </w:t>
      </w:r>
      <w:r w:rsidR="00F7626A" w:rsidRPr="008C7261">
        <w:rPr>
          <w:lang w:val="en-GB"/>
        </w:rPr>
        <w:t>libraries</w:t>
      </w:r>
      <w:r w:rsidRPr="008C7261">
        <w:rPr>
          <w:lang w:val="en-GB"/>
        </w:rPr>
        <w:t xml:space="preserve"> the appli</w:t>
      </w:r>
      <w:r w:rsidR="00002FEE" w:rsidRPr="008C7261">
        <w:rPr>
          <w:lang w:val="en-GB"/>
        </w:rPr>
        <w:t xml:space="preserve">cation makes use of for saving, having all saving operations go by </w:t>
      </w:r>
      <w:r w:rsidR="00C52DD4" w:rsidRPr="008C7261">
        <w:rPr>
          <w:lang w:val="en-GB"/>
        </w:rPr>
        <w:t>our own code.</w:t>
      </w:r>
    </w:p>
    <w:p w14:paraId="71AB45E4" w14:textId="3EBD8B2B" w:rsidR="00F67CD0" w:rsidRPr="008C7261" w:rsidRDefault="00251AB8" w:rsidP="00621BEB">
      <w:pPr>
        <w:rPr>
          <w:lang w:val="en-GB"/>
        </w:rPr>
      </w:pPr>
      <w:r w:rsidRPr="008C7261">
        <w:rPr>
          <w:lang w:val="en-GB"/>
        </w:rPr>
        <w:t>A graph showing the flow of changes in the current prototype was given under the implementation section. The proposed changes would enable an implementation</w:t>
      </w:r>
      <w:r w:rsidR="00E314CD" w:rsidRPr="008C7261">
        <w:rPr>
          <w:lang w:val="en-GB"/>
        </w:rPr>
        <w:t xml:space="preserve"> with a flow</w:t>
      </w:r>
      <w:r w:rsidRPr="008C7261">
        <w:rPr>
          <w:lang w:val="en-GB"/>
        </w:rPr>
        <w:t xml:space="preserve"> similar to</w:t>
      </w:r>
      <w:r w:rsidR="00E314CD" w:rsidRPr="008C7261">
        <w:rPr>
          <w:lang w:val="en-GB"/>
        </w:rPr>
        <w:t xml:space="preserve"> one of the flows in</w:t>
      </w:r>
      <w:r w:rsidRPr="008C7261">
        <w:rPr>
          <w:lang w:val="en-GB"/>
        </w:rPr>
        <w:t xml:space="preserve"> the following graph:</w:t>
      </w:r>
    </w:p>
    <w:p w14:paraId="36CFCF2B" w14:textId="77777777" w:rsidR="003C49D4" w:rsidRPr="008C7261" w:rsidRDefault="00D9205A" w:rsidP="003C49D4">
      <w:pPr>
        <w:keepNext/>
        <w:jc w:val="center"/>
        <w:rPr>
          <w:lang w:val="en-GB"/>
        </w:rPr>
      </w:pPr>
      <w:r w:rsidRPr="008C7261">
        <w:rPr>
          <w:noProof/>
          <w:lang w:val="en-US" w:eastAsia="en-US"/>
        </w:rPr>
        <w:drawing>
          <wp:inline distT="0" distB="0" distL="0" distR="0" wp14:anchorId="43BCF290" wp14:editId="3853E9EC">
            <wp:extent cx="5482590" cy="2174130"/>
            <wp:effectExtent l="0" t="0" r="3810" b="10795"/>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83116" cy="2174339"/>
                    </a:xfrm>
                    <a:prstGeom prst="rect">
                      <a:avLst/>
                    </a:prstGeom>
                    <a:noFill/>
                    <a:ln>
                      <a:noFill/>
                    </a:ln>
                  </pic:spPr>
                </pic:pic>
              </a:graphicData>
            </a:graphic>
          </wp:inline>
        </w:drawing>
      </w:r>
    </w:p>
    <w:p w14:paraId="45CB8C7B" w14:textId="170C9775" w:rsidR="00251AB8" w:rsidRPr="008C7261" w:rsidRDefault="003C49D4" w:rsidP="003214D3">
      <w:pPr>
        <w:pStyle w:val="Caption"/>
        <w:rPr>
          <w:lang w:val="en-GB"/>
        </w:rPr>
      </w:pPr>
      <w:bookmarkStart w:id="167" w:name="_Toc324689629"/>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4174DF">
        <w:rPr>
          <w:noProof/>
          <w:lang w:val="en-GB"/>
        </w:rPr>
        <w:t>105</w:t>
      </w:r>
      <w:r w:rsidRPr="008C7261">
        <w:rPr>
          <w:lang w:val="en-GB"/>
        </w:rPr>
        <w:fldChar w:fldCharType="end"/>
      </w:r>
      <w:r w:rsidRPr="008C7261">
        <w:rPr>
          <w:lang w:val="en-GB"/>
        </w:rPr>
        <w:t xml:space="preserve"> Possible change tracker flow</w:t>
      </w:r>
      <w:r w:rsidR="00506F61" w:rsidRPr="008C7261">
        <w:rPr>
          <w:lang w:val="en-GB"/>
        </w:rPr>
        <w:t>s</w:t>
      </w:r>
      <w:r w:rsidRPr="008C7261">
        <w:rPr>
          <w:lang w:val="en-GB"/>
        </w:rPr>
        <w:t xml:space="preserve"> given a file subscription system</w:t>
      </w:r>
      <w:r w:rsidR="00A272D4" w:rsidRPr="008C7261">
        <w:rPr>
          <w:lang w:val="en-GB"/>
        </w:rPr>
        <w:t xml:space="preserve"> or</w:t>
      </w:r>
      <w:r w:rsidR="006B44EE" w:rsidRPr="008C7261">
        <w:rPr>
          <w:lang w:val="en-GB"/>
        </w:rPr>
        <w:t xml:space="preserve"> editing </w:t>
      </w:r>
      <w:r w:rsidR="0061330C" w:rsidRPr="008C7261">
        <w:rPr>
          <w:lang w:val="en-GB"/>
        </w:rPr>
        <w:t xml:space="preserve">of </w:t>
      </w:r>
      <w:r w:rsidR="006B44EE" w:rsidRPr="008C7261">
        <w:rPr>
          <w:lang w:val="en-GB"/>
        </w:rPr>
        <w:t>saving libraries</w:t>
      </w:r>
      <w:bookmarkEnd w:id="167"/>
    </w:p>
    <w:p w14:paraId="40013607" w14:textId="5DE59597" w:rsidR="00F67CD0" w:rsidRPr="008C7261" w:rsidRDefault="00B9433F" w:rsidP="00F67CD0">
      <w:pPr>
        <w:pStyle w:val="Heading2"/>
      </w:pPr>
      <w:bookmarkStart w:id="168" w:name="_Toc324905853"/>
      <w:r w:rsidRPr="008C7261">
        <w:t>Automatic V</w:t>
      </w:r>
      <w:r w:rsidR="00FE74B2" w:rsidRPr="008C7261">
        <w:t>ersus</w:t>
      </w:r>
      <w:r w:rsidR="00F67CD0" w:rsidRPr="008C7261">
        <w:t xml:space="preserve"> Manual Refresh</w:t>
      </w:r>
      <w:r w:rsidR="001C7A23" w:rsidRPr="008C7261">
        <w:t>/Synchronization</w:t>
      </w:r>
      <w:bookmarkEnd w:id="168"/>
    </w:p>
    <w:p w14:paraId="5B5AE613" w14:textId="3E2A22F4" w:rsidR="00127128" w:rsidRPr="008C7261" w:rsidRDefault="00F67CD0" w:rsidP="00F67CD0">
      <w:pPr>
        <w:rPr>
          <w:lang w:val="en-GB"/>
        </w:rPr>
      </w:pPr>
      <w:r w:rsidRPr="008C7261">
        <w:rPr>
          <w:lang w:val="en-GB"/>
        </w:rPr>
        <w:t>The prototype makes use of a manual refr</w:t>
      </w:r>
      <w:r w:rsidR="00E7522F" w:rsidRPr="008C7261">
        <w:rPr>
          <w:lang w:val="en-GB"/>
        </w:rPr>
        <w:t xml:space="preserve">esh function, which there </w:t>
      </w:r>
      <w:r w:rsidR="00B91DFA" w:rsidRPr="008C7261">
        <w:rPr>
          <w:lang w:val="en-GB"/>
        </w:rPr>
        <w:t>is</w:t>
      </w:r>
      <w:r w:rsidR="00E7522F" w:rsidRPr="008C7261">
        <w:rPr>
          <w:lang w:val="en-GB"/>
        </w:rPr>
        <w:t xml:space="preserve"> </w:t>
      </w:r>
      <w:r w:rsidRPr="008C7261">
        <w:rPr>
          <w:lang w:val="en-GB"/>
        </w:rPr>
        <w:t xml:space="preserve">many ways of implementing. </w:t>
      </w:r>
      <w:r w:rsidR="00DA6800" w:rsidRPr="008C7261">
        <w:rPr>
          <w:lang w:val="en-GB"/>
        </w:rPr>
        <w:t>The prototype is implemented in such a way that a</w:t>
      </w:r>
      <w:r w:rsidR="00127128" w:rsidRPr="008C7261">
        <w:rPr>
          <w:lang w:val="en-GB"/>
        </w:rPr>
        <w:t xml:space="preserve"> "profane" daemon may not commi</w:t>
      </w:r>
      <w:r w:rsidR="00DA6800" w:rsidRPr="008C7261">
        <w:rPr>
          <w:lang w:val="en-GB"/>
        </w:rPr>
        <w:t xml:space="preserve">t updates without the </w:t>
      </w:r>
      <w:r w:rsidR="0080219A" w:rsidRPr="008C7261">
        <w:rPr>
          <w:lang w:val="en-GB"/>
        </w:rPr>
        <w:t>coordinator/</w:t>
      </w:r>
      <w:r w:rsidR="00B9433F" w:rsidRPr="008C7261">
        <w:rPr>
          <w:lang w:val="en-GB"/>
        </w:rPr>
        <w:t>consistency</w:t>
      </w:r>
      <w:r w:rsidR="00DA6800" w:rsidRPr="008C7261">
        <w:rPr>
          <w:lang w:val="en-GB"/>
        </w:rPr>
        <w:t xml:space="preserve"> </w:t>
      </w:r>
      <w:r w:rsidR="0086267B" w:rsidRPr="008C7261">
        <w:rPr>
          <w:lang w:val="en-GB"/>
        </w:rPr>
        <w:t>enforcers’</w:t>
      </w:r>
      <w:r w:rsidR="00DA6800" w:rsidRPr="008C7261">
        <w:rPr>
          <w:lang w:val="en-GB"/>
        </w:rPr>
        <w:t xml:space="preserve"> permission. Thus t</w:t>
      </w:r>
      <w:r w:rsidR="00DF5C5E" w:rsidRPr="008C7261">
        <w:rPr>
          <w:lang w:val="en-GB"/>
        </w:rPr>
        <w:t xml:space="preserve">he system could push the updates to the </w:t>
      </w:r>
      <w:r w:rsidR="00FE74B2" w:rsidRPr="008C7261">
        <w:rPr>
          <w:lang w:val="en-GB"/>
        </w:rPr>
        <w:t>consistency</w:t>
      </w:r>
      <w:r w:rsidR="00DF5C5E" w:rsidRPr="008C7261">
        <w:rPr>
          <w:lang w:val="en-GB"/>
        </w:rPr>
        <w:t xml:space="preserve"> enforcer as soon as they are done and let the enforcer put them in</w:t>
      </w:r>
      <w:r w:rsidR="003E6B83" w:rsidRPr="008C7261">
        <w:rPr>
          <w:lang w:val="en-GB"/>
        </w:rPr>
        <w:t xml:space="preserve"> a</w:t>
      </w:r>
      <w:r w:rsidR="00DF5C5E" w:rsidRPr="008C7261">
        <w:rPr>
          <w:lang w:val="en-GB"/>
        </w:rPr>
        <w:t xml:space="preserve"> queue, then when the user refreshes the changes are pushed to the entire network. </w:t>
      </w:r>
      <w:r w:rsidR="002F4572" w:rsidRPr="008C7261">
        <w:rPr>
          <w:lang w:val="en-GB"/>
        </w:rPr>
        <w:t xml:space="preserve">Or the changes could be queued locally on each daemon, </w:t>
      </w:r>
      <w:r w:rsidR="00BF0E81" w:rsidRPr="008C7261">
        <w:rPr>
          <w:lang w:val="en-GB"/>
        </w:rPr>
        <w:t>and then</w:t>
      </w:r>
      <w:r w:rsidR="002F4572" w:rsidRPr="008C7261">
        <w:rPr>
          <w:lang w:val="en-GB"/>
        </w:rPr>
        <w:t xml:space="preserve"> pushed to the </w:t>
      </w:r>
      <w:r w:rsidR="00FE74B2" w:rsidRPr="008C7261">
        <w:rPr>
          <w:lang w:val="en-GB"/>
        </w:rPr>
        <w:t>consistency</w:t>
      </w:r>
      <w:r w:rsidR="002F4572" w:rsidRPr="008C7261">
        <w:rPr>
          <w:lang w:val="en-GB"/>
        </w:rPr>
        <w:t xml:space="preserve"> enforcer whenever a refresh operation is made.</w:t>
      </w:r>
      <w:r w:rsidR="00127128" w:rsidRPr="008C7261">
        <w:rPr>
          <w:lang w:val="en-GB"/>
        </w:rPr>
        <w:t xml:space="preserve"> </w:t>
      </w:r>
    </w:p>
    <w:p w14:paraId="66F38D69" w14:textId="77777777" w:rsidR="00384085" w:rsidRPr="008C7261" w:rsidRDefault="00127128" w:rsidP="00F67CD0">
      <w:pPr>
        <w:rPr>
          <w:lang w:val="en-GB"/>
        </w:rPr>
      </w:pPr>
      <w:r w:rsidRPr="008C7261">
        <w:rPr>
          <w:lang w:val="en-GB"/>
        </w:rPr>
        <w:t>A third option is to let the profane daemons commit changes locally and thus create a local view</w:t>
      </w:r>
      <w:r w:rsidR="000A4EEE" w:rsidRPr="008C7261">
        <w:rPr>
          <w:lang w:val="en-GB"/>
        </w:rPr>
        <w:t xml:space="preserve"> that is merged with the other devices upon refresh.</w:t>
      </w:r>
    </w:p>
    <w:p w14:paraId="36DE5E25" w14:textId="2AE89CB4" w:rsidR="0091145C" w:rsidRPr="008C7261" w:rsidRDefault="00384085" w:rsidP="00F67CD0">
      <w:pPr>
        <w:rPr>
          <w:lang w:val="en-GB"/>
        </w:rPr>
      </w:pPr>
      <w:r w:rsidRPr="008C7261">
        <w:rPr>
          <w:lang w:val="en-GB"/>
        </w:rPr>
        <w:t xml:space="preserve">The first option ensures high </w:t>
      </w:r>
      <w:r w:rsidR="00FE74B2" w:rsidRPr="008C7261">
        <w:rPr>
          <w:lang w:val="en-GB"/>
        </w:rPr>
        <w:t>consistency</w:t>
      </w:r>
      <w:r w:rsidRPr="008C7261">
        <w:rPr>
          <w:lang w:val="en-GB"/>
        </w:rPr>
        <w:t>. All changes across the network are applied in chronological order on all devices. The amount of traffic</w:t>
      </w:r>
      <w:r w:rsidR="009F3CF4" w:rsidRPr="008C7261">
        <w:rPr>
          <w:lang w:val="en-GB"/>
        </w:rPr>
        <w:t xml:space="preserve"> and extra memory used in the </w:t>
      </w:r>
      <w:r w:rsidR="00FE74B2" w:rsidRPr="008C7261">
        <w:rPr>
          <w:lang w:val="en-GB"/>
        </w:rPr>
        <w:t>consistency</w:t>
      </w:r>
      <w:r w:rsidR="009F3CF4" w:rsidRPr="008C7261">
        <w:rPr>
          <w:lang w:val="en-GB"/>
        </w:rPr>
        <w:t xml:space="preserve"> enforcer</w:t>
      </w:r>
      <w:r w:rsidRPr="008C7261">
        <w:rPr>
          <w:lang w:val="en-GB"/>
        </w:rPr>
        <w:t xml:space="preserve"> would be linearly related to number of cha</w:t>
      </w:r>
      <w:r w:rsidR="009F3CF4" w:rsidRPr="008C7261">
        <w:rPr>
          <w:lang w:val="en-GB"/>
        </w:rPr>
        <w:t>nges</w:t>
      </w:r>
      <w:r w:rsidR="0070452D" w:rsidRPr="008C7261">
        <w:rPr>
          <w:lang w:val="en-GB"/>
        </w:rPr>
        <w:t>, if the changes are few between each refresh, so is the amount of traffic and size of extra memory used. However, if a huge amount of changes are done between each refresh</w:t>
      </w:r>
      <w:r w:rsidR="00506803" w:rsidRPr="008C7261">
        <w:rPr>
          <w:lang w:val="en-GB"/>
        </w:rPr>
        <w:t>, so is the</w:t>
      </w:r>
      <w:r w:rsidR="00657BEB" w:rsidRPr="008C7261">
        <w:rPr>
          <w:lang w:val="en-GB"/>
        </w:rPr>
        <w:t xml:space="preserve"> amount of</w:t>
      </w:r>
      <w:r w:rsidR="00506803" w:rsidRPr="008C7261">
        <w:rPr>
          <w:lang w:val="en-GB"/>
        </w:rPr>
        <w:t xml:space="preserve"> traffic and size of memory used.</w:t>
      </w:r>
    </w:p>
    <w:p w14:paraId="6C079B5E" w14:textId="2E3754F6" w:rsidR="008F5DBD" w:rsidRPr="008C7261" w:rsidRDefault="008F5DBD" w:rsidP="00F67CD0">
      <w:pPr>
        <w:rPr>
          <w:lang w:val="en-GB"/>
        </w:rPr>
      </w:pPr>
      <w:r w:rsidRPr="008C7261">
        <w:rPr>
          <w:lang w:val="en-GB"/>
        </w:rPr>
        <w:lastRenderedPageBreak/>
        <w:t>The second option does not guarantee that all changes from different devices are applied in chronological order, but all changes from</w:t>
      </w:r>
      <w:r w:rsidR="00467058" w:rsidRPr="008C7261">
        <w:rPr>
          <w:lang w:val="en-GB"/>
        </w:rPr>
        <w:t xml:space="preserve"> a</w:t>
      </w:r>
      <w:r w:rsidRPr="008C7261">
        <w:rPr>
          <w:lang w:val="en-GB"/>
        </w:rPr>
        <w:t xml:space="preserve"> single device will be applied chronologically. Thus </w:t>
      </w:r>
      <w:r w:rsidR="00E96F99" w:rsidRPr="008C7261">
        <w:rPr>
          <w:lang w:val="en-GB"/>
        </w:rPr>
        <w:t>consistency</w:t>
      </w:r>
      <w:r w:rsidRPr="008C7261">
        <w:rPr>
          <w:lang w:val="en-GB"/>
        </w:rPr>
        <w:t xml:space="preserve"> should still be </w:t>
      </w:r>
      <w:r w:rsidR="00E96F99" w:rsidRPr="008C7261">
        <w:rPr>
          <w:lang w:val="en-GB"/>
        </w:rPr>
        <w:t>enforced,</w:t>
      </w:r>
      <w:r w:rsidRPr="008C7261">
        <w:rPr>
          <w:lang w:val="en-GB"/>
        </w:rPr>
        <w:t xml:space="preserve"> as a file may only be stored at a single device at a time, meaning all changes for a single file will be applied in order.</w:t>
      </w:r>
      <w:r w:rsidR="00D21F88" w:rsidRPr="008C7261">
        <w:rPr>
          <w:lang w:val="en-GB"/>
        </w:rPr>
        <w:t xml:space="preserve"> </w:t>
      </w:r>
      <w:r w:rsidR="00E96F99" w:rsidRPr="008C7261">
        <w:rPr>
          <w:lang w:val="en-GB"/>
        </w:rPr>
        <w:t>This option has</w:t>
      </w:r>
      <w:r w:rsidR="00D21F88" w:rsidRPr="008C7261">
        <w:rPr>
          <w:lang w:val="en-GB"/>
        </w:rPr>
        <w:t xml:space="preserve"> much the same characteristics as the first </w:t>
      </w:r>
      <w:r w:rsidR="00240B8B" w:rsidRPr="008C7261">
        <w:rPr>
          <w:lang w:val="en-GB"/>
        </w:rPr>
        <w:t>option;</w:t>
      </w:r>
      <w:r w:rsidR="00D21F88" w:rsidRPr="008C7261">
        <w:rPr>
          <w:lang w:val="en-GB"/>
        </w:rPr>
        <w:t xml:space="preserve"> only difference is the memory usage is not concentrated at the </w:t>
      </w:r>
      <w:r w:rsidR="00E96F99" w:rsidRPr="008C7261">
        <w:rPr>
          <w:lang w:val="en-GB"/>
        </w:rPr>
        <w:t>consistency</w:t>
      </w:r>
      <w:r w:rsidR="00D21F88" w:rsidRPr="008C7261">
        <w:rPr>
          <w:lang w:val="en-GB"/>
        </w:rPr>
        <w:t xml:space="preserve"> enforcer.</w:t>
      </w:r>
    </w:p>
    <w:p w14:paraId="61DBDA58" w14:textId="4C09120E" w:rsidR="00D31596" w:rsidRPr="008C7261" w:rsidRDefault="00467058" w:rsidP="00F67CD0">
      <w:pPr>
        <w:rPr>
          <w:lang w:val="en-GB"/>
        </w:rPr>
      </w:pPr>
      <w:r w:rsidRPr="008C7261">
        <w:rPr>
          <w:lang w:val="en-GB"/>
        </w:rPr>
        <w:t xml:space="preserve">The third options offers a </w:t>
      </w:r>
      <w:r w:rsidR="00414BE6" w:rsidRPr="008C7261">
        <w:rPr>
          <w:lang w:val="en-GB"/>
        </w:rPr>
        <w:t>more predictable and likely larger</w:t>
      </w:r>
      <w:r w:rsidR="009A586D" w:rsidRPr="008C7261">
        <w:rPr>
          <w:lang w:val="en-GB"/>
        </w:rPr>
        <w:t xml:space="preserve"> amount of traffic, but </w:t>
      </w:r>
      <w:r w:rsidR="0038599B" w:rsidRPr="008C7261">
        <w:rPr>
          <w:lang w:val="en-GB"/>
        </w:rPr>
        <w:t>probably</w:t>
      </w:r>
      <w:r w:rsidR="009A586D" w:rsidRPr="008C7261">
        <w:rPr>
          <w:lang w:val="en-GB"/>
        </w:rPr>
        <w:t xml:space="preserve"> less extra memory overhead as it is only necessary to keep track of what files are </w:t>
      </w:r>
      <w:r w:rsidR="007540EE" w:rsidRPr="008C7261">
        <w:rPr>
          <w:lang w:val="en-GB"/>
        </w:rPr>
        <w:t xml:space="preserve">present </w:t>
      </w:r>
      <w:r w:rsidR="009A586D" w:rsidRPr="008C7261">
        <w:rPr>
          <w:lang w:val="en-GB"/>
        </w:rPr>
        <w:t>local</w:t>
      </w:r>
      <w:r w:rsidR="007540EE" w:rsidRPr="008C7261">
        <w:rPr>
          <w:lang w:val="en-GB"/>
        </w:rPr>
        <w:t>ly</w:t>
      </w:r>
      <w:r w:rsidR="009A586D" w:rsidRPr="008C7261">
        <w:rPr>
          <w:lang w:val="en-GB"/>
        </w:rPr>
        <w:t xml:space="preserve">, not </w:t>
      </w:r>
      <w:r w:rsidR="00874414" w:rsidRPr="008C7261">
        <w:rPr>
          <w:lang w:val="en-GB"/>
        </w:rPr>
        <w:t>the changes in their entirety</w:t>
      </w:r>
      <w:r w:rsidR="00436B0D" w:rsidRPr="008C7261">
        <w:rPr>
          <w:lang w:val="en-GB"/>
        </w:rPr>
        <w:t xml:space="preserve">. </w:t>
      </w:r>
      <w:r w:rsidR="00BA40F4" w:rsidRPr="008C7261">
        <w:rPr>
          <w:lang w:val="en-GB"/>
        </w:rPr>
        <w:t xml:space="preserve">It would give an amount of traffic proportionate </w:t>
      </w:r>
      <w:r w:rsidR="006E36E2" w:rsidRPr="008C7261">
        <w:rPr>
          <w:lang w:val="en-GB"/>
        </w:rPr>
        <w:t>to</w:t>
      </w:r>
      <w:r w:rsidR="00BA40F4" w:rsidRPr="008C7261">
        <w:rPr>
          <w:lang w:val="en-GB"/>
        </w:rPr>
        <w:t xml:space="preserve"> the number of files across the networked devices, thus as long as the number of changes between refreshes are fewer than the number of files across the network, either one of the two first options will have less traffic overhead.</w:t>
      </w:r>
      <w:r w:rsidR="00AF0581" w:rsidRPr="008C7261">
        <w:rPr>
          <w:lang w:val="en-GB"/>
        </w:rPr>
        <w:t xml:space="preserve"> But it is possible to reduce this traffic overhead somewhat by not refreshing the SSV of every device when a refresh request is received, only the devices the request came from. This is more difficult for the </w:t>
      </w:r>
      <w:r w:rsidR="00CA5539" w:rsidRPr="008C7261">
        <w:rPr>
          <w:lang w:val="en-GB"/>
        </w:rPr>
        <w:t>first two</w:t>
      </w:r>
      <w:r w:rsidR="00AF0581" w:rsidRPr="008C7261">
        <w:rPr>
          <w:lang w:val="en-GB"/>
        </w:rPr>
        <w:t xml:space="preserve"> option</w:t>
      </w:r>
      <w:r w:rsidR="00CA5539" w:rsidRPr="008C7261">
        <w:rPr>
          <w:lang w:val="en-GB"/>
        </w:rPr>
        <w:t>s</w:t>
      </w:r>
      <w:r w:rsidR="00AF0581" w:rsidRPr="008C7261">
        <w:rPr>
          <w:lang w:val="en-GB"/>
        </w:rPr>
        <w:t xml:space="preserve"> as, as it is the change that is sent when synchronizing, not the new view.</w:t>
      </w:r>
      <w:r w:rsidR="00D86ED5" w:rsidRPr="008C7261">
        <w:rPr>
          <w:lang w:val="en-GB"/>
        </w:rPr>
        <w:t xml:space="preserve"> The coordinator would have to keep track of which devices have received each update, and keep it until every </w:t>
      </w:r>
      <w:r w:rsidR="00654A39" w:rsidRPr="008C7261">
        <w:rPr>
          <w:lang w:val="en-GB"/>
        </w:rPr>
        <w:t>single devices is synchronized.</w:t>
      </w:r>
      <w:r w:rsidR="003D3016" w:rsidRPr="008C7261">
        <w:rPr>
          <w:lang w:val="en-GB"/>
        </w:rPr>
        <w:t xml:space="preserve"> The prototype makes use of the second method during normal synchronizations, but the third </w:t>
      </w:r>
      <w:r w:rsidR="00626BBA" w:rsidRPr="008C7261">
        <w:rPr>
          <w:lang w:val="en-GB"/>
        </w:rPr>
        <w:t>method when a new daemon joins.</w:t>
      </w:r>
    </w:p>
    <w:p w14:paraId="61B1963A" w14:textId="77777777" w:rsidR="003A34E5" w:rsidRPr="008C7261" w:rsidRDefault="003A34E5" w:rsidP="00F67CD0">
      <w:pPr>
        <w:rPr>
          <w:lang w:val="en-GB"/>
        </w:rPr>
      </w:pPr>
    </w:p>
    <w:p w14:paraId="061A27DB" w14:textId="0CD9E507" w:rsidR="008B3630" w:rsidRPr="008C7261" w:rsidRDefault="00D31596" w:rsidP="00F67CD0">
      <w:pPr>
        <w:rPr>
          <w:lang w:val="en-GB"/>
        </w:rPr>
      </w:pPr>
      <w:r w:rsidRPr="008C7261">
        <w:rPr>
          <w:lang w:val="en-GB"/>
        </w:rPr>
        <w:t xml:space="preserve">Automatic refresh, or simply </w:t>
      </w:r>
      <w:r w:rsidR="00E96F99" w:rsidRPr="008C7261">
        <w:rPr>
          <w:lang w:val="en-GB"/>
        </w:rPr>
        <w:t>continuous</w:t>
      </w:r>
      <w:r w:rsidRPr="008C7261">
        <w:rPr>
          <w:lang w:val="en-GB"/>
        </w:rPr>
        <w:t xml:space="preserve"> synchronization is also a possibility.</w:t>
      </w:r>
      <w:r w:rsidR="00346E69" w:rsidRPr="008C7261">
        <w:rPr>
          <w:lang w:val="en-GB"/>
        </w:rPr>
        <w:t xml:space="preserve"> Meaning whenever the change detector sees a change</w:t>
      </w:r>
      <w:r w:rsidR="00A65B34" w:rsidRPr="008C7261">
        <w:rPr>
          <w:lang w:val="en-GB"/>
        </w:rPr>
        <w:t xml:space="preserve"> in a file or in the application list</w:t>
      </w:r>
      <w:r w:rsidR="00346E69" w:rsidRPr="008C7261">
        <w:rPr>
          <w:lang w:val="en-GB"/>
        </w:rPr>
        <w:t>, the local daemon push</w:t>
      </w:r>
      <w:r w:rsidR="005B7C39" w:rsidRPr="008C7261">
        <w:rPr>
          <w:lang w:val="en-GB"/>
        </w:rPr>
        <w:t>es</w:t>
      </w:r>
      <w:r w:rsidR="00346E69" w:rsidRPr="008C7261">
        <w:rPr>
          <w:lang w:val="en-GB"/>
        </w:rPr>
        <w:t xml:space="preserve"> the update right away.</w:t>
      </w:r>
      <w:r w:rsidRPr="008C7261">
        <w:rPr>
          <w:lang w:val="en-GB"/>
        </w:rPr>
        <w:t xml:space="preserve"> The problem with this option is the </w:t>
      </w:r>
      <w:r w:rsidR="00E96F99" w:rsidRPr="008C7261">
        <w:rPr>
          <w:lang w:val="en-GB"/>
        </w:rPr>
        <w:t>likelihood</w:t>
      </w:r>
      <w:r w:rsidRPr="008C7261">
        <w:rPr>
          <w:lang w:val="en-GB"/>
        </w:rPr>
        <w:t xml:space="preserve"> of frustration for the user if resources and network traffic slows him/her down with the user having little control over it.</w:t>
      </w:r>
      <w:r w:rsidR="009F0A8A" w:rsidRPr="008C7261">
        <w:rPr>
          <w:lang w:val="en-GB"/>
        </w:rPr>
        <w:t xml:space="preserve"> </w:t>
      </w:r>
      <w:r w:rsidR="0098589A" w:rsidRPr="008C7261">
        <w:rPr>
          <w:lang w:val="en-GB"/>
        </w:rPr>
        <w:t>Letting the user decide when the system synchronizes ensures that the user has increased control over his/her own resources and that it does not affect the performance of the d</w:t>
      </w:r>
      <w:r w:rsidR="00695736" w:rsidRPr="008C7261">
        <w:rPr>
          <w:lang w:val="en-GB"/>
        </w:rPr>
        <w:t>evices</w:t>
      </w:r>
      <w:r w:rsidR="00163273" w:rsidRPr="008C7261">
        <w:rPr>
          <w:lang w:val="en-GB"/>
        </w:rPr>
        <w:t xml:space="preserve"> and the network</w:t>
      </w:r>
      <w:r w:rsidR="00695736" w:rsidRPr="008C7261">
        <w:rPr>
          <w:lang w:val="en-GB"/>
        </w:rPr>
        <w:t xml:space="preserve"> at an </w:t>
      </w:r>
      <w:r w:rsidR="00E96F99" w:rsidRPr="008C7261">
        <w:rPr>
          <w:lang w:val="en-GB"/>
        </w:rPr>
        <w:t>inconvenient</w:t>
      </w:r>
      <w:r w:rsidR="0098589A" w:rsidRPr="008C7261">
        <w:rPr>
          <w:lang w:val="en-GB"/>
        </w:rPr>
        <w:t xml:space="preserve"> time.</w:t>
      </w:r>
    </w:p>
    <w:p w14:paraId="72845253" w14:textId="0BD8577E" w:rsidR="00946465" w:rsidRPr="008C7261" w:rsidRDefault="00946465" w:rsidP="00946465">
      <w:pPr>
        <w:pStyle w:val="Heading2"/>
      </w:pPr>
      <w:bookmarkStart w:id="169" w:name="_Toc324905854"/>
      <w:r w:rsidRPr="008C7261">
        <w:t>Batching</w:t>
      </w:r>
      <w:r w:rsidR="00C77E06" w:rsidRPr="008C7261">
        <w:t xml:space="preserve"> and Caching</w:t>
      </w:r>
      <w:bookmarkEnd w:id="169"/>
    </w:p>
    <w:p w14:paraId="0152933A" w14:textId="71A430A0" w:rsidR="00946465" w:rsidRPr="008C7261" w:rsidRDefault="00946465" w:rsidP="00946465">
      <w:pPr>
        <w:rPr>
          <w:lang w:val="en-GB"/>
        </w:rPr>
      </w:pPr>
      <w:r w:rsidRPr="008C7261">
        <w:rPr>
          <w:lang w:val="en-GB"/>
        </w:rPr>
        <w:t xml:space="preserve">A feature that the prototype lacks that likely would help reduce traffic overhead is the batching of messages, particularly when using manual refresh anyhow, meaning updates have to wait anyhow. </w:t>
      </w:r>
      <w:r w:rsidR="00D77485" w:rsidRPr="008C7261">
        <w:rPr>
          <w:lang w:val="en-GB"/>
        </w:rPr>
        <w:t xml:space="preserve">As it stands, the prototype synchronizes updates </w:t>
      </w:r>
      <w:r w:rsidR="00E646A4" w:rsidRPr="008C7261">
        <w:rPr>
          <w:lang w:val="en-GB"/>
        </w:rPr>
        <w:t>independently</w:t>
      </w:r>
      <w:r w:rsidR="00D77485" w:rsidRPr="008C7261">
        <w:rPr>
          <w:lang w:val="en-GB"/>
        </w:rPr>
        <w:t xml:space="preserve"> from each other. </w:t>
      </w:r>
      <w:r w:rsidR="009B109D" w:rsidRPr="008C7261">
        <w:rPr>
          <w:lang w:val="en-GB"/>
        </w:rPr>
        <w:t>It could possibly be as simple as sending the queue and letting the coordinator pop it, rather than pop the queue locally, and send them one by one.</w:t>
      </w:r>
    </w:p>
    <w:p w14:paraId="03656ED6" w14:textId="41337589" w:rsidR="007E2119" w:rsidRPr="008C7261" w:rsidRDefault="007E2119" w:rsidP="00946465">
      <w:pPr>
        <w:rPr>
          <w:lang w:val="en-GB"/>
        </w:rPr>
      </w:pPr>
      <w:r w:rsidRPr="008C7261">
        <w:rPr>
          <w:lang w:val="en-GB"/>
        </w:rPr>
        <w:t>The coordinator could then wait until all the queues received had been fully exhausted before forwarding the changes. Such a</w:t>
      </w:r>
      <w:r w:rsidR="00E37468" w:rsidRPr="008C7261">
        <w:rPr>
          <w:lang w:val="en-GB"/>
        </w:rPr>
        <w:t>n</w:t>
      </w:r>
      <w:r w:rsidRPr="008C7261">
        <w:rPr>
          <w:lang w:val="en-GB"/>
        </w:rPr>
        <w:t xml:space="preserve"> implementation would also let the coordinator have a better overview over progress of the sync</w:t>
      </w:r>
      <w:r w:rsidR="00753FAB" w:rsidRPr="008C7261">
        <w:rPr>
          <w:lang w:val="en-GB"/>
        </w:rPr>
        <w:t>hronization process, something that is somewhat lacking in the current implementation.</w:t>
      </w:r>
    </w:p>
    <w:p w14:paraId="2384BD09" w14:textId="77777777" w:rsidR="00C77E06" w:rsidRPr="008C7261" w:rsidRDefault="00C77E06" w:rsidP="00C77E06">
      <w:pPr>
        <w:rPr>
          <w:lang w:val="en-GB"/>
        </w:rPr>
      </w:pPr>
    </w:p>
    <w:p w14:paraId="12E4A303" w14:textId="76D2B855" w:rsidR="00C77E06" w:rsidRPr="008C7261" w:rsidRDefault="00C77E06" w:rsidP="00C77E06">
      <w:pPr>
        <w:rPr>
          <w:lang w:val="en-GB"/>
        </w:rPr>
      </w:pPr>
      <w:r w:rsidRPr="008C7261">
        <w:rPr>
          <w:lang w:val="en-GB"/>
        </w:rPr>
        <w:t>Furthermore, the efficiency of the system could likely be increase</w:t>
      </w:r>
      <w:r w:rsidR="00CB0084" w:rsidRPr="008C7261">
        <w:rPr>
          <w:lang w:val="en-GB"/>
        </w:rPr>
        <w:t>d</w:t>
      </w:r>
      <w:r w:rsidRPr="008C7261">
        <w:rPr>
          <w:lang w:val="en-GB"/>
        </w:rPr>
        <w:t xml:space="preserve"> by the use of caching. For example, daemon through which a file has been opened recently could keep the position of the file so querying the coordinator when the file is reopened is unnecessary. </w:t>
      </w:r>
    </w:p>
    <w:p w14:paraId="684E6BA6" w14:textId="77777777" w:rsidR="00C77E06" w:rsidRPr="008C7261" w:rsidRDefault="00C77E06" w:rsidP="00C77E06">
      <w:pPr>
        <w:rPr>
          <w:lang w:val="en-GB"/>
        </w:rPr>
      </w:pPr>
      <w:r w:rsidRPr="008C7261">
        <w:rPr>
          <w:lang w:val="en-GB"/>
        </w:rPr>
        <w:t>Caching of pages/views in the remote access interface also has some potential, and in fact even pre-fetching is possible here. When the interface is started, the local daemon could keep track of previous pages and store them locally while the file is open. At the same time, the next page could always be fetched and kept in memory in case the user wants to advance through the file. Caching of pages would likely reduce the perceived loading time of each page radically, but would also require redesigning of the application.</w:t>
      </w:r>
    </w:p>
    <w:p w14:paraId="05A12A69" w14:textId="77777777" w:rsidR="00C77E06" w:rsidRPr="008C7261" w:rsidRDefault="00C77E06" w:rsidP="00946465">
      <w:pPr>
        <w:rPr>
          <w:lang w:val="en-GB"/>
        </w:rPr>
      </w:pPr>
    </w:p>
    <w:p w14:paraId="3477A88B" w14:textId="53D75C91" w:rsidR="008B3630" w:rsidRPr="008C7261" w:rsidRDefault="008B3630" w:rsidP="008B3630">
      <w:pPr>
        <w:pStyle w:val="Heading2"/>
      </w:pPr>
      <w:bookmarkStart w:id="170" w:name="_Toc324905855"/>
      <w:r w:rsidRPr="008C7261">
        <w:t>Remote Application Access</w:t>
      </w:r>
      <w:bookmarkEnd w:id="170"/>
    </w:p>
    <w:p w14:paraId="469C59CC" w14:textId="32CD23E9" w:rsidR="00421BA5" w:rsidRPr="008C7261" w:rsidRDefault="0015463A" w:rsidP="008B3630">
      <w:pPr>
        <w:rPr>
          <w:lang w:val="en-GB"/>
        </w:rPr>
      </w:pPr>
      <w:r w:rsidRPr="008C7261">
        <w:rPr>
          <w:lang w:val="en-GB"/>
        </w:rPr>
        <w:t xml:space="preserve">The remote application access is not a new topic, but the aim during work on this project was to </w:t>
      </w:r>
      <w:r w:rsidR="00681DD5" w:rsidRPr="008C7261">
        <w:rPr>
          <w:lang w:val="en-GB"/>
        </w:rPr>
        <w:t>look at it from a fresh angle. The thought</w:t>
      </w:r>
      <w:r w:rsidR="00801162" w:rsidRPr="008C7261">
        <w:rPr>
          <w:lang w:val="en-GB"/>
        </w:rPr>
        <w:t xml:space="preserve"> behind the solution used in the prototype was to avoid having to transfer a copy of the file from the remote host to the local device where the user is working. Instead the goal was to work with the file on the host and apply the changes locally where the file habituates. </w:t>
      </w:r>
      <w:r w:rsidR="00F7105E" w:rsidRPr="008C7261">
        <w:rPr>
          <w:lang w:val="en-GB"/>
        </w:rPr>
        <w:t xml:space="preserve">One way would be to send a picture of the application </w:t>
      </w:r>
      <w:r w:rsidR="00EF1406" w:rsidRPr="008C7261">
        <w:rPr>
          <w:lang w:val="en-GB"/>
        </w:rPr>
        <w:t>interface; similar to the way X</w:t>
      </w:r>
      <w:r w:rsidR="005A48D3" w:rsidRPr="008C7261">
        <w:rPr>
          <w:lang w:val="en-GB"/>
        </w:rPr>
        <w:t xml:space="preserve"> </w:t>
      </w:r>
      <w:r w:rsidR="00F7105E" w:rsidRPr="008C7261">
        <w:rPr>
          <w:lang w:val="en-GB"/>
        </w:rPr>
        <w:t>Window does it</w:t>
      </w:r>
      <w:r w:rsidR="00FE0468" w:rsidRPr="008C7261">
        <w:rPr>
          <w:lang w:val="en-GB"/>
        </w:rPr>
        <w:t xml:space="preserve"> [18]</w:t>
      </w:r>
      <w:r w:rsidR="00F7105E" w:rsidRPr="008C7261">
        <w:rPr>
          <w:lang w:val="en-GB"/>
        </w:rPr>
        <w:t xml:space="preserve">. That would however be a very inefficient solution in many cases, thus a more tailored approach is likely to reduce </w:t>
      </w:r>
      <w:r w:rsidR="00931CE7" w:rsidRPr="008C7261">
        <w:rPr>
          <w:lang w:val="en-GB"/>
        </w:rPr>
        <w:t xml:space="preserve">the traffic load significantly. A local GUI communicating with the remote device, running the actual application is a much more efficient solution with for example text processing. </w:t>
      </w:r>
      <w:r w:rsidR="003F4642" w:rsidRPr="008C7261">
        <w:rPr>
          <w:lang w:val="en-GB"/>
        </w:rPr>
        <w:t>The remote host can be limited to only send</w:t>
      </w:r>
      <w:r w:rsidR="00963623" w:rsidRPr="008C7261">
        <w:rPr>
          <w:lang w:val="en-GB"/>
        </w:rPr>
        <w:t>ing</w:t>
      </w:r>
      <w:r w:rsidR="003F4642" w:rsidRPr="008C7261">
        <w:rPr>
          <w:lang w:val="en-GB"/>
        </w:rPr>
        <w:t xml:space="preserve"> the part of the file that is actually visible on the GUI the user is interacting with, thus avoid sending the file in its entirety. </w:t>
      </w:r>
      <w:r w:rsidR="00A41D97" w:rsidRPr="008C7261">
        <w:rPr>
          <w:lang w:val="en-GB"/>
        </w:rPr>
        <w:t xml:space="preserve">Operations can then be sent from the GUI the user is interacting with back to the application where they are applied on the original file. </w:t>
      </w:r>
      <w:r w:rsidR="00C94516" w:rsidRPr="008C7261">
        <w:rPr>
          <w:lang w:val="en-GB"/>
        </w:rPr>
        <w:t>The pr</w:t>
      </w:r>
      <w:r w:rsidR="00F41000" w:rsidRPr="008C7261">
        <w:rPr>
          <w:lang w:val="en-GB"/>
        </w:rPr>
        <w:t>ototype tries to find the position of each change, and sends the position and the operation requested to the application</w:t>
      </w:r>
      <w:r w:rsidR="00963B82" w:rsidRPr="008C7261">
        <w:rPr>
          <w:lang w:val="en-GB"/>
        </w:rPr>
        <w:t xml:space="preserve"> where the application applies the changes to its local file</w:t>
      </w:r>
      <w:r w:rsidR="00F41000" w:rsidRPr="008C7261">
        <w:rPr>
          <w:lang w:val="en-GB"/>
        </w:rPr>
        <w:t>.</w:t>
      </w:r>
    </w:p>
    <w:p w14:paraId="34633AFD" w14:textId="60343973" w:rsidR="00475748" w:rsidRPr="008C7261" w:rsidRDefault="00421BA5" w:rsidP="008B3630">
      <w:pPr>
        <w:rPr>
          <w:lang w:val="en-GB"/>
        </w:rPr>
      </w:pPr>
      <w:r w:rsidRPr="008C7261">
        <w:rPr>
          <w:lang w:val="en-GB"/>
        </w:rPr>
        <w:t>However, there are cases where different approaches must be taken, such as image post processing. Sending the image over to the GUI might be necessary in some cases, but the core of applying the operation on the file at the device where the file resides can still be kept.</w:t>
      </w:r>
      <w:r w:rsidR="0008279C" w:rsidRPr="008C7261">
        <w:rPr>
          <w:lang w:val="en-GB"/>
        </w:rPr>
        <w:t xml:space="preserve"> In fact in the case of editing an image, just sending a picture of the entire </w:t>
      </w:r>
      <w:r w:rsidR="0052752F" w:rsidRPr="008C7261">
        <w:rPr>
          <w:lang w:val="en-GB"/>
        </w:rPr>
        <w:t>GUI running the application</w:t>
      </w:r>
      <w:r w:rsidR="0008279C" w:rsidRPr="008C7261">
        <w:rPr>
          <w:lang w:val="en-GB"/>
        </w:rPr>
        <w:t xml:space="preserve"> might be the most efficient solution.</w:t>
      </w:r>
    </w:p>
    <w:p w14:paraId="309D0909" w14:textId="52E0978C" w:rsidR="00475748" w:rsidRPr="008C7261" w:rsidRDefault="00851D7B" w:rsidP="008B3630">
      <w:pPr>
        <w:rPr>
          <w:lang w:val="en-GB"/>
        </w:rPr>
      </w:pPr>
      <w:r w:rsidRPr="008C7261">
        <w:rPr>
          <w:lang w:val="en-GB"/>
        </w:rPr>
        <w:t xml:space="preserve">But for this to be feasible in the real world, any application that is to be run remotely by merely sending operations and small intervals of </w:t>
      </w:r>
      <w:r w:rsidR="00240E54" w:rsidRPr="008C7261">
        <w:rPr>
          <w:lang w:val="en-GB"/>
        </w:rPr>
        <w:t>a</w:t>
      </w:r>
      <w:r w:rsidR="006839A4" w:rsidRPr="008C7261">
        <w:rPr>
          <w:lang w:val="en-GB"/>
        </w:rPr>
        <w:t xml:space="preserve"> file</w:t>
      </w:r>
      <w:r w:rsidRPr="008C7261">
        <w:rPr>
          <w:lang w:val="en-GB"/>
        </w:rPr>
        <w:t xml:space="preserve"> must have an API for communicating with the remote access system.</w:t>
      </w:r>
      <w:r w:rsidR="00235649" w:rsidRPr="008C7261">
        <w:rPr>
          <w:lang w:val="en-GB"/>
        </w:rPr>
        <w:t xml:space="preserve"> In other words, corporations such as Microsoft and Apple would need to agree to implement such APIs, or a reliance on equivalent open source applications would be necessary. </w:t>
      </w:r>
    </w:p>
    <w:p w14:paraId="67433A73" w14:textId="7780C588" w:rsidR="00475748" w:rsidRPr="008C7261" w:rsidRDefault="00475748" w:rsidP="00475748">
      <w:pPr>
        <w:pStyle w:val="Heading2"/>
      </w:pPr>
      <w:bookmarkStart w:id="171" w:name="_Toc324905856"/>
      <w:r w:rsidRPr="008C7261">
        <w:t>Security</w:t>
      </w:r>
      <w:bookmarkEnd w:id="171"/>
    </w:p>
    <w:p w14:paraId="4D1EADCE" w14:textId="77777777" w:rsidR="00F31B46" w:rsidRPr="008C7261" w:rsidRDefault="00F31B46" w:rsidP="00F31B46">
      <w:pPr>
        <w:rPr>
          <w:lang w:val="en-GB"/>
        </w:rPr>
      </w:pPr>
      <w:r w:rsidRPr="008C7261">
        <w:rPr>
          <w:lang w:val="en-GB"/>
        </w:rPr>
        <w:t xml:space="preserve">Any system that connects several devices together will have security issues. With this system, the threat of someone using it to hack your personal files is of course always there, and theft is a real possibility. </w:t>
      </w:r>
    </w:p>
    <w:p w14:paraId="547950D4" w14:textId="68CEE3B5" w:rsidR="00F31B46" w:rsidRPr="008C7261" w:rsidRDefault="00F31B46" w:rsidP="00475748">
      <w:pPr>
        <w:rPr>
          <w:lang w:val="en-GB"/>
        </w:rPr>
      </w:pPr>
      <w:r w:rsidRPr="008C7261">
        <w:rPr>
          <w:lang w:val="en-GB"/>
        </w:rPr>
        <w:t xml:space="preserve">A hacker could easily figure out the ports the prototype is using, and </w:t>
      </w:r>
      <w:r w:rsidR="00A64B79" w:rsidRPr="008C7261">
        <w:rPr>
          <w:lang w:val="en-GB"/>
        </w:rPr>
        <w:t>get</w:t>
      </w:r>
      <w:r w:rsidRPr="008C7261">
        <w:rPr>
          <w:lang w:val="en-GB"/>
        </w:rPr>
        <w:t xml:space="preserve"> a way in. The daemon can then be dissected in memory</w:t>
      </w:r>
      <w:r w:rsidR="00A64B79" w:rsidRPr="008C7261">
        <w:rPr>
          <w:lang w:val="en-GB"/>
        </w:rPr>
        <w:t xml:space="preserve"> using a debugger</w:t>
      </w:r>
      <w:r w:rsidRPr="008C7261">
        <w:rPr>
          <w:lang w:val="en-GB"/>
        </w:rPr>
        <w:t xml:space="preserve"> to find valid commands, as they are hard coded strings</w:t>
      </w:r>
      <w:r w:rsidR="00AA0811" w:rsidRPr="008C7261">
        <w:rPr>
          <w:lang w:val="en-GB"/>
        </w:rPr>
        <w:t xml:space="preserve"> constants</w:t>
      </w:r>
      <w:r w:rsidRPr="008C7261">
        <w:rPr>
          <w:lang w:val="en-GB"/>
        </w:rPr>
        <w:t>. The attacker at this point has full access to the victims' files, and potentially applications.</w:t>
      </w:r>
      <w:r w:rsidR="008A4E36" w:rsidRPr="008C7261">
        <w:rPr>
          <w:lang w:val="en-GB"/>
        </w:rPr>
        <w:t xml:space="preserve"> </w:t>
      </w:r>
      <w:r w:rsidR="00340DAF" w:rsidRPr="008C7261">
        <w:rPr>
          <w:lang w:val="en-GB"/>
        </w:rPr>
        <w:t>All communications are also in plain text</w:t>
      </w:r>
      <w:r w:rsidR="00DF0387" w:rsidRPr="008C7261">
        <w:rPr>
          <w:lang w:val="en-GB"/>
        </w:rPr>
        <w:t xml:space="preserve">. </w:t>
      </w:r>
      <w:r w:rsidR="008A4E36" w:rsidRPr="008C7261">
        <w:rPr>
          <w:lang w:val="en-GB"/>
        </w:rPr>
        <w:t>Obviously any real implementation must handl</w:t>
      </w:r>
      <w:r w:rsidR="00261CFC" w:rsidRPr="008C7261">
        <w:rPr>
          <w:lang w:val="en-GB"/>
        </w:rPr>
        <w:t xml:space="preserve">e communications more </w:t>
      </w:r>
      <w:r w:rsidR="007E37E5" w:rsidRPr="008C7261">
        <w:rPr>
          <w:lang w:val="en-GB"/>
        </w:rPr>
        <w:t>carefully;</w:t>
      </w:r>
      <w:r w:rsidR="00261CFC" w:rsidRPr="008C7261">
        <w:rPr>
          <w:lang w:val="en-GB"/>
        </w:rPr>
        <w:t xml:space="preserve"> </w:t>
      </w:r>
      <w:r w:rsidR="00AA5BE1" w:rsidRPr="008C7261">
        <w:rPr>
          <w:lang w:val="en-GB"/>
        </w:rPr>
        <w:t>though a</w:t>
      </w:r>
      <w:r w:rsidR="00261CFC" w:rsidRPr="008C7261">
        <w:rPr>
          <w:lang w:val="en-GB"/>
        </w:rPr>
        <w:t xml:space="preserve"> cabled setup would increase the security of the network, but hinder the use cases drastically.</w:t>
      </w:r>
    </w:p>
    <w:p w14:paraId="582AB07A" w14:textId="1012560E" w:rsidR="00475748" w:rsidRPr="008C7261" w:rsidRDefault="00475748" w:rsidP="00475748">
      <w:pPr>
        <w:rPr>
          <w:lang w:val="en-GB"/>
        </w:rPr>
      </w:pPr>
      <w:r w:rsidRPr="008C7261">
        <w:rPr>
          <w:lang w:val="en-GB"/>
        </w:rPr>
        <w:t>A thief would be able to access all your files on all yo</w:t>
      </w:r>
      <w:r w:rsidR="009D5BF3" w:rsidRPr="008C7261">
        <w:rPr>
          <w:lang w:val="en-GB"/>
        </w:rPr>
        <w:t>ur devices easily, and launch</w:t>
      </w:r>
      <w:r w:rsidRPr="008C7261">
        <w:rPr>
          <w:lang w:val="en-GB"/>
        </w:rPr>
        <w:t xml:space="preserve"> applications on devices that are still in your possession. </w:t>
      </w:r>
    </w:p>
    <w:p w14:paraId="57268CC1" w14:textId="77777777" w:rsidR="000B71B4" w:rsidRPr="008C7261" w:rsidRDefault="00475748" w:rsidP="00475748">
      <w:pPr>
        <w:rPr>
          <w:lang w:val="en-GB"/>
        </w:rPr>
      </w:pPr>
      <w:r w:rsidRPr="008C7261">
        <w:rPr>
          <w:lang w:val="en-GB"/>
        </w:rPr>
        <w:t>It is clear that anyone attempting to implement and deploy a similar system would need to take security measures.</w:t>
      </w:r>
      <w:r w:rsidR="003A6E88" w:rsidRPr="008C7261">
        <w:rPr>
          <w:lang w:val="en-GB"/>
        </w:rPr>
        <w:t xml:space="preserve"> </w:t>
      </w:r>
    </w:p>
    <w:p w14:paraId="25F5F19F" w14:textId="047B9C4A" w:rsidR="00475748" w:rsidRPr="008C7261" w:rsidRDefault="002801AD" w:rsidP="00475748">
      <w:pPr>
        <w:rPr>
          <w:lang w:val="en-GB"/>
        </w:rPr>
      </w:pPr>
      <w:r w:rsidRPr="008C7261">
        <w:rPr>
          <w:lang w:val="en-GB"/>
        </w:rPr>
        <w:t>A</w:t>
      </w:r>
      <w:r w:rsidR="003A6E88" w:rsidRPr="008C7261">
        <w:rPr>
          <w:lang w:val="en-GB"/>
        </w:rPr>
        <w:t xml:space="preserve"> feature allowing the user to kick devices out of the network of devices in cases where a device is compromised and the owner has no physical access to it</w:t>
      </w:r>
      <w:r w:rsidRPr="008C7261">
        <w:rPr>
          <w:lang w:val="en-GB"/>
        </w:rPr>
        <w:t xml:space="preserve"> would be very useful</w:t>
      </w:r>
      <w:r w:rsidR="003A6E88" w:rsidRPr="008C7261">
        <w:rPr>
          <w:lang w:val="en-GB"/>
        </w:rPr>
        <w:t>.</w:t>
      </w:r>
      <w:r w:rsidR="00A457D6" w:rsidRPr="008C7261">
        <w:rPr>
          <w:lang w:val="en-GB"/>
        </w:rPr>
        <w:t xml:space="preserve"> Though any unwelcome person could also abuse this feature with access to one device, so perhaps it would be necessary to either ident</w:t>
      </w:r>
      <w:r w:rsidR="00D96C2A" w:rsidRPr="008C7261">
        <w:rPr>
          <w:lang w:val="en-GB"/>
        </w:rPr>
        <w:t>ify the owner through a password</w:t>
      </w:r>
      <w:r w:rsidR="00A457D6" w:rsidRPr="008C7261">
        <w:rPr>
          <w:lang w:val="en-GB"/>
        </w:rPr>
        <w:t xml:space="preserve">, or use a quorum system so that you need physical access to more than one device to commit administrative </w:t>
      </w:r>
      <w:r w:rsidR="005A47C7" w:rsidRPr="008C7261">
        <w:rPr>
          <w:lang w:val="en-GB"/>
        </w:rPr>
        <w:t>changes</w:t>
      </w:r>
      <w:r w:rsidR="00A457D6" w:rsidRPr="008C7261">
        <w:rPr>
          <w:lang w:val="en-GB"/>
        </w:rPr>
        <w:t>.</w:t>
      </w:r>
    </w:p>
    <w:p w14:paraId="5971509D" w14:textId="6B2E83D4" w:rsidR="00946465" w:rsidRPr="008C7261" w:rsidRDefault="00A93C1D" w:rsidP="003531A1">
      <w:pPr>
        <w:rPr>
          <w:lang w:val="en-GB"/>
        </w:rPr>
      </w:pPr>
      <w:r w:rsidRPr="008C7261">
        <w:rPr>
          <w:lang w:val="en-GB"/>
        </w:rPr>
        <w:lastRenderedPageBreak/>
        <w:t xml:space="preserve">It is also possible that it would be best to limit what type of applications the system allows the user to run remotely. </w:t>
      </w:r>
      <w:r w:rsidR="003531A1" w:rsidRPr="008C7261">
        <w:rPr>
          <w:lang w:val="en-GB"/>
        </w:rPr>
        <w:t>Perhaps it should only be possible to run applications that are designed for processing files, such as photo editing and text processing.</w:t>
      </w:r>
      <w:r w:rsidR="001963CF" w:rsidRPr="008C7261">
        <w:rPr>
          <w:lang w:val="en-GB"/>
        </w:rPr>
        <w:t xml:space="preserve"> </w:t>
      </w:r>
      <w:r w:rsidR="000E497F" w:rsidRPr="008C7261">
        <w:rPr>
          <w:lang w:val="en-GB"/>
        </w:rPr>
        <w:t>Access to the OS' administrative application could cause serious harm to all a persons devices if only a single device is compromised.</w:t>
      </w:r>
    </w:p>
    <w:p w14:paraId="361974BB" w14:textId="571FFE3E" w:rsidR="00B44E38" w:rsidRPr="008C7261" w:rsidRDefault="00B44E38" w:rsidP="00B44E38">
      <w:pPr>
        <w:pStyle w:val="Heading2"/>
      </w:pPr>
      <w:r w:rsidRPr="008C7261">
        <w:t xml:space="preserve"> </w:t>
      </w:r>
      <w:bookmarkStart w:id="172" w:name="_Toc324905857"/>
      <w:r w:rsidRPr="008C7261">
        <w:t>Environment for the Experiments</w:t>
      </w:r>
      <w:bookmarkEnd w:id="172"/>
    </w:p>
    <w:p w14:paraId="7792A91F" w14:textId="4DE03530" w:rsidR="00BB5674" w:rsidRPr="008C7261" w:rsidRDefault="00BB5674" w:rsidP="00BB5674">
      <w:pPr>
        <w:rPr>
          <w:lang w:val="en-GB"/>
        </w:rPr>
      </w:pPr>
      <w:r w:rsidRPr="008C7261">
        <w:rPr>
          <w:lang w:val="en-GB"/>
        </w:rPr>
        <w:t>The environment in which the experiments were conducted may not have been the optimal one, as it in some aspects does not reflect a realistic scenario. However, the environment used should give a significant worse result than what would've been measured in a realistic scenario, thus the experiments can show the thesis' relevance.</w:t>
      </w:r>
    </w:p>
    <w:p w14:paraId="7CB7830F" w14:textId="0311AAD5" w:rsidR="009A5F58" w:rsidRDefault="009A5F58" w:rsidP="00BB5674">
      <w:pPr>
        <w:rPr>
          <w:lang w:val="en-GB"/>
        </w:rPr>
      </w:pPr>
      <w:r w:rsidRPr="008C7261">
        <w:rPr>
          <w:lang w:val="en-GB"/>
        </w:rPr>
        <w:t>A realistic scenario, where each daemon and its dependent processes runs on different devices, would see significantly less pressure on the CPU and memory on the individual devices, and all the traffic for the entire prototype would not have to p</w:t>
      </w:r>
      <w:r w:rsidR="00EA408D" w:rsidRPr="008C7261">
        <w:rPr>
          <w:lang w:val="en-GB"/>
        </w:rPr>
        <w:t xml:space="preserve">ass through a single network device, twice! </w:t>
      </w:r>
      <w:r w:rsidR="001B5410" w:rsidRPr="008C7261">
        <w:rPr>
          <w:lang w:val="en-GB"/>
        </w:rPr>
        <w:t>This would at the very least imply that breakdown and resource exhaustion related c</w:t>
      </w:r>
      <w:r w:rsidR="000B292B" w:rsidRPr="008C7261">
        <w:rPr>
          <w:lang w:val="en-GB"/>
        </w:rPr>
        <w:t>rashes would be delayed greatly, giving the proto</w:t>
      </w:r>
      <w:r w:rsidR="00347765" w:rsidRPr="008C7261">
        <w:rPr>
          <w:lang w:val="en-GB"/>
        </w:rPr>
        <w:t xml:space="preserve">type </w:t>
      </w:r>
      <w:r w:rsidR="003E03A6" w:rsidRPr="008C7261">
        <w:rPr>
          <w:lang w:val="en-GB"/>
        </w:rPr>
        <w:t xml:space="preserve">a </w:t>
      </w:r>
      <w:r w:rsidR="00347765" w:rsidRPr="008C7261">
        <w:rPr>
          <w:lang w:val="en-GB"/>
        </w:rPr>
        <w:t>much better ability to survive.</w:t>
      </w:r>
      <w:r w:rsidR="008079AA" w:rsidRPr="008C7261">
        <w:rPr>
          <w:lang w:val="en-GB"/>
        </w:rPr>
        <w:t xml:space="preserve"> </w:t>
      </w:r>
    </w:p>
    <w:p w14:paraId="7A48DDA1" w14:textId="0EEB0B75" w:rsidR="00E82412" w:rsidRPr="008C7261" w:rsidRDefault="00E82412" w:rsidP="00BB5674">
      <w:pPr>
        <w:rPr>
          <w:lang w:val="en-GB"/>
        </w:rPr>
      </w:pPr>
      <w:r>
        <w:rPr>
          <w:lang w:val="en-GB"/>
        </w:rPr>
        <w:t>Furthermore, the local area network that the experiments were run on had several personal device connected to it, some of which could have been using network traffic during the process of experimentation</w:t>
      </w:r>
      <w:r w:rsidR="00846A58">
        <w:rPr>
          <w:lang w:val="en-GB"/>
        </w:rPr>
        <w:t xml:space="preserve"> affecting the results</w:t>
      </w:r>
      <w:r>
        <w:rPr>
          <w:lang w:val="en-GB"/>
        </w:rPr>
        <w:t>.</w:t>
      </w:r>
      <w:r w:rsidR="00483C4B">
        <w:rPr>
          <w:lang w:val="en-GB"/>
        </w:rPr>
        <w:t xml:space="preserve"> Some of the experiments did as mentioned see a decent am</w:t>
      </w:r>
      <w:r w:rsidR="002F485A">
        <w:rPr>
          <w:lang w:val="en-GB"/>
        </w:rPr>
        <w:t>ount of variance in the results when running over the wireless network.</w:t>
      </w:r>
    </w:p>
    <w:p w14:paraId="7D8EAA17" w14:textId="77777777" w:rsidR="00CA157F" w:rsidRDefault="00CA157F" w:rsidP="008B79D4">
      <w:pPr>
        <w:pStyle w:val="Heading1"/>
        <w:rPr>
          <w:lang w:val="en-GB"/>
        </w:rPr>
        <w:sectPr w:rsidR="00CA157F" w:rsidSect="00EE3078">
          <w:type w:val="oddPage"/>
          <w:pgSz w:w="11900" w:h="16840"/>
          <w:pgMar w:top="1418" w:right="1418" w:bottom="1418" w:left="1418" w:header="709" w:footer="709" w:gutter="0"/>
          <w:cols w:space="708"/>
          <w:docGrid w:linePitch="360"/>
        </w:sectPr>
      </w:pPr>
    </w:p>
    <w:p w14:paraId="2D7C50E1" w14:textId="55C4E4E9" w:rsidR="00512FE5" w:rsidRPr="008C7261" w:rsidRDefault="00BE72EF" w:rsidP="008B79D4">
      <w:pPr>
        <w:pStyle w:val="Heading1"/>
        <w:rPr>
          <w:lang w:val="en-GB"/>
        </w:rPr>
      </w:pPr>
      <w:bookmarkStart w:id="173" w:name="_Toc324905858"/>
      <w:r w:rsidRPr="008C7261">
        <w:rPr>
          <w:lang w:val="en-GB"/>
        </w:rPr>
        <w:lastRenderedPageBreak/>
        <w:t>Future</w:t>
      </w:r>
      <w:r w:rsidR="00672FFC" w:rsidRPr="008C7261">
        <w:rPr>
          <w:lang w:val="en-GB"/>
        </w:rPr>
        <w:t xml:space="preserve"> Work</w:t>
      </w:r>
      <w:bookmarkEnd w:id="173"/>
    </w:p>
    <w:p w14:paraId="41E54EAE" w14:textId="711D4B31" w:rsidR="00D70BEA" w:rsidRPr="008C7261" w:rsidRDefault="00512FE5" w:rsidP="00512FE5">
      <w:pPr>
        <w:pStyle w:val="Heading2"/>
      </w:pPr>
      <w:bookmarkStart w:id="174" w:name="_Toc324905859"/>
      <w:r w:rsidRPr="008C7261">
        <w:t>R</w:t>
      </w:r>
      <w:r w:rsidR="009342DA" w:rsidRPr="008C7261">
        <w:t>elocation and</w:t>
      </w:r>
      <w:r w:rsidRPr="008C7261">
        <w:t xml:space="preserve"> </w:t>
      </w:r>
      <w:r w:rsidR="00F11E2C" w:rsidRPr="008C7261">
        <w:t xml:space="preserve">Device </w:t>
      </w:r>
      <w:r w:rsidR="004D4235" w:rsidRPr="008C7261">
        <w:t>Transparency</w:t>
      </w:r>
      <w:bookmarkEnd w:id="174"/>
    </w:p>
    <w:p w14:paraId="0E5BEEA0" w14:textId="7B1B6109" w:rsidR="0044778D" w:rsidRPr="008C7261" w:rsidRDefault="0044778D" w:rsidP="0044778D">
      <w:pPr>
        <w:rPr>
          <w:lang w:val="en-GB"/>
        </w:rPr>
      </w:pPr>
      <w:r w:rsidRPr="008C7261">
        <w:rPr>
          <w:lang w:val="en-GB"/>
        </w:rPr>
        <w:t>For a distributed storage to work</w:t>
      </w:r>
      <w:r w:rsidR="00BF33B6" w:rsidRPr="008C7261">
        <w:rPr>
          <w:lang w:val="en-GB"/>
        </w:rPr>
        <w:t xml:space="preserve"> in the real world, complete device transparency is unlikely to be feasible. Devices disconnect, get turned off, or become out of range in reality, and complete transparency may thus cause files that are essential to the user to become unavailable. Thus users will almost certainly want some control over where specific files are, or at least specify where to store groups of files. A management system similar to that of </w:t>
      </w:r>
      <w:r w:rsidR="00BF33B6" w:rsidRPr="008C7261">
        <w:rPr>
          <w:rStyle w:val="QuoteChar"/>
          <w:lang w:val="en-GB"/>
        </w:rPr>
        <w:t>Perspective</w:t>
      </w:r>
      <w:r w:rsidR="00BF33B6" w:rsidRPr="008C7261">
        <w:rPr>
          <w:lang w:val="en-GB"/>
        </w:rPr>
        <w:t xml:space="preserve"> [6] would allow for more control in line with this thesis objective. </w:t>
      </w:r>
    </w:p>
    <w:p w14:paraId="3F73E539" w14:textId="3E02637A" w:rsidR="004C7675" w:rsidRPr="008C7261" w:rsidRDefault="00BF33B6" w:rsidP="0044778D">
      <w:pPr>
        <w:rPr>
          <w:lang w:val="en-GB"/>
        </w:rPr>
      </w:pPr>
      <w:r w:rsidRPr="008C7261">
        <w:rPr>
          <w:lang w:val="en-GB"/>
        </w:rPr>
        <w:t xml:space="preserve">An interface where </w:t>
      </w:r>
      <w:r w:rsidR="009C7A38" w:rsidRPr="008C7261">
        <w:rPr>
          <w:lang w:val="en-GB"/>
        </w:rPr>
        <w:t>the user can view specific files or group of files in a tree of folders under the devices would allow for more</w:t>
      </w:r>
      <w:r w:rsidR="0028530E">
        <w:rPr>
          <w:lang w:val="en-GB"/>
        </w:rPr>
        <w:t xml:space="preserve"> specific and intuitive control. Here the user could for example drag and drop files to different parts of the network, say drag file X on device Alfa to device Beta.</w:t>
      </w:r>
      <w:r w:rsidR="00A53C72">
        <w:rPr>
          <w:lang w:val="en-GB"/>
        </w:rPr>
        <w:t xml:space="preserve"> H</w:t>
      </w:r>
      <w:r w:rsidR="009C7A38" w:rsidRPr="008C7261">
        <w:rPr>
          <w:lang w:val="en-GB"/>
        </w:rPr>
        <w:t>owever as stated in [4], the user is rarely very good at predicting which files he/she is likely to use on what device, thus an automated</w:t>
      </w:r>
      <w:r w:rsidR="00B72A64" w:rsidRPr="008C7261">
        <w:rPr>
          <w:lang w:val="en-GB"/>
        </w:rPr>
        <w:t xml:space="preserve"> AI</w:t>
      </w:r>
      <w:r w:rsidR="009C7A38" w:rsidRPr="008C7261">
        <w:rPr>
          <w:lang w:val="en-GB"/>
        </w:rPr>
        <w:t xml:space="preserve"> system</w:t>
      </w:r>
      <w:r w:rsidR="00B72A64" w:rsidRPr="008C7261">
        <w:rPr>
          <w:lang w:val="en-GB"/>
        </w:rPr>
        <w:t xml:space="preserve"> for example</w:t>
      </w:r>
      <w:r w:rsidR="00BE1D25" w:rsidRPr="008C7261">
        <w:rPr>
          <w:lang w:val="en-GB"/>
        </w:rPr>
        <w:t xml:space="preserve"> based on a neural network</w:t>
      </w:r>
      <w:r w:rsidR="009C7A38" w:rsidRPr="008C7261">
        <w:rPr>
          <w:lang w:val="en-GB"/>
        </w:rPr>
        <w:t xml:space="preserve"> is feasible.</w:t>
      </w:r>
      <w:r w:rsidR="00C602F8" w:rsidRPr="008C7261">
        <w:rPr>
          <w:lang w:val="en-GB"/>
        </w:rPr>
        <w:t xml:space="preserve"> The system could then be taught were to put certain files while there is full connectivity, </w:t>
      </w:r>
      <w:r w:rsidR="00277E8B" w:rsidRPr="008C7261">
        <w:rPr>
          <w:lang w:val="en-GB"/>
        </w:rPr>
        <w:t xml:space="preserve">later </w:t>
      </w:r>
      <w:r w:rsidR="00C602F8" w:rsidRPr="008C7261">
        <w:rPr>
          <w:lang w:val="en-GB"/>
        </w:rPr>
        <w:t>giving the user access to the files he/she wants when there</w:t>
      </w:r>
      <w:r w:rsidR="005F3100" w:rsidRPr="008C7261">
        <w:rPr>
          <w:lang w:val="en-GB"/>
        </w:rPr>
        <w:t xml:space="preserve"> is no</w:t>
      </w:r>
      <w:r w:rsidR="00C602F8" w:rsidRPr="008C7261">
        <w:rPr>
          <w:lang w:val="en-GB"/>
        </w:rPr>
        <w:t xml:space="preserve"> connectivity whil</w:t>
      </w:r>
      <w:r w:rsidR="00AA26F5" w:rsidRPr="008C7261">
        <w:rPr>
          <w:lang w:val="en-GB"/>
        </w:rPr>
        <w:t>e still being fully device-transparent to the user.</w:t>
      </w:r>
    </w:p>
    <w:p w14:paraId="504F5B22" w14:textId="7A07A604" w:rsidR="00AA6DB7" w:rsidRPr="008C7261" w:rsidRDefault="00EF1FC6" w:rsidP="00AA6DB7">
      <w:pPr>
        <w:pStyle w:val="Heading2"/>
      </w:pPr>
      <w:bookmarkStart w:id="175" w:name="_Toc324905860"/>
      <w:r w:rsidRPr="008C7261">
        <w:t>Completely</w:t>
      </w:r>
      <w:r w:rsidR="00C51E92" w:rsidRPr="008C7261">
        <w:t xml:space="preserve"> </w:t>
      </w:r>
      <w:r w:rsidR="00BB4AC8" w:rsidRPr="008C7261">
        <w:t>Decoupling Application from Device</w:t>
      </w:r>
      <w:bookmarkEnd w:id="175"/>
    </w:p>
    <w:p w14:paraId="47EC857A" w14:textId="66D10BAF" w:rsidR="00C13AC5" w:rsidRPr="008C7261" w:rsidRDefault="00AA6DB7" w:rsidP="00AA6DB7">
      <w:pPr>
        <w:rPr>
          <w:lang w:val="en-GB"/>
        </w:rPr>
      </w:pPr>
      <w:r w:rsidRPr="008C7261">
        <w:rPr>
          <w:lang w:val="en-GB"/>
        </w:rPr>
        <w:t>An interesting topic to do more research on would be the possibility of handling applications in the same way as you handle files</w:t>
      </w:r>
      <w:r w:rsidR="00422FE9" w:rsidRPr="008C7261">
        <w:rPr>
          <w:lang w:val="en-GB"/>
        </w:rPr>
        <w:t xml:space="preserve"> normally</w:t>
      </w:r>
      <w:r w:rsidRPr="008C7261">
        <w:rPr>
          <w:lang w:val="en-GB"/>
        </w:rPr>
        <w:t>, as in moving applications between devices similarly to how you can move files between devices.</w:t>
      </w:r>
      <w:r w:rsidR="00E4620C" w:rsidRPr="008C7261">
        <w:rPr>
          <w:lang w:val="en-GB"/>
        </w:rPr>
        <w:t xml:space="preserve"> </w:t>
      </w:r>
      <w:r w:rsidR="00BD2264" w:rsidRPr="008C7261">
        <w:rPr>
          <w:lang w:val="en-GB"/>
        </w:rPr>
        <w:t>The design</w:t>
      </w:r>
      <w:r w:rsidR="00C13AC5" w:rsidRPr="008C7261">
        <w:rPr>
          <w:lang w:val="en-GB"/>
        </w:rPr>
        <w:t xml:space="preserve"> discussed in this thesis only decouples access from device, but not functionality, in that the data file and the application files must be on the same device.</w:t>
      </w:r>
      <w:r w:rsidR="00F87905" w:rsidRPr="008C7261">
        <w:rPr>
          <w:lang w:val="en-GB"/>
        </w:rPr>
        <w:t xml:space="preserve"> To achieve the highest level of transparency, data file and application files should both be decoupled from </w:t>
      </w:r>
      <w:r w:rsidR="00EB6310" w:rsidRPr="008C7261">
        <w:rPr>
          <w:lang w:val="en-GB"/>
        </w:rPr>
        <w:t>the union of device and each other.</w:t>
      </w:r>
    </w:p>
    <w:p w14:paraId="23788CAF" w14:textId="57C98272" w:rsidR="00AA6DB7" w:rsidRPr="008C7261" w:rsidRDefault="00E4620C" w:rsidP="00AA6DB7">
      <w:pPr>
        <w:rPr>
          <w:lang w:val="en-GB"/>
        </w:rPr>
      </w:pPr>
      <w:r w:rsidRPr="008C7261">
        <w:rPr>
          <w:lang w:val="en-GB"/>
        </w:rPr>
        <w:t>There are of course some issues that would arise, such as</w:t>
      </w:r>
      <w:r w:rsidR="00C54295" w:rsidRPr="008C7261">
        <w:rPr>
          <w:lang w:val="en-GB"/>
        </w:rPr>
        <w:t xml:space="preserve"> both software and hardware compatibility, but some of the problems could possibly be solved through virtual machines and emulation etc.</w:t>
      </w:r>
      <w:r w:rsidR="00704C8A" w:rsidRPr="008C7261">
        <w:rPr>
          <w:lang w:val="en-GB"/>
        </w:rPr>
        <w:t xml:space="preserve"> </w:t>
      </w:r>
    </w:p>
    <w:p w14:paraId="1D97B5E8" w14:textId="7131074C" w:rsidR="00704C8A" w:rsidRPr="008C7261" w:rsidRDefault="00704C8A" w:rsidP="00AA6DB7">
      <w:pPr>
        <w:rPr>
          <w:lang w:val="en-GB"/>
        </w:rPr>
      </w:pPr>
      <w:r w:rsidRPr="008C7261">
        <w:rPr>
          <w:lang w:val="en-GB"/>
        </w:rPr>
        <w:t>There are some software developers who have tried to explore this concept to some extent, but their systems</w:t>
      </w:r>
      <w:r w:rsidR="00416D3F" w:rsidRPr="008C7261">
        <w:rPr>
          <w:lang w:val="en-GB"/>
        </w:rPr>
        <w:t xml:space="preserve"> seem limited and</w:t>
      </w:r>
      <w:r w:rsidR="004C2C4C" w:rsidRPr="008C7261">
        <w:rPr>
          <w:lang w:val="en-GB"/>
        </w:rPr>
        <w:t xml:space="preserve"> appear</w:t>
      </w:r>
      <w:r w:rsidR="00416D3F" w:rsidRPr="008C7261">
        <w:rPr>
          <w:lang w:val="en-GB"/>
        </w:rPr>
        <w:t xml:space="preserve"> lack</w:t>
      </w:r>
      <w:r w:rsidRPr="008C7261">
        <w:rPr>
          <w:lang w:val="en-GB"/>
        </w:rPr>
        <w:t xml:space="preserve"> fluidity. </w:t>
      </w:r>
      <w:r w:rsidR="00A004C6" w:rsidRPr="008C7261">
        <w:rPr>
          <w:lang w:val="en-GB"/>
        </w:rPr>
        <w:t>[</w:t>
      </w:r>
      <w:r w:rsidR="00993C5C" w:rsidRPr="008C7261">
        <w:rPr>
          <w:lang w:val="en-GB"/>
        </w:rPr>
        <w:t>34</w:t>
      </w:r>
      <w:r w:rsidR="00A004C6" w:rsidRPr="008C7261">
        <w:rPr>
          <w:lang w:val="en-GB"/>
        </w:rPr>
        <w:t>]</w:t>
      </w:r>
    </w:p>
    <w:p w14:paraId="22EDB1B3" w14:textId="1E165A59" w:rsidR="00D04FCD" w:rsidRPr="008C7261" w:rsidRDefault="00D04FCD" w:rsidP="00AA6DB7">
      <w:pPr>
        <w:rPr>
          <w:lang w:val="en-GB"/>
        </w:rPr>
      </w:pPr>
      <w:r w:rsidRPr="008C7261">
        <w:rPr>
          <w:lang w:val="en-GB"/>
        </w:rPr>
        <w:t xml:space="preserve">Other solutions could also be looked into, such as designs similar to that of the one discussed </w:t>
      </w:r>
      <w:r w:rsidR="00C429A2" w:rsidRPr="008C7261">
        <w:rPr>
          <w:lang w:val="en-GB"/>
        </w:rPr>
        <w:t>in this thesis</w:t>
      </w:r>
      <w:r w:rsidRPr="008C7261">
        <w:rPr>
          <w:lang w:val="en-GB"/>
        </w:rPr>
        <w:t xml:space="preserve"> with the users device connected to the device with the application, which in turn is connected to the device with the data file.</w:t>
      </w:r>
      <w:r w:rsidR="00917048" w:rsidRPr="008C7261">
        <w:rPr>
          <w:lang w:val="en-GB"/>
        </w:rPr>
        <w:t xml:space="preserve"> This could also prove </w:t>
      </w:r>
      <w:r w:rsidR="00C04587" w:rsidRPr="008C7261">
        <w:rPr>
          <w:lang w:val="en-GB"/>
        </w:rPr>
        <w:t>difficult</w:t>
      </w:r>
      <w:r w:rsidR="0095011C" w:rsidRPr="008C7261">
        <w:rPr>
          <w:lang w:val="en-GB"/>
        </w:rPr>
        <w:t xml:space="preserve"> to implement in an elegant way</w:t>
      </w:r>
      <w:r w:rsidR="00C04587" w:rsidRPr="008C7261">
        <w:rPr>
          <w:lang w:val="en-GB"/>
        </w:rPr>
        <w:t>,</w:t>
      </w:r>
      <w:r w:rsidR="00917048" w:rsidRPr="008C7261">
        <w:rPr>
          <w:lang w:val="en-GB"/>
        </w:rPr>
        <w:t xml:space="preserve"> as the file in its entirety would likely have to be given to the device with the appli</w:t>
      </w:r>
      <w:r w:rsidR="00A06096" w:rsidRPr="008C7261">
        <w:rPr>
          <w:lang w:val="en-GB"/>
        </w:rPr>
        <w:t>cation, breaking with part of the philosophy behind this thesis.</w:t>
      </w:r>
    </w:p>
    <w:p w14:paraId="1BE5DB1E" w14:textId="10EAB721" w:rsidR="00E14D4E" w:rsidRPr="008C7261" w:rsidRDefault="00D70BEA" w:rsidP="00512FE5">
      <w:pPr>
        <w:pStyle w:val="Heading2"/>
      </w:pPr>
      <w:bookmarkStart w:id="176" w:name="_Toc324905861"/>
      <w:r w:rsidRPr="008C7261">
        <w:t>Pick and Choose Application</w:t>
      </w:r>
      <w:bookmarkEnd w:id="176"/>
    </w:p>
    <w:p w14:paraId="5B5DED11" w14:textId="184AE707" w:rsidR="00176385" w:rsidRPr="008C7261" w:rsidRDefault="00E14D4E" w:rsidP="00EE4675">
      <w:pPr>
        <w:rPr>
          <w:lang w:val="en-GB"/>
        </w:rPr>
      </w:pPr>
      <w:r w:rsidRPr="008C7261">
        <w:rPr>
          <w:lang w:val="en-GB"/>
        </w:rPr>
        <w:t xml:space="preserve">A necessary feature for a distributed personal system aiming to incorporate applications would be to allow for opening of files in different applications. In this project only implementation of a single application was done, thus the consequences of having more than a single application capable of opening a file was not </w:t>
      </w:r>
      <w:r w:rsidR="009E0BA4" w:rsidRPr="008C7261">
        <w:rPr>
          <w:lang w:val="en-GB"/>
        </w:rPr>
        <w:t>thoroughly</w:t>
      </w:r>
      <w:r w:rsidRPr="008C7261">
        <w:rPr>
          <w:lang w:val="en-GB"/>
        </w:rPr>
        <w:t xml:space="preserve"> explored. A scheme for deciding which application to use in </w:t>
      </w:r>
      <w:r w:rsidR="00863714" w:rsidRPr="008C7261">
        <w:rPr>
          <w:lang w:val="en-GB"/>
        </w:rPr>
        <w:t>different sc</w:t>
      </w:r>
      <w:r w:rsidR="001A4AFC" w:rsidRPr="008C7261">
        <w:rPr>
          <w:lang w:val="en-GB"/>
        </w:rPr>
        <w:t>e</w:t>
      </w:r>
      <w:r w:rsidR="00863714" w:rsidRPr="008C7261">
        <w:rPr>
          <w:lang w:val="en-GB"/>
        </w:rPr>
        <w:t>narios</w:t>
      </w:r>
      <w:r w:rsidRPr="008C7261">
        <w:rPr>
          <w:lang w:val="en-GB"/>
        </w:rPr>
        <w:t xml:space="preserve"> must be made, </w:t>
      </w:r>
      <w:r w:rsidR="009E0BA4" w:rsidRPr="008C7261">
        <w:rPr>
          <w:lang w:val="en-GB"/>
        </w:rPr>
        <w:t>and the</w:t>
      </w:r>
      <w:r w:rsidRPr="008C7261">
        <w:rPr>
          <w:lang w:val="en-GB"/>
        </w:rPr>
        <w:t xml:space="preserve"> possibility of letting the user choose what application to open a given file in could be very useful.</w:t>
      </w:r>
    </w:p>
    <w:p w14:paraId="623A6CDB" w14:textId="14CB96B5" w:rsidR="0012305D" w:rsidRPr="008C7261" w:rsidRDefault="0012305D" w:rsidP="00EE4675">
      <w:pPr>
        <w:rPr>
          <w:lang w:val="en-GB"/>
        </w:rPr>
      </w:pPr>
      <w:r w:rsidRPr="008C7261">
        <w:rPr>
          <w:lang w:val="en-GB"/>
        </w:rPr>
        <w:lastRenderedPageBreak/>
        <w:t>Also,</w:t>
      </w:r>
      <w:r w:rsidR="00766F49" w:rsidRPr="008C7261">
        <w:rPr>
          <w:lang w:val="en-GB"/>
        </w:rPr>
        <w:t xml:space="preserve"> as mentioned in the discussion,</w:t>
      </w:r>
      <w:r w:rsidRPr="008C7261">
        <w:rPr>
          <w:lang w:val="en-GB"/>
        </w:rPr>
        <w:t xml:space="preserve"> ways of making the proposed system work with other types of applications than text processing needs to be looked into. </w:t>
      </w:r>
      <w:r w:rsidR="00F71924" w:rsidRPr="008C7261">
        <w:rPr>
          <w:lang w:val="en-GB"/>
        </w:rPr>
        <w:t>For the most complex cases, sending a picture is possible, but sending just parts of the file, or subsets of data would in most cases be preferable for reduced communications overhead.</w:t>
      </w:r>
    </w:p>
    <w:p w14:paraId="24CEFF41" w14:textId="53734B98" w:rsidR="00E32073" w:rsidRPr="008C7261" w:rsidRDefault="00E32073" w:rsidP="00EE4675">
      <w:pPr>
        <w:rPr>
          <w:lang w:val="en-GB"/>
        </w:rPr>
      </w:pPr>
      <w:r w:rsidRPr="008C7261">
        <w:rPr>
          <w:lang w:val="en-GB"/>
        </w:rPr>
        <w:t xml:space="preserve">The experiments also proved that using the system profiler on OS X to retrieve a list of application files was very inefficient. </w:t>
      </w:r>
      <w:r w:rsidR="00252857" w:rsidRPr="008C7261">
        <w:rPr>
          <w:lang w:val="en-GB"/>
        </w:rPr>
        <w:t>Alternative solutions might reduce resource usage significantly.</w:t>
      </w:r>
    </w:p>
    <w:p w14:paraId="05B0F357" w14:textId="70740AE6" w:rsidR="00987C0D" w:rsidRPr="008C7261" w:rsidRDefault="00987C0D" w:rsidP="00987C0D">
      <w:pPr>
        <w:pStyle w:val="Heading2"/>
      </w:pPr>
      <w:bookmarkStart w:id="177" w:name="_Toc324905862"/>
      <w:r w:rsidRPr="008C7261">
        <w:t>Coordinator Evaluation</w:t>
      </w:r>
      <w:bookmarkEnd w:id="177"/>
    </w:p>
    <w:p w14:paraId="2ED2FF89" w14:textId="653A4472" w:rsidR="00987C0D" w:rsidRPr="008C7261" w:rsidRDefault="00987C0D" w:rsidP="00987C0D">
      <w:pPr>
        <w:rPr>
          <w:lang w:val="en-GB"/>
        </w:rPr>
      </w:pPr>
      <w:r w:rsidRPr="008C7261">
        <w:rPr>
          <w:lang w:val="en-GB"/>
        </w:rPr>
        <w:t xml:space="preserve">The topic of electing the best coordinator was not looked adequately into in this thesis. Mostly intrinsic factors were used in the prototype, with the exception of battery percentage. </w:t>
      </w:r>
      <w:r w:rsidR="00A0206F" w:rsidRPr="008C7261">
        <w:rPr>
          <w:lang w:val="en-GB"/>
        </w:rPr>
        <w:t>Hardware of devices, and energy efficiency would've been in</w:t>
      </w:r>
      <w:r w:rsidR="00D640F1" w:rsidRPr="008C7261">
        <w:rPr>
          <w:lang w:val="en-GB"/>
        </w:rPr>
        <w:t>t</w:t>
      </w:r>
      <w:r w:rsidR="00693024" w:rsidRPr="008C7261">
        <w:rPr>
          <w:lang w:val="en-GB"/>
        </w:rPr>
        <w:t>eresting and useful to include, though they are factors that may be a bit more challenging t</w:t>
      </w:r>
      <w:r w:rsidR="00B07084" w:rsidRPr="008C7261">
        <w:rPr>
          <w:lang w:val="en-GB"/>
        </w:rPr>
        <w:t>o implement in a simple manner, as there are many types of hardware that would need to be evaluated differently depending on brand for accuracy, and energy efficiency is difficult to get accurate information on for all device types.</w:t>
      </w:r>
    </w:p>
    <w:p w14:paraId="1B4528DF" w14:textId="77777777" w:rsidR="006A6160" w:rsidRDefault="006A6160" w:rsidP="000F65F8">
      <w:pPr>
        <w:pStyle w:val="Heading1"/>
        <w:rPr>
          <w:lang w:val="en-GB"/>
        </w:rPr>
        <w:sectPr w:rsidR="006A6160" w:rsidSect="00EE3078">
          <w:type w:val="oddPage"/>
          <w:pgSz w:w="11900" w:h="16840"/>
          <w:pgMar w:top="1418" w:right="1418" w:bottom="1418" w:left="1418" w:header="709" w:footer="709" w:gutter="0"/>
          <w:cols w:space="708"/>
          <w:docGrid w:linePitch="360"/>
        </w:sectPr>
      </w:pPr>
    </w:p>
    <w:p w14:paraId="61BD9C60" w14:textId="72C56F21" w:rsidR="003737AB" w:rsidRPr="008C7261" w:rsidRDefault="000F65F8" w:rsidP="000F65F8">
      <w:pPr>
        <w:pStyle w:val="Heading1"/>
        <w:rPr>
          <w:lang w:val="en-GB"/>
        </w:rPr>
      </w:pPr>
      <w:bookmarkStart w:id="178" w:name="_Toc324905863"/>
      <w:r w:rsidRPr="008C7261">
        <w:rPr>
          <w:lang w:val="en-GB"/>
        </w:rPr>
        <w:lastRenderedPageBreak/>
        <w:t>Conclusion</w:t>
      </w:r>
      <w:bookmarkEnd w:id="178"/>
    </w:p>
    <w:p w14:paraId="4F383D7D" w14:textId="50E15D30" w:rsidR="006C7EF5" w:rsidRPr="008C7261" w:rsidRDefault="000E32C9" w:rsidP="003737AB">
      <w:pPr>
        <w:rPr>
          <w:lang w:val="en-GB"/>
        </w:rPr>
      </w:pPr>
      <w:r w:rsidRPr="008C7261">
        <w:rPr>
          <w:lang w:val="en-GB"/>
        </w:rPr>
        <w:t xml:space="preserve">This thesis introduced </w:t>
      </w:r>
      <w:r w:rsidR="00DC177E" w:rsidRPr="008C7261">
        <w:rPr>
          <w:lang w:val="en-GB"/>
        </w:rPr>
        <w:t xml:space="preserve">an idea for </w:t>
      </w:r>
      <w:r w:rsidRPr="008C7261">
        <w:rPr>
          <w:lang w:val="en-GB"/>
        </w:rPr>
        <w:t xml:space="preserve">a distributed personal storage system, which aims </w:t>
      </w:r>
      <w:r w:rsidR="00254EC0" w:rsidRPr="008C7261">
        <w:rPr>
          <w:lang w:val="en-GB"/>
        </w:rPr>
        <w:t xml:space="preserve">to provide access to all files, both data and application files, of a single user across all of the </w:t>
      </w:r>
      <w:r w:rsidR="002C4089" w:rsidRPr="008C7261">
        <w:rPr>
          <w:lang w:val="en-GB"/>
        </w:rPr>
        <w:t>person’s</w:t>
      </w:r>
      <w:r w:rsidR="00254EC0" w:rsidRPr="008C7261">
        <w:rPr>
          <w:lang w:val="en-GB"/>
        </w:rPr>
        <w:t xml:space="preserve"> devices.</w:t>
      </w:r>
      <w:r w:rsidR="00860C56" w:rsidRPr="008C7261">
        <w:rPr>
          <w:lang w:val="en-GB"/>
        </w:rPr>
        <w:t xml:space="preserve"> </w:t>
      </w:r>
      <w:r w:rsidR="00A00B61" w:rsidRPr="008C7261">
        <w:rPr>
          <w:lang w:val="en-GB"/>
        </w:rPr>
        <w:t xml:space="preserve">An </w:t>
      </w:r>
      <w:r w:rsidR="00C725EF" w:rsidRPr="008C7261">
        <w:rPr>
          <w:lang w:val="en-GB"/>
        </w:rPr>
        <w:t>architecture and a design for such a system has been proposed, and a</w:t>
      </w:r>
      <w:r w:rsidR="00A0015C" w:rsidRPr="008C7261">
        <w:rPr>
          <w:lang w:val="en-GB"/>
        </w:rPr>
        <w:t xml:space="preserve"> prototype was implemented and experimented upon. </w:t>
      </w:r>
      <w:r w:rsidR="00277BDC" w:rsidRPr="008C7261">
        <w:rPr>
          <w:lang w:val="en-GB"/>
        </w:rPr>
        <w:t xml:space="preserve">The </w:t>
      </w:r>
      <w:r w:rsidR="00181E89" w:rsidRPr="008C7261">
        <w:rPr>
          <w:lang w:val="en-GB"/>
        </w:rPr>
        <w:t>experiments seem</w:t>
      </w:r>
      <w:r w:rsidR="00277BDC" w:rsidRPr="008C7261">
        <w:rPr>
          <w:lang w:val="en-GB"/>
        </w:rPr>
        <w:t xml:space="preserve"> to indicate that the system could work in the intended environment</w:t>
      </w:r>
      <w:r w:rsidR="0010172F" w:rsidRPr="008C7261">
        <w:rPr>
          <w:lang w:val="en-GB"/>
        </w:rPr>
        <w:t>, with break down occur</w:t>
      </w:r>
      <w:r w:rsidR="001403BC" w:rsidRPr="008C7261">
        <w:rPr>
          <w:lang w:val="en-GB"/>
        </w:rPr>
        <w:t>r</w:t>
      </w:r>
      <w:r w:rsidR="0010172F" w:rsidRPr="008C7261">
        <w:rPr>
          <w:lang w:val="en-GB"/>
        </w:rPr>
        <w:t>ing late enough for it to be relevant.</w:t>
      </w:r>
      <w:r w:rsidR="00277BDC" w:rsidRPr="008C7261">
        <w:rPr>
          <w:lang w:val="en-GB"/>
        </w:rPr>
        <w:t xml:space="preserve"> </w:t>
      </w:r>
      <w:r w:rsidR="002240AF" w:rsidRPr="008C7261">
        <w:rPr>
          <w:lang w:val="en-GB"/>
        </w:rPr>
        <w:t>A</w:t>
      </w:r>
      <w:r w:rsidR="00762A85" w:rsidRPr="008C7261">
        <w:rPr>
          <w:lang w:val="en-GB"/>
        </w:rPr>
        <w:t xml:space="preserve">ll </w:t>
      </w:r>
      <w:r w:rsidR="002240AF" w:rsidRPr="008C7261">
        <w:rPr>
          <w:lang w:val="en-GB"/>
        </w:rPr>
        <w:t>though</w:t>
      </w:r>
      <w:r w:rsidR="00277BDC" w:rsidRPr="008C7261">
        <w:rPr>
          <w:lang w:val="en-GB"/>
        </w:rPr>
        <w:t xml:space="preserve"> </w:t>
      </w:r>
      <w:r w:rsidR="000F2310" w:rsidRPr="008C7261">
        <w:rPr>
          <w:lang w:val="en-GB"/>
        </w:rPr>
        <w:t>the experiments</w:t>
      </w:r>
      <w:r w:rsidR="00277BDC" w:rsidRPr="008C7261">
        <w:rPr>
          <w:lang w:val="en-GB"/>
        </w:rPr>
        <w:t xml:space="preserve"> have somewhat depressing results </w:t>
      </w:r>
      <w:r w:rsidR="00CF1766" w:rsidRPr="008C7261">
        <w:rPr>
          <w:lang w:val="en-GB"/>
        </w:rPr>
        <w:t>(</w:t>
      </w:r>
      <w:r w:rsidR="00277BDC" w:rsidRPr="008C7261">
        <w:rPr>
          <w:lang w:val="en-GB"/>
        </w:rPr>
        <w:t>that can partially be blamed on the environment</w:t>
      </w:r>
      <w:r w:rsidR="00AE68DA" w:rsidRPr="008C7261">
        <w:rPr>
          <w:lang w:val="en-GB"/>
        </w:rPr>
        <w:t xml:space="preserve"> they were run in</w:t>
      </w:r>
      <w:r w:rsidR="00CF1766" w:rsidRPr="008C7261">
        <w:rPr>
          <w:lang w:val="en-GB"/>
        </w:rPr>
        <w:t xml:space="preserve">), times and resource usages show that the architecture is possible to </w:t>
      </w:r>
      <w:r w:rsidR="00B501A8" w:rsidRPr="008C7261">
        <w:rPr>
          <w:lang w:val="en-GB"/>
        </w:rPr>
        <w:t>work with.</w:t>
      </w:r>
    </w:p>
    <w:p w14:paraId="269D84B9" w14:textId="03F961E3" w:rsidR="00050539" w:rsidRPr="008C7261" w:rsidRDefault="00050539" w:rsidP="003737AB">
      <w:pPr>
        <w:rPr>
          <w:lang w:val="en-GB"/>
        </w:rPr>
      </w:pPr>
      <w:r w:rsidRPr="008C7261">
        <w:rPr>
          <w:lang w:val="en-GB"/>
        </w:rPr>
        <w:t>As it stands, the prototype is in no way in a condition where it could be deployed and used actively, as some of the conditions for it to function optimally are not present in the current operating systems, and applications need to communicate with the system for the remote access system to work. Furthermore, ways to implement the remote access system with various types of applications other than text processing needs to be looked into. A GUI with necessary functionality is not included in the prototype either, and the barebones GUI that has been implemented will likely not work optimally on mobile devices.</w:t>
      </w:r>
    </w:p>
    <w:p w14:paraId="7144B20D" w14:textId="77777777" w:rsidR="006855E9" w:rsidRDefault="00050539" w:rsidP="006855E9">
      <w:pPr>
        <w:rPr>
          <w:lang w:val="en-GB"/>
        </w:rPr>
      </w:pPr>
      <w:r w:rsidRPr="008C7261">
        <w:rPr>
          <w:lang w:val="en-GB"/>
        </w:rPr>
        <w:t>However,</w:t>
      </w:r>
      <w:r w:rsidR="006C7EF5" w:rsidRPr="008C7261">
        <w:rPr>
          <w:lang w:val="en-GB"/>
        </w:rPr>
        <w:t xml:space="preserve"> experiments at least indicate that the ideas presented in this thesis are worth pursuing further, and develop into a working system</w:t>
      </w:r>
      <w:r w:rsidR="00452EEE" w:rsidRPr="008C7261">
        <w:rPr>
          <w:lang w:val="en-GB"/>
        </w:rPr>
        <w:t xml:space="preserve"> providing flexibility and accessibility for the user</w:t>
      </w:r>
      <w:r w:rsidR="00D270B5" w:rsidRPr="008C7261">
        <w:rPr>
          <w:lang w:val="en-GB"/>
        </w:rPr>
        <w:t>, in an environment that studies have shown is simpler</w:t>
      </w:r>
      <w:r w:rsidR="009A78F4" w:rsidRPr="008C7261">
        <w:rPr>
          <w:lang w:val="en-GB"/>
        </w:rPr>
        <w:t xml:space="preserve"> and less complex</w:t>
      </w:r>
      <w:r w:rsidR="00D270B5" w:rsidRPr="008C7261">
        <w:rPr>
          <w:lang w:val="en-GB"/>
        </w:rPr>
        <w:t xml:space="preserve"> for the unlearned user to interact with</w:t>
      </w:r>
      <w:r w:rsidR="006C7EF5" w:rsidRPr="008C7261">
        <w:rPr>
          <w:lang w:val="en-GB"/>
        </w:rPr>
        <w:t>.</w:t>
      </w:r>
      <w:r w:rsidR="009E1FB0" w:rsidRPr="008C7261">
        <w:rPr>
          <w:lang w:val="en-GB"/>
        </w:rPr>
        <w:t xml:space="preserve"> </w:t>
      </w:r>
      <w:r w:rsidR="00A815C8" w:rsidRPr="008C7261">
        <w:rPr>
          <w:lang w:val="en-GB"/>
        </w:rPr>
        <w:t xml:space="preserve">The architecture and design </w:t>
      </w:r>
      <w:r w:rsidR="00441E10" w:rsidRPr="008C7261">
        <w:rPr>
          <w:lang w:val="en-GB"/>
        </w:rPr>
        <w:t>is</w:t>
      </w:r>
      <w:r w:rsidR="00A815C8" w:rsidRPr="008C7261">
        <w:rPr>
          <w:lang w:val="en-GB"/>
        </w:rPr>
        <w:t xml:space="preserve"> in principle simple, though the prototype implementation may have become more complex than what would've been strictly necessary.</w:t>
      </w:r>
      <w:r w:rsidR="000461BE" w:rsidRPr="008C7261">
        <w:rPr>
          <w:lang w:val="en-GB"/>
        </w:rPr>
        <w:t xml:space="preserve"> The experiments thus may reflect to larger degree the implementation than the actual architecture and design.</w:t>
      </w:r>
    </w:p>
    <w:p w14:paraId="311B751A" w14:textId="77777777" w:rsidR="006855E9" w:rsidRDefault="006855E9" w:rsidP="006855E9">
      <w:pPr>
        <w:pStyle w:val="Heading1"/>
        <w:rPr>
          <w:lang w:val="en-GB"/>
        </w:rPr>
        <w:sectPr w:rsidR="006855E9" w:rsidSect="00EE3078">
          <w:type w:val="oddPage"/>
          <w:pgSz w:w="11900" w:h="16840"/>
          <w:pgMar w:top="1418" w:right="1418" w:bottom="1418" w:left="1418" w:header="709" w:footer="709" w:gutter="0"/>
          <w:cols w:space="708"/>
          <w:docGrid w:linePitch="360"/>
        </w:sectPr>
      </w:pPr>
    </w:p>
    <w:p w14:paraId="0586B82B" w14:textId="19857D0F" w:rsidR="00CA1B03" w:rsidRPr="008C7261" w:rsidRDefault="00CA1B03" w:rsidP="009F0822">
      <w:pPr>
        <w:pStyle w:val="Heading1"/>
        <w:numPr>
          <w:ilvl w:val="0"/>
          <w:numId w:val="0"/>
        </w:numPr>
        <w:ind w:left="360"/>
        <w:rPr>
          <w:lang w:val="en-GB"/>
        </w:rPr>
      </w:pPr>
      <w:bookmarkStart w:id="179" w:name="_Toc324905864"/>
      <w:r w:rsidRPr="008C7261">
        <w:rPr>
          <w:lang w:val="en-GB"/>
        </w:rPr>
        <w:lastRenderedPageBreak/>
        <w:t>References</w:t>
      </w:r>
      <w:bookmarkEnd w:id="179"/>
    </w:p>
    <w:p w14:paraId="4D3287DB" w14:textId="669B531E" w:rsidR="007276AE" w:rsidRPr="008C7261" w:rsidRDefault="007276AE" w:rsidP="00902409">
      <w:pPr>
        <w:pStyle w:val="ListParagraph"/>
        <w:rPr>
          <w:noProof w:val="0"/>
        </w:rPr>
      </w:pPr>
      <w:r w:rsidRPr="008C7261">
        <w:rPr>
          <w:noProof w:val="0"/>
        </w:rPr>
        <w:t xml:space="preserve"> </w:t>
      </w:r>
      <w:r w:rsidR="00D44336" w:rsidRPr="008C7261">
        <w:rPr>
          <w:noProof w:val="0"/>
        </w:rPr>
        <w:tab/>
      </w:r>
      <w:r w:rsidRPr="008C7261">
        <w:rPr>
          <w:noProof w:val="0"/>
        </w:rPr>
        <w:t>Cisco. 2015. Visual N</w:t>
      </w:r>
      <w:r w:rsidR="00B32FBF" w:rsidRPr="008C7261">
        <w:rPr>
          <w:noProof w:val="0"/>
        </w:rPr>
        <w:t>etworking Index</w:t>
      </w:r>
      <w:r w:rsidR="00356F33" w:rsidRPr="008C7261">
        <w:rPr>
          <w:noProof w:val="0"/>
        </w:rPr>
        <w:t xml:space="preserve">. </w:t>
      </w:r>
      <w:r w:rsidRPr="008C7261">
        <w:rPr>
          <w:noProof w:val="0"/>
        </w:rPr>
        <w:t>Available at: http://www.cisco.com/c/en/us/solutions/service-provider/visual-networking-index-vni/index.html#~completeforecast. [Accessed 24</w:t>
      </w:r>
      <w:r w:rsidR="006056D5" w:rsidRPr="008C7261">
        <w:rPr>
          <w:noProof w:val="0"/>
        </w:rPr>
        <w:t>.</w:t>
      </w:r>
      <w:r w:rsidRPr="008C7261">
        <w:rPr>
          <w:noProof w:val="0"/>
        </w:rPr>
        <w:t xml:space="preserve"> February 16].</w:t>
      </w:r>
    </w:p>
    <w:p w14:paraId="516549D6" w14:textId="7C871E1E" w:rsidR="007A06A0" w:rsidRPr="008C7261" w:rsidRDefault="003A02BB" w:rsidP="00902409">
      <w:pPr>
        <w:pStyle w:val="ListParagraph"/>
        <w:rPr>
          <w:noProof w:val="0"/>
        </w:rPr>
      </w:pPr>
      <w:r w:rsidRPr="008C7261">
        <w:rPr>
          <w:noProof w:val="0"/>
        </w:rPr>
        <w:t xml:space="preserve"> </w:t>
      </w:r>
      <w:r w:rsidR="00D44336" w:rsidRPr="008C7261">
        <w:rPr>
          <w:noProof w:val="0"/>
        </w:rPr>
        <w:tab/>
      </w:r>
      <w:r w:rsidRPr="008C7261">
        <w:rPr>
          <w:noProof w:val="0"/>
        </w:rPr>
        <w:t>Google. 2016. World Development Indicators. Available at: https://www.google.no/publicdata/explore?ds=d5bncppjof8f9_&amp;hl=en&amp;dl=en. [Accessed 24</w:t>
      </w:r>
      <w:r w:rsidR="00A4163C" w:rsidRPr="008C7261">
        <w:rPr>
          <w:noProof w:val="0"/>
        </w:rPr>
        <w:t>.</w:t>
      </w:r>
      <w:r w:rsidRPr="008C7261">
        <w:rPr>
          <w:noProof w:val="0"/>
        </w:rPr>
        <w:t xml:space="preserve"> February 16].</w:t>
      </w:r>
    </w:p>
    <w:p w14:paraId="6F494B4C" w14:textId="07C9B69D" w:rsidR="00A86742" w:rsidRPr="008C7261" w:rsidRDefault="00A86742" w:rsidP="00902409">
      <w:pPr>
        <w:pStyle w:val="ListParagraph"/>
        <w:rPr>
          <w:noProof w:val="0"/>
        </w:rPr>
      </w:pPr>
      <w:r w:rsidRPr="008C7261">
        <w:rPr>
          <w:noProof w:val="0"/>
        </w:rPr>
        <w:t xml:space="preserve"> </w:t>
      </w:r>
      <w:r w:rsidR="00D44336" w:rsidRPr="008C7261">
        <w:rPr>
          <w:noProof w:val="0"/>
        </w:rPr>
        <w:tab/>
      </w:r>
      <w:r w:rsidRPr="008C7261">
        <w:rPr>
          <w:noProof w:val="0"/>
        </w:rPr>
        <w:t xml:space="preserve">Julie Bort. 2013. We'll each have 5 </w:t>
      </w:r>
      <w:r w:rsidR="004D4235" w:rsidRPr="008C7261">
        <w:rPr>
          <w:noProof w:val="0"/>
        </w:rPr>
        <w:t>Internet</w:t>
      </w:r>
      <w:r w:rsidRPr="008C7261">
        <w:rPr>
          <w:noProof w:val="0"/>
        </w:rPr>
        <w:t xml:space="preserve"> devices (and more predictions from Cisco). Available at: http://www.businessinsider.com/cisco-predicts-mobile-2013-5?op=1&amp;IR=T. [Accessed 24</w:t>
      </w:r>
      <w:r w:rsidR="00A4163C" w:rsidRPr="008C7261">
        <w:rPr>
          <w:noProof w:val="0"/>
        </w:rPr>
        <w:t>.</w:t>
      </w:r>
      <w:r w:rsidRPr="008C7261">
        <w:rPr>
          <w:noProof w:val="0"/>
        </w:rPr>
        <w:t xml:space="preserve"> February 16].</w:t>
      </w:r>
    </w:p>
    <w:p w14:paraId="73124CFD" w14:textId="240F6E54" w:rsidR="00D65A17" w:rsidRPr="008C7261" w:rsidRDefault="00D65A17" w:rsidP="00902409">
      <w:pPr>
        <w:pStyle w:val="ListParagraph"/>
        <w:rPr>
          <w:noProof w:val="0"/>
        </w:rPr>
      </w:pPr>
      <w:r w:rsidRPr="008C7261">
        <w:rPr>
          <w:noProof w:val="0"/>
        </w:rPr>
        <w:t xml:space="preserve"> </w:t>
      </w:r>
      <w:r w:rsidR="00D44336" w:rsidRPr="008C7261">
        <w:rPr>
          <w:noProof w:val="0"/>
        </w:rPr>
        <w:tab/>
      </w:r>
      <w:r w:rsidR="0005624D" w:rsidRPr="008C7261">
        <w:rPr>
          <w:noProof w:val="0"/>
        </w:rPr>
        <w:t>Jacob</w:t>
      </w:r>
      <w:r w:rsidR="00C16023" w:rsidRPr="008C7261">
        <w:rPr>
          <w:noProof w:val="0"/>
        </w:rPr>
        <w:t xml:space="preserve"> Strauss et al</w:t>
      </w:r>
      <w:r w:rsidR="0005624D" w:rsidRPr="008C7261">
        <w:rPr>
          <w:noProof w:val="0"/>
        </w:rPr>
        <w:t>, (2011). Eyo: Devi</w:t>
      </w:r>
      <w:r w:rsidR="00B42BA9" w:rsidRPr="008C7261">
        <w:rPr>
          <w:noProof w:val="0"/>
        </w:rPr>
        <w:t>ce-Transparent Personal Storage</w:t>
      </w:r>
      <w:r w:rsidR="0005624D" w:rsidRPr="008C7261">
        <w:rPr>
          <w:noProof w:val="0"/>
        </w:rPr>
        <w:t>. In Usenix Annual Technical Conference. Portland, OR, USA, 17th June. Berkley, CA, USA: USENIX Association. 1-14.</w:t>
      </w:r>
    </w:p>
    <w:p w14:paraId="263C3851" w14:textId="304361E5" w:rsidR="00A86742" w:rsidRPr="008C7261" w:rsidRDefault="00D44336" w:rsidP="00902409">
      <w:pPr>
        <w:pStyle w:val="ListParagraph"/>
        <w:rPr>
          <w:noProof w:val="0"/>
        </w:rPr>
      </w:pPr>
      <w:r w:rsidRPr="008C7261">
        <w:rPr>
          <w:noProof w:val="0"/>
        </w:rPr>
        <w:tab/>
      </w:r>
      <w:r w:rsidR="00943A53" w:rsidRPr="008C7261">
        <w:rPr>
          <w:noProof w:val="0"/>
        </w:rPr>
        <w:t>Tej Chajed et al, (</w:t>
      </w:r>
      <w:r w:rsidR="00B42BA9" w:rsidRPr="008C7261">
        <w:rPr>
          <w:noProof w:val="0"/>
        </w:rPr>
        <w:t>2015</w:t>
      </w:r>
      <w:r w:rsidR="00943A53" w:rsidRPr="008C7261">
        <w:rPr>
          <w:noProof w:val="0"/>
        </w:rPr>
        <w:t xml:space="preserve">). </w:t>
      </w:r>
      <w:r w:rsidR="00B42BA9" w:rsidRPr="008C7261">
        <w:rPr>
          <w:noProof w:val="0"/>
        </w:rPr>
        <w:t>Amber: Decoupling User Data from Web Applications</w:t>
      </w:r>
      <w:r w:rsidR="00943A53" w:rsidRPr="008C7261">
        <w:rPr>
          <w:noProof w:val="0"/>
        </w:rPr>
        <w:t xml:space="preserve">. In </w:t>
      </w:r>
      <w:r w:rsidR="00705721" w:rsidRPr="008C7261">
        <w:rPr>
          <w:noProof w:val="0"/>
        </w:rPr>
        <w:t>HotOS 15</w:t>
      </w:r>
      <w:r w:rsidR="00943A53" w:rsidRPr="008C7261">
        <w:rPr>
          <w:noProof w:val="0"/>
        </w:rPr>
        <w:t xml:space="preserve">. </w:t>
      </w:r>
      <w:r w:rsidR="00705721" w:rsidRPr="008C7261">
        <w:rPr>
          <w:noProof w:val="0"/>
        </w:rPr>
        <w:t>Kartause Ittingen,</w:t>
      </w:r>
      <w:r w:rsidR="00943A53" w:rsidRPr="008C7261">
        <w:rPr>
          <w:noProof w:val="0"/>
        </w:rPr>
        <w:t xml:space="preserve"> </w:t>
      </w:r>
      <w:r w:rsidR="00705721" w:rsidRPr="008C7261">
        <w:rPr>
          <w:noProof w:val="0"/>
        </w:rPr>
        <w:t>Switzerland</w:t>
      </w:r>
      <w:r w:rsidR="00943A53" w:rsidRPr="008C7261">
        <w:rPr>
          <w:noProof w:val="0"/>
        </w:rPr>
        <w:t xml:space="preserve">, </w:t>
      </w:r>
      <w:r w:rsidR="00A4163C" w:rsidRPr="008C7261">
        <w:rPr>
          <w:noProof w:val="0"/>
        </w:rPr>
        <w:t>19.</w:t>
      </w:r>
      <w:r w:rsidR="004228E8" w:rsidRPr="008C7261">
        <w:rPr>
          <w:noProof w:val="0"/>
        </w:rPr>
        <w:t xml:space="preserve"> May</w:t>
      </w:r>
      <w:r w:rsidR="00943A53" w:rsidRPr="008C7261">
        <w:rPr>
          <w:noProof w:val="0"/>
        </w:rPr>
        <w:t>. Berkley, CA, USA: USENIX Association. 1-</w:t>
      </w:r>
      <w:r w:rsidR="00BD2790" w:rsidRPr="008C7261">
        <w:rPr>
          <w:noProof w:val="0"/>
        </w:rPr>
        <w:t>6</w:t>
      </w:r>
      <w:r w:rsidR="00943A53" w:rsidRPr="008C7261">
        <w:rPr>
          <w:noProof w:val="0"/>
        </w:rPr>
        <w:t>.</w:t>
      </w:r>
    </w:p>
    <w:p w14:paraId="2577A9D5" w14:textId="0190EF92" w:rsidR="00083072" w:rsidRPr="008C7261" w:rsidRDefault="00D44336" w:rsidP="00902409">
      <w:pPr>
        <w:pStyle w:val="ListParagraph"/>
        <w:rPr>
          <w:noProof w:val="0"/>
        </w:rPr>
      </w:pPr>
      <w:r w:rsidRPr="008C7261">
        <w:rPr>
          <w:noProof w:val="0"/>
        </w:rPr>
        <w:tab/>
      </w:r>
      <w:r w:rsidR="00083072" w:rsidRPr="008C7261">
        <w:rPr>
          <w:noProof w:val="0"/>
        </w:rPr>
        <w:t xml:space="preserve">Brandon Salmon et al, (2008). Perspective: Semantic Data Management for the Home. In </w:t>
      </w:r>
      <w:r w:rsidR="00156912" w:rsidRPr="008C7261">
        <w:rPr>
          <w:noProof w:val="0"/>
        </w:rPr>
        <w:t>CMU-PDL-08-105</w:t>
      </w:r>
      <w:r w:rsidR="00083072" w:rsidRPr="008C7261">
        <w:rPr>
          <w:noProof w:val="0"/>
        </w:rPr>
        <w:t xml:space="preserve">. </w:t>
      </w:r>
      <w:r w:rsidR="00880096" w:rsidRPr="008C7261">
        <w:rPr>
          <w:noProof w:val="0"/>
        </w:rPr>
        <w:t>Pittsburgh, PA</w:t>
      </w:r>
      <w:r w:rsidR="00083072" w:rsidRPr="008C7261">
        <w:rPr>
          <w:noProof w:val="0"/>
        </w:rPr>
        <w:t xml:space="preserve">, USA: </w:t>
      </w:r>
      <w:r w:rsidR="001A28FB" w:rsidRPr="008C7261">
        <w:rPr>
          <w:noProof w:val="0"/>
        </w:rPr>
        <w:t>Parallel Data Laboratory, Carnegie Mellon University</w:t>
      </w:r>
      <w:r w:rsidR="00083072" w:rsidRPr="008C7261">
        <w:rPr>
          <w:noProof w:val="0"/>
        </w:rPr>
        <w:t>. 1-22.</w:t>
      </w:r>
    </w:p>
    <w:p w14:paraId="40053BE2" w14:textId="35365CC0" w:rsidR="000C274F" w:rsidRPr="008C7261" w:rsidRDefault="00D44336" w:rsidP="00902409">
      <w:pPr>
        <w:pStyle w:val="ListParagraph"/>
        <w:rPr>
          <w:noProof w:val="0"/>
        </w:rPr>
      </w:pPr>
      <w:r w:rsidRPr="008C7261">
        <w:rPr>
          <w:noProof w:val="0"/>
        </w:rPr>
        <w:tab/>
      </w:r>
      <w:r w:rsidR="00FE7532" w:rsidRPr="008C7261">
        <w:rPr>
          <w:noProof w:val="0"/>
        </w:rPr>
        <w:t>Computer Hope</w:t>
      </w:r>
      <w:r w:rsidR="00FC0F19" w:rsidRPr="008C7261">
        <w:rPr>
          <w:noProof w:val="0"/>
        </w:rPr>
        <w:t>.</w:t>
      </w:r>
      <w:r w:rsidR="002970B3" w:rsidRPr="008C7261">
        <w:rPr>
          <w:noProof w:val="0"/>
        </w:rPr>
        <w:t xml:space="preserve"> </w:t>
      </w:r>
      <w:r w:rsidR="00004647" w:rsidRPr="008C7261">
        <w:rPr>
          <w:noProof w:val="0"/>
        </w:rPr>
        <w:t>Distributed s</w:t>
      </w:r>
      <w:r w:rsidR="00FE7532" w:rsidRPr="008C7261">
        <w:rPr>
          <w:noProof w:val="0"/>
        </w:rPr>
        <w:t>ystems definition.</w:t>
      </w:r>
      <w:r w:rsidR="002970B3" w:rsidRPr="008C7261">
        <w:rPr>
          <w:noProof w:val="0"/>
        </w:rPr>
        <w:t xml:space="preserve"> Available at: </w:t>
      </w:r>
      <w:r w:rsidR="00E01985" w:rsidRPr="008C7261">
        <w:rPr>
          <w:noProof w:val="0"/>
        </w:rPr>
        <w:t>http://www.computerhope.com/jargon/d/distribs.htm. [Accessed 2</w:t>
      </w:r>
      <w:r w:rsidR="002970B3" w:rsidRPr="008C7261">
        <w:rPr>
          <w:noProof w:val="0"/>
        </w:rPr>
        <w:t xml:space="preserve">. </w:t>
      </w:r>
      <w:r w:rsidR="00E01985" w:rsidRPr="008C7261">
        <w:rPr>
          <w:noProof w:val="0"/>
        </w:rPr>
        <w:t>March</w:t>
      </w:r>
      <w:r w:rsidR="002970B3" w:rsidRPr="008C7261">
        <w:rPr>
          <w:noProof w:val="0"/>
        </w:rPr>
        <w:t xml:space="preserve"> 16].</w:t>
      </w:r>
    </w:p>
    <w:p w14:paraId="65312FC5" w14:textId="6FF215AC" w:rsidR="00214C52" w:rsidRPr="008C7261" w:rsidRDefault="00D44336" w:rsidP="00902409">
      <w:pPr>
        <w:pStyle w:val="ListParagraph"/>
        <w:rPr>
          <w:noProof w:val="0"/>
        </w:rPr>
      </w:pPr>
      <w:r w:rsidRPr="008C7261">
        <w:rPr>
          <w:noProof w:val="0"/>
        </w:rPr>
        <w:tab/>
      </w:r>
      <w:r w:rsidR="004218DA" w:rsidRPr="008C7261">
        <w:rPr>
          <w:noProof w:val="0"/>
        </w:rPr>
        <w:t>Otto</w:t>
      </w:r>
      <w:r w:rsidR="00F152C0" w:rsidRPr="008C7261">
        <w:rPr>
          <w:noProof w:val="0"/>
        </w:rPr>
        <w:t xml:space="preserve"> J.</w:t>
      </w:r>
      <w:r w:rsidR="004218DA" w:rsidRPr="008C7261">
        <w:rPr>
          <w:noProof w:val="0"/>
        </w:rPr>
        <w:t xml:space="preserve"> Anshus</w:t>
      </w:r>
      <w:r w:rsidR="00214C52" w:rsidRPr="008C7261">
        <w:rPr>
          <w:noProof w:val="0"/>
        </w:rPr>
        <w:t>, (</w:t>
      </w:r>
      <w:r w:rsidR="004218DA" w:rsidRPr="008C7261">
        <w:rPr>
          <w:noProof w:val="0"/>
        </w:rPr>
        <w:t>2015</w:t>
      </w:r>
      <w:r w:rsidR="00214C52" w:rsidRPr="008C7261">
        <w:rPr>
          <w:noProof w:val="0"/>
        </w:rPr>
        <w:t xml:space="preserve">). </w:t>
      </w:r>
      <w:r w:rsidR="00633E3D" w:rsidRPr="008C7261">
        <w:rPr>
          <w:noProof w:val="0"/>
        </w:rPr>
        <w:t>Lecture on Transparancy &amp; the Definition of Distributed Systems</w:t>
      </w:r>
      <w:r w:rsidR="00214C52" w:rsidRPr="008C7261">
        <w:rPr>
          <w:noProof w:val="0"/>
        </w:rPr>
        <w:t xml:space="preserve">. In </w:t>
      </w:r>
      <w:r w:rsidR="00D26FF6" w:rsidRPr="008C7261">
        <w:rPr>
          <w:noProof w:val="0"/>
        </w:rPr>
        <w:t>COMP3200, Distributed System Fundamentals</w:t>
      </w:r>
      <w:r w:rsidR="00214C52" w:rsidRPr="008C7261">
        <w:rPr>
          <w:noProof w:val="0"/>
        </w:rPr>
        <w:t xml:space="preserve">. </w:t>
      </w:r>
      <w:r w:rsidR="00D26FF6" w:rsidRPr="008C7261">
        <w:rPr>
          <w:noProof w:val="0"/>
        </w:rPr>
        <w:t>Tromsø, Norway.</w:t>
      </w:r>
    </w:p>
    <w:p w14:paraId="3AEB51C9" w14:textId="08102F45" w:rsidR="00D44336" w:rsidRPr="008C7261" w:rsidRDefault="00D44336" w:rsidP="00902409">
      <w:pPr>
        <w:pStyle w:val="ListParagraph"/>
        <w:rPr>
          <w:noProof w:val="0"/>
        </w:rPr>
      </w:pPr>
      <w:r w:rsidRPr="008C7261">
        <w:rPr>
          <w:noProof w:val="0"/>
        </w:rPr>
        <w:tab/>
      </w:r>
      <w:r w:rsidR="003F312E" w:rsidRPr="008C7261">
        <w:rPr>
          <w:noProof w:val="0"/>
        </w:rPr>
        <w:t xml:space="preserve">The Go Programming Language. </w:t>
      </w:r>
      <w:r w:rsidR="00FC0F19" w:rsidRPr="008C7261">
        <w:rPr>
          <w:noProof w:val="0"/>
        </w:rPr>
        <w:t>Documentation</w:t>
      </w:r>
      <w:r w:rsidR="003F312E" w:rsidRPr="008C7261">
        <w:rPr>
          <w:noProof w:val="0"/>
        </w:rPr>
        <w:t>. Available at: https://golang.org/doc/. [Accessed 3. March 16].</w:t>
      </w:r>
    </w:p>
    <w:p w14:paraId="6F29B07D" w14:textId="3E4657DE" w:rsidR="00D44336" w:rsidRPr="008C7261" w:rsidRDefault="00791E66" w:rsidP="00902409">
      <w:pPr>
        <w:pStyle w:val="ListParagraph"/>
        <w:rPr>
          <w:noProof w:val="0"/>
        </w:rPr>
      </w:pPr>
      <w:r w:rsidRPr="008C7261">
        <w:rPr>
          <w:noProof w:val="0"/>
        </w:rPr>
        <w:t>Texlution</w:t>
      </w:r>
      <w:r w:rsidR="00D44336" w:rsidRPr="008C7261">
        <w:rPr>
          <w:noProof w:val="0"/>
        </w:rPr>
        <w:t xml:space="preserve">. </w:t>
      </w:r>
      <w:r w:rsidRPr="008C7261">
        <w:rPr>
          <w:noProof w:val="0"/>
        </w:rPr>
        <w:t>Why Golang is doomed to succeed</w:t>
      </w:r>
      <w:r w:rsidR="00D44336" w:rsidRPr="008C7261">
        <w:rPr>
          <w:noProof w:val="0"/>
        </w:rPr>
        <w:t>. Available at: https://texlution.com/post/why-go-is-doomed-to-succeed/</w:t>
      </w:r>
      <w:r w:rsidR="00361D7A" w:rsidRPr="008C7261">
        <w:rPr>
          <w:noProof w:val="0"/>
        </w:rPr>
        <w:t>.</w:t>
      </w:r>
      <w:r w:rsidR="00D44336" w:rsidRPr="008C7261">
        <w:rPr>
          <w:noProof w:val="0"/>
        </w:rPr>
        <w:t xml:space="preserve"> [Accessed 3. March 16].</w:t>
      </w:r>
    </w:p>
    <w:p w14:paraId="02CAF784" w14:textId="289B30DE" w:rsidR="00361D7A" w:rsidRPr="008C7261" w:rsidRDefault="00361D7A" w:rsidP="00902409">
      <w:pPr>
        <w:pStyle w:val="ListParagraph"/>
        <w:rPr>
          <w:noProof w:val="0"/>
        </w:rPr>
      </w:pPr>
      <w:r w:rsidRPr="008C7261">
        <w:rPr>
          <w:noProof w:val="0"/>
        </w:rPr>
        <w:t>Google Trends. Golang. Available at: https://www.google.com/trends/explore#q=golang. [Accessed 3. March 16].</w:t>
      </w:r>
    </w:p>
    <w:p w14:paraId="7B1588E5" w14:textId="373BA85D" w:rsidR="00C4767D" w:rsidRPr="008C7261" w:rsidRDefault="00C4767D" w:rsidP="00902409">
      <w:pPr>
        <w:pStyle w:val="ListParagraph"/>
        <w:rPr>
          <w:noProof w:val="0"/>
        </w:rPr>
      </w:pPr>
      <w:r w:rsidRPr="008C7261">
        <w:rPr>
          <w:noProof w:val="0"/>
        </w:rPr>
        <w:t>w3schools.com. Javascript Introduction. Available at: http://www.w3schools.com/js/js_intro.asp. [Accessed 6. March 16].</w:t>
      </w:r>
    </w:p>
    <w:p w14:paraId="09A72DF9" w14:textId="45C6C0A0" w:rsidR="006C0F86" w:rsidRPr="008C7261" w:rsidRDefault="004A4E73" w:rsidP="00902409">
      <w:pPr>
        <w:pStyle w:val="ListParagraph"/>
        <w:rPr>
          <w:noProof w:val="0"/>
        </w:rPr>
      </w:pPr>
      <w:r w:rsidRPr="008C7261">
        <w:rPr>
          <w:noProof w:val="0"/>
        </w:rPr>
        <w:t>Douglas Crockford</w:t>
      </w:r>
      <w:r w:rsidR="006C0F86" w:rsidRPr="008C7261">
        <w:rPr>
          <w:noProof w:val="0"/>
        </w:rPr>
        <w:t xml:space="preserve">. </w:t>
      </w:r>
      <w:r w:rsidR="00AF4366" w:rsidRPr="008C7261">
        <w:rPr>
          <w:noProof w:val="0"/>
        </w:rPr>
        <w:t>A Survey of the JavaScript Programming Language</w:t>
      </w:r>
      <w:r w:rsidR="006C0F86" w:rsidRPr="008C7261">
        <w:rPr>
          <w:noProof w:val="0"/>
        </w:rPr>
        <w:t xml:space="preserve">. Available at: </w:t>
      </w:r>
      <w:r w:rsidRPr="008C7261">
        <w:rPr>
          <w:noProof w:val="0"/>
        </w:rPr>
        <w:t>http://javascript.crockford.com/survey.html</w:t>
      </w:r>
      <w:r w:rsidR="006C0F86" w:rsidRPr="008C7261">
        <w:rPr>
          <w:noProof w:val="0"/>
        </w:rPr>
        <w:t>. [Accessed 6. March 16].</w:t>
      </w:r>
    </w:p>
    <w:p w14:paraId="12CEEC66" w14:textId="4270612B" w:rsidR="00B26799" w:rsidRPr="008C7261" w:rsidRDefault="00E97708" w:rsidP="00902409">
      <w:pPr>
        <w:pStyle w:val="ListParagraph"/>
        <w:rPr>
          <w:noProof w:val="0"/>
        </w:rPr>
      </w:pPr>
      <w:r w:rsidRPr="008C7261">
        <w:rPr>
          <w:noProof w:val="0"/>
        </w:rPr>
        <w:t>Qt</w:t>
      </w:r>
      <w:r w:rsidR="00B26799" w:rsidRPr="008C7261">
        <w:rPr>
          <w:noProof w:val="0"/>
        </w:rPr>
        <w:t xml:space="preserve">. </w:t>
      </w:r>
      <w:r w:rsidRPr="008C7261">
        <w:rPr>
          <w:noProof w:val="0"/>
        </w:rPr>
        <w:t xml:space="preserve">Qt </w:t>
      </w:r>
      <w:r w:rsidR="006A5AB8" w:rsidRPr="008C7261">
        <w:rPr>
          <w:noProof w:val="0"/>
        </w:rPr>
        <w:t xml:space="preserve">Documentation: </w:t>
      </w:r>
      <w:r w:rsidRPr="008C7261">
        <w:rPr>
          <w:noProof w:val="0"/>
        </w:rPr>
        <w:t>QML</w:t>
      </w:r>
      <w:r w:rsidR="006A5AB8" w:rsidRPr="008C7261">
        <w:rPr>
          <w:noProof w:val="0"/>
        </w:rPr>
        <w:t xml:space="preserve"> Applications</w:t>
      </w:r>
      <w:r w:rsidR="00B26799" w:rsidRPr="008C7261">
        <w:rPr>
          <w:noProof w:val="0"/>
        </w:rPr>
        <w:t xml:space="preserve">. Available at: </w:t>
      </w:r>
      <w:r w:rsidR="006A5AB8" w:rsidRPr="008C7261">
        <w:rPr>
          <w:noProof w:val="0"/>
        </w:rPr>
        <w:t>http://doc.qt.io/qt-5/qmlapplications.html</w:t>
      </w:r>
      <w:r w:rsidR="00B26799" w:rsidRPr="008C7261">
        <w:rPr>
          <w:noProof w:val="0"/>
        </w:rPr>
        <w:t>. [Accessed 6. March 16].</w:t>
      </w:r>
    </w:p>
    <w:p w14:paraId="2E46C545" w14:textId="4348FAF7" w:rsidR="00E61E57" w:rsidRPr="008C7261" w:rsidRDefault="00E61E57" w:rsidP="00902409">
      <w:pPr>
        <w:pStyle w:val="ListParagraph"/>
        <w:rPr>
          <w:noProof w:val="0"/>
        </w:rPr>
      </w:pPr>
      <w:r w:rsidRPr="008C7261">
        <w:rPr>
          <w:noProof w:val="0"/>
        </w:rPr>
        <w:t>GitHub. QML support for the Go language. Available at: https://github.com/go-qml/qml.</w:t>
      </w:r>
      <w:r w:rsidR="00683FAB" w:rsidRPr="008C7261">
        <w:rPr>
          <w:noProof w:val="0"/>
        </w:rPr>
        <w:t xml:space="preserve"> </w:t>
      </w:r>
      <w:r w:rsidRPr="008C7261">
        <w:rPr>
          <w:noProof w:val="0"/>
        </w:rPr>
        <w:t>[Accessed 6. March 16].</w:t>
      </w:r>
    </w:p>
    <w:p w14:paraId="60B5D411" w14:textId="22DC5DEF" w:rsidR="00BA2371" w:rsidRPr="008C7261" w:rsidRDefault="00BA2371" w:rsidP="00902409">
      <w:pPr>
        <w:pStyle w:val="ListParagraph"/>
        <w:rPr>
          <w:noProof w:val="0"/>
        </w:rPr>
      </w:pPr>
      <w:r w:rsidRPr="008C7261">
        <w:rPr>
          <w:noProof w:val="0"/>
        </w:rPr>
        <w:t xml:space="preserve">DevNation, YouTube. DevNation 2015 - Vincent Batts - Golang: The good, the bad, &amp; the ugly. Available at: </w:t>
      </w:r>
      <w:r w:rsidR="00683FAB" w:rsidRPr="008C7261">
        <w:rPr>
          <w:noProof w:val="0"/>
        </w:rPr>
        <w:t>https://www.youtube.com/watch?v=cMYhGNofHA4</w:t>
      </w:r>
      <w:r w:rsidRPr="008C7261">
        <w:rPr>
          <w:noProof w:val="0"/>
        </w:rPr>
        <w:t>.</w:t>
      </w:r>
      <w:r w:rsidR="00683FAB" w:rsidRPr="008C7261">
        <w:rPr>
          <w:noProof w:val="0"/>
        </w:rPr>
        <w:t xml:space="preserve"> </w:t>
      </w:r>
      <w:r w:rsidRPr="008C7261">
        <w:rPr>
          <w:noProof w:val="0"/>
        </w:rPr>
        <w:t>[Accessed 10. March 16].</w:t>
      </w:r>
    </w:p>
    <w:p w14:paraId="357DCAA9" w14:textId="58F474A5" w:rsidR="00317E90" w:rsidRPr="008C7261" w:rsidRDefault="00317E90" w:rsidP="00902409">
      <w:pPr>
        <w:pStyle w:val="ListParagraph"/>
        <w:rPr>
          <w:noProof w:val="0"/>
        </w:rPr>
      </w:pPr>
      <w:r w:rsidRPr="008C7261">
        <w:rPr>
          <w:noProof w:val="0"/>
        </w:rPr>
        <w:t>Computer Hope. TCP/IP. Available at: http://www.computerhope.com/jargon/t/tcpip.htm.</w:t>
      </w:r>
      <w:r w:rsidR="00513F0C" w:rsidRPr="008C7261">
        <w:rPr>
          <w:noProof w:val="0"/>
        </w:rPr>
        <w:t xml:space="preserve"> [Accessed 11. March 16].</w:t>
      </w:r>
    </w:p>
    <w:p w14:paraId="7C7145AC" w14:textId="509B55F3" w:rsidR="00334A4F" w:rsidRPr="008C7261" w:rsidRDefault="00A44FBA" w:rsidP="00902409">
      <w:pPr>
        <w:pStyle w:val="ListParagraph"/>
        <w:rPr>
          <w:noProof w:val="0"/>
        </w:rPr>
      </w:pPr>
      <w:r w:rsidRPr="008C7261">
        <w:rPr>
          <w:noProof w:val="0"/>
        </w:rPr>
        <w:t xml:space="preserve">X.Org Foundation. </w:t>
      </w:r>
      <w:r w:rsidR="007C5DA9" w:rsidRPr="008C7261">
        <w:rPr>
          <w:noProof w:val="0"/>
        </w:rPr>
        <w:t>X.Org</w:t>
      </w:r>
      <w:r w:rsidRPr="008C7261">
        <w:rPr>
          <w:noProof w:val="0"/>
        </w:rPr>
        <w:t xml:space="preserve">. Available at: </w:t>
      </w:r>
      <w:r w:rsidR="00334A4F" w:rsidRPr="008C7261">
        <w:rPr>
          <w:noProof w:val="0"/>
        </w:rPr>
        <w:t>http://www.x.org/wiki/. [Accessed 13. March 16]</w:t>
      </w:r>
    </w:p>
    <w:p w14:paraId="5F823D38" w14:textId="6BEDC727" w:rsidR="00C4576D" w:rsidRPr="008C7261" w:rsidRDefault="00C4576D" w:rsidP="00902409">
      <w:pPr>
        <w:pStyle w:val="ListParagraph"/>
        <w:rPr>
          <w:noProof w:val="0"/>
        </w:rPr>
      </w:pPr>
      <w:r w:rsidRPr="008C7261">
        <w:rPr>
          <w:noProof w:val="0"/>
        </w:rPr>
        <w:lastRenderedPageBreak/>
        <w:t>Apple. MacBook Air (13-inch, mid 2012) - Technical Specifications</w:t>
      </w:r>
      <w:r w:rsidR="00EF2895" w:rsidRPr="008C7261">
        <w:rPr>
          <w:noProof w:val="0"/>
        </w:rPr>
        <w:t>. Available at: https://support.apple.com/kb/SP670?locale=en_US. [Accessed 10. April 16]</w:t>
      </w:r>
    </w:p>
    <w:p w14:paraId="37C74BE4" w14:textId="7DDA933D" w:rsidR="00910A63" w:rsidRPr="008C7261" w:rsidRDefault="00910A63" w:rsidP="00902409">
      <w:pPr>
        <w:pStyle w:val="ListParagraph"/>
        <w:rPr>
          <w:noProof w:val="0"/>
        </w:rPr>
      </w:pPr>
      <w:r w:rsidRPr="008C7261">
        <w:rPr>
          <w:noProof w:val="0"/>
        </w:rPr>
        <w:t xml:space="preserve">Apple. OS X Man Pages: </w:t>
      </w:r>
      <w:r w:rsidR="00FB15F5" w:rsidRPr="008C7261">
        <w:rPr>
          <w:noProof w:val="0"/>
        </w:rPr>
        <w:t>route</w:t>
      </w:r>
      <w:r w:rsidRPr="008C7261">
        <w:rPr>
          <w:noProof w:val="0"/>
        </w:rPr>
        <w:t>. Available at: https://developer.apple.com/library/mac/documentation/Darwin/Reference/ManPages/man8/route.8.html. [Accessed 10. April 16]</w:t>
      </w:r>
    </w:p>
    <w:p w14:paraId="77B96FFB" w14:textId="67C36CD6" w:rsidR="00FB181D" w:rsidRPr="008C7261" w:rsidRDefault="00FB181D" w:rsidP="00902409">
      <w:pPr>
        <w:pStyle w:val="ListParagraph"/>
        <w:rPr>
          <w:noProof w:val="0"/>
        </w:rPr>
      </w:pPr>
      <w:r w:rsidRPr="008C7261">
        <w:rPr>
          <w:noProof w:val="0"/>
        </w:rPr>
        <w:t xml:space="preserve">Apple. OS X Man Pages: </w:t>
      </w:r>
      <w:r w:rsidR="00FB15F5" w:rsidRPr="008C7261">
        <w:rPr>
          <w:noProof w:val="0"/>
        </w:rPr>
        <w:t>top</w:t>
      </w:r>
      <w:r w:rsidRPr="008C7261">
        <w:rPr>
          <w:noProof w:val="0"/>
        </w:rPr>
        <w:t>. Available at:</w:t>
      </w:r>
      <w:r w:rsidR="00D02ACC" w:rsidRPr="008C7261">
        <w:rPr>
          <w:noProof w:val="0"/>
        </w:rPr>
        <w:t xml:space="preserve"> </w:t>
      </w:r>
      <w:r w:rsidRPr="008C7261">
        <w:rPr>
          <w:noProof w:val="0"/>
        </w:rPr>
        <w:t>https://developer.apple.com/library/mac/documentation/Darwin/Reference/ManPages/man1/top.1.html. [Accessed 10. April 16]</w:t>
      </w:r>
    </w:p>
    <w:p w14:paraId="44B81FD2" w14:textId="4BB220AD" w:rsidR="00FE1A97" w:rsidRPr="008C7261" w:rsidRDefault="00FE1A97" w:rsidP="00902409">
      <w:pPr>
        <w:pStyle w:val="ListParagraph"/>
        <w:rPr>
          <w:noProof w:val="0"/>
        </w:rPr>
      </w:pPr>
      <w:r w:rsidRPr="008C7261">
        <w:rPr>
          <w:noProof w:val="0"/>
        </w:rPr>
        <w:t>Apple. OS X Man Pages: ps. Available at: https://developer.apple.com/library/mac/documentation/Darwin/Reference/ManPages/man1/ps.1.html. [Accessed 10. April 16]</w:t>
      </w:r>
    </w:p>
    <w:p w14:paraId="6C459D09" w14:textId="6C98FE94" w:rsidR="008C0FAF" w:rsidRPr="008C7261" w:rsidRDefault="008C0FAF" w:rsidP="00902409">
      <w:pPr>
        <w:pStyle w:val="ListParagraph"/>
        <w:rPr>
          <w:noProof w:val="0"/>
        </w:rPr>
      </w:pPr>
      <w:r w:rsidRPr="008C7261">
        <w:rPr>
          <w:noProof w:val="0"/>
        </w:rPr>
        <w:t>TechTarget - SearchNetworking. Definition: routing table. Available at: http://searchnetworking.techtarget.com/definition/routing-table. [Accessed 10. April 16]</w:t>
      </w:r>
    </w:p>
    <w:p w14:paraId="783B2A00" w14:textId="5F1124B7" w:rsidR="005D3434" w:rsidRPr="008C7261" w:rsidRDefault="005D3434" w:rsidP="00902409">
      <w:pPr>
        <w:pStyle w:val="ListParagraph"/>
        <w:rPr>
          <w:noProof w:val="0"/>
        </w:rPr>
      </w:pPr>
      <w:r w:rsidRPr="008C7261">
        <w:rPr>
          <w:noProof w:val="0"/>
        </w:rPr>
        <w:t>GitHub, Speedlimit. Issue: Not work on Yosemite OSX 10.10. Available at: https://github.com/mschrag/speedlimit/issues/13. [Accessed 10</w:t>
      </w:r>
      <w:r w:rsidR="008F20AE" w:rsidRPr="008C7261">
        <w:rPr>
          <w:noProof w:val="0"/>
        </w:rPr>
        <w:t>.</w:t>
      </w:r>
      <w:r w:rsidRPr="008C7261">
        <w:rPr>
          <w:noProof w:val="0"/>
        </w:rPr>
        <w:t xml:space="preserve"> April 16]</w:t>
      </w:r>
    </w:p>
    <w:p w14:paraId="43DAED94" w14:textId="23325101" w:rsidR="00BB7361" w:rsidRPr="008C7261" w:rsidRDefault="00BB7361" w:rsidP="00902409">
      <w:pPr>
        <w:pStyle w:val="ListParagraph"/>
        <w:rPr>
          <w:noProof w:val="0"/>
        </w:rPr>
      </w:pPr>
      <w:r w:rsidRPr="008C7261">
        <w:rPr>
          <w:noProof w:val="0"/>
        </w:rPr>
        <w:t xml:space="preserve">Apple Developer Downloads. </w:t>
      </w:r>
      <w:r w:rsidR="004B54AC" w:rsidRPr="008C7261">
        <w:rPr>
          <w:noProof w:val="0"/>
        </w:rPr>
        <w:t xml:space="preserve">Hardware IO Tools Search. Available at: </w:t>
      </w:r>
      <w:r w:rsidRPr="008C7261">
        <w:rPr>
          <w:noProof w:val="0"/>
        </w:rPr>
        <w:t>https://developer.apple.com/downloads/?q=Hardware%20IO%20Tools</w:t>
      </w:r>
      <w:r w:rsidR="004B54AC" w:rsidRPr="008C7261">
        <w:rPr>
          <w:noProof w:val="0"/>
        </w:rPr>
        <w:t>. [Accessed 10. April 16]</w:t>
      </w:r>
    </w:p>
    <w:p w14:paraId="4C823161" w14:textId="5E49926E" w:rsidR="00FD3DCE" w:rsidRPr="008C7261" w:rsidRDefault="00FD3DCE" w:rsidP="00902409">
      <w:pPr>
        <w:pStyle w:val="ListParagraph"/>
        <w:rPr>
          <w:noProof w:val="0"/>
        </w:rPr>
      </w:pPr>
      <w:r w:rsidRPr="008C7261">
        <w:rPr>
          <w:noProof w:val="0"/>
        </w:rPr>
        <w:t>Wireshark. Download Wireshark. Available at: https://www.wireshark.org/#download. [Accessed 10. April 16]</w:t>
      </w:r>
    </w:p>
    <w:p w14:paraId="0BED1EB1" w14:textId="006B365D" w:rsidR="0042337D" w:rsidRPr="008C7261" w:rsidRDefault="0042337D" w:rsidP="00902409">
      <w:pPr>
        <w:pStyle w:val="ListParagraph"/>
        <w:rPr>
          <w:noProof w:val="0"/>
        </w:rPr>
      </w:pPr>
      <w:r w:rsidRPr="008C7261">
        <w:rPr>
          <w:noProof w:val="0"/>
        </w:rPr>
        <w:t>Wireshark. Wireshark Frequently Asked Questions. Available at: https://www.wireshark.org/faq.html. [Accessed 10. April 16]</w:t>
      </w:r>
    </w:p>
    <w:p w14:paraId="248A633C" w14:textId="47D59C72" w:rsidR="00F541B9" w:rsidRPr="008C7261" w:rsidRDefault="00F541B9" w:rsidP="00902409">
      <w:pPr>
        <w:pStyle w:val="ListParagraph"/>
        <w:rPr>
          <w:noProof w:val="0"/>
        </w:rPr>
      </w:pPr>
      <w:r w:rsidRPr="008C7261">
        <w:rPr>
          <w:noProof w:val="0"/>
        </w:rPr>
        <w:t>FileCatalyst. Today's Media File Sizes - What's Average?. Available at: http://filecatalyst.com/todays-media-file-sizes-whats-average/. [Accessed 11. April 16]</w:t>
      </w:r>
    </w:p>
    <w:p w14:paraId="3145F284" w14:textId="1D4FFA38" w:rsidR="0029190D" w:rsidRPr="008C7261" w:rsidRDefault="0029190D" w:rsidP="00902409">
      <w:pPr>
        <w:pStyle w:val="ListParagraph"/>
        <w:rPr>
          <w:noProof w:val="0"/>
        </w:rPr>
      </w:pPr>
      <w:r w:rsidRPr="008C7261">
        <w:rPr>
          <w:noProof w:val="0"/>
        </w:rPr>
        <w:t>Apple. OS X Man Pages: system_profiler. Available at: https://developer.apple.com/library/mac/documentation/Darwin/Reference/ManPages/man8/system_profiler.8.html. [Accessed 15. April 16]</w:t>
      </w:r>
    </w:p>
    <w:p w14:paraId="35875008" w14:textId="4E87184A" w:rsidR="006D7995" w:rsidRPr="008C7261" w:rsidRDefault="006D7995" w:rsidP="00902409">
      <w:pPr>
        <w:pStyle w:val="ListParagraph"/>
        <w:rPr>
          <w:noProof w:val="0"/>
        </w:rPr>
      </w:pPr>
      <w:r w:rsidRPr="008C7261">
        <w:rPr>
          <w:noProof w:val="0"/>
        </w:rPr>
        <w:t>Apple. OS X Man Pages: pmset. Available at: https://developer.apple.com/library/mac/documentation/Darwin/Reference/ManPages/man1/pmset.1.html. [Accessed 15. April 16]</w:t>
      </w:r>
    </w:p>
    <w:p w14:paraId="059FAAE0" w14:textId="4287AAB7" w:rsidR="0075608D" w:rsidRPr="008C7261" w:rsidRDefault="0075608D" w:rsidP="00902409">
      <w:pPr>
        <w:pStyle w:val="ListParagraph"/>
        <w:rPr>
          <w:noProof w:val="0"/>
        </w:rPr>
      </w:pPr>
      <w:r w:rsidRPr="008C7261">
        <w:rPr>
          <w:noProof w:val="0"/>
        </w:rPr>
        <w:t>w3school.com: HTML Introduction. Available at: http://www.w3schools.com/html/html_intro.asp. [Accessed 17. April 16]</w:t>
      </w:r>
    </w:p>
    <w:p w14:paraId="7A939553" w14:textId="329DA521" w:rsidR="00690EA4" w:rsidRPr="008C7261" w:rsidRDefault="00690EA4" w:rsidP="00902409">
      <w:pPr>
        <w:pStyle w:val="ListParagraph"/>
        <w:rPr>
          <w:noProof w:val="0"/>
        </w:rPr>
      </w:pPr>
      <w:r w:rsidRPr="008C7261">
        <w:rPr>
          <w:noProof w:val="0"/>
        </w:rPr>
        <w:t>Webopedia: HTTP. Available at: http://www.webopedia.com/TERM/H/HTTP.html [Accessed 19. April 16]</w:t>
      </w:r>
    </w:p>
    <w:p w14:paraId="4076FF0F" w14:textId="06790DFB" w:rsidR="00A53F4A" w:rsidRPr="008C7261" w:rsidRDefault="00A53F4A" w:rsidP="00902409">
      <w:pPr>
        <w:pStyle w:val="ListParagraph"/>
        <w:rPr>
          <w:noProof w:val="0"/>
        </w:rPr>
      </w:pPr>
      <w:r w:rsidRPr="008C7261">
        <w:rPr>
          <w:noProof w:val="0"/>
        </w:rPr>
        <w:t xml:space="preserve">Wikipedia: </w:t>
      </w:r>
      <w:r w:rsidR="00871F0B" w:rsidRPr="008C7261">
        <w:rPr>
          <w:noProof w:val="0"/>
        </w:rPr>
        <w:t>Hypertext Transfer Protocol</w:t>
      </w:r>
      <w:r w:rsidRPr="008C7261">
        <w:rPr>
          <w:noProof w:val="0"/>
        </w:rPr>
        <w:t>. Available at: https://en.wikipedia.org/wiki/Hypertext_Transfer_Protocol</w:t>
      </w:r>
      <w:r w:rsidR="00F650E1" w:rsidRPr="008C7261">
        <w:rPr>
          <w:noProof w:val="0"/>
        </w:rPr>
        <w:t>.</w:t>
      </w:r>
      <w:r w:rsidRPr="008C7261">
        <w:rPr>
          <w:noProof w:val="0"/>
        </w:rPr>
        <w:t xml:space="preserve"> [Accessed 19. April 16]</w:t>
      </w:r>
    </w:p>
    <w:p w14:paraId="58C99425" w14:textId="13FE9B77" w:rsidR="00A004C6" w:rsidRPr="008C7261" w:rsidRDefault="00F650E1" w:rsidP="00902409">
      <w:pPr>
        <w:pStyle w:val="ListParagraph"/>
        <w:rPr>
          <w:noProof w:val="0"/>
        </w:rPr>
      </w:pPr>
      <w:r w:rsidRPr="008C7261">
        <w:rPr>
          <w:noProof w:val="0"/>
        </w:rPr>
        <w:t xml:space="preserve">The Guardian: How can I move my files and programs to a new PC? Available at: </w:t>
      </w:r>
      <w:r w:rsidR="00A004C6" w:rsidRPr="008C7261">
        <w:rPr>
          <w:noProof w:val="0"/>
        </w:rPr>
        <w:t>https://www.theguardian.com/technology/askjack/2015/sep/17/move-files-programs-to-new-pc-windows-10</w:t>
      </w:r>
      <w:r w:rsidRPr="008C7261">
        <w:rPr>
          <w:noProof w:val="0"/>
        </w:rPr>
        <w:t>.</w:t>
      </w:r>
      <w:r w:rsidR="00A004C6" w:rsidRPr="008C7261">
        <w:rPr>
          <w:noProof w:val="0"/>
        </w:rPr>
        <w:t xml:space="preserve"> [Accessed 19. April]</w:t>
      </w:r>
    </w:p>
    <w:p w14:paraId="6B2A90D8" w14:textId="24473AEE" w:rsidR="0032371E" w:rsidRPr="008C7261" w:rsidRDefault="0032371E" w:rsidP="00902409">
      <w:pPr>
        <w:pStyle w:val="ListParagraph"/>
        <w:rPr>
          <w:noProof w:val="0"/>
        </w:rPr>
      </w:pPr>
      <w:r w:rsidRPr="008C7261">
        <w:rPr>
          <w:noProof w:val="0"/>
        </w:rPr>
        <w:t>Karen Bj</w:t>
      </w:r>
      <w:r w:rsidR="00BE07DE" w:rsidRPr="008C7261">
        <w:rPr>
          <w:noProof w:val="0"/>
        </w:rPr>
        <w:t>oe</w:t>
      </w:r>
      <w:r w:rsidRPr="008C7261">
        <w:rPr>
          <w:noProof w:val="0"/>
        </w:rPr>
        <w:t>rndalen, (2014). The Distributed Personal Computer.</w:t>
      </w:r>
      <w:r w:rsidR="00F34590" w:rsidRPr="008C7261">
        <w:rPr>
          <w:noProof w:val="0"/>
        </w:rPr>
        <w:t xml:space="preserve"> </w:t>
      </w:r>
      <w:r w:rsidR="00DD2CB6" w:rsidRPr="008C7261">
        <w:rPr>
          <w:noProof w:val="0"/>
        </w:rPr>
        <w:t>UiT The Arctic University of Norway</w:t>
      </w:r>
      <w:r w:rsidRPr="008C7261">
        <w:rPr>
          <w:noProof w:val="0"/>
        </w:rPr>
        <w:t xml:space="preserve">. </w:t>
      </w:r>
      <w:r w:rsidR="00BE07DE" w:rsidRPr="008C7261">
        <w:rPr>
          <w:noProof w:val="0"/>
        </w:rPr>
        <w:t>Tromsoe</w:t>
      </w:r>
      <w:r w:rsidRPr="008C7261">
        <w:rPr>
          <w:noProof w:val="0"/>
        </w:rPr>
        <w:t xml:space="preserve">, </w:t>
      </w:r>
      <w:r w:rsidR="00737CFE" w:rsidRPr="008C7261">
        <w:rPr>
          <w:noProof w:val="0"/>
        </w:rPr>
        <w:t>Norway</w:t>
      </w:r>
      <w:r w:rsidR="008F0D7E" w:rsidRPr="008C7261">
        <w:rPr>
          <w:noProof w:val="0"/>
        </w:rPr>
        <w:t xml:space="preserve">, </w:t>
      </w:r>
      <w:r w:rsidR="006C045B" w:rsidRPr="008C7261">
        <w:rPr>
          <w:noProof w:val="0"/>
        </w:rPr>
        <w:t>15th</w:t>
      </w:r>
      <w:r w:rsidR="008F0D7E" w:rsidRPr="008C7261">
        <w:rPr>
          <w:noProof w:val="0"/>
        </w:rPr>
        <w:t xml:space="preserve"> </w:t>
      </w:r>
      <w:r w:rsidR="006C045B" w:rsidRPr="008C7261">
        <w:rPr>
          <w:noProof w:val="0"/>
        </w:rPr>
        <w:t>January</w:t>
      </w:r>
      <w:r w:rsidR="008F0D7E" w:rsidRPr="008C7261">
        <w:rPr>
          <w:noProof w:val="0"/>
        </w:rPr>
        <w:t xml:space="preserve">. </w:t>
      </w:r>
      <w:r w:rsidR="00BE07DE" w:rsidRPr="008C7261">
        <w:rPr>
          <w:noProof w:val="0"/>
        </w:rPr>
        <w:t>Tromsoe</w:t>
      </w:r>
      <w:r w:rsidRPr="008C7261">
        <w:rPr>
          <w:noProof w:val="0"/>
        </w:rPr>
        <w:t xml:space="preserve">, </w:t>
      </w:r>
      <w:r w:rsidR="008F0D7E" w:rsidRPr="008C7261">
        <w:rPr>
          <w:noProof w:val="0"/>
        </w:rPr>
        <w:t>Norway</w:t>
      </w:r>
      <w:r w:rsidRPr="008C7261">
        <w:rPr>
          <w:noProof w:val="0"/>
        </w:rPr>
        <w:t xml:space="preserve">: </w:t>
      </w:r>
      <w:r w:rsidR="00425BBF" w:rsidRPr="008C7261">
        <w:rPr>
          <w:noProof w:val="0"/>
        </w:rPr>
        <w:t xml:space="preserve">Masters Thesis, </w:t>
      </w:r>
      <w:r w:rsidR="00A8170B" w:rsidRPr="008C7261">
        <w:rPr>
          <w:noProof w:val="0"/>
        </w:rPr>
        <w:t>UiT The Arctic University of Norway</w:t>
      </w:r>
      <w:r w:rsidRPr="008C7261">
        <w:rPr>
          <w:noProof w:val="0"/>
        </w:rPr>
        <w:t>. 1-</w:t>
      </w:r>
      <w:r w:rsidR="00A8170B" w:rsidRPr="008C7261">
        <w:rPr>
          <w:noProof w:val="0"/>
        </w:rPr>
        <w:t>58</w:t>
      </w:r>
      <w:r w:rsidRPr="008C7261">
        <w:rPr>
          <w:noProof w:val="0"/>
        </w:rPr>
        <w:t>.</w:t>
      </w:r>
    </w:p>
    <w:p w14:paraId="45EA016A" w14:textId="6C708D93" w:rsidR="0079299A" w:rsidRPr="008C7261" w:rsidRDefault="0079299A" w:rsidP="00902409">
      <w:pPr>
        <w:pStyle w:val="ListParagraph"/>
        <w:rPr>
          <w:noProof w:val="0"/>
        </w:rPr>
      </w:pPr>
      <w:r w:rsidRPr="008C7261">
        <w:rPr>
          <w:noProof w:val="0"/>
        </w:rPr>
        <w:t>Joe McKendrick. 2013. 10 Quotes on Cloud Computing That Really Say it All. Available at: http://www.forbes.com/sites/joemckendrick/2013/03/24/10-</w:t>
      </w:r>
      <w:r w:rsidRPr="008C7261">
        <w:rPr>
          <w:noProof w:val="0"/>
        </w:rPr>
        <w:lastRenderedPageBreak/>
        <w:t>quotes-on-cloud-computing-that-really-say-it-all/#6441bfff2102. [Accessed 3. May 16].</w:t>
      </w:r>
    </w:p>
    <w:sectPr w:rsidR="0079299A" w:rsidRPr="008C7261" w:rsidSect="00EE3078">
      <w:type w:val="oddPage"/>
      <w:pgSz w:w="11900" w:h="16840"/>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8809E9" w14:textId="77777777" w:rsidR="007F7167" w:rsidRDefault="007F7167" w:rsidP="00A4364D">
      <w:r>
        <w:separator/>
      </w:r>
    </w:p>
  </w:endnote>
  <w:endnote w:type="continuationSeparator" w:id="0">
    <w:p w14:paraId="2B1AFB63" w14:textId="77777777" w:rsidR="007F7167" w:rsidRDefault="007F7167" w:rsidP="00A436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OpenSansLight-Italic">
    <w:altName w:val="Cambria"/>
    <w:panose1 w:val="00000000000000000000"/>
    <w:charset w:val="4D"/>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ndale Mono">
    <w:panose1 w:val="020B05090000000000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6CB27D3" w14:textId="77777777" w:rsidR="00007F3A" w:rsidRDefault="00007F3A" w:rsidP="00CD1DC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85F3042" w14:textId="77777777" w:rsidR="00007F3A" w:rsidRDefault="00007F3A" w:rsidP="00007F3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B5A5876" w14:textId="77777777" w:rsidR="00007F3A" w:rsidRDefault="00007F3A" w:rsidP="00CD1DC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174DF">
      <w:rPr>
        <w:rStyle w:val="PageNumber"/>
        <w:noProof/>
      </w:rPr>
      <w:t>7</w:t>
    </w:r>
    <w:r>
      <w:rPr>
        <w:rStyle w:val="PageNumber"/>
      </w:rPr>
      <w:fldChar w:fldCharType="end"/>
    </w:r>
  </w:p>
  <w:p w14:paraId="7A1CBBB7" w14:textId="77777777" w:rsidR="00007F3A" w:rsidRDefault="00007F3A" w:rsidP="00007F3A">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6AA07C" w14:textId="77777777" w:rsidR="007F7167" w:rsidRDefault="007F7167" w:rsidP="00A4364D">
      <w:r>
        <w:separator/>
      </w:r>
    </w:p>
  </w:footnote>
  <w:footnote w:type="continuationSeparator" w:id="0">
    <w:p w14:paraId="4BBEA756" w14:textId="77777777" w:rsidR="007F7167" w:rsidRDefault="007F7167" w:rsidP="00A4364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3DE4E1F" w14:textId="77777777" w:rsidR="007F7167" w:rsidRDefault="004174DF">
    <w:pPr>
      <w:pStyle w:val="Header"/>
    </w:pPr>
    <w:r>
      <w:rPr>
        <w:noProof/>
      </w:rPr>
      <w:pict w14:anchorId="6E3847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7420905" o:spid="_x0000_s2055" type="#_x0000_t75" style="position:absolute;margin-left:0;margin-top:0;width:595.45pt;height:842.05pt;z-index:-251657216;mso-position-horizontal:center;mso-position-horizontal-relative:margin;mso-position-vertical:center;mso-position-vertical-relative:margin" o:allowincell="f">
          <v:imagedata r:id="rId1" o:title="engelskMønster"/>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FAFCE6E" w14:textId="1CD63BBD" w:rsidR="007F7167" w:rsidRDefault="004174DF" w:rsidP="00EE3078">
    <w:pPr>
      <w:pStyle w:val="Header"/>
      <w:tabs>
        <w:tab w:val="clear" w:pos="4536"/>
        <w:tab w:val="clear" w:pos="9072"/>
        <w:tab w:val="left" w:pos="3888"/>
      </w:tabs>
    </w:pPr>
    <w:r>
      <w:rPr>
        <w:noProof/>
      </w:rPr>
      <w:pict w14:anchorId="0027FB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7420904" o:spid="_x0000_s2054" type="#_x0000_t75" style="position:absolute;margin-left:0;margin-top:0;width:595.45pt;height:842.05pt;z-index:-251658240;mso-position-horizontal:center;mso-position-horizontal-relative:margin;mso-position-vertical:center;mso-position-vertical-relative:margin" o:allowincell="f">
          <v:imagedata r:id="rId1" o:title="engelskMønster"/>
          <w10:wrap anchorx="margin" anchory="margin"/>
        </v:shape>
      </w:pict>
    </w:r>
    <w:r w:rsidR="007F7167">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476ECF"/>
    <w:multiLevelType w:val="hybridMultilevel"/>
    <w:tmpl w:val="892CC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8FB1AFC"/>
    <w:multiLevelType w:val="hybridMultilevel"/>
    <w:tmpl w:val="B5A86FA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C620EE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1E6C59EF"/>
    <w:multiLevelType w:val="multilevel"/>
    <w:tmpl w:val="59D0F7D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
    <w:nsid w:val="226D5F89"/>
    <w:multiLevelType w:val="hybridMultilevel"/>
    <w:tmpl w:val="AF32A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31F058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6">
    <w:nsid w:val="23813C1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7">
    <w:nsid w:val="24910F57"/>
    <w:multiLevelType w:val="hybridMultilevel"/>
    <w:tmpl w:val="D2CA4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A170DF"/>
    <w:multiLevelType w:val="hybridMultilevel"/>
    <w:tmpl w:val="27624430"/>
    <w:lvl w:ilvl="0" w:tplc="BCCEBF6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F716C3"/>
    <w:multiLevelType w:val="hybridMultilevel"/>
    <w:tmpl w:val="DB108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453203A"/>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1">
    <w:nsid w:val="359A224C"/>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2">
    <w:nsid w:val="364D5570"/>
    <w:multiLevelType w:val="hybridMultilevel"/>
    <w:tmpl w:val="D33A0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8AD7C12"/>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4">
    <w:nsid w:val="3E631526"/>
    <w:multiLevelType w:val="hybridMultilevel"/>
    <w:tmpl w:val="41AA9DB0"/>
    <w:lvl w:ilvl="0" w:tplc="254ADF8A">
      <w:start w:val="1"/>
      <w:numFmt w:val="decimal"/>
      <w:pStyle w:val="ListParagrap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19A610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nsid w:val="4D644A93"/>
    <w:multiLevelType w:val="hybridMultilevel"/>
    <w:tmpl w:val="76D66C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F5F2BF7"/>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8">
    <w:nsid w:val="52443C0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nsid w:val="555A2C9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5BB7518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1">
    <w:nsid w:val="5C556F7A"/>
    <w:multiLevelType w:val="hybridMultilevel"/>
    <w:tmpl w:val="F25AF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FC552D1"/>
    <w:multiLevelType w:val="multilevel"/>
    <w:tmpl w:val="0B82F9CA"/>
    <w:lvl w:ilvl="0">
      <w:start w:val="1"/>
      <w:numFmt w:val="decimal"/>
      <w:pStyle w:val="Heading1"/>
      <w:lvlText w:val="%1"/>
      <w:lvlJc w:val="left"/>
      <w:pPr>
        <w:ind w:left="792" w:hanging="432"/>
      </w:pPr>
      <w:rPr>
        <w:rFonts w:hint="default"/>
      </w:rPr>
    </w:lvl>
    <w:lvl w:ilvl="1">
      <w:start w:val="1"/>
      <w:numFmt w:val="decimal"/>
      <w:pStyle w:val="Heading2"/>
      <w:lvlText w:val="%1.%2"/>
      <w:lvlJc w:val="left"/>
      <w:pPr>
        <w:ind w:left="936" w:hanging="576"/>
      </w:pPr>
      <w:rPr>
        <w:rFonts w:hint="default"/>
      </w:rPr>
    </w:lvl>
    <w:lvl w:ilvl="2">
      <w:start w:val="1"/>
      <w:numFmt w:val="decimal"/>
      <w:pStyle w:val="Heading3"/>
      <w:lvlText w:val="%1.%2.%3"/>
      <w:lvlJc w:val="left"/>
      <w:pPr>
        <w:ind w:left="1080" w:hanging="720"/>
      </w:pPr>
      <w:rPr>
        <w:rFonts w:hint="default"/>
      </w:rPr>
    </w:lvl>
    <w:lvl w:ilvl="3">
      <w:start w:val="1"/>
      <w:numFmt w:val="decimal"/>
      <w:pStyle w:val="Heading4"/>
      <w:lvlText w:val="%1.%2.%3.%4"/>
      <w:lvlJc w:val="left"/>
      <w:pPr>
        <w:ind w:left="1224" w:hanging="864"/>
      </w:pPr>
      <w:rPr>
        <w:rFonts w:hint="default"/>
      </w:rPr>
    </w:lvl>
    <w:lvl w:ilvl="4">
      <w:start w:val="1"/>
      <w:numFmt w:val="decimal"/>
      <w:pStyle w:val="Heading5"/>
      <w:lvlText w:val="%1.%2.%3.%4.%5"/>
      <w:lvlJc w:val="left"/>
      <w:pPr>
        <w:ind w:left="1368" w:hanging="1008"/>
      </w:pPr>
      <w:rPr>
        <w:rFonts w:hint="default"/>
      </w:rPr>
    </w:lvl>
    <w:lvl w:ilvl="5">
      <w:start w:val="1"/>
      <w:numFmt w:val="decimal"/>
      <w:pStyle w:val="Heading6"/>
      <w:lvlText w:val="%1.%2.%3.%4.%5.%6"/>
      <w:lvlJc w:val="left"/>
      <w:pPr>
        <w:ind w:left="1512" w:hanging="1152"/>
      </w:pPr>
      <w:rPr>
        <w:rFonts w:hint="default"/>
      </w:rPr>
    </w:lvl>
    <w:lvl w:ilvl="6">
      <w:start w:val="1"/>
      <w:numFmt w:val="decimal"/>
      <w:pStyle w:val="Heading7"/>
      <w:lvlText w:val="%1.%2.%3.%4.%5.%6.%7"/>
      <w:lvlJc w:val="left"/>
      <w:pPr>
        <w:ind w:left="1656" w:hanging="1296"/>
      </w:pPr>
      <w:rPr>
        <w:rFonts w:hint="default"/>
      </w:rPr>
    </w:lvl>
    <w:lvl w:ilvl="7">
      <w:start w:val="1"/>
      <w:numFmt w:val="decimal"/>
      <w:pStyle w:val="Heading8"/>
      <w:lvlText w:val="%1.%2.%3.%4.%5.%6.%7.%8"/>
      <w:lvlJc w:val="left"/>
      <w:pPr>
        <w:ind w:left="1800" w:hanging="1440"/>
      </w:pPr>
      <w:rPr>
        <w:rFonts w:hint="default"/>
      </w:rPr>
    </w:lvl>
    <w:lvl w:ilvl="8">
      <w:start w:val="1"/>
      <w:numFmt w:val="decimal"/>
      <w:pStyle w:val="Heading9"/>
      <w:lvlText w:val="%1.%2.%3.%4.%5.%6.%7.%8.%9"/>
      <w:lvlJc w:val="left"/>
      <w:pPr>
        <w:ind w:left="1944" w:hanging="1584"/>
      </w:pPr>
      <w:rPr>
        <w:rFonts w:hint="default"/>
      </w:rPr>
    </w:lvl>
  </w:abstractNum>
  <w:abstractNum w:abstractNumId="23">
    <w:nsid w:val="63987F61"/>
    <w:multiLevelType w:val="hybridMultilevel"/>
    <w:tmpl w:val="FA727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878156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5">
    <w:nsid w:val="68EE440E"/>
    <w:multiLevelType w:val="multilevel"/>
    <w:tmpl w:val="EB5019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732475D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nsid w:val="770C5FB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8">
    <w:nsid w:val="7E392864"/>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num w:numId="1">
    <w:abstractNumId w:val="3"/>
  </w:num>
  <w:num w:numId="2">
    <w:abstractNumId w:val="3"/>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num>
  <w:num w:numId="7">
    <w:abstractNumId w:val="14"/>
  </w:num>
  <w:num w:numId="8">
    <w:abstractNumId w:val="24"/>
  </w:num>
  <w:num w:numId="9">
    <w:abstractNumId w:val="18"/>
  </w:num>
  <w:num w:numId="10">
    <w:abstractNumId w:val="20"/>
  </w:num>
  <w:num w:numId="11">
    <w:abstractNumId w:val="6"/>
  </w:num>
  <w:num w:numId="12">
    <w:abstractNumId w:val="26"/>
  </w:num>
  <w:num w:numId="13">
    <w:abstractNumId w:val="2"/>
  </w:num>
  <w:num w:numId="14">
    <w:abstractNumId w:val="5"/>
  </w:num>
  <w:num w:numId="15">
    <w:abstractNumId w:val="27"/>
  </w:num>
  <w:num w:numId="16">
    <w:abstractNumId w:val="19"/>
  </w:num>
  <w:num w:numId="17">
    <w:abstractNumId w:val="23"/>
  </w:num>
  <w:num w:numId="18">
    <w:abstractNumId w:val="16"/>
  </w:num>
  <w:num w:numId="19">
    <w:abstractNumId w:val="4"/>
  </w:num>
  <w:num w:numId="20">
    <w:abstractNumId w:val="1"/>
  </w:num>
  <w:num w:numId="21">
    <w:abstractNumId w:val="9"/>
  </w:num>
  <w:num w:numId="22">
    <w:abstractNumId w:val="0"/>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2"/>
  </w:num>
  <w:num w:numId="2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5"/>
  </w:num>
  <w:num w:numId="2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num>
  <w:num w:numId="30">
    <w:abstractNumId w:val="17"/>
  </w:num>
  <w:num w:numId="31">
    <w:abstractNumId w:val="28"/>
  </w:num>
  <w:num w:numId="3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7"/>
  </w:num>
  <w:num w:numId="37">
    <w:abstractNumId w:val="21"/>
  </w:num>
  <w:num w:numId="38">
    <w:abstractNumId w:val="8"/>
  </w:num>
  <w:num w:numId="39">
    <w:abstractNumId w:val="12"/>
  </w:num>
  <w:num w:numId="4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attachedTemplate r:id="rId1"/>
  <w:defaultTabStop w:val="708"/>
  <w:hyphenationZone w:val="425"/>
  <w:characterSpacingControl w:val="doNotCompress"/>
  <w:hdrShapeDefaults>
    <o:shapedefaults v:ext="edit" spidmax="2058"/>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7A82"/>
    <w:rsid w:val="00000B82"/>
    <w:rsid w:val="00001BDE"/>
    <w:rsid w:val="00002FEE"/>
    <w:rsid w:val="000034E9"/>
    <w:rsid w:val="00003A52"/>
    <w:rsid w:val="00004647"/>
    <w:rsid w:val="000046AA"/>
    <w:rsid w:val="0000593D"/>
    <w:rsid w:val="000060AA"/>
    <w:rsid w:val="0000659B"/>
    <w:rsid w:val="00006DF5"/>
    <w:rsid w:val="00007171"/>
    <w:rsid w:val="000074EF"/>
    <w:rsid w:val="0000752C"/>
    <w:rsid w:val="00007902"/>
    <w:rsid w:val="00007F3A"/>
    <w:rsid w:val="0001062A"/>
    <w:rsid w:val="00010C3F"/>
    <w:rsid w:val="00010DF6"/>
    <w:rsid w:val="00013240"/>
    <w:rsid w:val="0001369C"/>
    <w:rsid w:val="00014178"/>
    <w:rsid w:val="00014540"/>
    <w:rsid w:val="0001519A"/>
    <w:rsid w:val="000151F0"/>
    <w:rsid w:val="00015859"/>
    <w:rsid w:val="0001710D"/>
    <w:rsid w:val="000171A3"/>
    <w:rsid w:val="0002014B"/>
    <w:rsid w:val="00020510"/>
    <w:rsid w:val="00020745"/>
    <w:rsid w:val="000208E9"/>
    <w:rsid w:val="000209EE"/>
    <w:rsid w:val="00021E03"/>
    <w:rsid w:val="00022294"/>
    <w:rsid w:val="00022300"/>
    <w:rsid w:val="00022890"/>
    <w:rsid w:val="00023C99"/>
    <w:rsid w:val="00023F21"/>
    <w:rsid w:val="000245D4"/>
    <w:rsid w:val="00025758"/>
    <w:rsid w:val="00026DEE"/>
    <w:rsid w:val="00027327"/>
    <w:rsid w:val="00030163"/>
    <w:rsid w:val="0003056C"/>
    <w:rsid w:val="0003068A"/>
    <w:rsid w:val="000312BD"/>
    <w:rsid w:val="00031419"/>
    <w:rsid w:val="00031B18"/>
    <w:rsid w:val="000325E3"/>
    <w:rsid w:val="000327BD"/>
    <w:rsid w:val="00032869"/>
    <w:rsid w:val="00033C0A"/>
    <w:rsid w:val="00033CEA"/>
    <w:rsid w:val="00033FBA"/>
    <w:rsid w:val="0003453C"/>
    <w:rsid w:val="00034598"/>
    <w:rsid w:val="000349BF"/>
    <w:rsid w:val="00035288"/>
    <w:rsid w:val="000358A2"/>
    <w:rsid w:val="00035DB3"/>
    <w:rsid w:val="0003607B"/>
    <w:rsid w:val="00036E93"/>
    <w:rsid w:val="00037923"/>
    <w:rsid w:val="000409E5"/>
    <w:rsid w:val="00040AB7"/>
    <w:rsid w:val="00040D88"/>
    <w:rsid w:val="00041235"/>
    <w:rsid w:val="00041277"/>
    <w:rsid w:val="000412F2"/>
    <w:rsid w:val="000413E5"/>
    <w:rsid w:val="00041636"/>
    <w:rsid w:val="0004175F"/>
    <w:rsid w:val="00041841"/>
    <w:rsid w:val="00041DCD"/>
    <w:rsid w:val="00042851"/>
    <w:rsid w:val="00042DB8"/>
    <w:rsid w:val="00043284"/>
    <w:rsid w:val="000433C8"/>
    <w:rsid w:val="000443BA"/>
    <w:rsid w:val="00044B58"/>
    <w:rsid w:val="00045076"/>
    <w:rsid w:val="00045289"/>
    <w:rsid w:val="00045565"/>
    <w:rsid w:val="00045669"/>
    <w:rsid w:val="000459F6"/>
    <w:rsid w:val="00045B95"/>
    <w:rsid w:val="00045D06"/>
    <w:rsid w:val="00045E86"/>
    <w:rsid w:val="000461BE"/>
    <w:rsid w:val="000464C4"/>
    <w:rsid w:val="0004675E"/>
    <w:rsid w:val="00046822"/>
    <w:rsid w:val="000468F9"/>
    <w:rsid w:val="00046E84"/>
    <w:rsid w:val="00047AE3"/>
    <w:rsid w:val="00050270"/>
    <w:rsid w:val="00050539"/>
    <w:rsid w:val="00050924"/>
    <w:rsid w:val="00050E76"/>
    <w:rsid w:val="000511FD"/>
    <w:rsid w:val="0005164E"/>
    <w:rsid w:val="00051F4F"/>
    <w:rsid w:val="00052D72"/>
    <w:rsid w:val="0005322E"/>
    <w:rsid w:val="000533E9"/>
    <w:rsid w:val="0005367D"/>
    <w:rsid w:val="00053E36"/>
    <w:rsid w:val="00053E65"/>
    <w:rsid w:val="00054759"/>
    <w:rsid w:val="000549F1"/>
    <w:rsid w:val="00054B99"/>
    <w:rsid w:val="00054BCD"/>
    <w:rsid w:val="000551B4"/>
    <w:rsid w:val="00055702"/>
    <w:rsid w:val="00055F1E"/>
    <w:rsid w:val="0005609B"/>
    <w:rsid w:val="000561E3"/>
    <w:rsid w:val="0005624D"/>
    <w:rsid w:val="000578E8"/>
    <w:rsid w:val="00061CE6"/>
    <w:rsid w:val="000623F8"/>
    <w:rsid w:val="00062640"/>
    <w:rsid w:val="000629C8"/>
    <w:rsid w:val="00062D2D"/>
    <w:rsid w:val="00062F53"/>
    <w:rsid w:val="0006332B"/>
    <w:rsid w:val="00063744"/>
    <w:rsid w:val="00063807"/>
    <w:rsid w:val="00063BA6"/>
    <w:rsid w:val="00063D88"/>
    <w:rsid w:val="00063DFE"/>
    <w:rsid w:val="0006422F"/>
    <w:rsid w:val="00064746"/>
    <w:rsid w:val="000648AD"/>
    <w:rsid w:val="00065791"/>
    <w:rsid w:val="00065A75"/>
    <w:rsid w:val="00066C88"/>
    <w:rsid w:val="000672EF"/>
    <w:rsid w:val="00067436"/>
    <w:rsid w:val="0007035E"/>
    <w:rsid w:val="000707AA"/>
    <w:rsid w:val="00070E4F"/>
    <w:rsid w:val="00070F8C"/>
    <w:rsid w:val="000716AE"/>
    <w:rsid w:val="000716FF"/>
    <w:rsid w:val="00071CBF"/>
    <w:rsid w:val="0007249F"/>
    <w:rsid w:val="00072E8A"/>
    <w:rsid w:val="00073338"/>
    <w:rsid w:val="00073F17"/>
    <w:rsid w:val="0007450B"/>
    <w:rsid w:val="000746BF"/>
    <w:rsid w:val="000752F0"/>
    <w:rsid w:val="00075C96"/>
    <w:rsid w:val="000767D3"/>
    <w:rsid w:val="000773C5"/>
    <w:rsid w:val="0007782F"/>
    <w:rsid w:val="0007784A"/>
    <w:rsid w:val="00077E40"/>
    <w:rsid w:val="0008003A"/>
    <w:rsid w:val="00080929"/>
    <w:rsid w:val="00080EF6"/>
    <w:rsid w:val="00080F40"/>
    <w:rsid w:val="00081DDE"/>
    <w:rsid w:val="0008279C"/>
    <w:rsid w:val="00083072"/>
    <w:rsid w:val="000832A7"/>
    <w:rsid w:val="000835AB"/>
    <w:rsid w:val="000837F3"/>
    <w:rsid w:val="000838E0"/>
    <w:rsid w:val="00083F6F"/>
    <w:rsid w:val="00084379"/>
    <w:rsid w:val="00084DB9"/>
    <w:rsid w:val="00085644"/>
    <w:rsid w:val="0008609D"/>
    <w:rsid w:val="00086CD8"/>
    <w:rsid w:val="00086E8D"/>
    <w:rsid w:val="000879CB"/>
    <w:rsid w:val="00087B81"/>
    <w:rsid w:val="00087FB6"/>
    <w:rsid w:val="0009065E"/>
    <w:rsid w:val="00090A93"/>
    <w:rsid w:val="00091584"/>
    <w:rsid w:val="00091636"/>
    <w:rsid w:val="0009173D"/>
    <w:rsid w:val="000919F8"/>
    <w:rsid w:val="00093416"/>
    <w:rsid w:val="000941DB"/>
    <w:rsid w:val="000944F0"/>
    <w:rsid w:val="0009527A"/>
    <w:rsid w:val="00095736"/>
    <w:rsid w:val="00095E05"/>
    <w:rsid w:val="00095FAF"/>
    <w:rsid w:val="00096283"/>
    <w:rsid w:val="0009647B"/>
    <w:rsid w:val="00096C58"/>
    <w:rsid w:val="00096EEA"/>
    <w:rsid w:val="000973E1"/>
    <w:rsid w:val="00097878"/>
    <w:rsid w:val="000A09C0"/>
    <w:rsid w:val="000A19B2"/>
    <w:rsid w:val="000A21F6"/>
    <w:rsid w:val="000A28C5"/>
    <w:rsid w:val="000A3190"/>
    <w:rsid w:val="000A3EEC"/>
    <w:rsid w:val="000A4748"/>
    <w:rsid w:val="000A4EEE"/>
    <w:rsid w:val="000A57EA"/>
    <w:rsid w:val="000A6EF6"/>
    <w:rsid w:val="000A76A4"/>
    <w:rsid w:val="000B0464"/>
    <w:rsid w:val="000B0C84"/>
    <w:rsid w:val="000B2040"/>
    <w:rsid w:val="000B292B"/>
    <w:rsid w:val="000B2F3E"/>
    <w:rsid w:val="000B38FF"/>
    <w:rsid w:val="000B3980"/>
    <w:rsid w:val="000B3D88"/>
    <w:rsid w:val="000B3F3A"/>
    <w:rsid w:val="000B486A"/>
    <w:rsid w:val="000B49D4"/>
    <w:rsid w:val="000B570E"/>
    <w:rsid w:val="000B57D4"/>
    <w:rsid w:val="000B5FC0"/>
    <w:rsid w:val="000B624A"/>
    <w:rsid w:val="000B6A40"/>
    <w:rsid w:val="000B6AA7"/>
    <w:rsid w:val="000B71B4"/>
    <w:rsid w:val="000B77DA"/>
    <w:rsid w:val="000B78AE"/>
    <w:rsid w:val="000B7BBA"/>
    <w:rsid w:val="000C05C9"/>
    <w:rsid w:val="000C0AAC"/>
    <w:rsid w:val="000C0D2E"/>
    <w:rsid w:val="000C0FB4"/>
    <w:rsid w:val="000C0FBF"/>
    <w:rsid w:val="000C1288"/>
    <w:rsid w:val="000C1437"/>
    <w:rsid w:val="000C25E0"/>
    <w:rsid w:val="000C2615"/>
    <w:rsid w:val="000C274F"/>
    <w:rsid w:val="000C2927"/>
    <w:rsid w:val="000C2C66"/>
    <w:rsid w:val="000C42BA"/>
    <w:rsid w:val="000C50FB"/>
    <w:rsid w:val="000C5199"/>
    <w:rsid w:val="000C5267"/>
    <w:rsid w:val="000C5297"/>
    <w:rsid w:val="000C5D89"/>
    <w:rsid w:val="000C67A0"/>
    <w:rsid w:val="000C6E2D"/>
    <w:rsid w:val="000C6EF1"/>
    <w:rsid w:val="000C7E13"/>
    <w:rsid w:val="000D130F"/>
    <w:rsid w:val="000D137E"/>
    <w:rsid w:val="000D149E"/>
    <w:rsid w:val="000D17F3"/>
    <w:rsid w:val="000D1D20"/>
    <w:rsid w:val="000D2BCE"/>
    <w:rsid w:val="000D3228"/>
    <w:rsid w:val="000D40A3"/>
    <w:rsid w:val="000D45A6"/>
    <w:rsid w:val="000D4DCE"/>
    <w:rsid w:val="000D4F9C"/>
    <w:rsid w:val="000D500A"/>
    <w:rsid w:val="000D5AF6"/>
    <w:rsid w:val="000D5B25"/>
    <w:rsid w:val="000D5BD4"/>
    <w:rsid w:val="000D6515"/>
    <w:rsid w:val="000D784F"/>
    <w:rsid w:val="000D7E96"/>
    <w:rsid w:val="000E00A2"/>
    <w:rsid w:val="000E0289"/>
    <w:rsid w:val="000E088A"/>
    <w:rsid w:val="000E0FDE"/>
    <w:rsid w:val="000E160B"/>
    <w:rsid w:val="000E1FCB"/>
    <w:rsid w:val="000E20C3"/>
    <w:rsid w:val="000E24D6"/>
    <w:rsid w:val="000E32C9"/>
    <w:rsid w:val="000E4860"/>
    <w:rsid w:val="000E497F"/>
    <w:rsid w:val="000E4A01"/>
    <w:rsid w:val="000E4A5E"/>
    <w:rsid w:val="000E50C1"/>
    <w:rsid w:val="000E65A4"/>
    <w:rsid w:val="000E6C70"/>
    <w:rsid w:val="000E715A"/>
    <w:rsid w:val="000E7383"/>
    <w:rsid w:val="000E7A2C"/>
    <w:rsid w:val="000F0A5B"/>
    <w:rsid w:val="000F1647"/>
    <w:rsid w:val="000F1658"/>
    <w:rsid w:val="000F2310"/>
    <w:rsid w:val="000F2F4D"/>
    <w:rsid w:val="000F311E"/>
    <w:rsid w:val="000F3224"/>
    <w:rsid w:val="000F335D"/>
    <w:rsid w:val="000F3CF1"/>
    <w:rsid w:val="000F4A2A"/>
    <w:rsid w:val="000F65F8"/>
    <w:rsid w:val="000F79FF"/>
    <w:rsid w:val="000F7BC3"/>
    <w:rsid w:val="000F7FA7"/>
    <w:rsid w:val="000F7FC5"/>
    <w:rsid w:val="001001DF"/>
    <w:rsid w:val="00100248"/>
    <w:rsid w:val="001003FD"/>
    <w:rsid w:val="0010056F"/>
    <w:rsid w:val="00101285"/>
    <w:rsid w:val="0010172F"/>
    <w:rsid w:val="00101890"/>
    <w:rsid w:val="00101A4D"/>
    <w:rsid w:val="00101E7F"/>
    <w:rsid w:val="00102B92"/>
    <w:rsid w:val="00103456"/>
    <w:rsid w:val="0010357D"/>
    <w:rsid w:val="0010369A"/>
    <w:rsid w:val="00103BD9"/>
    <w:rsid w:val="00104AB3"/>
    <w:rsid w:val="00104B70"/>
    <w:rsid w:val="00104C62"/>
    <w:rsid w:val="00104EBE"/>
    <w:rsid w:val="001055DF"/>
    <w:rsid w:val="001055E9"/>
    <w:rsid w:val="001057A4"/>
    <w:rsid w:val="001058A0"/>
    <w:rsid w:val="00106C07"/>
    <w:rsid w:val="00106EB8"/>
    <w:rsid w:val="00107112"/>
    <w:rsid w:val="0010784C"/>
    <w:rsid w:val="00110DDD"/>
    <w:rsid w:val="001121ED"/>
    <w:rsid w:val="00112A8B"/>
    <w:rsid w:val="00112B21"/>
    <w:rsid w:val="00113134"/>
    <w:rsid w:val="001132CB"/>
    <w:rsid w:val="001133D8"/>
    <w:rsid w:val="00113FAF"/>
    <w:rsid w:val="00114BCD"/>
    <w:rsid w:val="00115E15"/>
    <w:rsid w:val="00116B2B"/>
    <w:rsid w:val="00117AA9"/>
    <w:rsid w:val="00120390"/>
    <w:rsid w:val="00120CD4"/>
    <w:rsid w:val="00121556"/>
    <w:rsid w:val="0012237E"/>
    <w:rsid w:val="0012305D"/>
    <w:rsid w:val="00123EF6"/>
    <w:rsid w:val="001244FC"/>
    <w:rsid w:val="0012491F"/>
    <w:rsid w:val="00124CD1"/>
    <w:rsid w:val="001257FC"/>
    <w:rsid w:val="00125EF6"/>
    <w:rsid w:val="00126316"/>
    <w:rsid w:val="00126343"/>
    <w:rsid w:val="00126672"/>
    <w:rsid w:val="00126746"/>
    <w:rsid w:val="00126A73"/>
    <w:rsid w:val="00126A96"/>
    <w:rsid w:val="00127128"/>
    <w:rsid w:val="001276F5"/>
    <w:rsid w:val="00127B12"/>
    <w:rsid w:val="00127D40"/>
    <w:rsid w:val="00130B11"/>
    <w:rsid w:val="00131D1E"/>
    <w:rsid w:val="00132583"/>
    <w:rsid w:val="00132A02"/>
    <w:rsid w:val="0013469D"/>
    <w:rsid w:val="0013512C"/>
    <w:rsid w:val="0013534E"/>
    <w:rsid w:val="00135751"/>
    <w:rsid w:val="00135779"/>
    <w:rsid w:val="00135ECB"/>
    <w:rsid w:val="00136D90"/>
    <w:rsid w:val="00137597"/>
    <w:rsid w:val="001403BC"/>
    <w:rsid w:val="001409B2"/>
    <w:rsid w:val="00140C34"/>
    <w:rsid w:val="001416BB"/>
    <w:rsid w:val="0014174D"/>
    <w:rsid w:val="00141871"/>
    <w:rsid w:val="00142055"/>
    <w:rsid w:val="00142903"/>
    <w:rsid w:val="00144FC8"/>
    <w:rsid w:val="00145093"/>
    <w:rsid w:val="00145DFF"/>
    <w:rsid w:val="00146C15"/>
    <w:rsid w:val="00147064"/>
    <w:rsid w:val="001470C3"/>
    <w:rsid w:val="00147253"/>
    <w:rsid w:val="00147A66"/>
    <w:rsid w:val="00147E01"/>
    <w:rsid w:val="00147E61"/>
    <w:rsid w:val="00150085"/>
    <w:rsid w:val="001509CB"/>
    <w:rsid w:val="001511F1"/>
    <w:rsid w:val="00151883"/>
    <w:rsid w:val="00151C24"/>
    <w:rsid w:val="00152091"/>
    <w:rsid w:val="0015242E"/>
    <w:rsid w:val="0015291B"/>
    <w:rsid w:val="00153D90"/>
    <w:rsid w:val="00154246"/>
    <w:rsid w:val="0015463A"/>
    <w:rsid w:val="0015584E"/>
    <w:rsid w:val="001559E2"/>
    <w:rsid w:val="001568D6"/>
    <w:rsid w:val="00156912"/>
    <w:rsid w:val="00156B6C"/>
    <w:rsid w:val="001577FE"/>
    <w:rsid w:val="00157A6F"/>
    <w:rsid w:val="00157DDB"/>
    <w:rsid w:val="0016022F"/>
    <w:rsid w:val="00160383"/>
    <w:rsid w:val="001606FB"/>
    <w:rsid w:val="00160FEB"/>
    <w:rsid w:val="00161480"/>
    <w:rsid w:val="00161C9F"/>
    <w:rsid w:val="00161FC7"/>
    <w:rsid w:val="001627EE"/>
    <w:rsid w:val="00163273"/>
    <w:rsid w:val="00163934"/>
    <w:rsid w:val="00163C66"/>
    <w:rsid w:val="00166889"/>
    <w:rsid w:val="00166A10"/>
    <w:rsid w:val="00167C92"/>
    <w:rsid w:val="00167CD2"/>
    <w:rsid w:val="0017007C"/>
    <w:rsid w:val="001712BB"/>
    <w:rsid w:val="001713CB"/>
    <w:rsid w:val="001716DB"/>
    <w:rsid w:val="0017247F"/>
    <w:rsid w:val="00172859"/>
    <w:rsid w:val="00172ECD"/>
    <w:rsid w:val="001730BD"/>
    <w:rsid w:val="001732F0"/>
    <w:rsid w:val="001735A9"/>
    <w:rsid w:val="00173AE6"/>
    <w:rsid w:val="00174471"/>
    <w:rsid w:val="001747D5"/>
    <w:rsid w:val="0017514D"/>
    <w:rsid w:val="00175603"/>
    <w:rsid w:val="00176385"/>
    <w:rsid w:val="00176E63"/>
    <w:rsid w:val="00177DF7"/>
    <w:rsid w:val="001807BB"/>
    <w:rsid w:val="00180D3C"/>
    <w:rsid w:val="001815A8"/>
    <w:rsid w:val="00181814"/>
    <w:rsid w:val="00181D62"/>
    <w:rsid w:val="00181E89"/>
    <w:rsid w:val="001823C8"/>
    <w:rsid w:val="00182CD0"/>
    <w:rsid w:val="0018309F"/>
    <w:rsid w:val="00183D26"/>
    <w:rsid w:val="00183F66"/>
    <w:rsid w:val="001842F3"/>
    <w:rsid w:val="001844B6"/>
    <w:rsid w:val="001848E1"/>
    <w:rsid w:val="00185501"/>
    <w:rsid w:val="001868DB"/>
    <w:rsid w:val="00186C52"/>
    <w:rsid w:val="00186D88"/>
    <w:rsid w:val="00186E20"/>
    <w:rsid w:val="00187624"/>
    <w:rsid w:val="00187729"/>
    <w:rsid w:val="00187755"/>
    <w:rsid w:val="00187AB5"/>
    <w:rsid w:val="00187CD2"/>
    <w:rsid w:val="00187F33"/>
    <w:rsid w:val="0019052C"/>
    <w:rsid w:val="0019078E"/>
    <w:rsid w:val="00190BA6"/>
    <w:rsid w:val="0019142B"/>
    <w:rsid w:val="00191756"/>
    <w:rsid w:val="001919C5"/>
    <w:rsid w:val="00192143"/>
    <w:rsid w:val="001921ED"/>
    <w:rsid w:val="00192A85"/>
    <w:rsid w:val="00192F1F"/>
    <w:rsid w:val="00193531"/>
    <w:rsid w:val="00193720"/>
    <w:rsid w:val="001937F9"/>
    <w:rsid w:val="001939C8"/>
    <w:rsid w:val="00193D99"/>
    <w:rsid w:val="00194DD7"/>
    <w:rsid w:val="00194F2C"/>
    <w:rsid w:val="00195351"/>
    <w:rsid w:val="00195420"/>
    <w:rsid w:val="001955B2"/>
    <w:rsid w:val="001963CF"/>
    <w:rsid w:val="00196497"/>
    <w:rsid w:val="001979AF"/>
    <w:rsid w:val="00197CFD"/>
    <w:rsid w:val="001A06DE"/>
    <w:rsid w:val="001A0BD4"/>
    <w:rsid w:val="001A17D8"/>
    <w:rsid w:val="001A1BD7"/>
    <w:rsid w:val="001A1E45"/>
    <w:rsid w:val="001A258F"/>
    <w:rsid w:val="001A27C5"/>
    <w:rsid w:val="001A28FB"/>
    <w:rsid w:val="001A2C14"/>
    <w:rsid w:val="001A30DD"/>
    <w:rsid w:val="001A38F2"/>
    <w:rsid w:val="001A3E28"/>
    <w:rsid w:val="001A4AFC"/>
    <w:rsid w:val="001A5092"/>
    <w:rsid w:val="001A51EC"/>
    <w:rsid w:val="001A6034"/>
    <w:rsid w:val="001A6607"/>
    <w:rsid w:val="001A67F2"/>
    <w:rsid w:val="001A6876"/>
    <w:rsid w:val="001A68D1"/>
    <w:rsid w:val="001A6B20"/>
    <w:rsid w:val="001A746D"/>
    <w:rsid w:val="001B010A"/>
    <w:rsid w:val="001B05DD"/>
    <w:rsid w:val="001B08FC"/>
    <w:rsid w:val="001B0B5D"/>
    <w:rsid w:val="001B1053"/>
    <w:rsid w:val="001B117F"/>
    <w:rsid w:val="001B1AFA"/>
    <w:rsid w:val="001B1B03"/>
    <w:rsid w:val="001B30F2"/>
    <w:rsid w:val="001B374C"/>
    <w:rsid w:val="001B39A3"/>
    <w:rsid w:val="001B4D8B"/>
    <w:rsid w:val="001B5410"/>
    <w:rsid w:val="001B55D8"/>
    <w:rsid w:val="001B6CA7"/>
    <w:rsid w:val="001B712F"/>
    <w:rsid w:val="001B71DB"/>
    <w:rsid w:val="001B7FB1"/>
    <w:rsid w:val="001C0C96"/>
    <w:rsid w:val="001C0F87"/>
    <w:rsid w:val="001C15C1"/>
    <w:rsid w:val="001C186B"/>
    <w:rsid w:val="001C21FE"/>
    <w:rsid w:val="001C253E"/>
    <w:rsid w:val="001C2B6E"/>
    <w:rsid w:val="001C30D0"/>
    <w:rsid w:val="001C35C0"/>
    <w:rsid w:val="001C35E0"/>
    <w:rsid w:val="001C4766"/>
    <w:rsid w:val="001C58F6"/>
    <w:rsid w:val="001C6090"/>
    <w:rsid w:val="001C6A36"/>
    <w:rsid w:val="001C7A23"/>
    <w:rsid w:val="001D0077"/>
    <w:rsid w:val="001D007F"/>
    <w:rsid w:val="001D0617"/>
    <w:rsid w:val="001D0AB9"/>
    <w:rsid w:val="001D1594"/>
    <w:rsid w:val="001D18E2"/>
    <w:rsid w:val="001D1D70"/>
    <w:rsid w:val="001D1E13"/>
    <w:rsid w:val="001D32FA"/>
    <w:rsid w:val="001D39FD"/>
    <w:rsid w:val="001D403D"/>
    <w:rsid w:val="001D410A"/>
    <w:rsid w:val="001D4C93"/>
    <w:rsid w:val="001D5262"/>
    <w:rsid w:val="001D55C0"/>
    <w:rsid w:val="001D579A"/>
    <w:rsid w:val="001D6498"/>
    <w:rsid w:val="001D65E3"/>
    <w:rsid w:val="001D6820"/>
    <w:rsid w:val="001D69E1"/>
    <w:rsid w:val="001D7DF9"/>
    <w:rsid w:val="001E05E7"/>
    <w:rsid w:val="001E16C8"/>
    <w:rsid w:val="001E17E6"/>
    <w:rsid w:val="001E2029"/>
    <w:rsid w:val="001E20F0"/>
    <w:rsid w:val="001E242B"/>
    <w:rsid w:val="001E28B9"/>
    <w:rsid w:val="001E2BB1"/>
    <w:rsid w:val="001E30D7"/>
    <w:rsid w:val="001E31AC"/>
    <w:rsid w:val="001E3337"/>
    <w:rsid w:val="001E37FB"/>
    <w:rsid w:val="001E396B"/>
    <w:rsid w:val="001E4A53"/>
    <w:rsid w:val="001E4DE6"/>
    <w:rsid w:val="001E50F2"/>
    <w:rsid w:val="001E5653"/>
    <w:rsid w:val="001E5B06"/>
    <w:rsid w:val="001E7083"/>
    <w:rsid w:val="001E73E8"/>
    <w:rsid w:val="001E79FE"/>
    <w:rsid w:val="001F019A"/>
    <w:rsid w:val="001F01A0"/>
    <w:rsid w:val="001F0328"/>
    <w:rsid w:val="001F14D5"/>
    <w:rsid w:val="001F1DA5"/>
    <w:rsid w:val="001F22A9"/>
    <w:rsid w:val="001F2780"/>
    <w:rsid w:val="001F2AEB"/>
    <w:rsid w:val="001F30BA"/>
    <w:rsid w:val="001F3969"/>
    <w:rsid w:val="001F3B5B"/>
    <w:rsid w:val="001F4BCF"/>
    <w:rsid w:val="001F4E99"/>
    <w:rsid w:val="001F507B"/>
    <w:rsid w:val="001F5487"/>
    <w:rsid w:val="001F5BF3"/>
    <w:rsid w:val="001F5EF2"/>
    <w:rsid w:val="001F6B47"/>
    <w:rsid w:val="002000BA"/>
    <w:rsid w:val="0020063A"/>
    <w:rsid w:val="0020083B"/>
    <w:rsid w:val="002019D0"/>
    <w:rsid w:val="00201BDD"/>
    <w:rsid w:val="002027F5"/>
    <w:rsid w:val="00202D32"/>
    <w:rsid w:val="00202E7D"/>
    <w:rsid w:val="00203261"/>
    <w:rsid w:val="00203E3D"/>
    <w:rsid w:val="0020409B"/>
    <w:rsid w:val="00204539"/>
    <w:rsid w:val="002047D1"/>
    <w:rsid w:val="00204D76"/>
    <w:rsid w:val="0020657F"/>
    <w:rsid w:val="0020772C"/>
    <w:rsid w:val="00207958"/>
    <w:rsid w:val="00207B06"/>
    <w:rsid w:val="00207B67"/>
    <w:rsid w:val="00207BB6"/>
    <w:rsid w:val="00207D44"/>
    <w:rsid w:val="00210142"/>
    <w:rsid w:val="00210277"/>
    <w:rsid w:val="00210C66"/>
    <w:rsid w:val="00210F05"/>
    <w:rsid w:val="0021133C"/>
    <w:rsid w:val="00211C05"/>
    <w:rsid w:val="00211C1C"/>
    <w:rsid w:val="002129A3"/>
    <w:rsid w:val="0021372A"/>
    <w:rsid w:val="00213988"/>
    <w:rsid w:val="00213DD8"/>
    <w:rsid w:val="0021409C"/>
    <w:rsid w:val="00214668"/>
    <w:rsid w:val="002146DC"/>
    <w:rsid w:val="002148B1"/>
    <w:rsid w:val="00214C52"/>
    <w:rsid w:val="00214D40"/>
    <w:rsid w:val="002151F2"/>
    <w:rsid w:val="00215E44"/>
    <w:rsid w:val="0021628F"/>
    <w:rsid w:val="0021678A"/>
    <w:rsid w:val="00216889"/>
    <w:rsid w:val="00217C18"/>
    <w:rsid w:val="00217E1E"/>
    <w:rsid w:val="00220B23"/>
    <w:rsid w:val="00221070"/>
    <w:rsid w:val="002218AC"/>
    <w:rsid w:val="002218B1"/>
    <w:rsid w:val="00221A29"/>
    <w:rsid w:val="002220A4"/>
    <w:rsid w:val="002222F4"/>
    <w:rsid w:val="002223D3"/>
    <w:rsid w:val="0022291B"/>
    <w:rsid w:val="002229C1"/>
    <w:rsid w:val="00223310"/>
    <w:rsid w:val="00223FCF"/>
    <w:rsid w:val="002240AF"/>
    <w:rsid w:val="0022483B"/>
    <w:rsid w:val="00225007"/>
    <w:rsid w:val="002257E3"/>
    <w:rsid w:val="00225CCC"/>
    <w:rsid w:val="00227526"/>
    <w:rsid w:val="0022785D"/>
    <w:rsid w:val="00227B48"/>
    <w:rsid w:val="00230BAA"/>
    <w:rsid w:val="00231DA7"/>
    <w:rsid w:val="002320E4"/>
    <w:rsid w:val="00233167"/>
    <w:rsid w:val="002337DE"/>
    <w:rsid w:val="00233A9A"/>
    <w:rsid w:val="00233D9D"/>
    <w:rsid w:val="00233E77"/>
    <w:rsid w:val="00235091"/>
    <w:rsid w:val="00235649"/>
    <w:rsid w:val="00235747"/>
    <w:rsid w:val="00235F45"/>
    <w:rsid w:val="002369C5"/>
    <w:rsid w:val="00236A0E"/>
    <w:rsid w:val="00237F22"/>
    <w:rsid w:val="0024050B"/>
    <w:rsid w:val="002409BE"/>
    <w:rsid w:val="00240B8B"/>
    <w:rsid w:val="00240E54"/>
    <w:rsid w:val="0024120D"/>
    <w:rsid w:val="00241E9B"/>
    <w:rsid w:val="00242670"/>
    <w:rsid w:val="0024368F"/>
    <w:rsid w:val="002437DF"/>
    <w:rsid w:val="0024418F"/>
    <w:rsid w:val="0024506E"/>
    <w:rsid w:val="002459F0"/>
    <w:rsid w:val="002461D2"/>
    <w:rsid w:val="002469DB"/>
    <w:rsid w:val="00246E09"/>
    <w:rsid w:val="002477FE"/>
    <w:rsid w:val="00247DC3"/>
    <w:rsid w:val="00247DEA"/>
    <w:rsid w:val="00247DFA"/>
    <w:rsid w:val="002506F5"/>
    <w:rsid w:val="002507D3"/>
    <w:rsid w:val="002509BC"/>
    <w:rsid w:val="00250C19"/>
    <w:rsid w:val="00251AB8"/>
    <w:rsid w:val="00251D06"/>
    <w:rsid w:val="00251EF5"/>
    <w:rsid w:val="00252132"/>
    <w:rsid w:val="00252857"/>
    <w:rsid w:val="002528B8"/>
    <w:rsid w:val="00252CA2"/>
    <w:rsid w:val="0025330C"/>
    <w:rsid w:val="00253698"/>
    <w:rsid w:val="002536A1"/>
    <w:rsid w:val="00253A47"/>
    <w:rsid w:val="00253F1A"/>
    <w:rsid w:val="002541B9"/>
    <w:rsid w:val="00254EC0"/>
    <w:rsid w:val="00254FB2"/>
    <w:rsid w:val="002562E0"/>
    <w:rsid w:val="00256304"/>
    <w:rsid w:val="00256D98"/>
    <w:rsid w:val="00257252"/>
    <w:rsid w:val="00257AA3"/>
    <w:rsid w:val="00257C96"/>
    <w:rsid w:val="002600CB"/>
    <w:rsid w:val="00260D6F"/>
    <w:rsid w:val="00261CFC"/>
    <w:rsid w:val="002623B9"/>
    <w:rsid w:val="00262AAD"/>
    <w:rsid w:val="00262B89"/>
    <w:rsid w:val="00262DA2"/>
    <w:rsid w:val="00263566"/>
    <w:rsid w:val="00263A68"/>
    <w:rsid w:val="00264217"/>
    <w:rsid w:val="00264305"/>
    <w:rsid w:val="00264871"/>
    <w:rsid w:val="00264959"/>
    <w:rsid w:val="00264A5C"/>
    <w:rsid w:val="002651A9"/>
    <w:rsid w:val="00265753"/>
    <w:rsid w:val="00265AC6"/>
    <w:rsid w:val="00265AF4"/>
    <w:rsid w:val="00267242"/>
    <w:rsid w:val="002679A7"/>
    <w:rsid w:val="00267D0F"/>
    <w:rsid w:val="00272534"/>
    <w:rsid w:val="00272A69"/>
    <w:rsid w:val="00273163"/>
    <w:rsid w:val="002736E3"/>
    <w:rsid w:val="002742D8"/>
    <w:rsid w:val="0027458F"/>
    <w:rsid w:val="00274F95"/>
    <w:rsid w:val="0027538B"/>
    <w:rsid w:val="00275F0B"/>
    <w:rsid w:val="00276089"/>
    <w:rsid w:val="00276715"/>
    <w:rsid w:val="00276810"/>
    <w:rsid w:val="00276B02"/>
    <w:rsid w:val="00276E0A"/>
    <w:rsid w:val="002770BD"/>
    <w:rsid w:val="0027754C"/>
    <w:rsid w:val="00277BDC"/>
    <w:rsid w:val="00277E8B"/>
    <w:rsid w:val="002801AD"/>
    <w:rsid w:val="00280557"/>
    <w:rsid w:val="002807C8"/>
    <w:rsid w:val="002808A4"/>
    <w:rsid w:val="002815D6"/>
    <w:rsid w:val="00281BAA"/>
    <w:rsid w:val="0028204B"/>
    <w:rsid w:val="002829A9"/>
    <w:rsid w:val="00283002"/>
    <w:rsid w:val="0028530E"/>
    <w:rsid w:val="002859FF"/>
    <w:rsid w:val="00287664"/>
    <w:rsid w:val="0029014E"/>
    <w:rsid w:val="002905AC"/>
    <w:rsid w:val="0029085C"/>
    <w:rsid w:val="00290CA6"/>
    <w:rsid w:val="00291503"/>
    <w:rsid w:val="0029178A"/>
    <w:rsid w:val="0029190D"/>
    <w:rsid w:val="00291974"/>
    <w:rsid w:val="00293843"/>
    <w:rsid w:val="00293D84"/>
    <w:rsid w:val="00294CDE"/>
    <w:rsid w:val="00295236"/>
    <w:rsid w:val="002952C9"/>
    <w:rsid w:val="00295E39"/>
    <w:rsid w:val="00295FA3"/>
    <w:rsid w:val="002970B3"/>
    <w:rsid w:val="002A0713"/>
    <w:rsid w:val="002A0894"/>
    <w:rsid w:val="002A0D12"/>
    <w:rsid w:val="002A0E5E"/>
    <w:rsid w:val="002A13A1"/>
    <w:rsid w:val="002A17C8"/>
    <w:rsid w:val="002A1A5A"/>
    <w:rsid w:val="002A1A96"/>
    <w:rsid w:val="002A1EF9"/>
    <w:rsid w:val="002A208E"/>
    <w:rsid w:val="002A5640"/>
    <w:rsid w:val="002A5BDD"/>
    <w:rsid w:val="002A62E4"/>
    <w:rsid w:val="002A6572"/>
    <w:rsid w:val="002A6E61"/>
    <w:rsid w:val="002A6FE2"/>
    <w:rsid w:val="002B115C"/>
    <w:rsid w:val="002B1F85"/>
    <w:rsid w:val="002B1FAD"/>
    <w:rsid w:val="002B2869"/>
    <w:rsid w:val="002B40E7"/>
    <w:rsid w:val="002B4BB3"/>
    <w:rsid w:val="002B503A"/>
    <w:rsid w:val="002B51CA"/>
    <w:rsid w:val="002B6813"/>
    <w:rsid w:val="002B6A24"/>
    <w:rsid w:val="002B6BA1"/>
    <w:rsid w:val="002B778B"/>
    <w:rsid w:val="002C03FF"/>
    <w:rsid w:val="002C109F"/>
    <w:rsid w:val="002C11FE"/>
    <w:rsid w:val="002C1344"/>
    <w:rsid w:val="002C16A4"/>
    <w:rsid w:val="002C1EF4"/>
    <w:rsid w:val="002C21EA"/>
    <w:rsid w:val="002C29E3"/>
    <w:rsid w:val="002C3E21"/>
    <w:rsid w:val="002C4027"/>
    <w:rsid w:val="002C4089"/>
    <w:rsid w:val="002C41C6"/>
    <w:rsid w:val="002C4E20"/>
    <w:rsid w:val="002C4FCF"/>
    <w:rsid w:val="002C52D7"/>
    <w:rsid w:val="002C5CF9"/>
    <w:rsid w:val="002C64F2"/>
    <w:rsid w:val="002D02BF"/>
    <w:rsid w:val="002D0305"/>
    <w:rsid w:val="002D0853"/>
    <w:rsid w:val="002D0BAC"/>
    <w:rsid w:val="002D0E52"/>
    <w:rsid w:val="002D0ED4"/>
    <w:rsid w:val="002D1196"/>
    <w:rsid w:val="002D1744"/>
    <w:rsid w:val="002D17C9"/>
    <w:rsid w:val="002D1981"/>
    <w:rsid w:val="002D3035"/>
    <w:rsid w:val="002D48C9"/>
    <w:rsid w:val="002D491A"/>
    <w:rsid w:val="002D4F8B"/>
    <w:rsid w:val="002D5247"/>
    <w:rsid w:val="002D6A19"/>
    <w:rsid w:val="002D6E59"/>
    <w:rsid w:val="002D74BD"/>
    <w:rsid w:val="002D7B6F"/>
    <w:rsid w:val="002E0378"/>
    <w:rsid w:val="002E06D7"/>
    <w:rsid w:val="002E1587"/>
    <w:rsid w:val="002E18F5"/>
    <w:rsid w:val="002E19EF"/>
    <w:rsid w:val="002E1E26"/>
    <w:rsid w:val="002E28C0"/>
    <w:rsid w:val="002E413B"/>
    <w:rsid w:val="002E46D5"/>
    <w:rsid w:val="002E4C90"/>
    <w:rsid w:val="002E4FA8"/>
    <w:rsid w:val="002E63D8"/>
    <w:rsid w:val="002E6522"/>
    <w:rsid w:val="002E6C87"/>
    <w:rsid w:val="002E77E7"/>
    <w:rsid w:val="002E7877"/>
    <w:rsid w:val="002F010C"/>
    <w:rsid w:val="002F0180"/>
    <w:rsid w:val="002F08AC"/>
    <w:rsid w:val="002F143D"/>
    <w:rsid w:val="002F1719"/>
    <w:rsid w:val="002F17BE"/>
    <w:rsid w:val="002F2825"/>
    <w:rsid w:val="002F2994"/>
    <w:rsid w:val="002F337A"/>
    <w:rsid w:val="002F365B"/>
    <w:rsid w:val="002F3964"/>
    <w:rsid w:val="002F4572"/>
    <w:rsid w:val="002F45FC"/>
    <w:rsid w:val="002F485A"/>
    <w:rsid w:val="002F4DDC"/>
    <w:rsid w:val="002F5F04"/>
    <w:rsid w:val="002F60F8"/>
    <w:rsid w:val="002F638B"/>
    <w:rsid w:val="002F6B62"/>
    <w:rsid w:val="002F739F"/>
    <w:rsid w:val="002F7A05"/>
    <w:rsid w:val="002F7B79"/>
    <w:rsid w:val="00300533"/>
    <w:rsid w:val="003010FF"/>
    <w:rsid w:val="00302765"/>
    <w:rsid w:val="00303AAC"/>
    <w:rsid w:val="00303C8F"/>
    <w:rsid w:val="00304DF6"/>
    <w:rsid w:val="00305162"/>
    <w:rsid w:val="00305A66"/>
    <w:rsid w:val="00305D1C"/>
    <w:rsid w:val="00306212"/>
    <w:rsid w:val="00306C3E"/>
    <w:rsid w:val="003073C3"/>
    <w:rsid w:val="00307440"/>
    <w:rsid w:val="00307774"/>
    <w:rsid w:val="00310C69"/>
    <w:rsid w:val="00311465"/>
    <w:rsid w:val="0031179B"/>
    <w:rsid w:val="00311BDF"/>
    <w:rsid w:val="0031251A"/>
    <w:rsid w:val="003126B8"/>
    <w:rsid w:val="00312D35"/>
    <w:rsid w:val="00312D40"/>
    <w:rsid w:val="00313507"/>
    <w:rsid w:val="00313AF4"/>
    <w:rsid w:val="00313ED0"/>
    <w:rsid w:val="003144F4"/>
    <w:rsid w:val="00315E9B"/>
    <w:rsid w:val="00316224"/>
    <w:rsid w:val="003172F1"/>
    <w:rsid w:val="003175CC"/>
    <w:rsid w:val="00317D55"/>
    <w:rsid w:val="00317E90"/>
    <w:rsid w:val="00320156"/>
    <w:rsid w:val="003214D3"/>
    <w:rsid w:val="00321BCA"/>
    <w:rsid w:val="00321E49"/>
    <w:rsid w:val="00322B03"/>
    <w:rsid w:val="00322B6F"/>
    <w:rsid w:val="00322E42"/>
    <w:rsid w:val="0032303B"/>
    <w:rsid w:val="00323549"/>
    <w:rsid w:val="0032371E"/>
    <w:rsid w:val="003240FC"/>
    <w:rsid w:val="00325A52"/>
    <w:rsid w:val="00325DC1"/>
    <w:rsid w:val="00326176"/>
    <w:rsid w:val="003261A4"/>
    <w:rsid w:val="0032637A"/>
    <w:rsid w:val="00326445"/>
    <w:rsid w:val="003268DE"/>
    <w:rsid w:val="00327268"/>
    <w:rsid w:val="003315C2"/>
    <w:rsid w:val="0033193D"/>
    <w:rsid w:val="00331D07"/>
    <w:rsid w:val="00332425"/>
    <w:rsid w:val="00332D15"/>
    <w:rsid w:val="00332D6E"/>
    <w:rsid w:val="00332F8A"/>
    <w:rsid w:val="00333733"/>
    <w:rsid w:val="00333F3D"/>
    <w:rsid w:val="00333FCA"/>
    <w:rsid w:val="00334A4F"/>
    <w:rsid w:val="00335543"/>
    <w:rsid w:val="003357A2"/>
    <w:rsid w:val="003357AB"/>
    <w:rsid w:val="00335C8D"/>
    <w:rsid w:val="003379D9"/>
    <w:rsid w:val="00337AAD"/>
    <w:rsid w:val="00340068"/>
    <w:rsid w:val="003400FA"/>
    <w:rsid w:val="003406AF"/>
    <w:rsid w:val="003407BA"/>
    <w:rsid w:val="003409CC"/>
    <w:rsid w:val="00340DAF"/>
    <w:rsid w:val="00341A54"/>
    <w:rsid w:val="00341BCF"/>
    <w:rsid w:val="00341C97"/>
    <w:rsid w:val="00341F60"/>
    <w:rsid w:val="003428D7"/>
    <w:rsid w:val="0034294D"/>
    <w:rsid w:val="00342D8F"/>
    <w:rsid w:val="00343253"/>
    <w:rsid w:val="00343389"/>
    <w:rsid w:val="00343C65"/>
    <w:rsid w:val="00343E84"/>
    <w:rsid w:val="003443E7"/>
    <w:rsid w:val="00344C1F"/>
    <w:rsid w:val="003459C3"/>
    <w:rsid w:val="003459DA"/>
    <w:rsid w:val="00345EB5"/>
    <w:rsid w:val="00346C0B"/>
    <w:rsid w:val="00346E69"/>
    <w:rsid w:val="00346F55"/>
    <w:rsid w:val="00347765"/>
    <w:rsid w:val="00350F7E"/>
    <w:rsid w:val="003511F9"/>
    <w:rsid w:val="003530CB"/>
    <w:rsid w:val="003531A1"/>
    <w:rsid w:val="00353357"/>
    <w:rsid w:val="003536F0"/>
    <w:rsid w:val="003538F8"/>
    <w:rsid w:val="00354DE8"/>
    <w:rsid w:val="00354E48"/>
    <w:rsid w:val="0035583D"/>
    <w:rsid w:val="003558B9"/>
    <w:rsid w:val="00356374"/>
    <w:rsid w:val="00356A5E"/>
    <w:rsid w:val="00356F33"/>
    <w:rsid w:val="00357321"/>
    <w:rsid w:val="00357781"/>
    <w:rsid w:val="0036017B"/>
    <w:rsid w:val="00360994"/>
    <w:rsid w:val="00360F97"/>
    <w:rsid w:val="00361466"/>
    <w:rsid w:val="00361A32"/>
    <w:rsid w:val="00361CFA"/>
    <w:rsid w:val="00361D7A"/>
    <w:rsid w:val="0036263D"/>
    <w:rsid w:val="003635CD"/>
    <w:rsid w:val="00363A51"/>
    <w:rsid w:val="00363A7B"/>
    <w:rsid w:val="0036574A"/>
    <w:rsid w:val="003658A1"/>
    <w:rsid w:val="00365923"/>
    <w:rsid w:val="00365E15"/>
    <w:rsid w:val="00365F64"/>
    <w:rsid w:val="003679D0"/>
    <w:rsid w:val="00367B94"/>
    <w:rsid w:val="00370157"/>
    <w:rsid w:val="003705D2"/>
    <w:rsid w:val="00370D6C"/>
    <w:rsid w:val="003715D9"/>
    <w:rsid w:val="003727B9"/>
    <w:rsid w:val="00372857"/>
    <w:rsid w:val="00372B7C"/>
    <w:rsid w:val="00372F0C"/>
    <w:rsid w:val="0037302E"/>
    <w:rsid w:val="003736B8"/>
    <w:rsid w:val="003737AB"/>
    <w:rsid w:val="00373BD9"/>
    <w:rsid w:val="00373FE9"/>
    <w:rsid w:val="00374C64"/>
    <w:rsid w:val="00377282"/>
    <w:rsid w:val="00377919"/>
    <w:rsid w:val="0037794A"/>
    <w:rsid w:val="00380469"/>
    <w:rsid w:val="00380DFF"/>
    <w:rsid w:val="003810E5"/>
    <w:rsid w:val="00381691"/>
    <w:rsid w:val="00381915"/>
    <w:rsid w:val="00382684"/>
    <w:rsid w:val="003829EB"/>
    <w:rsid w:val="00382E56"/>
    <w:rsid w:val="00383242"/>
    <w:rsid w:val="00383EC1"/>
    <w:rsid w:val="00384085"/>
    <w:rsid w:val="0038488F"/>
    <w:rsid w:val="003851C0"/>
    <w:rsid w:val="00385711"/>
    <w:rsid w:val="0038599B"/>
    <w:rsid w:val="00385B69"/>
    <w:rsid w:val="00385D73"/>
    <w:rsid w:val="00386B80"/>
    <w:rsid w:val="00387052"/>
    <w:rsid w:val="003906D3"/>
    <w:rsid w:val="00390B53"/>
    <w:rsid w:val="0039130A"/>
    <w:rsid w:val="0039180B"/>
    <w:rsid w:val="003918FC"/>
    <w:rsid w:val="0039210F"/>
    <w:rsid w:val="00392744"/>
    <w:rsid w:val="00392CCF"/>
    <w:rsid w:val="00392FF0"/>
    <w:rsid w:val="003930AE"/>
    <w:rsid w:val="00393102"/>
    <w:rsid w:val="00393122"/>
    <w:rsid w:val="003936D0"/>
    <w:rsid w:val="0039382F"/>
    <w:rsid w:val="00393F5A"/>
    <w:rsid w:val="00394ED6"/>
    <w:rsid w:val="00395257"/>
    <w:rsid w:val="00396866"/>
    <w:rsid w:val="00396E7D"/>
    <w:rsid w:val="003A0020"/>
    <w:rsid w:val="003A02BB"/>
    <w:rsid w:val="003A099C"/>
    <w:rsid w:val="003A1371"/>
    <w:rsid w:val="003A1403"/>
    <w:rsid w:val="003A1E15"/>
    <w:rsid w:val="003A1EE2"/>
    <w:rsid w:val="003A2AAC"/>
    <w:rsid w:val="003A314F"/>
    <w:rsid w:val="003A34E5"/>
    <w:rsid w:val="003A4BB5"/>
    <w:rsid w:val="003A4FD5"/>
    <w:rsid w:val="003A5963"/>
    <w:rsid w:val="003A5BB8"/>
    <w:rsid w:val="003A6C65"/>
    <w:rsid w:val="003A6E88"/>
    <w:rsid w:val="003A7006"/>
    <w:rsid w:val="003A7373"/>
    <w:rsid w:val="003B04B7"/>
    <w:rsid w:val="003B04CB"/>
    <w:rsid w:val="003B0B26"/>
    <w:rsid w:val="003B1059"/>
    <w:rsid w:val="003B1282"/>
    <w:rsid w:val="003B1CB0"/>
    <w:rsid w:val="003B2124"/>
    <w:rsid w:val="003B232D"/>
    <w:rsid w:val="003B2BC8"/>
    <w:rsid w:val="003B459A"/>
    <w:rsid w:val="003B4D1D"/>
    <w:rsid w:val="003B5493"/>
    <w:rsid w:val="003B552D"/>
    <w:rsid w:val="003B59A7"/>
    <w:rsid w:val="003B5AED"/>
    <w:rsid w:val="003B6150"/>
    <w:rsid w:val="003B646F"/>
    <w:rsid w:val="003B7A7A"/>
    <w:rsid w:val="003B7DAE"/>
    <w:rsid w:val="003B7EF0"/>
    <w:rsid w:val="003C08CA"/>
    <w:rsid w:val="003C0BF7"/>
    <w:rsid w:val="003C29A4"/>
    <w:rsid w:val="003C374E"/>
    <w:rsid w:val="003C3B83"/>
    <w:rsid w:val="003C49D4"/>
    <w:rsid w:val="003C4F35"/>
    <w:rsid w:val="003C6C71"/>
    <w:rsid w:val="003C6D5F"/>
    <w:rsid w:val="003C7E2B"/>
    <w:rsid w:val="003D0D23"/>
    <w:rsid w:val="003D0FF7"/>
    <w:rsid w:val="003D16F4"/>
    <w:rsid w:val="003D1F3F"/>
    <w:rsid w:val="003D2292"/>
    <w:rsid w:val="003D2352"/>
    <w:rsid w:val="003D3016"/>
    <w:rsid w:val="003D33C1"/>
    <w:rsid w:val="003D3A0B"/>
    <w:rsid w:val="003D3B64"/>
    <w:rsid w:val="003D45D4"/>
    <w:rsid w:val="003D4A64"/>
    <w:rsid w:val="003D5296"/>
    <w:rsid w:val="003D5B14"/>
    <w:rsid w:val="003D5BE5"/>
    <w:rsid w:val="003D5C89"/>
    <w:rsid w:val="003D5E39"/>
    <w:rsid w:val="003D6353"/>
    <w:rsid w:val="003D68EE"/>
    <w:rsid w:val="003D71B0"/>
    <w:rsid w:val="003D74DD"/>
    <w:rsid w:val="003D7927"/>
    <w:rsid w:val="003D7B04"/>
    <w:rsid w:val="003D7D29"/>
    <w:rsid w:val="003E03A6"/>
    <w:rsid w:val="003E0483"/>
    <w:rsid w:val="003E0725"/>
    <w:rsid w:val="003E0751"/>
    <w:rsid w:val="003E092C"/>
    <w:rsid w:val="003E0E4C"/>
    <w:rsid w:val="003E0EE0"/>
    <w:rsid w:val="003E1058"/>
    <w:rsid w:val="003E11D5"/>
    <w:rsid w:val="003E1984"/>
    <w:rsid w:val="003E1AAD"/>
    <w:rsid w:val="003E2FAC"/>
    <w:rsid w:val="003E3805"/>
    <w:rsid w:val="003E4306"/>
    <w:rsid w:val="003E57B1"/>
    <w:rsid w:val="003E57FB"/>
    <w:rsid w:val="003E647C"/>
    <w:rsid w:val="003E6B43"/>
    <w:rsid w:val="003E6B83"/>
    <w:rsid w:val="003E70C1"/>
    <w:rsid w:val="003E7240"/>
    <w:rsid w:val="003E7B8A"/>
    <w:rsid w:val="003F021D"/>
    <w:rsid w:val="003F1C73"/>
    <w:rsid w:val="003F2143"/>
    <w:rsid w:val="003F23E3"/>
    <w:rsid w:val="003F2928"/>
    <w:rsid w:val="003F2C20"/>
    <w:rsid w:val="003F3129"/>
    <w:rsid w:val="003F312E"/>
    <w:rsid w:val="003F351C"/>
    <w:rsid w:val="003F3A38"/>
    <w:rsid w:val="003F4172"/>
    <w:rsid w:val="003F4642"/>
    <w:rsid w:val="003F5A62"/>
    <w:rsid w:val="003F5EAE"/>
    <w:rsid w:val="003F6409"/>
    <w:rsid w:val="003F6BAC"/>
    <w:rsid w:val="003F71E6"/>
    <w:rsid w:val="003F73DF"/>
    <w:rsid w:val="00400BB0"/>
    <w:rsid w:val="00400D1C"/>
    <w:rsid w:val="0040262E"/>
    <w:rsid w:val="00402783"/>
    <w:rsid w:val="0040352A"/>
    <w:rsid w:val="00403E53"/>
    <w:rsid w:val="00404BE7"/>
    <w:rsid w:val="0040500C"/>
    <w:rsid w:val="004053BB"/>
    <w:rsid w:val="004057BD"/>
    <w:rsid w:val="004067D5"/>
    <w:rsid w:val="00406FCD"/>
    <w:rsid w:val="00407409"/>
    <w:rsid w:val="00407605"/>
    <w:rsid w:val="00407AB1"/>
    <w:rsid w:val="00407E3A"/>
    <w:rsid w:val="00410506"/>
    <w:rsid w:val="00410B9F"/>
    <w:rsid w:val="0041126B"/>
    <w:rsid w:val="0041148F"/>
    <w:rsid w:val="004114E5"/>
    <w:rsid w:val="004122E9"/>
    <w:rsid w:val="00412A9C"/>
    <w:rsid w:val="00412C1A"/>
    <w:rsid w:val="00413337"/>
    <w:rsid w:val="00414BE6"/>
    <w:rsid w:val="00414C47"/>
    <w:rsid w:val="004150BF"/>
    <w:rsid w:val="004152C0"/>
    <w:rsid w:val="004168BC"/>
    <w:rsid w:val="00416D3F"/>
    <w:rsid w:val="00417319"/>
    <w:rsid w:val="004174DF"/>
    <w:rsid w:val="00417E83"/>
    <w:rsid w:val="0042031F"/>
    <w:rsid w:val="00421128"/>
    <w:rsid w:val="004218DA"/>
    <w:rsid w:val="0042199D"/>
    <w:rsid w:val="00421AB7"/>
    <w:rsid w:val="00421BA5"/>
    <w:rsid w:val="004228E8"/>
    <w:rsid w:val="00422E7A"/>
    <w:rsid w:val="00422FE9"/>
    <w:rsid w:val="00423112"/>
    <w:rsid w:val="00423232"/>
    <w:rsid w:val="0042337D"/>
    <w:rsid w:val="00423413"/>
    <w:rsid w:val="00423507"/>
    <w:rsid w:val="00423511"/>
    <w:rsid w:val="00423BDD"/>
    <w:rsid w:val="00423CF5"/>
    <w:rsid w:val="00423D5B"/>
    <w:rsid w:val="0042423F"/>
    <w:rsid w:val="004257DB"/>
    <w:rsid w:val="00425BBF"/>
    <w:rsid w:val="00425DA1"/>
    <w:rsid w:val="00427084"/>
    <w:rsid w:val="004270EA"/>
    <w:rsid w:val="004274FB"/>
    <w:rsid w:val="0042750E"/>
    <w:rsid w:val="00427DEC"/>
    <w:rsid w:val="00430BD2"/>
    <w:rsid w:val="004310A3"/>
    <w:rsid w:val="004322A0"/>
    <w:rsid w:val="004322F7"/>
    <w:rsid w:val="004337D5"/>
    <w:rsid w:val="0043486C"/>
    <w:rsid w:val="00434FBC"/>
    <w:rsid w:val="0043569F"/>
    <w:rsid w:val="00435B9F"/>
    <w:rsid w:val="00436267"/>
    <w:rsid w:val="004367E9"/>
    <w:rsid w:val="00436B0D"/>
    <w:rsid w:val="0043720E"/>
    <w:rsid w:val="00437912"/>
    <w:rsid w:val="00441E10"/>
    <w:rsid w:val="004425CE"/>
    <w:rsid w:val="004426F0"/>
    <w:rsid w:val="004438F3"/>
    <w:rsid w:val="0044399A"/>
    <w:rsid w:val="00443DB4"/>
    <w:rsid w:val="0044418A"/>
    <w:rsid w:val="00444844"/>
    <w:rsid w:val="004457C0"/>
    <w:rsid w:val="004461BC"/>
    <w:rsid w:val="0044758D"/>
    <w:rsid w:val="0044778D"/>
    <w:rsid w:val="00450428"/>
    <w:rsid w:val="0045149B"/>
    <w:rsid w:val="00451779"/>
    <w:rsid w:val="0045208D"/>
    <w:rsid w:val="00452D04"/>
    <w:rsid w:val="00452EEE"/>
    <w:rsid w:val="00453428"/>
    <w:rsid w:val="0045377F"/>
    <w:rsid w:val="0045388E"/>
    <w:rsid w:val="004538F0"/>
    <w:rsid w:val="00454318"/>
    <w:rsid w:val="00454405"/>
    <w:rsid w:val="00455F67"/>
    <w:rsid w:val="00456A30"/>
    <w:rsid w:val="00456A5B"/>
    <w:rsid w:val="004571F8"/>
    <w:rsid w:val="004602AD"/>
    <w:rsid w:val="00460A9C"/>
    <w:rsid w:val="00461060"/>
    <w:rsid w:val="00461800"/>
    <w:rsid w:val="0046236A"/>
    <w:rsid w:val="004624D3"/>
    <w:rsid w:val="00462880"/>
    <w:rsid w:val="00462FAD"/>
    <w:rsid w:val="00463B2F"/>
    <w:rsid w:val="004649E8"/>
    <w:rsid w:val="00464AF7"/>
    <w:rsid w:val="0046513E"/>
    <w:rsid w:val="00465163"/>
    <w:rsid w:val="00465370"/>
    <w:rsid w:val="00465BB3"/>
    <w:rsid w:val="00466733"/>
    <w:rsid w:val="00467058"/>
    <w:rsid w:val="00467890"/>
    <w:rsid w:val="004707CB"/>
    <w:rsid w:val="00470D1A"/>
    <w:rsid w:val="00471E7B"/>
    <w:rsid w:val="0047220A"/>
    <w:rsid w:val="00472FA3"/>
    <w:rsid w:val="0047335E"/>
    <w:rsid w:val="0047349E"/>
    <w:rsid w:val="004749E5"/>
    <w:rsid w:val="00474C39"/>
    <w:rsid w:val="00475748"/>
    <w:rsid w:val="00475916"/>
    <w:rsid w:val="00475FDC"/>
    <w:rsid w:val="004760C0"/>
    <w:rsid w:val="004764DC"/>
    <w:rsid w:val="00476633"/>
    <w:rsid w:val="004767E7"/>
    <w:rsid w:val="00476AC5"/>
    <w:rsid w:val="00476D38"/>
    <w:rsid w:val="00477274"/>
    <w:rsid w:val="00477A1A"/>
    <w:rsid w:val="00477BDC"/>
    <w:rsid w:val="00477DD4"/>
    <w:rsid w:val="00480438"/>
    <w:rsid w:val="00480ADC"/>
    <w:rsid w:val="004818EE"/>
    <w:rsid w:val="00481C00"/>
    <w:rsid w:val="00481D7B"/>
    <w:rsid w:val="004820D1"/>
    <w:rsid w:val="00482FEB"/>
    <w:rsid w:val="00483237"/>
    <w:rsid w:val="00483C4B"/>
    <w:rsid w:val="00483CA3"/>
    <w:rsid w:val="00484438"/>
    <w:rsid w:val="00484A7E"/>
    <w:rsid w:val="00486B26"/>
    <w:rsid w:val="00487841"/>
    <w:rsid w:val="00490E9D"/>
    <w:rsid w:val="00491536"/>
    <w:rsid w:val="0049169C"/>
    <w:rsid w:val="00491AE3"/>
    <w:rsid w:val="00491BE4"/>
    <w:rsid w:val="00492585"/>
    <w:rsid w:val="00492B4A"/>
    <w:rsid w:val="00493712"/>
    <w:rsid w:val="00493AD4"/>
    <w:rsid w:val="004950DE"/>
    <w:rsid w:val="0049524D"/>
    <w:rsid w:val="00495B2C"/>
    <w:rsid w:val="0049645A"/>
    <w:rsid w:val="00496724"/>
    <w:rsid w:val="00497127"/>
    <w:rsid w:val="004A0207"/>
    <w:rsid w:val="004A05B0"/>
    <w:rsid w:val="004A209C"/>
    <w:rsid w:val="004A247A"/>
    <w:rsid w:val="004A285E"/>
    <w:rsid w:val="004A2CCD"/>
    <w:rsid w:val="004A2F48"/>
    <w:rsid w:val="004A34CC"/>
    <w:rsid w:val="004A3E3E"/>
    <w:rsid w:val="004A41FC"/>
    <w:rsid w:val="004A42A2"/>
    <w:rsid w:val="004A4698"/>
    <w:rsid w:val="004A4E73"/>
    <w:rsid w:val="004A4F7F"/>
    <w:rsid w:val="004A5D32"/>
    <w:rsid w:val="004A7169"/>
    <w:rsid w:val="004A74E9"/>
    <w:rsid w:val="004A786E"/>
    <w:rsid w:val="004B065A"/>
    <w:rsid w:val="004B0858"/>
    <w:rsid w:val="004B097F"/>
    <w:rsid w:val="004B13EE"/>
    <w:rsid w:val="004B1587"/>
    <w:rsid w:val="004B1A88"/>
    <w:rsid w:val="004B1AE9"/>
    <w:rsid w:val="004B22C6"/>
    <w:rsid w:val="004B27DB"/>
    <w:rsid w:val="004B2872"/>
    <w:rsid w:val="004B2D82"/>
    <w:rsid w:val="004B3B45"/>
    <w:rsid w:val="004B3C2B"/>
    <w:rsid w:val="004B3CA0"/>
    <w:rsid w:val="004B4DBB"/>
    <w:rsid w:val="004B4F93"/>
    <w:rsid w:val="004B505C"/>
    <w:rsid w:val="004B54AC"/>
    <w:rsid w:val="004B5F01"/>
    <w:rsid w:val="004B6602"/>
    <w:rsid w:val="004B71DD"/>
    <w:rsid w:val="004B79B7"/>
    <w:rsid w:val="004B7A60"/>
    <w:rsid w:val="004B7B2C"/>
    <w:rsid w:val="004B7CAE"/>
    <w:rsid w:val="004C044E"/>
    <w:rsid w:val="004C0BCA"/>
    <w:rsid w:val="004C0E25"/>
    <w:rsid w:val="004C135A"/>
    <w:rsid w:val="004C1D9A"/>
    <w:rsid w:val="004C2C4C"/>
    <w:rsid w:val="004C3328"/>
    <w:rsid w:val="004C3CFA"/>
    <w:rsid w:val="004C4337"/>
    <w:rsid w:val="004C4BC9"/>
    <w:rsid w:val="004C5672"/>
    <w:rsid w:val="004C5974"/>
    <w:rsid w:val="004C62CB"/>
    <w:rsid w:val="004C660D"/>
    <w:rsid w:val="004C6AB0"/>
    <w:rsid w:val="004C6E1C"/>
    <w:rsid w:val="004C7675"/>
    <w:rsid w:val="004C7A82"/>
    <w:rsid w:val="004D098F"/>
    <w:rsid w:val="004D10C4"/>
    <w:rsid w:val="004D11D9"/>
    <w:rsid w:val="004D1268"/>
    <w:rsid w:val="004D18A2"/>
    <w:rsid w:val="004D19D3"/>
    <w:rsid w:val="004D1D67"/>
    <w:rsid w:val="004D1FD1"/>
    <w:rsid w:val="004D23F1"/>
    <w:rsid w:val="004D29B6"/>
    <w:rsid w:val="004D2A09"/>
    <w:rsid w:val="004D2DE6"/>
    <w:rsid w:val="004D3CED"/>
    <w:rsid w:val="004D4235"/>
    <w:rsid w:val="004D42F5"/>
    <w:rsid w:val="004D7032"/>
    <w:rsid w:val="004D7426"/>
    <w:rsid w:val="004D7BB7"/>
    <w:rsid w:val="004E0951"/>
    <w:rsid w:val="004E0FC4"/>
    <w:rsid w:val="004E10FC"/>
    <w:rsid w:val="004E3138"/>
    <w:rsid w:val="004E33B4"/>
    <w:rsid w:val="004E34FD"/>
    <w:rsid w:val="004E4288"/>
    <w:rsid w:val="004E4710"/>
    <w:rsid w:val="004E5186"/>
    <w:rsid w:val="004E552B"/>
    <w:rsid w:val="004E5553"/>
    <w:rsid w:val="004E55DD"/>
    <w:rsid w:val="004E767E"/>
    <w:rsid w:val="004E7A2C"/>
    <w:rsid w:val="004E7B42"/>
    <w:rsid w:val="004E7D30"/>
    <w:rsid w:val="004F0D02"/>
    <w:rsid w:val="004F134B"/>
    <w:rsid w:val="004F2451"/>
    <w:rsid w:val="004F27C8"/>
    <w:rsid w:val="004F319D"/>
    <w:rsid w:val="004F4495"/>
    <w:rsid w:val="004F5F0A"/>
    <w:rsid w:val="004F6466"/>
    <w:rsid w:val="004F65E6"/>
    <w:rsid w:val="004F66BF"/>
    <w:rsid w:val="004F7573"/>
    <w:rsid w:val="004F7934"/>
    <w:rsid w:val="004F7BB6"/>
    <w:rsid w:val="00500C3F"/>
    <w:rsid w:val="0050125F"/>
    <w:rsid w:val="00501419"/>
    <w:rsid w:val="00501904"/>
    <w:rsid w:val="00503608"/>
    <w:rsid w:val="00503809"/>
    <w:rsid w:val="00503DF9"/>
    <w:rsid w:val="00503F2B"/>
    <w:rsid w:val="00504E32"/>
    <w:rsid w:val="00504E40"/>
    <w:rsid w:val="00505295"/>
    <w:rsid w:val="00505C41"/>
    <w:rsid w:val="00506109"/>
    <w:rsid w:val="00506803"/>
    <w:rsid w:val="005068A3"/>
    <w:rsid w:val="00506A8D"/>
    <w:rsid w:val="00506BB9"/>
    <w:rsid w:val="00506F61"/>
    <w:rsid w:val="00507A41"/>
    <w:rsid w:val="00507C86"/>
    <w:rsid w:val="00510532"/>
    <w:rsid w:val="005108F8"/>
    <w:rsid w:val="0051107F"/>
    <w:rsid w:val="005110CA"/>
    <w:rsid w:val="0051160F"/>
    <w:rsid w:val="00511C09"/>
    <w:rsid w:val="00511C5D"/>
    <w:rsid w:val="00511E50"/>
    <w:rsid w:val="00511E65"/>
    <w:rsid w:val="00511F98"/>
    <w:rsid w:val="005120CB"/>
    <w:rsid w:val="005121A4"/>
    <w:rsid w:val="00512FE5"/>
    <w:rsid w:val="0051363E"/>
    <w:rsid w:val="005137EC"/>
    <w:rsid w:val="00513AA6"/>
    <w:rsid w:val="00513F0C"/>
    <w:rsid w:val="00514307"/>
    <w:rsid w:val="00514A5D"/>
    <w:rsid w:val="00514D37"/>
    <w:rsid w:val="00515533"/>
    <w:rsid w:val="00515790"/>
    <w:rsid w:val="005158C9"/>
    <w:rsid w:val="005158DB"/>
    <w:rsid w:val="00516CBE"/>
    <w:rsid w:val="00517523"/>
    <w:rsid w:val="00517E20"/>
    <w:rsid w:val="00517E44"/>
    <w:rsid w:val="00517ED3"/>
    <w:rsid w:val="005202BE"/>
    <w:rsid w:val="00521C00"/>
    <w:rsid w:val="005222B7"/>
    <w:rsid w:val="0052298B"/>
    <w:rsid w:val="00523776"/>
    <w:rsid w:val="005238B0"/>
    <w:rsid w:val="005242A2"/>
    <w:rsid w:val="00524B8C"/>
    <w:rsid w:val="00525079"/>
    <w:rsid w:val="0052538E"/>
    <w:rsid w:val="00526250"/>
    <w:rsid w:val="0052648B"/>
    <w:rsid w:val="005264D7"/>
    <w:rsid w:val="0052752F"/>
    <w:rsid w:val="005275F8"/>
    <w:rsid w:val="00527758"/>
    <w:rsid w:val="00531588"/>
    <w:rsid w:val="00531C45"/>
    <w:rsid w:val="00532372"/>
    <w:rsid w:val="005323C4"/>
    <w:rsid w:val="00532670"/>
    <w:rsid w:val="005329F4"/>
    <w:rsid w:val="00532A27"/>
    <w:rsid w:val="00532C4D"/>
    <w:rsid w:val="00533329"/>
    <w:rsid w:val="005350D8"/>
    <w:rsid w:val="0053536F"/>
    <w:rsid w:val="0053664B"/>
    <w:rsid w:val="0053765D"/>
    <w:rsid w:val="00537CB6"/>
    <w:rsid w:val="00537F89"/>
    <w:rsid w:val="0054110F"/>
    <w:rsid w:val="00541331"/>
    <w:rsid w:val="00543841"/>
    <w:rsid w:val="00543B3B"/>
    <w:rsid w:val="00544F87"/>
    <w:rsid w:val="005451BB"/>
    <w:rsid w:val="005451DD"/>
    <w:rsid w:val="005453F5"/>
    <w:rsid w:val="005455F2"/>
    <w:rsid w:val="005478B8"/>
    <w:rsid w:val="00550049"/>
    <w:rsid w:val="005501E9"/>
    <w:rsid w:val="005513D5"/>
    <w:rsid w:val="0055151F"/>
    <w:rsid w:val="00551888"/>
    <w:rsid w:val="005522BB"/>
    <w:rsid w:val="005523A1"/>
    <w:rsid w:val="00552908"/>
    <w:rsid w:val="00552BB7"/>
    <w:rsid w:val="005532D9"/>
    <w:rsid w:val="0055333C"/>
    <w:rsid w:val="00553863"/>
    <w:rsid w:val="00553A41"/>
    <w:rsid w:val="00553F15"/>
    <w:rsid w:val="005540EC"/>
    <w:rsid w:val="0055499A"/>
    <w:rsid w:val="00554B9E"/>
    <w:rsid w:val="005558D8"/>
    <w:rsid w:val="00555B9B"/>
    <w:rsid w:val="00555CB4"/>
    <w:rsid w:val="00556030"/>
    <w:rsid w:val="00556C0B"/>
    <w:rsid w:val="0055774A"/>
    <w:rsid w:val="00560842"/>
    <w:rsid w:val="00561823"/>
    <w:rsid w:val="00561B16"/>
    <w:rsid w:val="0056211F"/>
    <w:rsid w:val="005626EF"/>
    <w:rsid w:val="00564408"/>
    <w:rsid w:val="00564973"/>
    <w:rsid w:val="00564DE8"/>
    <w:rsid w:val="0056602E"/>
    <w:rsid w:val="005667A4"/>
    <w:rsid w:val="00566C87"/>
    <w:rsid w:val="00566D25"/>
    <w:rsid w:val="0056788B"/>
    <w:rsid w:val="00567BCA"/>
    <w:rsid w:val="00570095"/>
    <w:rsid w:val="00570FD0"/>
    <w:rsid w:val="00571990"/>
    <w:rsid w:val="005723CA"/>
    <w:rsid w:val="00572DD2"/>
    <w:rsid w:val="0057337D"/>
    <w:rsid w:val="0057350D"/>
    <w:rsid w:val="005739CD"/>
    <w:rsid w:val="00573CF1"/>
    <w:rsid w:val="00574008"/>
    <w:rsid w:val="00574291"/>
    <w:rsid w:val="00575B9A"/>
    <w:rsid w:val="0057652F"/>
    <w:rsid w:val="00576773"/>
    <w:rsid w:val="00576968"/>
    <w:rsid w:val="00576B1F"/>
    <w:rsid w:val="00577DB9"/>
    <w:rsid w:val="00580AAE"/>
    <w:rsid w:val="00580BC5"/>
    <w:rsid w:val="0058111F"/>
    <w:rsid w:val="00581455"/>
    <w:rsid w:val="00581FEA"/>
    <w:rsid w:val="00582502"/>
    <w:rsid w:val="0058306D"/>
    <w:rsid w:val="00583809"/>
    <w:rsid w:val="0058381D"/>
    <w:rsid w:val="00583D41"/>
    <w:rsid w:val="00584274"/>
    <w:rsid w:val="0058463C"/>
    <w:rsid w:val="00584714"/>
    <w:rsid w:val="00585278"/>
    <w:rsid w:val="0058528A"/>
    <w:rsid w:val="0058530C"/>
    <w:rsid w:val="00585FF4"/>
    <w:rsid w:val="00586495"/>
    <w:rsid w:val="00586BCA"/>
    <w:rsid w:val="00587590"/>
    <w:rsid w:val="00587697"/>
    <w:rsid w:val="005877EC"/>
    <w:rsid w:val="00587C2D"/>
    <w:rsid w:val="00587FD7"/>
    <w:rsid w:val="00587FF3"/>
    <w:rsid w:val="0059038A"/>
    <w:rsid w:val="005909BE"/>
    <w:rsid w:val="00590F7B"/>
    <w:rsid w:val="0059164E"/>
    <w:rsid w:val="00592097"/>
    <w:rsid w:val="00593029"/>
    <w:rsid w:val="00595306"/>
    <w:rsid w:val="005954F9"/>
    <w:rsid w:val="00595ADD"/>
    <w:rsid w:val="00595E7A"/>
    <w:rsid w:val="00596E6F"/>
    <w:rsid w:val="00597934"/>
    <w:rsid w:val="00597AA8"/>
    <w:rsid w:val="00597AFB"/>
    <w:rsid w:val="005A1100"/>
    <w:rsid w:val="005A3147"/>
    <w:rsid w:val="005A3439"/>
    <w:rsid w:val="005A47C7"/>
    <w:rsid w:val="005A48D3"/>
    <w:rsid w:val="005A4E30"/>
    <w:rsid w:val="005A5A4D"/>
    <w:rsid w:val="005A5B99"/>
    <w:rsid w:val="005A644D"/>
    <w:rsid w:val="005A68A8"/>
    <w:rsid w:val="005A784B"/>
    <w:rsid w:val="005B0485"/>
    <w:rsid w:val="005B0F29"/>
    <w:rsid w:val="005B355D"/>
    <w:rsid w:val="005B3662"/>
    <w:rsid w:val="005B397E"/>
    <w:rsid w:val="005B3B31"/>
    <w:rsid w:val="005B3D1F"/>
    <w:rsid w:val="005B4C05"/>
    <w:rsid w:val="005B4E3C"/>
    <w:rsid w:val="005B4EFB"/>
    <w:rsid w:val="005B4F51"/>
    <w:rsid w:val="005B69BC"/>
    <w:rsid w:val="005B6C6C"/>
    <w:rsid w:val="005B74D1"/>
    <w:rsid w:val="005B7932"/>
    <w:rsid w:val="005B7C39"/>
    <w:rsid w:val="005C04E7"/>
    <w:rsid w:val="005C0559"/>
    <w:rsid w:val="005C0702"/>
    <w:rsid w:val="005C0A56"/>
    <w:rsid w:val="005C2638"/>
    <w:rsid w:val="005C3C7E"/>
    <w:rsid w:val="005C4017"/>
    <w:rsid w:val="005C4208"/>
    <w:rsid w:val="005C5048"/>
    <w:rsid w:val="005C50BF"/>
    <w:rsid w:val="005C55E9"/>
    <w:rsid w:val="005C5999"/>
    <w:rsid w:val="005C59E3"/>
    <w:rsid w:val="005C5C81"/>
    <w:rsid w:val="005C5E27"/>
    <w:rsid w:val="005C5F2C"/>
    <w:rsid w:val="005C69E9"/>
    <w:rsid w:val="005C7FC4"/>
    <w:rsid w:val="005D01CF"/>
    <w:rsid w:val="005D08CE"/>
    <w:rsid w:val="005D0C17"/>
    <w:rsid w:val="005D1D58"/>
    <w:rsid w:val="005D2348"/>
    <w:rsid w:val="005D23DF"/>
    <w:rsid w:val="005D2742"/>
    <w:rsid w:val="005D2822"/>
    <w:rsid w:val="005D3434"/>
    <w:rsid w:val="005D4511"/>
    <w:rsid w:val="005D4B5B"/>
    <w:rsid w:val="005D4F41"/>
    <w:rsid w:val="005D5015"/>
    <w:rsid w:val="005D508E"/>
    <w:rsid w:val="005D57FC"/>
    <w:rsid w:val="005D5A7D"/>
    <w:rsid w:val="005D6070"/>
    <w:rsid w:val="005D62C9"/>
    <w:rsid w:val="005D63C0"/>
    <w:rsid w:val="005D77E7"/>
    <w:rsid w:val="005D7813"/>
    <w:rsid w:val="005D781E"/>
    <w:rsid w:val="005E0321"/>
    <w:rsid w:val="005E095E"/>
    <w:rsid w:val="005E15D2"/>
    <w:rsid w:val="005E1BBC"/>
    <w:rsid w:val="005E25B0"/>
    <w:rsid w:val="005E2677"/>
    <w:rsid w:val="005E3060"/>
    <w:rsid w:val="005E3130"/>
    <w:rsid w:val="005E3258"/>
    <w:rsid w:val="005E33D7"/>
    <w:rsid w:val="005E3F6D"/>
    <w:rsid w:val="005E4573"/>
    <w:rsid w:val="005E4694"/>
    <w:rsid w:val="005E4F33"/>
    <w:rsid w:val="005E5CC2"/>
    <w:rsid w:val="005E5DF4"/>
    <w:rsid w:val="005E5E1F"/>
    <w:rsid w:val="005E6537"/>
    <w:rsid w:val="005E6552"/>
    <w:rsid w:val="005E75EE"/>
    <w:rsid w:val="005E7A65"/>
    <w:rsid w:val="005E7B3D"/>
    <w:rsid w:val="005E7C2F"/>
    <w:rsid w:val="005E7E29"/>
    <w:rsid w:val="005F0199"/>
    <w:rsid w:val="005F0AAE"/>
    <w:rsid w:val="005F0D5D"/>
    <w:rsid w:val="005F1016"/>
    <w:rsid w:val="005F26EA"/>
    <w:rsid w:val="005F273F"/>
    <w:rsid w:val="005F2D5F"/>
    <w:rsid w:val="005F3100"/>
    <w:rsid w:val="005F333D"/>
    <w:rsid w:val="005F3A15"/>
    <w:rsid w:val="005F4058"/>
    <w:rsid w:val="005F4505"/>
    <w:rsid w:val="005F4C06"/>
    <w:rsid w:val="005F4C0D"/>
    <w:rsid w:val="005F4CA1"/>
    <w:rsid w:val="005F4FCF"/>
    <w:rsid w:val="005F507E"/>
    <w:rsid w:val="005F5651"/>
    <w:rsid w:val="005F5B28"/>
    <w:rsid w:val="005F7D0B"/>
    <w:rsid w:val="005F7F57"/>
    <w:rsid w:val="00600B4C"/>
    <w:rsid w:val="00600CEB"/>
    <w:rsid w:val="00600EA5"/>
    <w:rsid w:val="0060292C"/>
    <w:rsid w:val="00602F76"/>
    <w:rsid w:val="006030C3"/>
    <w:rsid w:val="00603ED4"/>
    <w:rsid w:val="00604046"/>
    <w:rsid w:val="00604FAA"/>
    <w:rsid w:val="006056D5"/>
    <w:rsid w:val="00605CDC"/>
    <w:rsid w:val="00605EDF"/>
    <w:rsid w:val="00606257"/>
    <w:rsid w:val="00606EF4"/>
    <w:rsid w:val="006070A5"/>
    <w:rsid w:val="00611835"/>
    <w:rsid w:val="006119C7"/>
    <w:rsid w:val="00612153"/>
    <w:rsid w:val="00612F8C"/>
    <w:rsid w:val="0061330C"/>
    <w:rsid w:val="006137A0"/>
    <w:rsid w:val="00613A41"/>
    <w:rsid w:val="00613E8A"/>
    <w:rsid w:val="00614717"/>
    <w:rsid w:val="00614B47"/>
    <w:rsid w:val="006155C9"/>
    <w:rsid w:val="00616C1A"/>
    <w:rsid w:val="00616D63"/>
    <w:rsid w:val="00616F9B"/>
    <w:rsid w:val="0061738F"/>
    <w:rsid w:val="006176ED"/>
    <w:rsid w:val="00617D3E"/>
    <w:rsid w:val="00620C38"/>
    <w:rsid w:val="00620DE2"/>
    <w:rsid w:val="00621099"/>
    <w:rsid w:val="00621183"/>
    <w:rsid w:val="0062143F"/>
    <w:rsid w:val="006215BB"/>
    <w:rsid w:val="006217CD"/>
    <w:rsid w:val="00621862"/>
    <w:rsid w:val="0062195E"/>
    <w:rsid w:val="00621BEB"/>
    <w:rsid w:val="00621F55"/>
    <w:rsid w:val="00622796"/>
    <w:rsid w:val="00622A05"/>
    <w:rsid w:val="00623472"/>
    <w:rsid w:val="00623508"/>
    <w:rsid w:val="00623B41"/>
    <w:rsid w:val="00623C2D"/>
    <w:rsid w:val="0062432B"/>
    <w:rsid w:val="00624D11"/>
    <w:rsid w:val="00625536"/>
    <w:rsid w:val="0062636B"/>
    <w:rsid w:val="00626A0E"/>
    <w:rsid w:val="00626AC3"/>
    <w:rsid w:val="00626BBA"/>
    <w:rsid w:val="00626FC1"/>
    <w:rsid w:val="00627619"/>
    <w:rsid w:val="00627DAB"/>
    <w:rsid w:val="00627FAE"/>
    <w:rsid w:val="00627FE3"/>
    <w:rsid w:val="0063042A"/>
    <w:rsid w:val="00630605"/>
    <w:rsid w:val="00630F88"/>
    <w:rsid w:val="00632258"/>
    <w:rsid w:val="006323C4"/>
    <w:rsid w:val="00632956"/>
    <w:rsid w:val="006332BE"/>
    <w:rsid w:val="00633491"/>
    <w:rsid w:val="00633AD4"/>
    <w:rsid w:val="00633E19"/>
    <w:rsid w:val="00633E3D"/>
    <w:rsid w:val="006343E9"/>
    <w:rsid w:val="00634963"/>
    <w:rsid w:val="00634C58"/>
    <w:rsid w:val="00634F8E"/>
    <w:rsid w:val="00635085"/>
    <w:rsid w:val="00635DB8"/>
    <w:rsid w:val="00636AAF"/>
    <w:rsid w:val="0063754C"/>
    <w:rsid w:val="0064066E"/>
    <w:rsid w:val="00640C9C"/>
    <w:rsid w:val="00640D17"/>
    <w:rsid w:val="006414B0"/>
    <w:rsid w:val="00641CB1"/>
    <w:rsid w:val="00641F65"/>
    <w:rsid w:val="00642BC8"/>
    <w:rsid w:val="00642F0D"/>
    <w:rsid w:val="00644673"/>
    <w:rsid w:val="00645626"/>
    <w:rsid w:val="00645765"/>
    <w:rsid w:val="00645B05"/>
    <w:rsid w:val="00645BC7"/>
    <w:rsid w:val="00645C5A"/>
    <w:rsid w:val="00645C89"/>
    <w:rsid w:val="00646454"/>
    <w:rsid w:val="006466C6"/>
    <w:rsid w:val="006466EA"/>
    <w:rsid w:val="00646FE2"/>
    <w:rsid w:val="0064718B"/>
    <w:rsid w:val="006472AD"/>
    <w:rsid w:val="006475BD"/>
    <w:rsid w:val="00647C84"/>
    <w:rsid w:val="00647CB2"/>
    <w:rsid w:val="0065025E"/>
    <w:rsid w:val="006504FC"/>
    <w:rsid w:val="00651A17"/>
    <w:rsid w:val="00651C96"/>
    <w:rsid w:val="00652823"/>
    <w:rsid w:val="00653240"/>
    <w:rsid w:val="006532A1"/>
    <w:rsid w:val="0065448A"/>
    <w:rsid w:val="006545FF"/>
    <w:rsid w:val="00654A39"/>
    <w:rsid w:val="00654C26"/>
    <w:rsid w:val="00655D40"/>
    <w:rsid w:val="00655D65"/>
    <w:rsid w:val="006560E0"/>
    <w:rsid w:val="0065686E"/>
    <w:rsid w:val="006569EE"/>
    <w:rsid w:val="00657397"/>
    <w:rsid w:val="00657699"/>
    <w:rsid w:val="00657BEB"/>
    <w:rsid w:val="00657DCE"/>
    <w:rsid w:val="0066041D"/>
    <w:rsid w:val="00660955"/>
    <w:rsid w:val="00660C47"/>
    <w:rsid w:val="00660EA7"/>
    <w:rsid w:val="00660FD1"/>
    <w:rsid w:val="0066165F"/>
    <w:rsid w:val="006618DF"/>
    <w:rsid w:val="00661E8F"/>
    <w:rsid w:val="006639D2"/>
    <w:rsid w:val="00663BB7"/>
    <w:rsid w:val="00664924"/>
    <w:rsid w:val="0066588D"/>
    <w:rsid w:val="00665AA8"/>
    <w:rsid w:val="00666308"/>
    <w:rsid w:val="00666ACB"/>
    <w:rsid w:val="00667C1E"/>
    <w:rsid w:val="0067044A"/>
    <w:rsid w:val="00670A23"/>
    <w:rsid w:val="006712DC"/>
    <w:rsid w:val="00672FFC"/>
    <w:rsid w:val="006732C1"/>
    <w:rsid w:val="0067347E"/>
    <w:rsid w:val="006736EE"/>
    <w:rsid w:val="00673E73"/>
    <w:rsid w:val="00674245"/>
    <w:rsid w:val="00674329"/>
    <w:rsid w:val="006744E6"/>
    <w:rsid w:val="00674B19"/>
    <w:rsid w:val="00674BAA"/>
    <w:rsid w:val="006755CC"/>
    <w:rsid w:val="006755DF"/>
    <w:rsid w:val="00676D14"/>
    <w:rsid w:val="00677173"/>
    <w:rsid w:val="00677C38"/>
    <w:rsid w:val="00677D77"/>
    <w:rsid w:val="00680FE1"/>
    <w:rsid w:val="00681197"/>
    <w:rsid w:val="00681414"/>
    <w:rsid w:val="00681724"/>
    <w:rsid w:val="00681DD5"/>
    <w:rsid w:val="00682596"/>
    <w:rsid w:val="0068271F"/>
    <w:rsid w:val="00682A91"/>
    <w:rsid w:val="00682AC2"/>
    <w:rsid w:val="00682BB4"/>
    <w:rsid w:val="00683260"/>
    <w:rsid w:val="00683459"/>
    <w:rsid w:val="00683791"/>
    <w:rsid w:val="006838D9"/>
    <w:rsid w:val="006839A4"/>
    <w:rsid w:val="00683FAB"/>
    <w:rsid w:val="0068465C"/>
    <w:rsid w:val="00684A14"/>
    <w:rsid w:val="006855B1"/>
    <w:rsid w:val="006855E9"/>
    <w:rsid w:val="0068683F"/>
    <w:rsid w:val="00686CB7"/>
    <w:rsid w:val="0068736B"/>
    <w:rsid w:val="00687E54"/>
    <w:rsid w:val="0069025E"/>
    <w:rsid w:val="006902D2"/>
    <w:rsid w:val="00690EA4"/>
    <w:rsid w:val="006913D1"/>
    <w:rsid w:val="00691CD5"/>
    <w:rsid w:val="00692247"/>
    <w:rsid w:val="00692417"/>
    <w:rsid w:val="00693024"/>
    <w:rsid w:val="00693513"/>
    <w:rsid w:val="00693B0E"/>
    <w:rsid w:val="006953FF"/>
    <w:rsid w:val="00695736"/>
    <w:rsid w:val="0069627B"/>
    <w:rsid w:val="006966CB"/>
    <w:rsid w:val="00696733"/>
    <w:rsid w:val="00696787"/>
    <w:rsid w:val="006967D5"/>
    <w:rsid w:val="006A0EE5"/>
    <w:rsid w:val="006A1836"/>
    <w:rsid w:val="006A26A5"/>
    <w:rsid w:val="006A2ACC"/>
    <w:rsid w:val="006A2C1F"/>
    <w:rsid w:val="006A2D2E"/>
    <w:rsid w:val="006A397F"/>
    <w:rsid w:val="006A3E9B"/>
    <w:rsid w:val="006A41E0"/>
    <w:rsid w:val="006A4263"/>
    <w:rsid w:val="006A5AB8"/>
    <w:rsid w:val="006A6160"/>
    <w:rsid w:val="006A6225"/>
    <w:rsid w:val="006A6BCB"/>
    <w:rsid w:val="006A7390"/>
    <w:rsid w:val="006B0C51"/>
    <w:rsid w:val="006B0F09"/>
    <w:rsid w:val="006B19FB"/>
    <w:rsid w:val="006B23A9"/>
    <w:rsid w:val="006B27AB"/>
    <w:rsid w:val="006B2C09"/>
    <w:rsid w:val="006B3FD3"/>
    <w:rsid w:val="006B44EE"/>
    <w:rsid w:val="006B485A"/>
    <w:rsid w:val="006B5ADD"/>
    <w:rsid w:val="006B5DFE"/>
    <w:rsid w:val="006B6455"/>
    <w:rsid w:val="006B707E"/>
    <w:rsid w:val="006B76D6"/>
    <w:rsid w:val="006B7F88"/>
    <w:rsid w:val="006B7FA8"/>
    <w:rsid w:val="006C015C"/>
    <w:rsid w:val="006C045B"/>
    <w:rsid w:val="006C0A15"/>
    <w:rsid w:val="006C0F86"/>
    <w:rsid w:val="006C12AA"/>
    <w:rsid w:val="006C12CC"/>
    <w:rsid w:val="006C13E0"/>
    <w:rsid w:val="006C166B"/>
    <w:rsid w:val="006C17AF"/>
    <w:rsid w:val="006C19D9"/>
    <w:rsid w:val="006C1BC3"/>
    <w:rsid w:val="006C22E5"/>
    <w:rsid w:val="006C2E15"/>
    <w:rsid w:val="006C2F3D"/>
    <w:rsid w:val="006C3665"/>
    <w:rsid w:val="006C3CC5"/>
    <w:rsid w:val="006C5A93"/>
    <w:rsid w:val="006C61DC"/>
    <w:rsid w:val="006C652C"/>
    <w:rsid w:val="006C68A8"/>
    <w:rsid w:val="006C779F"/>
    <w:rsid w:val="006C7EF5"/>
    <w:rsid w:val="006D0051"/>
    <w:rsid w:val="006D0381"/>
    <w:rsid w:val="006D06E4"/>
    <w:rsid w:val="006D24A0"/>
    <w:rsid w:val="006D39ED"/>
    <w:rsid w:val="006D3AD0"/>
    <w:rsid w:val="006D3B3F"/>
    <w:rsid w:val="006D4310"/>
    <w:rsid w:val="006D51D7"/>
    <w:rsid w:val="006D570C"/>
    <w:rsid w:val="006D5A64"/>
    <w:rsid w:val="006D64DB"/>
    <w:rsid w:val="006D682D"/>
    <w:rsid w:val="006D6B89"/>
    <w:rsid w:val="006D6D3A"/>
    <w:rsid w:val="006D730A"/>
    <w:rsid w:val="006D7995"/>
    <w:rsid w:val="006D7A2F"/>
    <w:rsid w:val="006D7B39"/>
    <w:rsid w:val="006D7BC3"/>
    <w:rsid w:val="006D7CE3"/>
    <w:rsid w:val="006E006D"/>
    <w:rsid w:val="006E0224"/>
    <w:rsid w:val="006E0AA4"/>
    <w:rsid w:val="006E0E87"/>
    <w:rsid w:val="006E0F48"/>
    <w:rsid w:val="006E12D3"/>
    <w:rsid w:val="006E1F9C"/>
    <w:rsid w:val="006E21BD"/>
    <w:rsid w:val="006E2B92"/>
    <w:rsid w:val="006E2B9C"/>
    <w:rsid w:val="006E31EF"/>
    <w:rsid w:val="006E36E2"/>
    <w:rsid w:val="006E4377"/>
    <w:rsid w:val="006E483A"/>
    <w:rsid w:val="006E53C8"/>
    <w:rsid w:val="006E63E7"/>
    <w:rsid w:val="006E66D5"/>
    <w:rsid w:val="006E673C"/>
    <w:rsid w:val="006E6EBD"/>
    <w:rsid w:val="006F0FAF"/>
    <w:rsid w:val="006F15FB"/>
    <w:rsid w:val="006F2BF0"/>
    <w:rsid w:val="006F2DAD"/>
    <w:rsid w:val="006F337B"/>
    <w:rsid w:val="006F345C"/>
    <w:rsid w:val="006F3672"/>
    <w:rsid w:val="006F3C7F"/>
    <w:rsid w:val="006F4AC1"/>
    <w:rsid w:val="006F5501"/>
    <w:rsid w:val="006F6397"/>
    <w:rsid w:val="006F6AAB"/>
    <w:rsid w:val="006F6E4F"/>
    <w:rsid w:val="006F7462"/>
    <w:rsid w:val="006F7A33"/>
    <w:rsid w:val="007010F0"/>
    <w:rsid w:val="00702938"/>
    <w:rsid w:val="00702E8C"/>
    <w:rsid w:val="00702ECA"/>
    <w:rsid w:val="00703A7D"/>
    <w:rsid w:val="00703FB6"/>
    <w:rsid w:val="0070452D"/>
    <w:rsid w:val="007046D6"/>
    <w:rsid w:val="00704C8A"/>
    <w:rsid w:val="0070571C"/>
    <w:rsid w:val="00705721"/>
    <w:rsid w:val="00705CF5"/>
    <w:rsid w:val="00706EB6"/>
    <w:rsid w:val="0070741B"/>
    <w:rsid w:val="00707C8F"/>
    <w:rsid w:val="00707D63"/>
    <w:rsid w:val="00707E6D"/>
    <w:rsid w:val="0071041A"/>
    <w:rsid w:val="00710BF3"/>
    <w:rsid w:val="007125D9"/>
    <w:rsid w:val="007139A2"/>
    <w:rsid w:val="007145BC"/>
    <w:rsid w:val="00715943"/>
    <w:rsid w:val="00715A15"/>
    <w:rsid w:val="0071689C"/>
    <w:rsid w:val="00717437"/>
    <w:rsid w:val="0071756E"/>
    <w:rsid w:val="007215CC"/>
    <w:rsid w:val="007216B6"/>
    <w:rsid w:val="00722043"/>
    <w:rsid w:val="00722088"/>
    <w:rsid w:val="00723557"/>
    <w:rsid w:val="00723896"/>
    <w:rsid w:val="00724416"/>
    <w:rsid w:val="007245AC"/>
    <w:rsid w:val="00724BDC"/>
    <w:rsid w:val="00724E15"/>
    <w:rsid w:val="00725645"/>
    <w:rsid w:val="00726837"/>
    <w:rsid w:val="00726C60"/>
    <w:rsid w:val="00726E27"/>
    <w:rsid w:val="007276AE"/>
    <w:rsid w:val="00727BFD"/>
    <w:rsid w:val="0073046A"/>
    <w:rsid w:val="007309C5"/>
    <w:rsid w:val="00730B2A"/>
    <w:rsid w:val="00730FF0"/>
    <w:rsid w:val="00731832"/>
    <w:rsid w:val="00732BA8"/>
    <w:rsid w:val="00732E38"/>
    <w:rsid w:val="00733903"/>
    <w:rsid w:val="00734185"/>
    <w:rsid w:val="007344A5"/>
    <w:rsid w:val="00734F35"/>
    <w:rsid w:val="0073567B"/>
    <w:rsid w:val="00735938"/>
    <w:rsid w:val="00735ECD"/>
    <w:rsid w:val="0073756B"/>
    <w:rsid w:val="00737C6C"/>
    <w:rsid w:val="00737CFE"/>
    <w:rsid w:val="00737D5C"/>
    <w:rsid w:val="0074074C"/>
    <w:rsid w:val="007412FD"/>
    <w:rsid w:val="00741ADE"/>
    <w:rsid w:val="007424D2"/>
    <w:rsid w:val="007426CD"/>
    <w:rsid w:val="00742D1E"/>
    <w:rsid w:val="007435E5"/>
    <w:rsid w:val="00744715"/>
    <w:rsid w:val="0074514D"/>
    <w:rsid w:val="00745428"/>
    <w:rsid w:val="00745945"/>
    <w:rsid w:val="00747DBF"/>
    <w:rsid w:val="00750B0A"/>
    <w:rsid w:val="00750BAF"/>
    <w:rsid w:val="00750F5D"/>
    <w:rsid w:val="0075121C"/>
    <w:rsid w:val="007519A5"/>
    <w:rsid w:val="0075209E"/>
    <w:rsid w:val="00752620"/>
    <w:rsid w:val="007530A9"/>
    <w:rsid w:val="0075383F"/>
    <w:rsid w:val="00753D47"/>
    <w:rsid w:val="00753FAB"/>
    <w:rsid w:val="00754007"/>
    <w:rsid w:val="007540EE"/>
    <w:rsid w:val="0075432A"/>
    <w:rsid w:val="007551E6"/>
    <w:rsid w:val="00755209"/>
    <w:rsid w:val="00755829"/>
    <w:rsid w:val="00755B8E"/>
    <w:rsid w:val="00755FAB"/>
    <w:rsid w:val="0075608D"/>
    <w:rsid w:val="0075626B"/>
    <w:rsid w:val="00756492"/>
    <w:rsid w:val="00756603"/>
    <w:rsid w:val="007576D7"/>
    <w:rsid w:val="007579F1"/>
    <w:rsid w:val="00757E1B"/>
    <w:rsid w:val="00760227"/>
    <w:rsid w:val="00760D32"/>
    <w:rsid w:val="00761219"/>
    <w:rsid w:val="007619F3"/>
    <w:rsid w:val="00761F92"/>
    <w:rsid w:val="00762256"/>
    <w:rsid w:val="00762A85"/>
    <w:rsid w:val="00763078"/>
    <w:rsid w:val="007633D7"/>
    <w:rsid w:val="00763C65"/>
    <w:rsid w:val="00763D2B"/>
    <w:rsid w:val="00764382"/>
    <w:rsid w:val="00766179"/>
    <w:rsid w:val="00766CEF"/>
    <w:rsid w:val="00766DC3"/>
    <w:rsid w:val="00766F49"/>
    <w:rsid w:val="007701B6"/>
    <w:rsid w:val="00770532"/>
    <w:rsid w:val="007705D5"/>
    <w:rsid w:val="00770C57"/>
    <w:rsid w:val="00771EFF"/>
    <w:rsid w:val="007721DF"/>
    <w:rsid w:val="007724C9"/>
    <w:rsid w:val="007724F9"/>
    <w:rsid w:val="00772D3F"/>
    <w:rsid w:val="00772EB0"/>
    <w:rsid w:val="007731F2"/>
    <w:rsid w:val="00773460"/>
    <w:rsid w:val="00773625"/>
    <w:rsid w:val="00774633"/>
    <w:rsid w:val="0077487B"/>
    <w:rsid w:val="00774B2D"/>
    <w:rsid w:val="00775221"/>
    <w:rsid w:val="0077558C"/>
    <w:rsid w:val="00775F11"/>
    <w:rsid w:val="00776A7A"/>
    <w:rsid w:val="00776F3A"/>
    <w:rsid w:val="007778B3"/>
    <w:rsid w:val="007779DB"/>
    <w:rsid w:val="007804C4"/>
    <w:rsid w:val="00780C09"/>
    <w:rsid w:val="00780DC8"/>
    <w:rsid w:val="00781081"/>
    <w:rsid w:val="00781C81"/>
    <w:rsid w:val="00781F34"/>
    <w:rsid w:val="007826FB"/>
    <w:rsid w:val="00783FB5"/>
    <w:rsid w:val="00784488"/>
    <w:rsid w:val="007848FB"/>
    <w:rsid w:val="00784F63"/>
    <w:rsid w:val="007867A7"/>
    <w:rsid w:val="007875A4"/>
    <w:rsid w:val="007877D6"/>
    <w:rsid w:val="00787ABD"/>
    <w:rsid w:val="007900EF"/>
    <w:rsid w:val="0079045D"/>
    <w:rsid w:val="00790A16"/>
    <w:rsid w:val="00790AC9"/>
    <w:rsid w:val="00791E66"/>
    <w:rsid w:val="0079216B"/>
    <w:rsid w:val="0079299A"/>
    <w:rsid w:val="00792D9A"/>
    <w:rsid w:val="00793CB0"/>
    <w:rsid w:val="00793D14"/>
    <w:rsid w:val="0079401F"/>
    <w:rsid w:val="00795008"/>
    <w:rsid w:val="00795830"/>
    <w:rsid w:val="00795997"/>
    <w:rsid w:val="0079663E"/>
    <w:rsid w:val="0079759A"/>
    <w:rsid w:val="007976F1"/>
    <w:rsid w:val="007A06A0"/>
    <w:rsid w:val="007A0892"/>
    <w:rsid w:val="007A0D1D"/>
    <w:rsid w:val="007A0E59"/>
    <w:rsid w:val="007A1910"/>
    <w:rsid w:val="007A1C81"/>
    <w:rsid w:val="007A202D"/>
    <w:rsid w:val="007A4527"/>
    <w:rsid w:val="007A49EB"/>
    <w:rsid w:val="007A5170"/>
    <w:rsid w:val="007A59C0"/>
    <w:rsid w:val="007A6316"/>
    <w:rsid w:val="007A7134"/>
    <w:rsid w:val="007A7713"/>
    <w:rsid w:val="007A7D5F"/>
    <w:rsid w:val="007A7F64"/>
    <w:rsid w:val="007B01B3"/>
    <w:rsid w:val="007B03AA"/>
    <w:rsid w:val="007B05AA"/>
    <w:rsid w:val="007B07D3"/>
    <w:rsid w:val="007B0859"/>
    <w:rsid w:val="007B0A4E"/>
    <w:rsid w:val="007B0AB2"/>
    <w:rsid w:val="007B13BE"/>
    <w:rsid w:val="007B1616"/>
    <w:rsid w:val="007B1A35"/>
    <w:rsid w:val="007B2A26"/>
    <w:rsid w:val="007B2CB5"/>
    <w:rsid w:val="007B30A2"/>
    <w:rsid w:val="007B4075"/>
    <w:rsid w:val="007B4314"/>
    <w:rsid w:val="007B4566"/>
    <w:rsid w:val="007B46C7"/>
    <w:rsid w:val="007B550E"/>
    <w:rsid w:val="007C055D"/>
    <w:rsid w:val="007C09DB"/>
    <w:rsid w:val="007C0B1C"/>
    <w:rsid w:val="007C0C4E"/>
    <w:rsid w:val="007C174B"/>
    <w:rsid w:val="007C1EE5"/>
    <w:rsid w:val="007C2A6E"/>
    <w:rsid w:val="007C2D38"/>
    <w:rsid w:val="007C317D"/>
    <w:rsid w:val="007C35EE"/>
    <w:rsid w:val="007C3608"/>
    <w:rsid w:val="007C3822"/>
    <w:rsid w:val="007C4413"/>
    <w:rsid w:val="007C4AE3"/>
    <w:rsid w:val="007C4BE6"/>
    <w:rsid w:val="007C4DDA"/>
    <w:rsid w:val="007C4E38"/>
    <w:rsid w:val="007C5920"/>
    <w:rsid w:val="007C5DA9"/>
    <w:rsid w:val="007C6203"/>
    <w:rsid w:val="007C6CCE"/>
    <w:rsid w:val="007C76C0"/>
    <w:rsid w:val="007D0144"/>
    <w:rsid w:val="007D102C"/>
    <w:rsid w:val="007D185F"/>
    <w:rsid w:val="007D1EC5"/>
    <w:rsid w:val="007D25A1"/>
    <w:rsid w:val="007D2D3B"/>
    <w:rsid w:val="007D2EDA"/>
    <w:rsid w:val="007D32FF"/>
    <w:rsid w:val="007D3871"/>
    <w:rsid w:val="007D3F47"/>
    <w:rsid w:val="007D4EBB"/>
    <w:rsid w:val="007D59E7"/>
    <w:rsid w:val="007D5C52"/>
    <w:rsid w:val="007D5DA4"/>
    <w:rsid w:val="007D643F"/>
    <w:rsid w:val="007D666F"/>
    <w:rsid w:val="007D67DB"/>
    <w:rsid w:val="007D6D0F"/>
    <w:rsid w:val="007D7BE5"/>
    <w:rsid w:val="007D7CE8"/>
    <w:rsid w:val="007E075D"/>
    <w:rsid w:val="007E0B9F"/>
    <w:rsid w:val="007E0E13"/>
    <w:rsid w:val="007E107F"/>
    <w:rsid w:val="007E1616"/>
    <w:rsid w:val="007E1847"/>
    <w:rsid w:val="007E1A80"/>
    <w:rsid w:val="007E2119"/>
    <w:rsid w:val="007E2CC9"/>
    <w:rsid w:val="007E35A9"/>
    <w:rsid w:val="007E37E5"/>
    <w:rsid w:val="007E3B0D"/>
    <w:rsid w:val="007E44A4"/>
    <w:rsid w:val="007E4C4D"/>
    <w:rsid w:val="007E5DCC"/>
    <w:rsid w:val="007E692B"/>
    <w:rsid w:val="007F1162"/>
    <w:rsid w:val="007F11BB"/>
    <w:rsid w:val="007F135C"/>
    <w:rsid w:val="007F22C0"/>
    <w:rsid w:val="007F2A6A"/>
    <w:rsid w:val="007F3F66"/>
    <w:rsid w:val="007F411A"/>
    <w:rsid w:val="007F4600"/>
    <w:rsid w:val="007F500B"/>
    <w:rsid w:val="007F565B"/>
    <w:rsid w:val="007F5D76"/>
    <w:rsid w:val="007F6351"/>
    <w:rsid w:val="007F705E"/>
    <w:rsid w:val="007F7167"/>
    <w:rsid w:val="007F78C5"/>
    <w:rsid w:val="008010AC"/>
    <w:rsid w:val="00801162"/>
    <w:rsid w:val="008018D2"/>
    <w:rsid w:val="0080219A"/>
    <w:rsid w:val="00802CF4"/>
    <w:rsid w:val="00803343"/>
    <w:rsid w:val="008035E8"/>
    <w:rsid w:val="00803A34"/>
    <w:rsid w:val="00803D06"/>
    <w:rsid w:val="0080474E"/>
    <w:rsid w:val="008047B1"/>
    <w:rsid w:val="00804851"/>
    <w:rsid w:val="008050DD"/>
    <w:rsid w:val="008054B7"/>
    <w:rsid w:val="00805D16"/>
    <w:rsid w:val="00805FEB"/>
    <w:rsid w:val="0080640D"/>
    <w:rsid w:val="00806B1E"/>
    <w:rsid w:val="008079AA"/>
    <w:rsid w:val="00810317"/>
    <w:rsid w:val="00810DA2"/>
    <w:rsid w:val="00810FD0"/>
    <w:rsid w:val="008112C5"/>
    <w:rsid w:val="0081172A"/>
    <w:rsid w:val="00811A37"/>
    <w:rsid w:val="008120F6"/>
    <w:rsid w:val="0081255D"/>
    <w:rsid w:val="0081299B"/>
    <w:rsid w:val="00813B77"/>
    <w:rsid w:val="00814CD2"/>
    <w:rsid w:val="00815C20"/>
    <w:rsid w:val="00815CD0"/>
    <w:rsid w:val="008160CE"/>
    <w:rsid w:val="00816206"/>
    <w:rsid w:val="00816DE7"/>
    <w:rsid w:val="00817F0C"/>
    <w:rsid w:val="0082029C"/>
    <w:rsid w:val="0082077A"/>
    <w:rsid w:val="00821E29"/>
    <w:rsid w:val="0082253A"/>
    <w:rsid w:val="008233FB"/>
    <w:rsid w:val="00823E84"/>
    <w:rsid w:val="00824532"/>
    <w:rsid w:val="00824570"/>
    <w:rsid w:val="00824BA5"/>
    <w:rsid w:val="0082594E"/>
    <w:rsid w:val="008263DB"/>
    <w:rsid w:val="00826552"/>
    <w:rsid w:val="00826A8A"/>
    <w:rsid w:val="0082762D"/>
    <w:rsid w:val="00827B74"/>
    <w:rsid w:val="0083066E"/>
    <w:rsid w:val="00830C69"/>
    <w:rsid w:val="00831824"/>
    <w:rsid w:val="00832189"/>
    <w:rsid w:val="00833CD1"/>
    <w:rsid w:val="008352B0"/>
    <w:rsid w:val="00835674"/>
    <w:rsid w:val="00836405"/>
    <w:rsid w:val="0083654C"/>
    <w:rsid w:val="008377C8"/>
    <w:rsid w:val="00840671"/>
    <w:rsid w:val="00841276"/>
    <w:rsid w:val="0084150D"/>
    <w:rsid w:val="00841AE9"/>
    <w:rsid w:val="008426AC"/>
    <w:rsid w:val="0084320D"/>
    <w:rsid w:val="008438F8"/>
    <w:rsid w:val="00843969"/>
    <w:rsid w:val="00844267"/>
    <w:rsid w:val="00844394"/>
    <w:rsid w:val="008449EB"/>
    <w:rsid w:val="00844FC5"/>
    <w:rsid w:val="008452B6"/>
    <w:rsid w:val="00845A88"/>
    <w:rsid w:val="00845F4E"/>
    <w:rsid w:val="00846A58"/>
    <w:rsid w:val="00846C93"/>
    <w:rsid w:val="00846EA8"/>
    <w:rsid w:val="00850075"/>
    <w:rsid w:val="008501D6"/>
    <w:rsid w:val="008503B7"/>
    <w:rsid w:val="0085097C"/>
    <w:rsid w:val="00851442"/>
    <w:rsid w:val="0085179B"/>
    <w:rsid w:val="00851A79"/>
    <w:rsid w:val="00851CA1"/>
    <w:rsid w:val="00851D7B"/>
    <w:rsid w:val="00852B31"/>
    <w:rsid w:val="00853108"/>
    <w:rsid w:val="008534CC"/>
    <w:rsid w:val="00853FAC"/>
    <w:rsid w:val="00854A8A"/>
    <w:rsid w:val="00855CEF"/>
    <w:rsid w:val="00856A8B"/>
    <w:rsid w:val="0085766C"/>
    <w:rsid w:val="00860BC3"/>
    <w:rsid w:val="00860C56"/>
    <w:rsid w:val="00861E90"/>
    <w:rsid w:val="00862004"/>
    <w:rsid w:val="0086267B"/>
    <w:rsid w:val="00862906"/>
    <w:rsid w:val="00862B64"/>
    <w:rsid w:val="008636C0"/>
    <w:rsid w:val="00863714"/>
    <w:rsid w:val="00863C96"/>
    <w:rsid w:val="00864B7D"/>
    <w:rsid w:val="00865178"/>
    <w:rsid w:val="00865C62"/>
    <w:rsid w:val="00865F0B"/>
    <w:rsid w:val="008663CD"/>
    <w:rsid w:val="00867497"/>
    <w:rsid w:val="00867EC6"/>
    <w:rsid w:val="008702DA"/>
    <w:rsid w:val="00870569"/>
    <w:rsid w:val="008708B5"/>
    <w:rsid w:val="00870B9F"/>
    <w:rsid w:val="00871F0B"/>
    <w:rsid w:val="00872354"/>
    <w:rsid w:val="00873219"/>
    <w:rsid w:val="008741A8"/>
    <w:rsid w:val="00874414"/>
    <w:rsid w:val="0087513F"/>
    <w:rsid w:val="008754CA"/>
    <w:rsid w:val="00876087"/>
    <w:rsid w:val="008774C1"/>
    <w:rsid w:val="00877975"/>
    <w:rsid w:val="008779F7"/>
    <w:rsid w:val="00877A4B"/>
    <w:rsid w:val="00880096"/>
    <w:rsid w:val="00880CBB"/>
    <w:rsid w:val="0088149C"/>
    <w:rsid w:val="00881940"/>
    <w:rsid w:val="0088244E"/>
    <w:rsid w:val="00882C8D"/>
    <w:rsid w:val="0088307B"/>
    <w:rsid w:val="008839C6"/>
    <w:rsid w:val="00883FBD"/>
    <w:rsid w:val="00884593"/>
    <w:rsid w:val="008851E0"/>
    <w:rsid w:val="0088573C"/>
    <w:rsid w:val="00885814"/>
    <w:rsid w:val="008859D4"/>
    <w:rsid w:val="00886004"/>
    <w:rsid w:val="00886537"/>
    <w:rsid w:val="00886B2C"/>
    <w:rsid w:val="00886CD8"/>
    <w:rsid w:val="0088732C"/>
    <w:rsid w:val="00887620"/>
    <w:rsid w:val="00887814"/>
    <w:rsid w:val="00887C2D"/>
    <w:rsid w:val="00890C76"/>
    <w:rsid w:val="00890F63"/>
    <w:rsid w:val="00891590"/>
    <w:rsid w:val="008916F4"/>
    <w:rsid w:val="00891B3F"/>
    <w:rsid w:val="00891E36"/>
    <w:rsid w:val="00891EE2"/>
    <w:rsid w:val="00892213"/>
    <w:rsid w:val="00893173"/>
    <w:rsid w:val="0089329A"/>
    <w:rsid w:val="0089590B"/>
    <w:rsid w:val="00895AAD"/>
    <w:rsid w:val="00895ABB"/>
    <w:rsid w:val="00895C88"/>
    <w:rsid w:val="008960D5"/>
    <w:rsid w:val="00896676"/>
    <w:rsid w:val="00896A68"/>
    <w:rsid w:val="00897261"/>
    <w:rsid w:val="008A0ECC"/>
    <w:rsid w:val="008A1183"/>
    <w:rsid w:val="008A1ACD"/>
    <w:rsid w:val="008A1BF2"/>
    <w:rsid w:val="008A20E4"/>
    <w:rsid w:val="008A2EF2"/>
    <w:rsid w:val="008A423C"/>
    <w:rsid w:val="008A4E36"/>
    <w:rsid w:val="008A53A3"/>
    <w:rsid w:val="008A5D27"/>
    <w:rsid w:val="008A5F93"/>
    <w:rsid w:val="008A7184"/>
    <w:rsid w:val="008A741B"/>
    <w:rsid w:val="008A7EFB"/>
    <w:rsid w:val="008B00F9"/>
    <w:rsid w:val="008B157A"/>
    <w:rsid w:val="008B16AA"/>
    <w:rsid w:val="008B1703"/>
    <w:rsid w:val="008B1C0B"/>
    <w:rsid w:val="008B34A8"/>
    <w:rsid w:val="008B3630"/>
    <w:rsid w:val="008B37DA"/>
    <w:rsid w:val="008B3851"/>
    <w:rsid w:val="008B4BD2"/>
    <w:rsid w:val="008B61A9"/>
    <w:rsid w:val="008B65D2"/>
    <w:rsid w:val="008B6836"/>
    <w:rsid w:val="008B79D4"/>
    <w:rsid w:val="008C042F"/>
    <w:rsid w:val="008C0B63"/>
    <w:rsid w:val="008C0FAF"/>
    <w:rsid w:val="008C132E"/>
    <w:rsid w:val="008C1583"/>
    <w:rsid w:val="008C1D05"/>
    <w:rsid w:val="008C1D09"/>
    <w:rsid w:val="008C1DD7"/>
    <w:rsid w:val="008C2001"/>
    <w:rsid w:val="008C284E"/>
    <w:rsid w:val="008C2BAD"/>
    <w:rsid w:val="008C2BCB"/>
    <w:rsid w:val="008C2DD6"/>
    <w:rsid w:val="008C328C"/>
    <w:rsid w:val="008C3C88"/>
    <w:rsid w:val="008C49D6"/>
    <w:rsid w:val="008C56C6"/>
    <w:rsid w:val="008C5952"/>
    <w:rsid w:val="008C61DC"/>
    <w:rsid w:val="008C61F9"/>
    <w:rsid w:val="008C695E"/>
    <w:rsid w:val="008C6CD9"/>
    <w:rsid w:val="008C6D3B"/>
    <w:rsid w:val="008C7261"/>
    <w:rsid w:val="008C7766"/>
    <w:rsid w:val="008C7B6C"/>
    <w:rsid w:val="008D0460"/>
    <w:rsid w:val="008D2474"/>
    <w:rsid w:val="008D288F"/>
    <w:rsid w:val="008D3699"/>
    <w:rsid w:val="008D37F1"/>
    <w:rsid w:val="008D38E0"/>
    <w:rsid w:val="008D4494"/>
    <w:rsid w:val="008D4C42"/>
    <w:rsid w:val="008D587F"/>
    <w:rsid w:val="008D59F7"/>
    <w:rsid w:val="008D72C1"/>
    <w:rsid w:val="008D7A93"/>
    <w:rsid w:val="008D7C2D"/>
    <w:rsid w:val="008D7F48"/>
    <w:rsid w:val="008E13A1"/>
    <w:rsid w:val="008E14E1"/>
    <w:rsid w:val="008E160A"/>
    <w:rsid w:val="008E2300"/>
    <w:rsid w:val="008E2313"/>
    <w:rsid w:val="008E284B"/>
    <w:rsid w:val="008E2B7E"/>
    <w:rsid w:val="008E31B0"/>
    <w:rsid w:val="008E3381"/>
    <w:rsid w:val="008E45A3"/>
    <w:rsid w:val="008E5017"/>
    <w:rsid w:val="008E6077"/>
    <w:rsid w:val="008E619E"/>
    <w:rsid w:val="008E61EB"/>
    <w:rsid w:val="008E67F4"/>
    <w:rsid w:val="008E6B28"/>
    <w:rsid w:val="008E6F03"/>
    <w:rsid w:val="008E754D"/>
    <w:rsid w:val="008E7C86"/>
    <w:rsid w:val="008E7EDD"/>
    <w:rsid w:val="008F0224"/>
    <w:rsid w:val="008F04E1"/>
    <w:rsid w:val="008F06EB"/>
    <w:rsid w:val="008F0D7E"/>
    <w:rsid w:val="008F12EF"/>
    <w:rsid w:val="008F19DD"/>
    <w:rsid w:val="008F19F3"/>
    <w:rsid w:val="008F1BF5"/>
    <w:rsid w:val="008F20AE"/>
    <w:rsid w:val="008F2329"/>
    <w:rsid w:val="008F287C"/>
    <w:rsid w:val="008F28C4"/>
    <w:rsid w:val="008F2CAF"/>
    <w:rsid w:val="008F42D8"/>
    <w:rsid w:val="008F490D"/>
    <w:rsid w:val="008F5585"/>
    <w:rsid w:val="008F564D"/>
    <w:rsid w:val="008F5DBD"/>
    <w:rsid w:val="008F692B"/>
    <w:rsid w:val="008F6F4E"/>
    <w:rsid w:val="008F7055"/>
    <w:rsid w:val="009004D9"/>
    <w:rsid w:val="0090166F"/>
    <w:rsid w:val="009016A5"/>
    <w:rsid w:val="009017CD"/>
    <w:rsid w:val="00902409"/>
    <w:rsid w:val="00902965"/>
    <w:rsid w:val="00902C4A"/>
    <w:rsid w:val="009051E1"/>
    <w:rsid w:val="00906954"/>
    <w:rsid w:val="00906DCA"/>
    <w:rsid w:val="009077F7"/>
    <w:rsid w:val="00907A39"/>
    <w:rsid w:val="00907EA5"/>
    <w:rsid w:val="009102D7"/>
    <w:rsid w:val="00910571"/>
    <w:rsid w:val="009107EA"/>
    <w:rsid w:val="00910A63"/>
    <w:rsid w:val="00910DC1"/>
    <w:rsid w:val="0091145C"/>
    <w:rsid w:val="009119B2"/>
    <w:rsid w:val="009123DE"/>
    <w:rsid w:val="0091370D"/>
    <w:rsid w:val="0091443C"/>
    <w:rsid w:val="0091564C"/>
    <w:rsid w:val="0091574D"/>
    <w:rsid w:val="00915757"/>
    <w:rsid w:val="0091590A"/>
    <w:rsid w:val="00915F8A"/>
    <w:rsid w:val="0091601F"/>
    <w:rsid w:val="00916BBD"/>
    <w:rsid w:val="00916E26"/>
    <w:rsid w:val="00916EE9"/>
    <w:rsid w:val="00917048"/>
    <w:rsid w:val="009174CE"/>
    <w:rsid w:val="009179F6"/>
    <w:rsid w:val="00917A42"/>
    <w:rsid w:val="00917A92"/>
    <w:rsid w:val="00917B24"/>
    <w:rsid w:val="009201E1"/>
    <w:rsid w:val="0092040A"/>
    <w:rsid w:val="00921A48"/>
    <w:rsid w:val="00921C15"/>
    <w:rsid w:val="00922CB8"/>
    <w:rsid w:val="0092363C"/>
    <w:rsid w:val="00923A0E"/>
    <w:rsid w:val="00924234"/>
    <w:rsid w:val="0092448F"/>
    <w:rsid w:val="009246ED"/>
    <w:rsid w:val="00924955"/>
    <w:rsid w:val="009253E7"/>
    <w:rsid w:val="00925AA1"/>
    <w:rsid w:val="00925D10"/>
    <w:rsid w:val="0092622B"/>
    <w:rsid w:val="0092660D"/>
    <w:rsid w:val="00926A52"/>
    <w:rsid w:val="00927D0E"/>
    <w:rsid w:val="009302F2"/>
    <w:rsid w:val="00930797"/>
    <w:rsid w:val="009308D1"/>
    <w:rsid w:val="00930C4D"/>
    <w:rsid w:val="00931292"/>
    <w:rsid w:val="00931570"/>
    <w:rsid w:val="00931CE7"/>
    <w:rsid w:val="0093239C"/>
    <w:rsid w:val="00932479"/>
    <w:rsid w:val="009329CE"/>
    <w:rsid w:val="00933FC8"/>
    <w:rsid w:val="009342DA"/>
    <w:rsid w:val="00934D00"/>
    <w:rsid w:val="009350CB"/>
    <w:rsid w:val="00935364"/>
    <w:rsid w:val="00935380"/>
    <w:rsid w:val="00935BB0"/>
    <w:rsid w:val="00935C5E"/>
    <w:rsid w:val="00935FCD"/>
    <w:rsid w:val="00936110"/>
    <w:rsid w:val="009361FC"/>
    <w:rsid w:val="009363E8"/>
    <w:rsid w:val="009368E0"/>
    <w:rsid w:val="00936B7C"/>
    <w:rsid w:val="00936F48"/>
    <w:rsid w:val="0093742D"/>
    <w:rsid w:val="00937F22"/>
    <w:rsid w:val="009406FF"/>
    <w:rsid w:val="0094079C"/>
    <w:rsid w:val="009412E9"/>
    <w:rsid w:val="00941519"/>
    <w:rsid w:val="00941E14"/>
    <w:rsid w:val="00941EFC"/>
    <w:rsid w:val="009422FA"/>
    <w:rsid w:val="00943A53"/>
    <w:rsid w:val="00943E52"/>
    <w:rsid w:val="00943FEE"/>
    <w:rsid w:val="00945258"/>
    <w:rsid w:val="00945930"/>
    <w:rsid w:val="00945A21"/>
    <w:rsid w:val="00946318"/>
    <w:rsid w:val="00946465"/>
    <w:rsid w:val="0094711C"/>
    <w:rsid w:val="009472DF"/>
    <w:rsid w:val="00947FA4"/>
    <w:rsid w:val="0095011C"/>
    <w:rsid w:val="00951345"/>
    <w:rsid w:val="00951B9C"/>
    <w:rsid w:val="00951C52"/>
    <w:rsid w:val="00952C63"/>
    <w:rsid w:val="0095338A"/>
    <w:rsid w:val="00953450"/>
    <w:rsid w:val="00953F2E"/>
    <w:rsid w:val="00954394"/>
    <w:rsid w:val="00954E2F"/>
    <w:rsid w:val="0095524E"/>
    <w:rsid w:val="00955627"/>
    <w:rsid w:val="00955C82"/>
    <w:rsid w:val="009561FC"/>
    <w:rsid w:val="009562A4"/>
    <w:rsid w:val="009569A2"/>
    <w:rsid w:val="00956A94"/>
    <w:rsid w:val="00956AF9"/>
    <w:rsid w:val="0095797B"/>
    <w:rsid w:val="00960614"/>
    <w:rsid w:val="00960B91"/>
    <w:rsid w:val="00960C06"/>
    <w:rsid w:val="00961189"/>
    <w:rsid w:val="0096124E"/>
    <w:rsid w:val="00961E79"/>
    <w:rsid w:val="00961EFB"/>
    <w:rsid w:val="0096271F"/>
    <w:rsid w:val="00962A11"/>
    <w:rsid w:val="009634D4"/>
    <w:rsid w:val="00963623"/>
    <w:rsid w:val="00963B82"/>
    <w:rsid w:val="00963C37"/>
    <w:rsid w:val="009642AF"/>
    <w:rsid w:val="00964733"/>
    <w:rsid w:val="009653C4"/>
    <w:rsid w:val="00965FA1"/>
    <w:rsid w:val="009665AC"/>
    <w:rsid w:val="00966777"/>
    <w:rsid w:val="00966AFF"/>
    <w:rsid w:val="0096768E"/>
    <w:rsid w:val="00967AEC"/>
    <w:rsid w:val="00967C7D"/>
    <w:rsid w:val="00967C8E"/>
    <w:rsid w:val="00967DCF"/>
    <w:rsid w:val="00967E2B"/>
    <w:rsid w:val="009707E4"/>
    <w:rsid w:val="00971959"/>
    <w:rsid w:val="009721C0"/>
    <w:rsid w:val="00972CA5"/>
    <w:rsid w:val="0097335A"/>
    <w:rsid w:val="00974A69"/>
    <w:rsid w:val="00974F30"/>
    <w:rsid w:val="00975545"/>
    <w:rsid w:val="00976303"/>
    <w:rsid w:val="00976413"/>
    <w:rsid w:val="009767B5"/>
    <w:rsid w:val="0097691D"/>
    <w:rsid w:val="009806CB"/>
    <w:rsid w:val="00980C61"/>
    <w:rsid w:val="00980FD8"/>
    <w:rsid w:val="00981060"/>
    <w:rsid w:val="0098153F"/>
    <w:rsid w:val="00981F36"/>
    <w:rsid w:val="00983378"/>
    <w:rsid w:val="00983617"/>
    <w:rsid w:val="009845C0"/>
    <w:rsid w:val="009854B0"/>
    <w:rsid w:val="009857AA"/>
    <w:rsid w:val="0098589A"/>
    <w:rsid w:val="0098604E"/>
    <w:rsid w:val="009864E1"/>
    <w:rsid w:val="00986F2A"/>
    <w:rsid w:val="00987504"/>
    <w:rsid w:val="00987617"/>
    <w:rsid w:val="00987BBC"/>
    <w:rsid w:val="00987C0D"/>
    <w:rsid w:val="00987E13"/>
    <w:rsid w:val="00987E7C"/>
    <w:rsid w:val="00990052"/>
    <w:rsid w:val="00991BB2"/>
    <w:rsid w:val="00992496"/>
    <w:rsid w:val="0099273D"/>
    <w:rsid w:val="009934D9"/>
    <w:rsid w:val="009938C9"/>
    <w:rsid w:val="00993C5C"/>
    <w:rsid w:val="00993D4F"/>
    <w:rsid w:val="00993F75"/>
    <w:rsid w:val="009940C6"/>
    <w:rsid w:val="00994389"/>
    <w:rsid w:val="00995A08"/>
    <w:rsid w:val="00996693"/>
    <w:rsid w:val="0099688E"/>
    <w:rsid w:val="009972BE"/>
    <w:rsid w:val="009972F3"/>
    <w:rsid w:val="00997558"/>
    <w:rsid w:val="009976C0"/>
    <w:rsid w:val="009978AF"/>
    <w:rsid w:val="009A05DA"/>
    <w:rsid w:val="009A0DD1"/>
    <w:rsid w:val="009A12C6"/>
    <w:rsid w:val="009A1615"/>
    <w:rsid w:val="009A252A"/>
    <w:rsid w:val="009A2680"/>
    <w:rsid w:val="009A2875"/>
    <w:rsid w:val="009A2D54"/>
    <w:rsid w:val="009A2F30"/>
    <w:rsid w:val="009A3DA3"/>
    <w:rsid w:val="009A4365"/>
    <w:rsid w:val="009A492F"/>
    <w:rsid w:val="009A586D"/>
    <w:rsid w:val="009A5F58"/>
    <w:rsid w:val="009A678E"/>
    <w:rsid w:val="009A757B"/>
    <w:rsid w:val="009A7649"/>
    <w:rsid w:val="009A78F4"/>
    <w:rsid w:val="009B0FD2"/>
    <w:rsid w:val="009B109D"/>
    <w:rsid w:val="009B13CA"/>
    <w:rsid w:val="009B1CC7"/>
    <w:rsid w:val="009B1DD7"/>
    <w:rsid w:val="009B2EFA"/>
    <w:rsid w:val="009B3227"/>
    <w:rsid w:val="009B35CE"/>
    <w:rsid w:val="009B390F"/>
    <w:rsid w:val="009B3C23"/>
    <w:rsid w:val="009B3C6F"/>
    <w:rsid w:val="009B3DD4"/>
    <w:rsid w:val="009B54F6"/>
    <w:rsid w:val="009B5A54"/>
    <w:rsid w:val="009B6A57"/>
    <w:rsid w:val="009B782B"/>
    <w:rsid w:val="009B7CCB"/>
    <w:rsid w:val="009C01C9"/>
    <w:rsid w:val="009C0C9A"/>
    <w:rsid w:val="009C1514"/>
    <w:rsid w:val="009C1D85"/>
    <w:rsid w:val="009C2011"/>
    <w:rsid w:val="009C20F9"/>
    <w:rsid w:val="009C2259"/>
    <w:rsid w:val="009C2B68"/>
    <w:rsid w:val="009C345A"/>
    <w:rsid w:val="009C3B6E"/>
    <w:rsid w:val="009C410D"/>
    <w:rsid w:val="009C4576"/>
    <w:rsid w:val="009C4DC0"/>
    <w:rsid w:val="009C5A06"/>
    <w:rsid w:val="009C5DAE"/>
    <w:rsid w:val="009C6727"/>
    <w:rsid w:val="009C6C44"/>
    <w:rsid w:val="009C7A38"/>
    <w:rsid w:val="009C7B45"/>
    <w:rsid w:val="009C7DF3"/>
    <w:rsid w:val="009D02A9"/>
    <w:rsid w:val="009D096D"/>
    <w:rsid w:val="009D0A8F"/>
    <w:rsid w:val="009D14C1"/>
    <w:rsid w:val="009D1CFC"/>
    <w:rsid w:val="009D25EA"/>
    <w:rsid w:val="009D2C89"/>
    <w:rsid w:val="009D3E58"/>
    <w:rsid w:val="009D40BF"/>
    <w:rsid w:val="009D40C7"/>
    <w:rsid w:val="009D469C"/>
    <w:rsid w:val="009D51F8"/>
    <w:rsid w:val="009D5320"/>
    <w:rsid w:val="009D5323"/>
    <w:rsid w:val="009D5454"/>
    <w:rsid w:val="009D5854"/>
    <w:rsid w:val="009D5BF3"/>
    <w:rsid w:val="009D600C"/>
    <w:rsid w:val="009D712F"/>
    <w:rsid w:val="009D718C"/>
    <w:rsid w:val="009D76D3"/>
    <w:rsid w:val="009D77D1"/>
    <w:rsid w:val="009D7978"/>
    <w:rsid w:val="009D7A8C"/>
    <w:rsid w:val="009D7BBE"/>
    <w:rsid w:val="009D7DB3"/>
    <w:rsid w:val="009E062C"/>
    <w:rsid w:val="009E0BA4"/>
    <w:rsid w:val="009E0C50"/>
    <w:rsid w:val="009E1E42"/>
    <w:rsid w:val="009E1FB0"/>
    <w:rsid w:val="009E20DD"/>
    <w:rsid w:val="009E244A"/>
    <w:rsid w:val="009E3219"/>
    <w:rsid w:val="009E36B4"/>
    <w:rsid w:val="009E3997"/>
    <w:rsid w:val="009E54CF"/>
    <w:rsid w:val="009E553A"/>
    <w:rsid w:val="009E5E17"/>
    <w:rsid w:val="009E668E"/>
    <w:rsid w:val="009E78D5"/>
    <w:rsid w:val="009F0010"/>
    <w:rsid w:val="009F0822"/>
    <w:rsid w:val="009F0A8A"/>
    <w:rsid w:val="009F0AFA"/>
    <w:rsid w:val="009F0C52"/>
    <w:rsid w:val="009F1094"/>
    <w:rsid w:val="009F3623"/>
    <w:rsid w:val="009F3CF4"/>
    <w:rsid w:val="009F4BD0"/>
    <w:rsid w:val="009F501C"/>
    <w:rsid w:val="009F5076"/>
    <w:rsid w:val="009F51AE"/>
    <w:rsid w:val="009F5AC5"/>
    <w:rsid w:val="009F6678"/>
    <w:rsid w:val="009F706B"/>
    <w:rsid w:val="009F7C09"/>
    <w:rsid w:val="00A0015C"/>
    <w:rsid w:val="00A00231"/>
    <w:rsid w:val="00A004C6"/>
    <w:rsid w:val="00A00796"/>
    <w:rsid w:val="00A00A97"/>
    <w:rsid w:val="00A00B61"/>
    <w:rsid w:val="00A01DA3"/>
    <w:rsid w:val="00A0206F"/>
    <w:rsid w:val="00A02287"/>
    <w:rsid w:val="00A027A5"/>
    <w:rsid w:val="00A02AE5"/>
    <w:rsid w:val="00A03633"/>
    <w:rsid w:val="00A036A7"/>
    <w:rsid w:val="00A03B49"/>
    <w:rsid w:val="00A0447B"/>
    <w:rsid w:val="00A04E09"/>
    <w:rsid w:val="00A06096"/>
    <w:rsid w:val="00A06CC1"/>
    <w:rsid w:val="00A07396"/>
    <w:rsid w:val="00A073E3"/>
    <w:rsid w:val="00A10077"/>
    <w:rsid w:val="00A101D1"/>
    <w:rsid w:val="00A1150E"/>
    <w:rsid w:val="00A11518"/>
    <w:rsid w:val="00A11AD8"/>
    <w:rsid w:val="00A12B50"/>
    <w:rsid w:val="00A12C88"/>
    <w:rsid w:val="00A130CC"/>
    <w:rsid w:val="00A13637"/>
    <w:rsid w:val="00A13D55"/>
    <w:rsid w:val="00A14439"/>
    <w:rsid w:val="00A14D6A"/>
    <w:rsid w:val="00A15F5D"/>
    <w:rsid w:val="00A16699"/>
    <w:rsid w:val="00A16D3D"/>
    <w:rsid w:val="00A17218"/>
    <w:rsid w:val="00A17337"/>
    <w:rsid w:val="00A1761A"/>
    <w:rsid w:val="00A213EB"/>
    <w:rsid w:val="00A222DA"/>
    <w:rsid w:val="00A22824"/>
    <w:rsid w:val="00A228D0"/>
    <w:rsid w:val="00A22E54"/>
    <w:rsid w:val="00A2383E"/>
    <w:rsid w:val="00A24CC8"/>
    <w:rsid w:val="00A24D43"/>
    <w:rsid w:val="00A250A2"/>
    <w:rsid w:val="00A250E7"/>
    <w:rsid w:val="00A254F5"/>
    <w:rsid w:val="00A25C3D"/>
    <w:rsid w:val="00A25E87"/>
    <w:rsid w:val="00A272D4"/>
    <w:rsid w:val="00A27DBB"/>
    <w:rsid w:val="00A27E91"/>
    <w:rsid w:val="00A30405"/>
    <w:rsid w:val="00A30ECF"/>
    <w:rsid w:val="00A31076"/>
    <w:rsid w:val="00A31483"/>
    <w:rsid w:val="00A31AEB"/>
    <w:rsid w:val="00A31F61"/>
    <w:rsid w:val="00A3277F"/>
    <w:rsid w:val="00A32791"/>
    <w:rsid w:val="00A343F3"/>
    <w:rsid w:val="00A3502A"/>
    <w:rsid w:val="00A35558"/>
    <w:rsid w:val="00A357DA"/>
    <w:rsid w:val="00A36B44"/>
    <w:rsid w:val="00A36C36"/>
    <w:rsid w:val="00A3717A"/>
    <w:rsid w:val="00A37447"/>
    <w:rsid w:val="00A405A6"/>
    <w:rsid w:val="00A40628"/>
    <w:rsid w:val="00A4163C"/>
    <w:rsid w:val="00A41D97"/>
    <w:rsid w:val="00A42583"/>
    <w:rsid w:val="00A4364D"/>
    <w:rsid w:val="00A438C4"/>
    <w:rsid w:val="00A44182"/>
    <w:rsid w:val="00A44FBA"/>
    <w:rsid w:val="00A44FC6"/>
    <w:rsid w:val="00A45595"/>
    <w:rsid w:val="00A457D6"/>
    <w:rsid w:val="00A46838"/>
    <w:rsid w:val="00A46B61"/>
    <w:rsid w:val="00A477A4"/>
    <w:rsid w:val="00A47AD8"/>
    <w:rsid w:val="00A47B24"/>
    <w:rsid w:val="00A502BF"/>
    <w:rsid w:val="00A50F8B"/>
    <w:rsid w:val="00A52CA1"/>
    <w:rsid w:val="00A53797"/>
    <w:rsid w:val="00A53C72"/>
    <w:rsid w:val="00A53D31"/>
    <w:rsid w:val="00A53F4A"/>
    <w:rsid w:val="00A5450F"/>
    <w:rsid w:val="00A553B2"/>
    <w:rsid w:val="00A55543"/>
    <w:rsid w:val="00A55AFE"/>
    <w:rsid w:val="00A56CEF"/>
    <w:rsid w:val="00A5784C"/>
    <w:rsid w:val="00A579BF"/>
    <w:rsid w:val="00A60510"/>
    <w:rsid w:val="00A61017"/>
    <w:rsid w:val="00A61395"/>
    <w:rsid w:val="00A61A4B"/>
    <w:rsid w:val="00A62066"/>
    <w:rsid w:val="00A620E1"/>
    <w:rsid w:val="00A6228E"/>
    <w:rsid w:val="00A62439"/>
    <w:rsid w:val="00A62BF3"/>
    <w:rsid w:val="00A63E48"/>
    <w:rsid w:val="00A63E5F"/>
    <w:rsid w:val="00A6434A"/>
    <w:rsid w:val="00A6461C"/>
    <w:rsid w:val="00A64B79"/>
    <w:rsid w:val="00A65102"/>
    <w:rsid w:val="00A65146"/>
    <w:rsid w:val="00A65149"/>
    <w:rsid w:val="00A65373"/>
    <w:rsid w:val="00A65500"/>
    <w:rsid w:val="00A6559A"/>
    <w:rsid w:val="00A65985"/>
    <w:rsid w:val="00A65A3D"/>
    <w:rsid w:val="00A65B34"/>
    <w:rsid w:val="00A66BCE"/>
    <w:rsid w:val="00A67977"/>
    <w:rsid w:val="00A67C70"/>
    <w:rsid w:val="00A67EF8"/>
    <w:rsid w:val="00A703AB"/>
    <w:rsid w:val="00A70864"/>
    <w:rsid w:val="00A70A1E"/>
    <w:rsid w:val="00A714FA"/>
    <w:rsid w:val="00A71D43"/>
    <w:rsid w:val="00A72ADF"/>
    <w:rsid w:val="00A72CE9"/>
    <w:rsid w:val="00A73A90"/>
    <w:rsid w:val="00A73CE0"/>
    <w:rsid w:val="00A745CB"/>
    <w:rsid w:val="00A757F9"/>
    <w:rsid w:val="00A7679F"/>
    <w:rsid w:val="00A76E4B"/>
    <w:rsid w:val="00A76F42"/>
    <w:rsid w:val="00A77044"/>
    <w:rsid w:val="00A770CD"/>
    <w:rsid w:val="00A80056"/>
    <w:rsid w:val="00A8041F"/>
    <w:rsid w:val="00A8095E"/>
    <w:rsid w:val="00A815C8"/>
    <w:rsid w:val="00A8170B"/>
    <w:rsid w:val="00A82B96"/>
    <w:rsid w:val="00A833F1"/>
    <w:rsid w:val="00A83A05"/>
    <w:rsid w:val="00A83C57"/>
    <w:rsid w:val="00A83E6E"/>
    <w:rsid w:val="00A8418A"/>
    <w:rsid w:val="00A84269"/>
    <w:rsid w:val="00A84AC9"/>
    <w:rsid w:val="00A85C0A"/>
    <w:rsid w:val="00A86742"/>
    <w:rsid w:val="00A86A49"/>
    <w:rsid w:val="00A87A97"/>
    <w:rsid w:val="00A90992"/>
    <w:rsid w:val="00A90FE2"/>
    <w:rsid w:val="00A9109A"/>
    <w:rsid w:val="00A92618"/>
    <w:rsid w:val="00A92E1D"/>
    <w:rsid w:val="00A92FA4"/>
    <w:rsid w:val="00A932BB"/>
    <w:rsid w:val="00A9332D"/>
    <w:rsid w:val="00A933E2"/>
    <w:rsid w:val="00A93563"/>
    <w:rsid w:val="00A937A8"/>
    <w:rsid w:val="00A93B77"/>
    <w:rsid w:val="00A93C1D"/>
    <w:rsid w:val="00A95B71"/>
    <w:rsid w:val="00A965CA"/>
    <w:rsid w:val="00A96DFB"/>
    <w:rsid w:val="00A97207"/>
    <w:rsid w:val="00A97C05"/>
    <w:rsid w:val="00AA0811"/>
    <w:rsid w:val="00AA0B25"/>
    <w:rsid w:val="00AA1988"/>
    <w:rsid w:val="00AA1B80"/>
    <w:rsid w:val="00AA256B"/>
    <w:rsid w:val="00AA26F5"/>
    <w:rsid w:val="00AA328A"/>
    <w:rsid w:val="00AA3535"/>
    <w:rsid w:val="00AA39EF"/>
    <w:rsid w:val="00AA3CE2"/>
    <w:rsid w:val="00AA4F62"/>
    <w:rsid w:val="00AA5438"/>
    <w:rsid w:val="00AA5BE1"/>
    <w:rsid w:val="00AA5C44"/>
    <w:rsid w:val="00AA6022"/>
    <w:rsid w:val="00AA6DB7"/>
    <w:rsid w:val="00AA6E88"/>
    <w:rsid w:val="00AA6EB8"/>
    <w:rsid w:val="00AA7675"/>
    <w:rsid w:val="00AA7B1B"/>
    <w:rsid w:val="00AA7C59"/>
    <w:rsid w:val="00AB17C7"/>
    <w:rsid w:val="00AB2A5B"/>
    <w:rsid w:val="00AB2E73"/>
    <w:rsid w:val="00AB4C1A"/>
    <w:rsid w:val="00AB51EC"/>
    <w:rsid w:val="00AB54BC"/>
    <w:rsid w:val="00AB5B44"/>
    <w:rsid w:val="00AB5DEF"/>
    <w:rsid w:val="00AB5F75"/>
    <w:rsid w:val="00AB6484"/>
    <w:rsid w:val="00AB67A9"/>
    <w:rsid w:val="00AB6927"/>
    <w:rsid w:val="00AB7774"/>
    <w:rsid w:val="00AB7EAF"/>
    <w:rsid w:val="00AC1587"/>
    <w:rsid w:val="00AC1E7E"/>
    <w:rsid w:val="00AC1EB6"/>
    <w:rsid w:val="00AC37AC"/>
    <w:rsid w:val="00AC3835"/>
    <w:rsid w:val="00AC3DB3"/>
    <w:rsid w:val="00AC4327"/>
    <w:rsid w:val="00AC46CD"/>
    <w:rsid w:val="00AC538C"/>
    <w:rsid w:val="00AC63C1"/>
    <w:rsid w:val="00AC670D"/>
    <w:rsid w:val="00AC6EDE"/>
    <w:rsid w:val="00AD02ED"/>
    <w:rsid w:val="00AD0342"/>
    <w:rsid w:val="00AD083B"/>
    <w:rsid w:val="00AD08AC"/>
    <w:rsid w:val="00AD0BAE"/>
    <w:rsid w:val="00AD1B5C"/>
    <w:rsid w:val="00AD2506"/>
    <w:rsid w:val="00AD32D6"/>
    <w:rsid w:val="00AD53AE"/>
    <w:rsid w:val="00AD5627"/>
    <w:rsid w:val="00AD5B02"/>
    <w:rsid w:val="00AD5F73"/>
    <w:rsid w:val="00AD6227"/>
    <w:rsid w:val="00AD6745"/>
    <w:rsid w:val="00AD6927"/>
    <w:rsid w:val="00AD7411"/>
    <w:rsid w:val="00AE05AD"/>
    <w:rsid w:val="00AE0FB4"/>
    <w:rsid w:val="00AE1B0D"/>
    <w:rsid w:val="00AE2A78"/>
    <w:rsid w:val="00AE2BB6"/>
    <w:rsid w:val="00AE2D19"/>
    <w:rsid w:val="00AE2D55"/>
    <w:rsid w:val="00AE478F"/>
    <w:rsid w:val="00AE4792"/>
    <w:rsid w:val="00AE482A"/>
    <w:rsid w:val="00AE4A30"/>
    <w:rsid w:val="00AE50EA"/>
    <w:rsid w:val="00AE5149"/>
    <w:rsid w:val="00AE5210"/>
    <w:rsid w:val="00AE5941"/>
    <w:rsid w:val="00AE59DE"/>
    <w:rsid w:val="00AE5AC8"/>
    <w:rsid w:val="00AE5ADA"/>
    <w:rsid w:val="00AE5B2A"/>
    <w:rsid w:val="00AE5BCC"/>
    <w:rsid w:val="00AE6776"/>
    <w:rsid w:val="00AE68DA"/>
    <w:rsid w:val="00AE6DF6"/>
    <w:rsid w:val="00AE6F1E"/>
    <w:rsid w:val="00AE784E"/>
    <w:rsid w:val="00AF0276"/>
    <w:rsid w:val="00AF0581"/>
    <w:rsid w:val="00AF0697"/>
    <w:rsid w:val="00AF09FF"/>
    <w:rsid w:val="00AF1660"/>
    <w:rsid w:val="00AF1E71"/>
    <w:rsid w:val="00AF2760"/>
    <w:rsid w:val="00AF2C13"/>
    <w:rsid w:val="00AF30B9"/>
    <w:rsid w:val="00AF3F99"/>
    <w:rsid w:val="00AF3FBB"/>
    <w:rsid w:val="00AF4303"/>
    <w:rsid w:val="00AF4366"/>
    <w:rsid w:val="00AF4564"/>
    <w:rsid w:val="00AF49CC"/>
    <w:rsid w:val="00AF4EFA"/>
    <w:rsid w:val="00AF6192"/>
    <w:rsid w:val="00AF7584"/>
    <w:rsid w:val="00AF7A30"/>
    <w:rsid w:val="00AF7E1A"/>
    <w:rsid w:val="00B00162"/>
    <w:rsid w:val="00B0022B"/>
    <w:rsid w:val="00B006A7"/>
    <w:rsid w:val="00B012D3"/>
    <w:rsid w:val="00B01771"/>
    <w:rsid w:val="00B0188E"/>
    <w:rsid w:val="00B01A2B"/>
    <w:rsid w:val="00B01B1C"/>
    <w:rsid w:val="00B02637"/>
    <w:rsid w:val="00B02721"/>
    <w:rsid w:val="00B02F61"/>
    <w:rsid w:val="00B030CF"/>
    <w:rsid w:val="00B031F7"/>
    <w:rsid w:val="00B034B3"/>
    <w:rsid w:val="00B03B66"/>
    <w:rsid w:val="00B03EA8"/>
    <w:rsid w:val="00B03FDB"/>
    <w:rsid w:val="00B041FD"/>
    <w:rsid w:val="00B04976"/>
    <w:rsid w:val="00B04B23"/>
    <w:rsid w:val="00B04F3F"/>
    <w:rsid w:val="00B05427"/>
    <w:rsid w:val="00B058BC"/>
    <w:rsid w:val="00B05975"/>
    <w:rsid w:val="00B0678C"/>
    <w:rsid w:val="00B06E88"/>
    <w:rsid w:val="00B07084"/>
    <w:rsid w:val="00B07961"/>
    <w:rsid w:val="00B07C3E"/>
    <w:rsid w:val="00B07C66"/>
    <w:rsid w:val="00B10050"/>
    <w:rsid w:val="00B10115"/>
    <w:rsid w:val="00B1039A"/>
    <w:rsid w:val="00B10B19"/>
    <w:rsid w:val="00B10C22"/>
    <w:rsid w:val="00B11310"/>
    <w:rsid w:val="00B11778"/>
    <w:rsid w:val="00B120C4"/>
    <w:rsid w:val="00B128F0"/>
    <w:rsid w:val="00B12C68"/>
    <w:rsid w:val="00B12CF6"/>
    <w:rsid w:val="00B12F55"/>
    <w:rsid w:val="00B1306A"/>
    <w:rsid w:val="00B141FD"/>
    <w:rsid w:val="00B144ED"/>
    <w:rsid w:val="00B14D0A"/>
    <w:rsid w:val="00B14E0F"/>
    <w:rsid w:val="00B1546F"/>
    <w:rsid w:val="00B15DD6"/>
    <w:rsid w:val="00B165D8"/>
    <w:rsid w:val="00B17CFD"/>
    <w:rsid w:val="00B203F7"/>
    <w:rsid w:val="00B2067D"/>
    <w:rsid w:val="00B20AE2"/>
    <w:rsid w:val="00B21331"/>
    <w:rsid w:val="00B2441D"/>
    <w:rsid w:val="00B2441F"/>
    <w:rsid w:val="00B24A95"/>
    <w:rsid w:val="00B2652D"/>
    <w:rsid w:val="00B26799"/>
    <w:rsid w:val="00B26901"/>
    <w:rsid w:val="00B27E2F"/>
    <w:rsid w:val="00B27F92"/>
    <w:rsid w:val="00B30BAB"/>
    <w:rsid w:val="00B31DC7"/>
    <w:rsid w:val="00B32CE1"/>
    <w:rsid w:val="00B32D93"/>
    <w:rsid w:val="00B32FA8"/>
    <w:rsid w:val="00B32FBF"/>
    <w:rsid w:val="00B331D0"/>
    <w:rsid w:val="00B3353A"/>
    <w:rsid w:val="00B335DE"/>
    <w:rsid w:val="00B3389B"/>
    <w:rsid w:val="00B33B00"/>
    <w:rsid w:val="00B33C66"/>
    <w:rsid w:val="00B347E9"/>
    <w:rsid w:val="00B351C1"/>
    <w:rsid w:val="00B35282"/>
    <w:rsid w:val="00B356BB"/>
    <w:rsid w:val="00B359D0"/>
    <w:rsid w:val="00B378A4"/>
    <w:rsid w:val="00B378BC"/>
    <w:rsid w:val="00B402ED"/>
    <w:rsid w:val="00B40D7D"/>
    <w:rsid w:val="00B4111F"/>
    <w:rsid w:val="00B41B99"/>
    <w:rsid w:val="00B41E3C"/>
    <w:rsid w:val="00B42060"/>
    <w:rsid w:val="00B42BA9"/>
    <w:rsid w:val="00B449E8"/>
    <w:rsid w:val="00B44B88"/>
    <w:rsid w:val="00B44C4E"/>
    <w:rsid w:val="00B44E38"/>
    <w:rsid w:val="00B44F6D"/>
    <w:rsid w:val="00B45238"/>
    <w:rsid w:val="00B45546"/>
    <w:rsid w:val="00B4650A"/>
    <w:rsid w:val="00B46771"/>
    <w:rsid w:val="00B46C04"/>
    <w:rsid w:val="00B46DA7"/>
    <w:rsid w:val="00B475CD"/>
    <w:rsid w:val="00B4789A"/>
    <w:rsid w:val="00B47F16"/>
    <w:rsid w:val="00B501A8"/>
    <w:rsid w:val="00B50734"/>
    <w:rsid w:val="00B50942"/>
    <w:rsid w:val="00B51065"/>
    <w:rsid w:val="00B512FC"/>
    <w:rsid w:val="00B514F6"/>
    <w:rsid w:val="00B51604"/>
    <w:rsid w:val="00B527C6"/>
    <w:rsid w:val="00B530D8"/>
    <w:rsid w:val="00B53274"/>
    <w:rsid w:val="00B53542"/>
    <w:rsid w:val="00B53BC9"/>
    <w:rsid w:val="00B546D0"/>
    <w:rsid w:val="00B54778"/>
    <w:rsid w:val="00B54C90"/>
    <w:rsid w:val="00B55958"/>
    <w:rsid w:val="00B56954"/>
    <w:rsid w:val="00B56A0D"/>
    <w:rsid w:val="00B57582"/>
    <w:rsid w:val="00B575D6"/>
    <w:rsid w:val="00B5768A"/>
    <w:rsid w:val="00B577BB"/>
    <w:rsid w:val="00B577C1"/>
    <w:rsid w:val="00B57ADC"/>
    <w:rsid w:val="00B609F0"/>
    <w:rsid w:val="00B60AA3"/>
    <w:rsid w:val="00B60B3E"/>
    <w:rsid w:val="00B615C2"/>
    <w:rsid w:val="00B61806"/>
    <w:rsid w:val="00B61E8B"/>
    <w:rsid w:val="00B61FEF"/>
    <w:rsid w:val="00B629EF"/>
    <w:rsid w:val="00B62ACF"/>
    <w:rsid w:val="00B63351"/>
    <w:rsid w:val="00B63AF1"/>
    <w:rsid w:val="00B64481"/>
    <w:rsid w:val="00B645E9"/>
    <w:rsid w:val="00B657CF"/>
    <w:rsid w:val="00B66789"/>
    <w:rsid w:val="00B66E15"/>
    <w:rsid w:val="00B673F5"/>
    <w:rsid w:val="00B67798"/>
    <w:rsid w:val="00B67E1B"/>
    <w:rsid w:val="00B67FA4"/>
    <w:rsid w:val="00B720B9"/>
    <w:rsid w:val="00B72189"/>
    <w:rsid w:val="00B72A21"/>
    <w:rsid w:val="00B72A64"/>
    <w:rsid w:val="00B72A94"/>
    <w:rsid w:val="00B7376E"/>
    <w:rsid w:val="00B738F5"/>
    <w:rsid w:val="00B73E5C"/>
    <w:rsid w:val="00B745FE"/>
    <w:rsid w:val="00B748F2"/>
    <w:rsid w:val="00B74C61"/>
    <w:rsid w:val="00B74F5F"/>
    <w:rsid w:val="00B75DB5"/>
    <w:rsid w:val="00B76981"/>
    <w:rsid w:val="00B7757A"/>
    <w:rsid w:val="00B77663"/>
    <w:rsid w:val="00B804A2"/>
    <w:rsid w:val="00B8184C"/>
    <w:rsid w:val="00B81916"/>
    <w:rsid w:val="00B8217E"/>
    <w:rsid w:val="00B82694"/>
    <w:rsid w:val="00B832F8"/>
    <w:rsid w:val="00B83739"/>
    <w:rsid w:val="00B83941"/>
    <w:rsid w:val="00B839A5"/>
    <w:rsid w:val="00B84039"/>
    <w:rsid w:val="00B840BD"/>
    <w:rsid w:val="00B84C84"/>
    <w:rsid w:val="00B84CD7"/>
    <w:rsid w:val="00B84ED8"/>
    <w:rsid w:val="00B86749"/>
    <w:rsid w:val="00B87825"/>
    <w:rsid w:val="00B90732"/>
    <w:rsid w:val="00B90D39"/>
    <w:rsid w:val="00B910E1"/>
    <w:rsid w:val="00B91D2A"/>
    <w:rsid w:val="00B91D73"/>
    <w:rsid w:val="00B91DFA"/>
    <w:rsid w:val="00B91FD9"/>
    <w:rsid w:val="00B92297"/>
    <w:rsid w:val="00B92330"/>
    <w:rsid w:val="00B9282C"/>
    <w:rsid w:val="00B934DB"/>
    <w:rsid w:val="00B9433F"/>
    <w:rsid w:val="00B947D3"/>
    <w:rsid w:val="00B95678"/>
    <w:rsid w:val="00B9647B"/>
    <w:rsid w:val="00B9650E"/>
    <w:rsid w:val="00BA09BD"/>
    <w:rsid w:val="00BA1468"/>
    <w:rsid w:val="00BA161B"/>
    <w:rsid w:val="00BA19C3"/>
    <w:rsid w:val="00BA1D95"/>
    <w:rsid w:val="00BA1FF2"/>
    <w:rsid w:val="00BA2371"/>
    <w:rsid w:val="00BA296E"/>
    <w:rsid w:val="00BA2D6F"/>
    <w:rsid w:val="00BA33C3"/>
    <w:rsid w:val="00BA33F4"/>
    <w:rsid w:val="00BA3862"/>
    <w:rsid w:val="00BA3F74"/>
    <w:rsid w:val="00BA40F4"/>
    <w:rsid w:val="00BA422B"/>
    <w:rsid w:val="00BA5D92"/>
    <w:rsid w:val="00BA5E39"/>
    <w:rsid w:val="00BA60A6"/>
    <w:rsid w:val="00BA6206"/>
    <w:rsid w:val="00BA63E3"/>
    <w:rsid w:val="00BA7190"/>
    <w:rsid w:val="00BA75F9"/>
    <w:rsid w:val="00BA7A4A"/>
    <w:rsid w:val="00BA7FF0"/>
    <w:rsid w:val="00BB08EF"/>
    <w:rsid w:val="00BB09EE"/>
    <w:rsid w:val="00BB0D4F"/>
    <w:rsid w:val="00BB1531"/>
    <w:rsid w:val="00BB1BB0"/>
    <w:rsid w:val="00BB2B08"/>
    <w:rsid w:val="00BB4219"/>
    <w:rsid w:val="00BB4495"/>
    <w:rsid w:val="00BB4AC8"/>
    <w:rsid w:val="00BB4AFF"/>
    <w:rsid w:val="00BB5674"/>
    <w:rsid w:val="00BB5B58"/>
    <w:rsid w:val="00BB5D3E"/>
    <w:rsid w:val="00BB616F"/>
    <w:rsid w:val="00BB6193"/>
    <w:rsid w:val="00BB6726"/>
    <w:rsid w:val="00BB7058"/>
    <w:rsid w:val="00BB71B1"/>
    <w:rsid w:val="00BB7361"/>
    <w:rsid w:val="00BC1134"/>
    <w:rsid w:val="00BC168B"/>
    <w:rsid w:val="00BC1776"/>
    <w:rsid w:val="00BC23B0"/>
    <w:rsid w:val="00BC29FB"/>
    <w:rsid w:val="00BC2D62"/>
    <w:rsid w:val="00BC2F84"/>
    <w:rsid w:val="00BC3015"/>
    <w:rsid w:val="00BC3C14"/>
    <w:rsid w:val="00BC410F"/>
    <w:rsid w:val="00BC43F4"/>
    <w:rsid w:val="00BC5902"/>
    <w:rsid w:val="00BC5C39"/>
    <w:rsid w:val="00BC5C8F"/>
    <w:rsid w:val="00BC5EDF"/>
    <w:rsid w:val="00BC5F9E"/>
    <w:rsid w:val="00BC5FFC"/>
    <w:rsid w:val="00BC6577"/>
    <w:rsid w:val="00BC682A"/>
    <w:rsid w:val="00BD027D"/>
    <w:rsid w:val="00BD0A27"/>
    <w:rsid w:val="00BD0BCA"/>
    <w:rsid w:val="00BD0D76"/>
    <w:rsid w:val="00BD11EC"/>
    <w:rsid w:val="00BD1729"/>
    <w:rsid w:val="00BD1F3F"/>
    <w:rsid w:val="00BD223D"/>
    <w:rsid w:val="00BD2264"/>
    <w:rsid w:val="00BD2790"/>
    <w:rsid w:val="00BD30F2"/>
    <w:rsid w:val="00BD36DB"/>
    <w:rsid w:val="00BD416A"/>
    <w:rsid w:val="00BD4257"/>
    <w:rsid w:val="00BD4262"/>
    <w:rsid w:val="00BD4441"/>
    <w:rsid w:val="00BD566E"/>
    <w:rsid w:val="00BD65B5"/>
    <w:rsid w:val="00BD6BAE"/>
    <w:rsid w:val="00BD6F53"/>
    <w:rsid w:val="00BD70CD"/>
    <w:rsid w:val="00BD77D8"/>
    <w:rsid w:val="00BD7831"/>
    <w:rsid w:val="00BE002B"/>
    <w:rsid w:val="00BE07DE"/>
    <w:rsid w:val="00BE1518"/>
    <w:rsid w:val="00BE1D25"/>
    <w:rsid w:val="00BE20D1"/>
    <w:rsid w:val="00BE287A"/>
    <w:rsid w:val="00BE2E8A"/>
    <w:rsid w:val="00BE4456"/>
    <w:rsid w:val="00BE46FE"/>
    <w:rsid w:val="00BE4AB5"/>
    <w:rsid w:val="00BE51F0"/>
    <w:rsid w:val="00BE66D7"/>
    <w:rsid w:val="00BE72EF"/>
    <w:rsid w:val="00BE7B1F"/>
    <w:rsid w:val="00BE7DFF"/>
    <w:rsid w:val="00BF032D"/>
    <w:rsid w:val="00BF0E81"/>
    <w:rsid w:val="00BF1AAC"/>
    <w:rsid w:val="00BF212A"/>
    <w:rsid w:val="00BF2F28"/>
    <w:rsid w:val="00BF33B6"/>
    <w:rsid w:val="00BF33D4"/>
    <w:rsid w:val="00BF3735"/>
    <w:rsid w:val="00BF3A1A"/>
    <w:rsid w:val="00BF4B16"/>
    <w:rsid w:val="00BF4B50"/>
    <w:rsid w:val="00BF4BD6"/>
    <w:rsid w:val="00BF5078"/>
    <w:rsid w:val="00BF54A9"/>
    <w:rsid w:val="00BF60AC"/>
    <w:rsid w:val="00BF63C5"/>
    <w:rsid w:val="00BF7142"/>
    <w:rsid w:val="00BF7404"/>
    <w:rsid w:val="00BF78A1"/>
    <w:rsid w:val="00BF7C61"/>
    <w:rsid w:val="00BF7F23"/>
    <w:rsid w:val="00C00C10"/>
    <w:rsid w:val="00C02941"/>
    <w:rsid w:val="00C03B74"/>
    <w:rsid w:val="00C03D0E"/>
    <w:rsid w:val="00C04429"/>
    <w:rsid w:val="00C04587"/>
    <w:rsid w:val="00C04986"/>
    <w:rsid w:val="00C049A0"/>
    <w:rsid w:val="00C0563E"/>
    <w:rsid w:val="00C056A1"/>
    <w:rsid w:val="00C05939"/>
    <w:rsid w:val="00C05C90"/>
    <w:rsid w:val="00C05D3E"/>
    <w:rsid w:val="00C079C6"/>
    <w:rsid w:val="00C07E4F"/>
    <w:rsid w:val="00C103D2"/>
    <w:rsid w:val="00C10AB6"/>
    <w:rsid w:val="00C117E9"/>
    <w:rsid w:val="00C12052"/>
    <w:rsid w:val="00C12084"/>
    <w:rsid w:val="00C123D2"/>
    <w:rsid w:val="00C12539"/>
    <w:rsid w:val="00C12B6F"/>
    <w:rsid w:val="00C132D2"/>
    <w:rsid w:val="00C13AC5"/>
    <w:rsid w:val="00C13B77"/>
    <w:rsid w:val="00C14E53"/>
    <w:rsid w:val="00C156A4"/>
    <w:rsid w:val="00C16023"/>
    <w:rsid w:val="00C1610B"/>
    <w:rsid w:val="00C167A6"/>
    <w:rsid w:val="00C16DA6"/>
    <w:rsid w:val="00C17149"/>
    <w:rsid w:val="00C173CE"/>
    <w:rsid w:val="00C17B4A"/>
    <w:rsid w:val="00C200F7"/>
    <w:rsid w:val="00C21B49"/>
    <w:rsid w:val="00C22C84"/>
    <w:rsid w:val="00C2327E"/>
    <w:rsid w:val="00C232E4"/>
    <w:rsid w:val="00C2338B"/>
    <w:rsid w:val="00C23518"/>
    <w:rsid w:val="00C24E66"/>
    <w:rsid w:val="00C2596B"/>
    <w:rsid w:val="00C25B5C"/>
    <w:rsid w:val="00C25BE6"/>
    <w:rsid w:val="00C26637"/>
    <w:rsid w:val="00C26D87"/>
    <w:rsid w:val="00C271D7"/>
    <w:rsid w:val="00C276AB"/>
    <w:rsid w:val="00C276DB"/>
    <w:rsid w:val="00C27B2F"/>
    <w:rsid w:val="00C27CB5"/>
    <w:rsid w:val="00C27F2F"/>
    <w:rsid w:val="00C300F4"/>
    <w:rsid w:val="00C302E2"/>
    <w:rsid w:val="00C307E1"/>
    <w:rsid w:val="00C3116D"/>
    <w:rsid w:val="00C317E0"/>
    <w:rsid w:val="00C31986"/>
    <w:rsid w:val="00C31E3D"/>
    <w:rsid w:val="00C31FF3"/>
    <w:rsid w:val="00C322C5"/>
    <w:rsid w:val="00C32546"/>
    <w:rsid w:val="00C3278F"/>
    <w:rsid w:val="00C32809"/>
    <w:rsid w:val="00C33053"/>
    <w:rsid w:val="00C33149"/>
    <w:rsid w:val="00C33C55"/>
    <w:rsid w:val="00C348EA"/>
    <w:rsid w:val="00C34937"/>
    <w:rsid w:val="00C34A3A"/>
    <w:rsid w:val="00C34D4C"/>
    <w:rsid w:val="00C3533F"/>
    <w:rsid w:val="00C3537F"/>
    <w:rsid w:val="00C357ED"/>
    <w:rsid w:val="00C368C4"/>
    <w:rsid w:val="00C36E23"/>
    <w:rsid w:val="00C4086D"/>
    <w:rsid w:val="00C41403"/>
    <w:rsid w:val="00C41849"/>
    <w:rsid w:val="00C41986"/>
    <w:rsid w:val="00C41B8A"/>
    <w:rsid w:val="00C428C3"/>
    <w:rsid w:val="00C429A2"/>
    <w:rsid w:val="00C4365C"/>
    <w:rsid w:val="00C43E78"/>
    <w:rsid w:val="00C440A4"/>
    <w:rsid w:val="00C448DB"/>
    <w:rsid w:val="00C449B5"/>
    <w:rsid w:val="00C449CC"/>
    <w:rsid w:val="00C44D78"/>
    <w:rsid w:val="00C45570"/>
    <w:rsid w:val="00C4576D"/>
    <w:rsid w:val="00C45BB0"/>
    <w:rsid w:val="00C46AE1"/>
    <w:rsid w:val="00C472ED"/>
    <w:rsid w:val="00C4767D"/>
    <w:rsid w:val="00C479CE"/>
    <w:rsid w:val="00C50965"/>
    <w:rsid w:val="00C50B39"/>
    <w:rsid w:val="00C51AC5"/>
    <w:rsid w:val="00C51E92"/>
    <w:rsid w:val="00C52472"/>
    <w:rsid w:val="00C52C6D"/>
    <w:rsid w:val="00C52DD4"/>
    <w:rsid w:val="00C52FB7"/>
    <w:rsid w:val="00C53B23"/>
    <w:rsid w:val="00C53C91"/>
    <w:rsid w:val="00C53F3F"/>
    <w:rsid w:val="00C54295"/>
    <w:rsid w:val="00C549CD"/>
    <w:rsid w:val="00C549CE"/>
    <w:rsid w:val="00C54D87"/>
    <w:rsid w:val="00C55873"/>
    <w:rsid w:val="00C559F1"/>
    <w:rsid w:val="00C5621D"/>
    <w:rsid w:val="00C566E1"/>
    <w:rsid w:val="00C567CA"/>
    <w:rsid w:val="00C568AC"/>
    <w:rsid w:val="00C570D4"/>
    <w:rsid w:val="00C5762A"/>
    <w:rsid w:val="00C600C8"/>
    <w:rsid w:val="00C60135"/>
    <w:rsid w:val="00C60233"/>
    <w:rsid w:val="00C602F8"/>
    <w:rsid w:val="00C607FC"/>
    <w:rsid w:val="00C60B7B"/>
    <w:rsid w:val="00C60B84"/>
    <w:rsid w:val="00C60C6D"/>
    <w:rsid w:val="00C6188F"/>
    <w:rsid w:val="00C61977"/>
    <w:rsid w:val="00C61AF0"/>
    <w:rsid w:val="00C6203B"/>
    <w:rsid w:val="00C6232D"/>
    <w:rsid w:val="00C63417"/>
    <w:rsid w:val="00C64EE5"/>
    <w:rsid w:val="00C6635B"/>
    <w:rsid w:val="00C66B33"/>
    <w:rsid w:val="00C66D47"/>
    <w:rsid w:val="00C67350"/>
    <w:rsid w:val="00C67698"/>
    <w:rsid w:val="00C67AC6"/>
    <w:rsid w:val="00C71CEF"/>
    <w:rsid w:val="00C71F27"/>
    <w:rsid w:val="00C71FF4"/>
    <w:rsid w:val="00C72186"/>
    <w:rsid w:val="00C7223A"/>
    <w:rsid w:val="00C723FD"/>
    <w:rsid w:val="00C725EF"/>
    <w:rsid w:val="00C743FA"/>
    <w:rsid w:val="00C745AB"/>
    <w:rsid w:val="00C745AE"/>
    <w:rsid w:val="00C75898"/>
    <w:rsid w:val="00C75D77"/>
    <w:rsid w:val="00C76744"/>
    <w:rsid w:val="00C76937"/>
    <w:rsid w:val="00C76D02"/>
    <w:rsid w:val="00C770E2"/>
    <w:rsid w:val="00C771B0"/>
    <w:rsid w:val="00C77E06"/>
    <w:rsid w:val="00C80C04"/>
    <w:rsid w:val="00C80CAB"/>
    <w:rsid w:val="00C81C96"/>
    <w:rsid w:val="00C81F34"/>
    <w:rsid w:val="00C824F8"/>
    <w:rsid w:val="00C82DC9"/>
    <w:rsid w:val="00C82DEF"/>
    <w:rsid w:val="00C830D5"/>
    <w:rsid w:val="00C8333B"/>
    <w:rsid w:val="00C8349A"/>
    <w:rsid w:val="00C84162"/>
    <w:rsid w:val="00C841E6"/>
    <w:rsid w:val="00C847E7"/>
    <w:rsid w:val="00C84F18"/>
    <w:rsid w:val="00C85622"/>
    <w:rsid w:val="00C85EDB"/>
    <w:rsid w:val="00C86641"/>
    <w:rsid w:val="00C86B99"/>
    <w:rsid w:val="00C86F95"/>
    <w:rsid w:val="00C872AE"/>
    <w:rsid w:val="00C877C5"/>
    <w:rsid w:val="00C901B7"/>
    <w:rsid w:val="00C93624"/>
    <w:rsid w:val="00C93960"/>
    <w:rsid w:val="00C9447D"/>
    <w:rsid w:val="00C94516"/>
    <w:rsid w:val="00C94B03"/>
    <w:rsid w:val="00C94C46"/>
    <w:rsid w:val="00C95554"/>
    <w:rsid w:val="00C95829"/>
    <w:rsid w:val="00C96331"/>
    <w:rsid w:val="00C965D4"/>
    <w:rsid w:val="00CA0880"/>
    <w:rsid w:val="00CA1293"/>
    <w:rsid w:val="00CA157F"/>
    <w:rsid w:val="00CA1B03"/>
    <w:rsid w:val="00CA2115"/>
    <w:rsid w:val="00CA2861"/>
    <w:rsid w:val="00CA2B22"/>
    <w:rsid w:val="00CA2DDE"/>
    <w:rsid w:val="00CA3567"/>
    <w:rsid w:val="00CA405B"/>
    <w:rsid w:val="00CA53BF"/>
    <w:rsid w:val="00CA5539"/>
    <w:rsid w:val="00CA5A5C"/>
    <w:rsid w:val="00CA5B37"/>
    <w:rsid w:val="00CA5F90"/>
    <w:rsid w:val="00CA6BF2"/>
    <w:rsid w:val="00CA6FFD"/>
    <w:rsid w:val="00CA7507"/>
    <w:rsid w:val="00CA75E8"/>
    <w:rsid w:val="00CA7BBF"/>
    <w:rsid w:val="00CB0084"/>
    <w:rsid w:val="00CB0984"/>
    <w:rsid w:val="00CB1FB6"/>
    <w:rsid w:val="00CB3FA0"/>
    <w:rsid w:val="00CB4085"/>
    <w:rsid w:val="00CB483D"/>
    <w:rsid w:val="00CB4888"/>
    <w:rsid w:val="00CB4DE8"/>
    <w:rsid w:val="00CB4FF9"/>
    <w:rsid w:val="00CB5371"/>
    <w:rsid w:val="00CB55DC"/>
    <w:rsid w:val="00CB60D0"/>
    <w:rsid w:val="00CB63C9"/>
    <w:rsid w:val="00CB6EE6"/>
    <w:rsid w:val="00CB70F1"/>
    <w:rsid w:val="00CC1643"/>
    <w:rsid w:val="00CC180B"/>
    <w:rsid w:val="00CC27EE"/>
    <w:rsid w:val="00CC2883"/>
    <w:rsid w:val="00CC2E06"/>
    <w:rsid w:val="00CC31B0"/>
    <w:rsid w:val="00CC32C6"/>
    <w:rsid w:val="00CC33CA"/>
    <w:rsid w:val="00CC372F"/>
    <w:rsid w:val="00CC3CA3"/>
    <w:rsid w:val="00CC3D1E"/>
    <w:rsid w:val="00CC3E92"/>
    <w:rsid w:val="00CC454F"/>
    <w:rsid w:val="00CC4553"/>
    <w:rsid w:val="00CC5398"/>
    <w:rsid w:val="00CC5854"/>
    <w:rsid w:val="00CC58FC"/>
    <w:rsid w:val="00CC5CE0"/>
    <w:rsid w:val="00CC5CF3"/>
    <w:rsid w:val="00CC69E0"/>
    <w:rsid w:val="00CC6A90"/>
    <w:rsid w:val="00CC7178"/>
    <w:rsid w:val="00CC79C0"/>
    <w:rsid w:val="00CC7F5C"/>
    <w:rsid w:val="00CD0B07"/>
    <w:rsid w:val="00CD19C3"/>
    <w:rsid w:val="00CD1EB4"/>
    <w:rsid w:val="00CD40BE"/>
    <w:rsid w:val="00CD5B01"/>
    <w:rsid w:val="00CD62B3"/>
    <w:rsid w:val="00CD63A1"/>
    <w:rsid w:val="00CD6612"/>
    <w:rsid w:val="00CD717C"/>
    <w:rsid w:val="00CE00B5"/>
    <w:rsid w:val="00CE0529"/>
    <w:rsid w:val="00CE0AF7"/>
    <w:rsid w:val="00CE13F9"/>
    <w:rsid w:val="00CE1CDF"/>
    <w:rsid w:val="00CE252C"/>
    <w:rsid w:val="00CE260C"/>
    <w:rsid w:val="00CE2F32"/>
    <w:rsid w:val="00CE2FDE"/>
    <w:rsid w:val="00CE3410"/>
    <w:rsid w:val="00CE3B4D"/>
    <w:rsid w:val="00CE454D"/>
    <w:rsid w:val="00CE4635"/>
    <w:rsid w:val="00CE465E"/>
    <w:rsid w:val="00CE47C1"/>
    <w:rsid w:val="00CE4EBE"/>
    <w:rsid w:val="00CE5975"/>
    <w:rsid w:val="00CE6668"/>
    <w:rsid w:val="00CE66A1"/>
    <w:rsid w:val="00CE6735"/>
    <w:rsid w:val="00CE696C"/>
    <w:rsid w:val="00CE6AA3"/>
    <w:rsid w:val="00CE7279"/>
    <w:rsid w:val="00CE7D3C"/>
    <w:rsid w:val="00CF1054"/>
    <w:rsid w:val="00CF13EE"/>
    <w:rsid w:val="00CF1766"/>
    <w:rsid w:val="00CF1A9F"/>
    <w:rsid w:val="00CF1E4F"/>
    <w:rsid w:val="00CF24D0"/>
    <w:rsid w:val="00CF2C87"/>
    <w:rsid w:val="00CF3103"/>
    <w:rsid w:val="00CF3340"/>
    <w:rsid w:val="00CF39F9"/>
    <w:rsid w:val="00CF43F4"/>
    <w:rsid w:val="00CF4A36"/>
    <w:rsid w:val="00CF4D1A"/>
    <w:rsid w:val="00CF5301"/>
    <w:rsid w:val="00CF5834"/>
    <w:rsid w:val="00CF6262"/>
    <w:rsid w:val="00CF7C7B"/>
    <w:rsid w:val="00D0088A"/>
    <w:rsid w:val="00D00B0D"/>
    <w:rsid w:val="00D016B7"/>
    <w:rsid w:val="00D01FFE"/>
    <w:rsid w:val="00D020BB"/>
    <w:rsid w:val="00D02ACC"/>
    <w:rsid w:val="00D03179"/>
    <w:rsid w:val="00D033EB"/>
    <w:rsid w:val="00D04096"/>
    <w:rsid w:val="00D04161"/>
    <w:rsid w:val="00D04B94"/>
    <w:rsid w:val="00D04CA5"/>
    <w:rsid w:val="00D04CAC"/>
    <w:rsid w:val="00D04FCD"/>
    <w:rsid w:val="00D051F9"/>
    <w:rsid w:val="00D05F22"/>
    <w:rsid w:val="00D06025"/>
    <w:rsid w:val="00D10260"/>
    <w:rsid w:val="00D10442"/>
    <w:rsid w:val="00D10770"/>
    <w:rsid w:val="00D10B4A"/>
    <w:rsid w:val="00D11513"/>
    <w:rsid w:val="00D118AA"/>
    <w:rsid w:val="00D11C1B"/>
    <w:rsid w:val="00D1204F"/>
    <w:rsid w:val="00D1271E"/>
    <w:rsid w:val="00D12B94"/>
    <w:rsid w:val="00D12DF0"/>
    <w:rsid w:val="00D130CA"/>
    <w:rsid w:val="00D13B17"/>
    <w:rsid w:val="00D13E34"/>
    <w:rsid w:val="00D13F3E"/>
    <w:rsid w:val="00D150E8"/>
    <w:rsid w:val="00D15468"/>
    <w:rsid w:val="00D15720"/>
    <w:rsid w:val="00D15F12"/>
    <w:rsid w:val="00D1627B"/>
    <w:rsid w:val="00D16838"/>
    <w:rsid w:val="00D16BFC"/>
    <w:rsid w:val="00D20C79"/>
    <w:rsid w:val="00D21F88"/>
    <w:rsid w:val="00D22EA3"/>
    <w:rsid w:val="00D237E3"/>
    <w:rsid w:val="00D23B34"/>
    <w:rsid w:val="00D23BDE"/>
    <w:rsid w:val="00D23CA4"/>
    <w:rsid w:val="00D23CDE"/>
    <w:rsid w:val="00D2448B"/>
    <w:rsid w:val="00D249A1"/>
    <w:rsid w:val="00D25482"/>
    <w:rsid w:val="00D25995"/>
    <w:rsid w:val="00D25F99"/>
    <w:rsid w:val="00D260B6"/>
    <w:rsid w:val="00D26153"/>
    <w:rsid w:val="00D2617A"/>
    <w:rsid w:val="00D26797"/>
    <w:rsid w:val="00D267C9"/>
    <w:rsid w:val="00D26831"/>
    <w:rsid w:val="00D26FF6"/>
    <w:rsid w:val="00D270B5"/>
    <w:rsid w:val="00D27505"/>
    <w:rsid w:val="00D31596"/>
    <w:rsid w:val="00D317CC"/>
    <w:rsid w:val="00D31D02"/>
    <w:rsid w:val="00D31ED8"/>
    <w:rsid w:val="00D32217"/>
    <w:rsid w:val="00D33FE9"/>
    <w:rsid w:val="00D34142"/>
    <w:rsid w:val="00D349D0"/>
    <w:rsid w:val="00D3535D"/>
    <w:rsid w:val="00D356B8"/>
    <w:rsid w:val="00D35BD0"/>
    <w:rsid w:val="00D36066"/>
    <w:rsid w:val="00D36A30"/>
    <w:rsid w:val="00D40E4A"/>
    <w:rsid w:val="00D41A49"/>
    <w:rsid w:val="00D41C82"/>
    <w:rsid w:val="00D42594"/>
    <w:rsid w:val="00D42BC5"/>
    <w:rsid w:val="00D42FC9"/>
    <w:rsid w:val="00D4360B"/>
    <w:rsid w:val="00D438E2"/>
    <w:rsid w:val="00D44336"/>
    <w:rsid w:val="00D44773"/>
    <w:rsid w:val="00D449C5"/>
    <w:rsid w:val="00D44A89"/>
    <w:rsid w:val="00D44B14"/>
    <w:rsid w:val="00D45F61"/>
    <w:rsid w:val="00D46217"/>
    <w:rsid w:val="00D46689"/>
    <w:rsid w:val="00D46739"/>
    <w:rsid w:val="00D47492"/>
    <w:rsid w:val="00D474AC"/>
    <w:rsid w:val="00D47563"/>
    <w:rsid w:val="00D4767D"/>
    <w:rsid w:val="00D47A8E"/>
    <w:rsid w:val="00D47C73"/>
    <w:rsid w:val="00D500DE"/>
    <w:rsid w:val="00D50A77"/>
    <w:rsid w:val="00D51788"/>
    <w:rsid w:val="00D52F9C"/>
    <w:rsid w:val="00D530A7"/>
    <w:rsid w:val="00D5318F"/>
    <w:rsid w:val="00D532C9"/>
    <w:rsid w:val="00D5345B"/>
    <w:rsid w:val="00D53D7B"/>
    <w:rsid w:val="00D53FCE"/>
    <w:rsid w:val="00D54052"/>
    <w:rsid w:val="00D546BF"/>
    <w:rsid w:val="00D54D9F"/>
    <w:rsid w:val="00D551A3"/>
    <w:rsid w:val="00D55573"/>
    <w:rsid w:val="00D55AE9"/>
    <w:rsid w:val="00D55C5F"/>
    <w:rsid w:val="00D55D25"/>
    <w:rsid w:val="00D5608A"/>
    <w:rsid w:val="00D5629E"/>
    <w:rsid w:val="00D562CC"/>
    <w:rsid w:val="00D5740E"/>
    <w:rsid w:val="00D5749C"/>
    <w:rsid w:val="00D577F3"/>
    <w:rsid w:val="00D57F69"/>
    <w:rsid w:val="00D601C1"/>
    <w:rsid w:val="00D60555"/>
    <w:rsid w:val="00D6077C"/>
    <w:rsid w:val="00D607C0"/>
    <w:rsid w:val="00D6102C"/>
    <w:rsid w:val="00D61411"/>
    <w:rsid w:val="00D61441"/>
    <w:rsid w:val="00D61827"/>
    <w:rsid w:val="00D627FB"/>
    <w:rsid w:val="00D62F45"/>
    <w:rsid w:val="00D6332B"/>
    <w:rsid w:val="00D640F1"/>
    <w:rsid w:val="00D6412D"/>
    <w:rsid w:val="00D645B9"/>
    <w:rsid w:val="00D649BD"/>
    <w:rsid w:val="00D649E9"/>
    <w:rsid w:val="00D64E1B"/>
    <w:rsid w:val="00D65A17"/>
    <w:rsid w:val="00D65BAC"/>
    <w:rsid w:val="00D6612C"/>
    <w:rsid w:val="00D6629D"/>
    <w:rsid w:val="00D679C2"/>
    <w:rsid w:val="00D706D2"/>
    <w:rsid w:val="00D709A0"/>
    <w:rsid w:val="00D70B03"/>
    <w:rsid w:val="00D70BEA"/>
    <w:rsid w:val="00D7201A"/>
    <w:rsid w:val="00D722E5"/>
    <w:rsid w:val="00D729B2"/>
    <w:rsid w:val="00D7337F"/>
    <w:rsid w:val="00D736FA"/>
    <w:rsid w:val="00D73E47"/>
    <w:rsid w:val="00D74095"/>
    <w:rsid w:val="00D74C65"/>
    <w:rsid w:val="00D74D52"/>
    <w:rsid w:val="00D75292"/>
    <w:rsid w:val="00D757F7"/>
    <w:rsid w:val="00D7619D"/>
    <w:rsid w:val="00D76313"/>
    <w:rsid w:val="00D768F9"/>
    <w:rsid w:val="00D769C9"/>
    <w:rsid w:val="00D76B5F"/>
    <w:rsid w:val="00D76DAE"/>
    <w:rsid w:val="00D77485"/>
    <w:rsid w:val="00D77932"/>
    <w:rsid w:val="00D77E1F"/>
    <w:rsid w:val="00D800EF"/>
    <w:rsid w:val="00D8063A"/>
    <w:rsid w:val="00D806F9"/>
    <w:rsid w:val="00D80F79"/>
    <w:rsid w:val="00D81036"/>
    <w:rsid w:val="00D811BE"/>
    <w:rsid w:val="00D816DA"/>
    <w:rsid w:val="00D81E95"/>
    <w:rsid w:val="00D81EBE"/>
    <w:rsid w:val="00D8201D"/>
    <w:rsid w:val="00D82557"/>
    <w:rsid w:val="00D82C0A"/>
    <w:rsid w:val="00D83056"/>
    <w:rsid w:val="00D833AA"/>
    <w:rsid w:val="00D85143"/>
    <w:rsid w:val="00D8515A"/>
    <w:rsid w:val="00D86848"/>
    <w:rsid w:val="00D86ED5"/>
    <w:rsid w:val="00D902A6"/>
    <w:rsid w:val="00D911C2"/>
    <w:rsid w:val="00D912D3"/>
    <w:rsid w:val="00D91447"/>
    <w:rsid w:val="00D914A8"/>
    <w:rsid w:val="00D91530"/>
    <w:rsid w:val="00D91B3C"/>
    <w:rsid w:val="00D9205A"/>
    <w:rsid w:val="00D928D3"/>
    <w:rsid w:val="00D928FA"/>
    <w:rsid w:val="00D92C35"/>
    <w:rsid w:val="00D936C5"/>
    <w:rsid w:val="00D93857"/>
    <w:rsid w:val="00D9399B"/>
    <w:rsid w:val="00D93A39"/>
    <w:rsid w:val="00D93FEC"/>
    <w:rsid w:val="00D9448E"/>
    <w:rsid w:val="00D94D1A"/>
    <w:rsid w:val="00D94D1C"/>
    <w:rsid w:val="00D94D61"/>
    <w:rsid w:val="00D94EA3"/>
    <w:rsid w:val="00D95E02"/>
    <w:rsid w:val="00D96068"/>
    <w:rsid w:val="00D968C1"/>
    <w:rsid w:val="00D96C2A"/>
    <w:rsid w:val="00D97079"/>
    <w:rsid w:val="00D973C6"/>
    <w:rsid w:val="00D9767D"/>
    <w:rsid w:val="00D9784D"/>
    <w:rsid w:val="00D97E09"/>
    <w:rsid w:val="00D97E21"/>
    <w:rsid w:val="00DA19F3"/>
    <w:rsid w:val="00DA22B6"/>
    <w:rsid w:val="00DA28D8"/>
    <w:rsid w:val="00DA2BFD"/>
    <w:rsid w:val="00DA3948"/>
    <w:rsid w:val="00DA3E4B"/>
    <w:rsid w:val="00DA422B"/>
    <w:rsid w:val="00DA4510"/>
    <w:rsid w:val="00DA50A3"/>
    <w:rsid w:val="00DA5AF4"/>
    <w:rsid w:val="00DA5DE9"/>
    <w:rsid w:val="00DA6800"/>
    <w:rsid w:val="00DA6A97"/>
    <w:rsid w:val="00DA78A6"/>
    <w:rsid w:val="00DA7D72"/>
    <w:rsid w:val="00DB0608"/>
    <w:rsid w:val="00DB08CB"/>
    <w:rsid w:val="00DB0A86"/>
    <w:rsid w:val="00DB100D"/>
    <w:rsid w:val="00DB1B3C"/>
    <w:rsid w:val="00DB1CB3"/>
    <w:rsid w:val="00DB1D93"/>
    <w:rsid w:val="00DB284E"/>
    <w:rsid w:val="00DB3603"/>
    <w:rsid w:val="00DB36D7"/>
    <w:rsid w:val="00DB4910"/>
    <w:rsid w:val="00DB4C1E"/>
    <w:rsid w:val="00DB6296"/>
    <w:rsid w:val="00DB62AE"/>
    <w:rsid w:val="00DB6BF7"/>
    <w:rsid w:val="00DB6FEF"/>
    <w:rsid w:val="00DB7100"/>
    <w:rsid w:val="00DB7480"/>
    <w:rsid w:val="00DB7482"/>
    <w:rsid w:val="00DB79E1"/>
    <w:rsid w:val="00DB7FAA"/>
    <w:rsid w:val="00DC0053"/>
    <w:rsid w:val="00DC0565"/>
    <w:rsid w:val="00DC0962"/>
    <w:rsid w:val="00DC177E"/>
    <w:rsid w:val="00DC24DF"/>
    <w:rsid w:val="00DC27AA"/>
    <w:rsid w:val="00DC3241"/>
    <w:rsid w:val="00DC34F3"/>
    <w:rsid w:val="00DC361C"/>
    <w:rsid w:val="00DC3A9A"/>
    <w:rsid w:val="00DC463B"/>
    <w:rsid w:val="00DC4DD4"/>
    <w:rsid w:val="00DC5CA8"/>
    <w:rsid w:val="00DC657D"/>
    <w:rsid w:val="00DC68EC"/>
    <w:rsid w:val="00DC6945"/>
    <w:rsid w:val="00DC6B44"/>
    <w:rsid w:val="00DC6D89"/>
    <w:rsid w:val="00DC7F91"/>
    <w:rsid w:val="00DD0D7C"/>
    <w:rsid w:val="00DD0F8A"/>
    <w:rsid w:val="00DD101F"/>
    <w:rsid w:val="00DD2420"/>
    <w:rsid w:val="00DD26E4"/>
    <w:rsid w:val="00DD2CB6"/>
    <w:rsid w:val="00DD32F8"/>
    <w:rsid w:val="00DD3492"/>
    <w:rsid w:val="00DD36AA"/>
    <w:rsid w:val="00DD5708"/>
    <w:rsid w:val="00DD5CC7"/>
    <w:rsid w:val="00DD5ED2"/>
    <w:rsid w:val="00DD6201"/>
    <w:rsid w:val="00DD646D"/>
    <w:rsid w:val="00DD6625"/>
    <w:rsid w:val="00DD6B12"/>
    <w:rsid w:val="00DD73A5"/>
    <w:rsid w:val="00DD73EF"/>
    <w:rsid w:val="00DD7696"/>
    <w:rsid w:val="00DD7F77"/>
    <w:rsid w:val="00DE012C"/>
    <w:rsid w:val="00DE0424"/>
    <w:rsid w:val="00DE0B9B"/>
    <w:rsid w:val="00DE0D86"/>
    <w:rsid w:val="00DE121B"/>
    <w:rsid w:val="00DE1D53"/>
    <w:rsid w:val="00DE25C2"/>
    <w:rsid w:val="00DE2769"/>
    <w:rsid w:val="00DE4021"/>
    <w:rsid w:val="00DE4E39"/>
    <w:rsid w:val="00DE4E84"/>
    <w:rsid w:val="00DE4FE7"/>
    <w:rsid w:val="00DE5089"/>
    <w:rsid w:val="00DE59CF"/>
    <w:rsid w:val="00DE5A15"/>
    <w:rsid w:val="00DE67A3"/>
    <w:rsid w:val="00DE6FF0"/>
    <w:rsid w:val="00DF022C"/>
    <w:rsid w:val="00DF0387"/>
    <w:rsid w:val="00DF03F4"/>
    <w:rsid w:val="00DF04CC"/>
    <w:rsid w:val="00DF0D2F"/>
    <w:rsid w:val="00DF16DD"/>
    <w:rsid w:val="00DF1975"/>
    <w:rsid w:val="00DF1F1A"/>
    <w:rsid w:val="00DF203F"/>
    <w:rsid w:val="00DF3BC3"/>
    <w:rsid w:val="00DF4252"/>
    <w:rsid w:val="00DF45E3"/>
    <w:rsid w:val="00DF4788"/>
    <w:rsid w:val="00DF4F60"/>
    <w:rsid w:val="00DF58DB"/>
    <w:rsid w:val="00DF5C5E"/>
    <w:rsid w:val="00DF5D53"/>
    <w:rsid w:val="00DF5F90"/>
    <w:rsid w:val="00DF62DC"/>
    <w:rsid w:val="00DF6757"/>
    <w:rsid w:val="00DF7396"/>
    <w:rsid w:val="00DF797B"/>
    <w:rsid w:val="00DF7D8C"/>
    <w:rsid w:val="00E0060C"/>
    <w:rsid w:val="00E00EC7"/>
    <w:rsid w:val="00E01985"/>
    <w:rsid w:val="00E030B0"/>
    <w:rsid w:val="00E03639"/>
    <w:rsid w:val="00E03766"/>
    <w:rsid w:val="00E03E17"/>
    <w:rsid w:val="00E047E0"/>
    <w:rsid w:val="00E04BAB"/>
    <w:rsid w:val="00E04D51"/>
    <w:rsid w:val="00E04E8C"/>
    <w:rsid w:val="00E0561F"/>
    <w:rsid w:val="00E0604B"/>
    <w:rsid w:val="00E06FA8"/>
    <w:rsid w:val="00E07FB7"/>
    <w:rsid w:val="00E1006E"/>
    <w:rsid w:val="00E10E25"/>
    <w:rsid w:val="00E1103D"/>
    <w:rsid w:val="00E11348"/>
    <w:rsid w:val="00E1193F"/>
    <w:rsid w:val="00E11E0B"/>
    <w:rsid w:val="00E124D4"/>
    <w:rsid w:val="00E1301C"/>
    <w:rsid w:val="00E13069"/>
    <w:rsid w:val="00E137BD"/>
    <w:rsid w:val="00E140D1"/>
    <w:rsid w:val="00E1425D"/>
    <w:rsid w:val="00E144F9"/>
    <w:rsid w:val="00E14D4E"/>
    <w:rsid w:val="00E163D5"/>
    <w:rsid w:val="00E16536"/>
    <w:rsid w:val="00E17ADC"/>
    <w:rsid w:val="00E20516"/>
    <w:rsid w:val="00E20584"/>
    <w:rsid w:val="00E20AA1"/>
    <w:rsid w:val="00E20AEF"/>
    <w:rsid w:val="00E21379"/>
    <w:rsid w:val="00E21414"/>
    <w:rsid w:val="00E21541"/>
    <w:rsid w:val="00E21853"/>
    <w:rsid w:val="00E21910"/>
    <w:rsid w:val="00E220E7"/>
    <w:rsid w:val="00E22259"/>
    <w:rsid w:val="00E24014"/>
    <w:rsid w:val="00E24543"/>
    <w:rsid w:val="00E24BC6"/>
    <w:rsid w:val="00E24DCE"/>
    <w:rsid w:val="00E24E8F"/>
    <w:rsid w:val="00E24E94"/>
    <w:rsid w:val="00E25D91"/>
    <w:rsid w:val="00E26060"/>
    <w:rsid w:val="00E26BED"/>
    <w:rsid w:val="00E2716B"/>
    <w:rsid w:val="00E27334"/>
    <w:rsid w:val="00E273BB"/>
    <w:rsid w:val="00E273D3"/>
    <w:rsid w:val="00E305AD"/>
    <w:rsid w:val="00E306A9"/>
    <w:rsid w:val="00E30BF9"/>
    <w:rsid w:val="00E314CD"/>
    <w:rsid w:val="00E31550"/>
    <w:rsid w:val="00E316C8"/>
    <w:rsid w:val="00E3173B"/>
    <w:rsid w:val="00E32073"/>
    <w:rsid w:val="00E323D7"/>
    <w:rsid w:val="00E32869"/>
    <w:rsid w:val="00E3290F"/>
    <w:rsid w:val="00E32B18"/>
    <w:rsid w:val="00E33F9B"/>
    <w:rsid w:val="00E34744"/>
    <w:rsid w:val="00E34747"/>
    <w:rsid w:val="00E34A12"/>
    <w:rsid w:val="00E36079"/>
    <w:rsid w:val="00E363E6"/>
    <w:rsid w:val="00E36F2B"/>
    <w:rsid w:val="00E37131"/>
    <w:rsid w:val="00E37468"/>
    <w:rsid w:val="00E3775F"/>
    <w:rsid w:val="00E37AD1"/>
    <w:rsid w:val="00E37AD3"/>
    <w:rsid w:val="00E37D67"/>
    <w:rsid w:val="00E37E28"/>
    <w:rsid w:val="00E4213D"/>
    <w:rsid w:val="00E42322"/>
    <w:rsid w:val="00E4267A"/>
    <w:rsid w:val="00E42F25"/>
    <w:rsid w:val="00E42FF6"/>
    <w:rsid w:val="00E4306B"/>
    <w:rsid w:val="00E432EF"/>
    <w:rsid w:val="00E43408"/>
    <w:rsid w:val="00E437F1"/>
    <w:rsid w:val="00E43AE4"/>
    <w:rsid w:val="00E43BDA"/>
    <w:rsid w:val="00E44105"/>
    <w:rsid w:val="00E446AC"/>
    <w:rsid w:val="00E44F41"/>
    <w:rsid w:val="00E45648"/>
    <w:rsid w:val="00E45D2C"/>
    <w:rsid w:val="00E46140"/>
    <w:rsid w:val="00E4620C"/>
    <w:rsid w:val="00E46745"/>
    <w:rsid w:val="00E46FD2"/>
    <w:rsid w:val="00E47003"/>
    <w:rsid w:val="00E4798B"/>
    <w:rsid w:val="00E47A5D"/>
    <w:rsid w:val="00E502BB"/>
    <w:rsid w:val="00E52CDC"/>
    <w:rsid w:val="00E53939"/>
    <w:rsid w:val="00E544D2"/>
    <w:rsid w:val="00E549D8"/>
    <w:rsid w:val="00E54E22"/>
    <w:rsid w:val="00E5502A"/>
    <w:rsid w:val="00E5509A"/>
    <w:rsid w:val="00E55EF8"/>
    <w:rsid w:val="00E566CC"/>
    <w:rsid w:val="00E568F3"/>
    <w:rsid w:val="00E56DD5"/>
    <w:rsid w:val="00E57CE5"/>
    <w:rsid w:val="00E57F63"/>
    <w:rsid w:val="00E60A9A"/>
    <w:rsid w:val="00E60CB0"/>
    <w:rsid w:val="00E61606"/>
    <w:rsid w:val="00E61E57"/>
    <w:rsid w:val="00E6258D"/>
    <w:rsid w:val="00E6314F"/>
    <w:rsid w:val="00E63384"/>
    <w:rsid w:val="00E6343C"/>
    <w:rsid w:val="00E635BE"/>
    <w:rsid w:val="00E642B0"/>
    <w:rsid w:val="00E6458E"/>
    <w:rsid w:val="00E646A4"/>
    <w:rsid w:val="00E64750"/>
    <w:rsid w:val="00E64A04"/>
    <w:rsid w:val="00E65243"/>
    <w:rsid w:val="00E652F3"/>
    <w:rsid w:val="00E65594"/>
    <w:rsid w:val="00E66D0A"/>
    <w:rsid w:val="00E66F55"/>
    <w:rsid w:val="00E67959"/>
    <w:rsid w:val="00E67F90"/>
    <w:rsid w:val="00E700DB"/>
    <w:rsid w:val="00E7014C"/>
    <w:rsid w:val="00E70678"/>
    <w:rsid w:val="00E709D0"/>
    <w:rsid w:val="00E71E72"/>
    <w:rsid w:val="00E72155"/>
    <w:rsid w:val="00E727E9"/>
    <w:rsid w:val="00E727F1"/>
    <w:rsid w:val="00E72CE8"/>
    <w:rsid w:val="00E730D2"/>
    <w:rsid w:val="00E73999"/>
    <w:rsid w:val="00E73F39"/>
    <w:rsid w:val="00E742AC"/>
    <w:rsid w:val="00E74B6C"/>
    <w:rsid w:val="00E74F99"/>
    <w:rsid w:val="00E7522F"/>
    <w:rsid w:val="00E754E4"/>
    <w:rsid w:val="00E75FF9"/>
    <w:rsid w:val="00E761B2"/>
    <w:rsid w:val="00E771EC"/>
    <w:rsid w:val="00E807E4"/>
    <w:rsid w:val="00E80EA0"/>
    <w:rsid w:val="00E80F32"/>
    <w:rsid w:val="00E80F79"/>
    <w:rsid w:val="00E81132"/>
    <w:rsid w:val="00E819DF"/>
    <w:rsid w:val="00E82412"/>
    <w:rsid w:val="00E82567"/>
    <w:rsid w:val="00E8341B"/>
    <w:rsid w:val="00E8344D"/>
    <w:rsid w:val="00E836FA"/>
    <w:rsid w:val="00E8412C"/>
    <w:rsid w:val="00E84241"/>
    <w:rsid w:val="00E845C4"/>
    <w:rsid w:val="00E8579C"/>
    <w:rsid w:val="00E86682"/>
    <w:rsid w:val="00E86D46"/>
    <w:rsid w:val="00E9028F"/>
    <w:rsid w:val="00E90DDD"/>
    <w:rsid w:val="00E9129A"/>
    <w:rsid w:val="00E91494"/>
    <w:rsid w:val="00E923EF"/>
    <w:rsid w:val="00E92415"/>
    <w:rsid w:val="00E946EB"/>
    <w:rsid w:val="00E94859"/>
    <w:rsid w:val="00E9615A"/>
    <w:rsid w:val="00E96249"/>
    <w:rsid w:val="00E96891"/>
    <w:rsid w:val="00E96C16"/>
    <w:rsid w:val="00E96F99"/>
    <w:rsid w:val="00E9717D"/>
    <w:rsid w:val="00E97708"/>
    <w:rsid w:val="00EA06A9"/>
    <w:rsid w:val="00EA0723"/>
    <w:rsid w:val="00EA07DF"/>
    <w:rsid w:val="00EA1B23"/>
    <w:rsid w:val="00EA1D1A"/>
    <w:rsid w:val="00EA3D0B"/>
    <w:rsid w:val="00EA3EAA"/>
    <w:rsid w:val="00EA3EFA"/>
    <w:rsid w:val="00EA407C"/>
    <w:rsid w:val="00EA408D"/>
    <w:rsid w:val="00EA4228"/>
    <w:rsid w:val="00EA45B9"/>
    <w:rsid w:val="00EA49AE"/>
    <w:rsid w:val="00EA512D"/>
    <w:rsid w:val="00EA58C7"/>
    <w:rsid w:val="00EA5BA0"/>
    <w:rsid w:val="00EA5C93"/>
    <w:rsid w:val="00EA6600"/>
    <w:rsid w:val="00EA6FFE"/>
    <w:rsid w:val="00EA796C"/>
    <w:rsid w:val="00EB0552"/>
    <w:rsid w:val="00EB0746"/>
    <w:rsid w:val="00EB0802"/>
    <w:rsid w:val="00EB165C"/>
    <w:rsid w:val="00EB17C9"/>
    <w:rsid w:val="00EB1F23"/>
    <w:rsid w:val="00EB25E6"/>
    <w:rsid w:val="00EB36FD"/>
    <w:rsid w:val="00EB41A3"/>
    <w:rsid w:val="00EB55DF"/>
    <w:rsid w:val="00EB58AA"/>
    <w:rsid w:val="00EB5E7F"/>
    <w:rsid w:val="00EB6187"/>
    <w:rsid w:val="00EB6310"/>
    <w:rsid w:val="00EB69A7"/>
    <w:rsid w:val="00EB6E5D"/>
    <w:rsid w:val="00EB6F69"/>
    <w:rsid w:val="00EB7D00"/>
    <w:rsid w:val="00EC033F"/>
    <w:rsid w:val="00EC0F2C"/>
    <w:rsid w:val="00EC1343"/>
    <w:rsid w:val="00EC14A8"/>
    <w:rsid w:val="00EC1CB3"/>
    <w:rsid w:val="00EC2405"/>
    <w:rsid w:val="00EC2B3D"/>
    <w:rsid w:val="00EC3017"/>
    <w:rsid w:val="00EC31AA"/>
    <w:rsid w:val="00EC3D25"/>
    <w:rsid w:val="00EC3D74"/>
    <w:rsid w:val="00EC3F9B"/>
    <w:rsid w:val="00EC48CB"/>
    <w:rsid w:val="00EC5E8E"/>
    <w:rsid w:val="00EC66B8"/>
    <w:rsid w:val="00EC70CD"/>
    <w:rsid w:val="00ED06B1"/>
    <w:rsid w:val="00ED071A"/>
    <w:rsid w:val="00ED0B7D"/>
    <w:rsid w:val="00ED1054"/>
    <w:rsid w:val="00ED1535"/>
    <w:rsid w:val="00ED1580"/>
    <w:rsid w:val="00ED166C"/>
    <w:rsid w:val="00ED1834"/>
    <w:rsid w:val="00ED2F88"/>
    <w:rsid w:val="00ED3029"/>
    <w:rsid w:val="00ED34AD"/>
    <w:rsid w:val="00ED4212"/>
    <w:rsid w:val="00ED4ED4"/>
    <w:rsid w:val="00ED551A"/>
    <w:rsid w:val="00ED5ABE"/>
    <w:rsid w:val="00ED5E86"/>
    <w:rsid w:val="00ED6A23"/>
    <w:rsid w:val="00ED6C7B"/>
    <w:rsid w:val="00ED6D7F"/>
    <w:rsid w:val="00ED7645"/>
    <w:rsid w:val="00EE03E8"/>
    <w:rsid w:val="00EE09FB"/>
    <w:rsid w:val="00EE0B34"/>
    <w:rsid w:val="00EE0BCF"/>
    <w:rsid w:val="00EE1A62"/>
    <w:rsid w:val="00EE243F"/>
    <w:rsid w:val="00EE3078"/>
    <w:rsid w:val="00EE416F"/>
    <w:rsid w:val="00EE4344"/>
    <w:rsid w:val="00EE4675"/>
    <w:rsid w:val="00EE4870"/>
    <w:rsid w:val="00EE5998"/>
    <w:rsid w:val="00EE5F00"/>
    <w:rsid w:val="00EE67D5"/>
    <w:rsid w:val="00EE687E"/>
    <w:rsid w:val="00EE6E44"/>
    <w:rsid w:val="00EE7BA1"/>
    <w:rsid w:val="00EF0054"/>
    <w:rsid w:val="00EF0097"/>
    <w:rsid w:val="00EF0187"/>
    <w:rsid w:val="00EF09E7"/>
    <w:rsid w:val="00EF0A97"/>
    <w:rsid w:val="00EF122A"/>
    <w:rsid w:val="00EF131D"/>
    <w:rsid w:val="00EF1406"/>
    <w:rsid w:val="00EF1A39"/>
    <w:rsid w:val="00EF1FC6"/>
    <w:rsid w:val="00EF2895"/>
    <w:rsid w:val="00EF2F14"/>
    <w:rsid w:val="00EF580F"/>
    <w:rsid w:val="00EF59EB"/>
    <w:rsid w:val="00EF64A4"/>
    <w:rsid w:val="00EF6D2E"/>
    <w:rsid w:val="00EF6EB8"/>
    <w:rsid w:val="00EF6FC1"/>
    <w:rsid w:val="00EF7832"/>
    <w:rsid w:val="00F00D29"/>
    <w:rsid w:val="00F00EF4"/>
    <w:rsid w:val="00F01EC0"/>
    <w:rsid w:val="00F03278"/>
    <w:rsid w:val="00F03565"/>
    <w:rsid w:val="00F03699"/>
    <w:rsid w:val="00F03A15"/>
    <w:rsid w:val="00F03CA4"/>
    <w:rsid w:val="00F03FC8"/>
    <w:rsid w:val="00F040DC"/>
    <w:rsid w:val="00F04156"/>
    <w:rsid w:val="00F0423B"/>
    <w:rsid w:val="00F05B34"/>
    <w:rsid w:val="00F05BD2"/>
    <w:rsid w:val="00F064B4"/>
    <w:rsid w:val="00F0658B"/>
    <w:rsid w:val="00F0693A"/>
    <w:rsid w:val="00F07028"/>
    <w:rsid w:val="00F108AB"/>
    <w:rsid w:val="00F112FA"/>
    <w:rsid w:val="00F1155B"/>
    <w:rsid w:val="00F11E2C"/>
    <w:rsid w:val="00F1202B"/>
    <w:rsid w:val="00F1380F"/>
    <w:rsid w:val="00F13C27"/>
    <w:rsid w:val="00F14591"/>
    <w:rsid w:val="00F14817"/>
    <w:rsid w:val="00F14AB4"/>
    <w:rsid w:val="00F14CEF"/>
    <w:rsid w:val="00F14FC4"/>
    <w:rsid w:val="00F152C0"/>
    <w:rsid w:val="00F15461"/>
    <w:rsid w:val="00F15780"/>
    <w:rsid w:val="00F1606C"/>
    <w:rsid w:val="00F16584"/>
    <w:rsid w:val="00F168E1"/>
    <w:rsid w:val="00F16BE4"/>
    <w:rsid w:val="00F1757D"/>
    <w:rsid w:val="00F17888"/>
    <w:rsid w:val="00F20432"/>
    <w:rsid w:val="00F20481"/>
    <w:rsid w:val="00F21188"/>
    <w:rsid w:val="00F212EF"/>
    <w:rsid w:val="00F21F38"/>
    <w:rsid w:val="00F228B7"/>
    <w:rsid w:val="00F2374B"/>
    <w:rsid w:val="00F23BC9"/>
    <w:rsid w:val="00F23EF9"/>
    <w:rsid w:val="00F246BD"/>
    <w:rsid w:val="00F24AE1"/>
    <w:rsid w:val="00F254AA"/>
    <w:rsid w:val="00F25609"/>
    <w:rsid w:val="00F25627"/>
    <w:rsid w:val="00F25B4A"/>
    <w:rsid w:val="00F2633B"/>
    <w:rsid w:val="00F26476"/>
    <w:rsid w:val="00F27D44"/>
    <w:rsid w:val="00F30714"/>
    <w:rsid w:val="00F30C27"/>
    <w:rsid w:val="00F31B46"/>
    <w:rsid w:val="00F31D73"/>
    <w:rsid w:val="00F326EE"/>
    <w:rsid w:val="00F32725"/>
    <w:rsid w:val="00F32742"/>
    <w:rsid w:val="00F34346"/>
    <w:rsid w:val="00F34365"/>
    <w:rsid w:val="00F34590"/>
    <w:rsid w:val="00F34BC8"/>
    <w:rsid w:val="00F34F7D"/>
    <w:rsid w:val="00F35C27"/>
    <w:rsid w:val="00F35D2C"/>
    <w:rsid w:val="00F3647D"/>
    <w:rsid w:val="00F364EF"/>
    <w:rsid w:val="00F369A0"/>
    <w:rsid w:val="00F3740B"/>
    <w:rsid w:val="00F37A2F"/>
    <w:rsid w:val="00F403C2"/>
    <w:rsid w:val="00F404D8"/>
    <w:rsid w:val="00F40825"/>
    <w:rsid w:val="00F40BE6"/>
    <w:rsid w:val="00F40D9A"/>
    <w:rsid w:val="00F41000"/>
    <w:rsid w:val="00F41314"/>
    <w:rsid w:val="00F41CE2"/>
    <w:rsid w:val="00F4256C"/>
    <w:rsid w:val="00F428BE"/>
    <w:rsid w:val="00F42BF0"/>
    <w:rsid w:val="00F42FCA"/>
    <w:rsid w:val="00F4300D"/>
    <w:rsid w:val="00F433C6"/>
    <w:rsid w:val="00F43B4D"/>
    <w:rsid w:val="00F43D1F"/>
    <w:rsid w:val="00F445B7"/>
    <w:rsid w:val="00F446AD"/>
    <w:rsid w:val="00F449B1"/>
    <w:rsid w:val="00F4548B"/>
    <w:rsid w:val="00F459D7"/>
    <w:rsid w:val="00F476F1"/>
    <w:rsid w:val="00F501EC"/>
    <w:rsid w:val="00F5041C"/>
    <w:rsid w:val="00F51DDD"/>
    <w:rsid w:val="00F51E85"/>
    <w:rsid w:val="00F51FB0"/>
    <w:rsid w:val="00F52748"/>
    <w:rsid w:val="00F52AAC"/>
    <w:rsid w:val="00F52C88"/>
    <w:rsid w:val="00F52DBB"/>
    <w:rsid w:val="00F52FC8"/>
    <w:rsid w:val="00F53312"/>
    <w:rsid w:val="00F5366D"/>
    <w:rsid w:val="00F537B0"/>
    <w:rsid w:val="00F53BED"/>
    <w:rsid w:val="00F541B9"/>
    <w:rsid w:val="00F5450B"/>
    <w:rsid w:val="00F5471F"/>
    <w:rsid w:val="00F5508D"/>
    <w:rsid w:val="00F552E0"/>
    <w:rsid w:val="00F6092E"/>
    <w:rsid w:val="00F609FD"/>
    <w:rsid w:val="00F61030"/>
    <w:rsid w:val="00F6154B"/>
    <w:rsid w:val="00F61D36"/>
    <w:rsid w:val="00F63232"/>
    <w:rsid w:val="00F63C94"/>
    <w:rsid w:val="00F647EA"/>
    <w:rsid w:val="00F64935"/>
    <w:rsid w:val="00F64E73"/>
    <w:rsid w:val="00F650E1"/>
    <w:rsid w:val="00F65A3D"/>
    <w:rsid w:val="00F65CB6"/>
    <w:rsid w:val="00F660E4"/>
    <w:rsid w:val="00F66479"/>
    <w:rsid w:val="00F6693C"/>
    <w:rsid w:val="00F66A9D"/>
    <w:rsid w:val="00F6758C"/>
    <w:rsid w:val="00F675A0"/>
    <w:rsid w:val="00F6786A"/>
    <w:rsid w:val="00F67CD0"/>
    <w:rsid w:val="00F67CE3"/>
    <w:rsid w:val="00F70495"/>
    <w:rsid w:val="00F7105E"/>
    <w:rsid w:val="00F717A2"/>
    <w:rsid w:val="00F71924"/>
    <w:rsid w:val="00F73517"/>
    <w:rsid w:val="00F7448E"/>
    <w:rsid w:val="00F7465C"/>
    <w:rsid w:val="00F74717"/>
    <w:rsid w:val="00F74FB6"/>
    <w:rsid w:val="00F75039"/>
    <w:rsid w:val="00F7568D"/>
    <w:rsid w:val="00F757ED"/>
    <w:rsid w:val="00F7626A"/>
    <w:rsid w:val="00F76993"/>
    <w:rsid w:val="00F76B72"/>
    <w:rsid w:val="00F76F75"/>
    <w:rsid w:val="00F770F6"/>
    <w:rsid w:val="00F77DD1"/>
    <w:rsid w:val="00F8048E"/>
    <w:rsid w:val="00F809D0"/>
    <w:rsid w:val="00F80CBE"/>
    <w:rsid w:val="00F8120B"/>
    <w:rsid w:val="00F81A2D"/>
    <w:rsid w:val="00F81E19"/>
    <w:rsid w:val="00F827F9"/>
    <w:rsid w:val="00F82A07"/>
    <w:rsid w:val="00F82D77"/>
    <w:rsid w:val="00F8358E"/>
    <w:rsid w:val="00F83AD6"/>
    <w:rsid w:val="00F853E5"/>
    <w:rsid w:val="00F85510"/>
    <w:rsid w:val="00F85DAA"/>
    <w:rsid w:val="00F864C1"/>
    <w:rsid w:val="00F87905"/>
    <w:rsid w:val="00F9002F"/>
    <w:rsid w:val="00F90272"/>
    <w:rsid w:val="00F9039C"/>
    <w:rsid w:val="00F903D4"/>
    <w:rsid w:val="00F90C0B"/>
    <w:rsid w:val="00F9129C"/>
    <w:rsid w:val="00F9177F"/>
    <w:rsid w:val="00F92077"/>
    <w:rsid w:val="00F92210"/>
    <w:rsid w:val="00F94476"/>
    <w:rsid w:val="00F94D7B"/>
    <w:rsid w:val="00F9535C"/>
    <w:rsid w:val="00F9552D"/>
    <w:rsid w:val="00F955F7"/>
    <w:rsid w:val="00F95E8F"/>
    <w:rsid w:val="00F962E4"/>
    <w:rsid w:val="00F96565"/>
    <w:rsid w:val="00FA0215"/>
    <w:rsid w:val="00FA03F9"/>
    <w:rsid w:val="00FA0988"/>
    <w:rsid w:val="00FA0BD4"/>
    <w:rsid w:val="00FA0CEB"/>
    <w:rsid w:val="00FA2A69"/>
    <w:rsid w:val="00FA2CB8"/>
    <w:rsid w:val="00FA2D8D"/>
    <w:rsid w:val="00FA330F"/>
    <w:rsid w:val="00FA37E5"/>
    <w:rsid w:val="00FA3A2E"/>
    <w:rsid w:val="00FA3E77"/>
    <w:rsid w:val="00FA45B5"/>
    <w:rsid w:val="00FA5564"/>
    <w:rsid w:val="00FA59F8"/>
    <w:rsid w:val="00FA5B2C"/>
    <w:rsid w:val="00FA5D7A"/>
    <w:rsid w:val="00FA5F9B"/>
    <w:rsid w:val="00FA6024"/>
    <w:rsid w:val="00FB060B"/>
    <w:rsid w:val="00FB15F5"/>
    <w:rsid w:val="00FB181D"/>
    <w:rsid w:val="00FB1916"/>
    <w:rsid w:val="00FB19F5"/>
    <w:rsid w:val="00FB1AA5"/>
    <w:rsid w:val="00FB2A53"/>
    <w:rsid w:val="00FB2EF8"/>
    <w:rsid w:val="00FB2F7C"/>
    <w:rsid w:val="00FB36FA"/>
    <w:rsid w:val="00FB3A0B"/>
    <w:rsid w:val="00FB3B46"/>
    <w:rsid w:val="00FB473E"/>
    <w:rsid w:val="00FB5934"/>
    <w:rsid w:val="00FB6180"/>
    <w:rsid w:val="00FB6B49"/>
    <w:rsid w:val="00FB6D87"/>
    <w:rsid w:val="00FB7357"/>
    <w:rsid w:val="00FB7908"/>
    <w:rsid w:val="00FC01C8"/>
    <w:rsid w:val="00FC0C94"/>
    <w:rsid w:val="00FC0F19"/>
    <w:rsid w:val="00FC149A"/>
    <w:rsid w:val="00FC323C"/>
    <w:rsid w:val="00FC3362"/>
    <w:rsid w:val="00FC3B7D"/>
    <w:rsid w:val="00FC3C90"/>
    <w:rsid w:val="00FC3D24"/>
    <w:rsid w:val="00FC4106"/>
    <w:rsid w:val="00FC4364"/>
    <w:rsid w:val="00FC4807"/>
    <w:rsid w:val="00FC4EEA"/>
    <w:rsid w:val="00FC554C"/>
    <w:rsid w:val="00FD0A7D"/>
    <w:rsid w:val="00FD0AC7"/>
    <w:rsid w:val="00FD1148"/>
    <w:rsid w:val="00FD1634"/>
    <w:rsid w:val="00FD1CFC"/>
    <w:rsid w:val="00FD1D65"/>
    <w:rsid w:val="00FD2762"/>
    <w:rsid w:val="00FD2CEF"/>
    <w:rsid w:val="00FD3DCE"/>
    <w:rsid w:val="00FD40CA"/>
    <w:rsid w:val="00FD5C4E"/>
    <w:rsid w:val="00FD5E14"/>
    <w:rsid w:val="00FD65F8"/>
    <w:rsid w:val="00FD7439"/>
    <w:rsid w:val="00FE0306"/>
    <w:rsid w:val="00FE039B"/>
    <w:rsid w:val="00FE0468"/>
    <w:rsid w:val="00FE08BF"/>
    <w:rsid w:val="00FE0BF9"/>
    <w:rsid w:val="00FE19F5"/>
    <w:rsid w:val="00FE1A97"/>
    <w:rsid w:val="00FE24E4"/>
    <w:rsid w:val="00FE2798"/>
    <w:rsid w:val="00FE3236"/>
    <w:rsid w:val="00FE32EF"/>
    <w:rsid w:val="00FE407F"/>
    <w:rsid w:val="00FE52EB"/>
    <w:rsid w:val="00FE53E7"/>
    <w:rsid w:val="00FE5A2E"/>
    <w:rsid w:val="00FE6527"/>
    <w:rsid w:val="00FE6803"/>
    <w:rsid w:val="00FE724B"/>
    <w:rsid w:val="00FE74B2"/>
    <w:rsid w:val="00FE7532"/>
    <w:rsid w:val="00FE7757"/>
    <w:rsid w:val="00FE7F97"/>
    <w:rsid w:val="00FF0C8B"/>
    <w:rsid w:val="00FF0E18"/>
    <w:rsid w:val="00FF1886"/>
    <w:rsid w:val="00FF1D2B"/>
    <w:rsid w:val="00FF1DF3"/>
    <w:rsid w:val="00FF2129"/>
    <w:rsid w:val="00FF2504"/>
    <w:rsid w:val="00FF2812"/>
    <w:rsid w:val="00FF342E"/>
    <w:rsid w:val="00FF378F"/>
    <w:rsid w:val="00FF4327"/>
    <w:rsid w:val="00FF51D0"/>
    <w:rsid w:val="00FF5F80"/>
    <w:rsid w:val="00FF5F8B"/>
    <w:rsid w:val="00FF7A7B"/>
    <w:rsid w:val="00FF7DE2"/>
  </w:rsids>
  <m:mathPr>
    <m:mathFont m:val="Cambria Math"/>
    <m:brkBin m:val="before"/>
    <m:brkBinSub m:val="--"/>
    <m:smallFrac m:val="0"/>
    <m:dispDef/>
    <m:lMargin m:val="0"/>
    <m:rMargin m:val="0"/>
    <m:defJc m:val="centerGroup"/>
    <m:wrapIndent m:val="1440"/>
    <m:intLim m:val="subSup"/>
    <m:naryLim m:val="undOvr"/>
  </m:mathPr>
  <w:themeFontLang w:val="nb-N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8"/>
    <o:shapelayout v:ext="edit">
      <o:idmap v:ext="edit" data="1"/>
    </o:shapelayout>
  </w:shapeDefaults>
  <w:decimalSymbol w:val="."/>
  <w:listSeparator w:val=","/>
  <w14:docId w14:val="3CCF5A5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nb-NO" w:eastAsia="nb-NO"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40C7"/>
    <w:pPr>
      <w:keepNext/>
      <w:keepLines/>
      <w:numPr>
        <w:numId w:val="24"/>
      </w:numPr>
      <w:spacing w:before="48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autoRedefine/>
    <w:uiPriority w:val="9"/>
    <w:unhideWhenUsed/>
    <w:qFormat/>
    <w:rsid w:val="009D40C7"/>
    <w:pPr>
      <w:keepNext/>
      <w:keepLines/>
      <w:numPr>
        <w:ilvl w:val="1"/>
        <w:numId w:val="24"/>
      </w:numPr>
      <w:spacing w:before="200"/>
      <w:outlineLvl w:val="1"/>
    </w:pPr>
    <w:rPr>
      <w:rFonts w:asciiTheme="majorHAnsi" w:eastAsiaTheme="majorEastAsia" w:hAnsiTheme="majorHAnsi" w:cstheme="majorBidi"/>
      <w:b/>
      <w:bCs/>
      <w:sz w:val="26"/>
      <w:szCs w:val="26"/>
      <w:lang w:val="en-GB"/>
    </w:rPr>
  </w:style>
  <w:style w:type="paragraph" w:styleId="Heading3">
    <w:name w:val="heading 3"/>
    <w:basedOn w:val="Normal"/>
    <w:next w:val="Normal"/>
    <w:link w:val="Heading3Char"/>
    <w:uiPriority w:val="9"/>
    <w:unhideWhenUsed/>
    <w:qFormat/>
    <w:rsid w:val="009D40C7"/>
    <w:pPr>
      <w:keepNext/>
      <w:keepLines/>
      <w:numPr>
        <w:ilvl w:val="2"/>
        <w:numId w:val="24"/>
      </w:numPr>
      <w:spacing w:before="20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9D40C7"/>
    <w:pPr>
      <w:keepNext/>
      <w:keepLines/>
      <w:numPr>
        <w:ilvl w:val="3"/>
        <w:numId w:val="24"/>
      </w:numPr>
      <w:spacing w:before="20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9D40C7"/>
    <w:pPr>
      <w:keepNext/>
      <w:keepLines/>
      <w:numPr>
        <w:ilvl w:val="4"/>
        <w:numId w:val="24"/>
      </w:numPr>
      <w:spacing w:before="20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FA03F9"/>
    <w:pPr>
      <w:keepNext/>
      <w:keepLines/>
      <w:numPr>
        <w:ilvl w:val="5"/>
        <w:numId w:val="2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A03F9"/>
    <w:pPr>
      <w:keepNext/>
      <w:keepLines/>
      <w:numPr>
        <w:ilvl w:val="6"/>
        <w:numId w:val="2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A03F9"/>
    <w:pPr>
      <w:keepNext/>
      <w:keepLines/>
      <w:numPr>
        <w:ilvl w:val="7"/>
        <w:numId w:val="2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A03F9"/>
    <w:pPr>
      <w:keepNext/>
      <w:keepLines/>
      <w:numPr>
        <w:ilvl w:val="8"/>
        <w:numId w:val="2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4364D"/>
    <w:pPr>
      <w:tabs>
        <w:tab w:val="center" w:pos="4536"/>
        <w:tab w:val="right" w:pos="9072"/>
      </w:tabs>
    </w:pPr>
  </w:style>
  <w:style w:type="character" w:customStyle="1" w:styleId="HeaderChar">
    <w:name w:val="Header Char"/>
    <w:basedOn w:val="DefaultParagraphFont"/>
    <w:link w:val="Header"/>
    <w:uiPriority w:val="99"/>
    <w:rsid w:val="00A4364D"/>
  </w:style>
  <w:style w:type="paragraph" w:styleId="Footer">
    <w:name w:val="footer"/>
    <w:basedOn w:val="Normal"/>
    <w:link w:val="FooterChar"/>
    <w:uiPriority w:val="99"/>
    <w:unhideWhenUsed/>
    <w:rsid w:val="00A4364D"/>
    <w:pPr>
      <w:tabs>
        <w:tab w:val="center" w:pos="4536"/>
        <w:tab w:val="right" w:pos="9072"/>
      </w:tabs>
    </w:pPr>
  </w:style>
  <w:style w:type="character" w:customStyle="1" w:styleId="FooterChar">
    <w:name w:val="Footer Char"/>
    <w:basedOn w:val="DefaultParagraphFont"/>
    <w:link w:val="Footer"/>
    <w:uiPriority w:val="99"/>
    <w:rsid w:val="00A4364D"/>
  </w:style>
  <w:style w:type="paragraph" w:customStyle="1" w:styleId="Tittel-tekst">
    <w:name w:val="Tittel-tekst"/>
    <w:basedOn w:val="Normal"/>
    <w:uiPriority w:val="99"/>
    <w:rsid w:val="00B11310"/>
    <w:pPr>
      <w:widowControl w:val="0"/>
      <w:tabs>
        <w:tab w:val="right" w:pos="6321"/>
      </w:tabs>
      <w:autoSpaceDE w:val="0"/>
      <w:autoSpaceDN w:val="0"/>
      <w:adjustRightInd w:val="0"/>
      <w:spacing w:line="300" w:lineRule="atLeast"/>
      <w:textAlignment w:val="center"/>
    </w:pPr>
    <w:rPr>
      <w:rFonts w:ascii="OpenSansLight-Italic" w:hAnsi="OpenSansLight-Italic" w:cs="OpenSansLight-Italic"/>
      <w:i/>
      <w:iCs/>
      <w:color w:val="000000"/>
      <w:sz w:val="25"/>
      <w:szCs w:val="25"/>
    </w:rPr>
  </w:style>
  <w:style w:type="paragraph" w:customStyle="1" w:styleId="Fakultetellerinstitutt">
    <w:name w:val="Fakultet eller institutt"/>
    <w:basedOn w:val="Normal"/>
    <w:qFormat/>
    <w:rsid w:val="00B11310"/>
    <w:pPr>
      <w:spacing w:after="120"/>
    </w:pPr>
    <w:rPr>
      <w:rFonts w:ascii="Arial" w:hAnsi="Arial" w:cs="Arial"/>
      <w:sz w:val="20"/>
    </w:rPr>
  </w:style>
  <w:style w:type="paragraph" w:customStyle="1" w:styleId="Oppgavetittel">
    <w:name w:val="Oppgavetittel"/>
    <w:basedOn w:val="Normal"/>
    <w:qFormat/>
    <w:rsid w:val="00B11310"/>
    <w:pPr>
      <w:spacing w:after="120"/>
    </w:pPr>
    <w:rPr>
      <w:rFonts w:ascii="Arial" w:hAnsi="Arial" w:cs="Arial"/>
      <w:b/>
      <w:sz w:val="30"/>
    </w:rPr>
  </w:style>
  <w:style w:type="paragraph" w:customStyle="1" w:styleId="Subtittel">
    <w:name w:val="Subtittel"/>
    <w:basedOn w:val="Normal"/>
    <w:qFormat/>
    <w:rsid w:val="00B11310"/>
    <w:rPr>
      <w:rFonts w:ascii="Arial" w:hAnsi="Arial" w:cs="Arial"/>
      <w:i/>
    </w:rPr>
  </w:style>
  <w:style w:type="paragraph" w:customStyle="1" w:styleId="Navnpforfatter">
    <w:name w:val="Navn på forfatter"/>
    <w:basedOn w:val="Normal"/>
    <w:qFormat/>
    <w:rsid w:val="00B11310"/>
    <w:rPr>
      <w:rFonts w:ascii="Arial" w:hAnsi="Arial" w:cs="Arial"/>
      <w:b/>
      <w:sz w:val="22"/>
    </w:rPr>
  </w:style>
  <w:style w:type="paragraph" w:customStyle="1" w:styleId="Masteroppgavei">
    <w:name w:val="Masteroppgave i"/>
    <w:basedOn w:val="Normal"/>
    <w:qFormat/>
    <w:rsid w:val="00B11310"/>
    <w:rPr>
      <w:rFonts w:ascii="Arial" w:hAnsi="Arial" w:cs="Arial"/>
      <w:i/>
      <w:sz w:val="20"/>
    </w:rPr>
  </w:style>
  <w:style w:type="character" w:customStyle="1" w:styleId="Heading1Char">
    <w:name w:val="Heading 1 Char"/>
    <w:basedOn w:val="DefaultParagraphFont"/>
    <w:link w:val="Heading1"/>
    <w:uiPriority w:val="9"/>
    <w:rsid w:val="009D40C7"/>
    <w:rPr>
      <w:rFonts w:asciiTheme="majorHAnsi" w:eastAsiaTheme="majorEastAsia" w:hAnsiTheme="majorHAnsi" w:cstheme="majorBidi"/>
      <w:b/>
      <w:bCs/>
      <w:sz w:val="32"/>
      <w:szCs w:val="32"/>
    </w:rPr>
  </w:style>
  <w:style w:type="paragraph" w:styleId="TOCHeading">
    <w:name w:val="TOC Heading"/>
    <w:basedOn w:val="Heading1"/>
    <w:next w:val="Normal"/>
    <w:uiPriority w:val="39"/>
    <w:unhideWhenUsed/>
    <w:qFormat/>
    <w:rsid w:val="000941DB"/>
    <w:pPr>
      <w:spacing w:line="276" w:lineRule="auto"/>
      <w:outlineLvl w:val="9"/>
    </w:pPr>
    <w:rPr>
      <w:color w:val="365F91" w:themeColor="accent1" w:themeShade="BF"/>
      <w:sz w:val="28"/>
      <w:szCs w:val="28"/>
      <w:lang w:val="en-US" w:eastAsia="en-US"/>
    </w:rPr>
  </w:style>
  <w:style w:type="paragraph" w:styleId="BalloonText">
    <w:name w:val="Balloon Text"/>
    <w:basedOn w:val="Normal"/>
    <w:link w:val="BalloonTextChar"/>
    <w:uiPriority w:val="99"/>
    <w:semiHidden/>
    <w:unhideWhenUsed/>
    <w:rsid w:val="000941D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941DB"/>
    <w:rPr>
      <w:rFonts w:ascii="Lucida Grande" w:hAnsi="Lucida Grande" w:cs="Lucida Grande"/>
      <w:sz w:val="18"/>
      <w:szCs w:val="18"/>
    </w:rPr>
  </w:style>
  <w:style w:type="paragraph" w:styleId="TOC1">
    <w:name w:val="toc 1"/>
    <w:basedOn w:val="Normal"/>
    <w:next w:val="Normal"/>
    <w:autoRedefine/>
    <w:uiPriority w:val="39"/>
    <w:unhideWhenUsed/>
    <w:rsid w:val="000941DB"/>
    <w:pPr>
      <w:spacing w:before="120"/>
    </w:pPr>
    <w:rPr>
      <w:b/>
    </w:rPr>
  </w:style>
  <w:style w:type="paragraph" w:styleId="TOC2">
    <w:name w:val="toc 2"/>
    <w:basedOn w:val="Normal"/>
    <w:next w:val="Normal"/>
    <w:autoRedefine/>
    <w:uiPriority w:val="39"/>
    <w:unhideWhenUsed/>
    <w:rsid w:val="000941DB"/>
    <w:pPr>
      <w:ind w:left="240"/>
    </w:pPr>
    <w:rPr>
      <w:b/>
      <w:sz w:val="22"/>
      <w:szCs w:val="22"/>
    </w:rPr>
  </w:style>
  <w:style w:type="paragraph" w:styleId="TOC3">
    <w:name w:val="toc 3"/>
    <w:basedOn w:val="Normal"/>
    <w:next w:val="Normal"/>
    <w:autoRedefine/>
    <w:uiPriority w:val="39"/>
    <w:unhideWhenUsed/>
    <w:rsid w:val="000941DB"/>
    <w:pPr>
      <w:ind w:left="480"/>
    </w:pPr>
    <w:rPr>
      <w:sz w:val="22"/>
      <w:szCs w:val="22"/>
    </w:rPr>
  </w:style>
  <w:style w:type="paragraph" w:styleId="TOC4">
    <w:name w:val="toc 4"/>
    <w:basedOn w:val="Normal"/>
    <w:next w:val="Normal"/>
    <w:autoRedefine/>
    <w:uiPriority w:val="39"/>
    <w:semiHidden/>
    <w:unhideWhenUsed/>
    <w:rsid w:val="000941DB"/>
    <w:pPr>
      <w:ind w:left="720"/>
    </w:pPr>
    <w:rPr>
      <w:sz w:val="20"/>
      <w:szCs w:val="20"/>
    </w:rPr>
  </w:style>
  <w:style w:type="paragraph" w:styleId="TOC5">
    <w:name w:val="toc 5"/>
    <w:basedOn w:val="Normal"/>
    <w:next w:val="Normal"/>
    <w:autoRedefine/>
    <w:uiPriority w:val="39"/>
    <w:semiHidden/>
    <w:unhideWhenUsed/>
    <w:rsid w:val="000941DB"/>
    <w:pPr>
      <w:ind w:left="960"/>
    </w:pPr>
    <w:rPr>
      <w:sz w:val="20"/>
      <w:szCs w:val="20"/>
    </w:rPr>
  </w:style>
  <w:style w:type="paragraph" w:styleId="TOC6">
    <w:name w:val="toc 6"/>
    <w:basedOn w:val="Normal"/>
    <w:next w:val="Normal"/>
    <w:autoRedefine/>
    <w:uiPriority w:val="39"/>
    <w:semiHidden/>
    <w:unhideWhenUsed/>
    <w:rsid w:val="000941DB"/>
    <w:pPr>
      <w:ind w:left="1200"/>
    </w:pPr>
    <w:rPr>
      <w:sz w:val="20"/>
      <w:szCs w:val="20"/>
    </w:rPr>
  </w:style>
  <w:style w:type="paragraph" w:styleId="TOC7">
    <w:name w:val="toc 7"/>
    <w:basedOn w:val="Normal"/>
    <w:next w:val="Normal"/>
    <w:autoRedefine/>
    <w:uiPriority w:val="39"/>
    <w:semiHidden/>
    <w:unhideWhenUsed/>
    <w:rsid w:val="000941DB"/>
    <w:pPr>
      <w:ind w:left="1440"/>
    </w:pPr>
    <w:rPr>
      <w:sz w:val="20"/>
      <w:szCs w:val="20"/>
    </w:rPr>
  </w:style>
  <w:style w:type="paragraph" w:styleId="TOC8">
    <w:name w:val="toc 8"/>
    <w:basedOn w:val="Normal"/>
    <w:next w:val="Normal"/>
    <w:autoRedefine/>
    <w:uiPriority w:val="39"/>
    <w:semiHidden/>
    <w:unhideWhenUsed/>
    <w:rsid w:val="000941DB"/>
    <w:pPr>
      <w:ind w:left="1680"/>
    </w:pPr>
    <w:rPr>
      <w:sz w:val="20"/>
      <w:szCs w:val="20"/>
    </w:rPr>
  </w:style>
  <w:style w:type="paragraph" w:styleId="TOC9">
    <w:name w:val="toc 9"/>
    <w:basedOn w:val="Normal"/>
    <w:next w:val="Normal"/>
    <w:autoRedefine/>
    <w:uiPriority w:val="39"/>
    <w:semiHidden/>
    <w:unhideWhenUsed/>
    <w:rsid w:val="000941DB"/>
    <w:pPr>
      <w:ind w:left="1920"/>
    </w:pPr>
    <w:rPr>
      <w:sz w:val="20"/>
      <w:szCs w:val="20"/>
    </w:rPr>
  </w:style>
  <w:style w:type="paragraph" w:styleId="DocumentMap">
    <w:name w:val="Document Map"/>
    <w:basedOn w:val="Normal"/>
    <w:link w:val="DocumentMapChar"/>
    <w:uiPriority w:val="99"/>
    <w:semiHidden/>
    <w:unhideWhenUsed/>
    <w:rsid w:val="000941DB"/>
    <w:rPr>
      <w:rFonts w:ascii="Lucida Grande" w:hAnsi="Lucida Grande" w:cs="Lucida Grande"/>
    </w:rPr>
  </w:style>
  <w:style w:type="character" w:customStyle="1" w:styleId="DocumentMapChar">
    <w:name w:val="Document Map Char"/>
    <w:basedOn w:val="DefaultParagraphFont"/>
    <w:link w:val="DocumentMap"/>
    <w:uiPriority w:val="99"/>
    <w:semiHidden/>
    <w:rsid w:val="000941DB"/>
    <w:rPr>
      <w:rFonts w:ascii="Lucida Grande" w:hAnsi="Lucida Grande" w:cs="Lucida Grande"/>
    </w:rPr>
  </w:style>
  <w:style w:type="character" w:customStyle="1" w:styleId="Heading2Char">
    <w:name w:val="Heading 2 Char"/>
    <w:basedOn w:val="DefaultParagraphFont"/>
    <w:link w:val="Heading2"/>
    <w:uiPriority w:val="9"/>
    <w:rsid w:val="009D40C7"/>
    <w:rPr>
      <w:rFonts w:asciiTheme="majorHAnsi" w:eastAsiaTheme="majorEastAsia" w:hAnsiTheme="majorHAnsi" w:cstheme="majorBidi"/>
      <w:b/>
      <w:bCs/>
      <w:sz w:val="26"/>
      <w:szCs w:val="26"/>
      <w:lang w:val="en-GB"/>
    </w:rPr>
  </w:style>
  <w:style w:type="paragraph" w:styleId="Quote">
    <w:name w:val="Quote"/>
    <w:basedOn w:val="Normal"/>
    <w:next w:val="Normal"/>
    <w:link w:val="QuoteChar"/>
    <w:uiPriority w:val="29"/>
    <w:qFormat/>
    <w:rsid w:val="00CE4635"/>
    <w:rPr>
      <w:i/>
      <w:iCs/>
      <w:color w:val="000000" w:themeColor="text1"/>
    </w:rPr>
  </w:style>
  <w:style w:type="character" w:customStyle="1" w:styleId="QuoteChar">
    <w:name w:val="Quote Char"/>
    <w:basedOn w:val="DefaultParagraphFont"/>
    <w:link w:val="Quote"/>
    <w:uiPriority w:val="29"/>
    <w:rsid w:val="00CE4635"/>
    <w:rPr>
      <w:i/>
      <w:iCs/>
      <w:color w:val="000000" w:themeColor="text1"/>
    </w:rPr>
  </w:style>
  <w:style w:type="character" w:customStyle="1" w:styleId="Heading3Char">
    <w:name w:val="Heading 3 Char"/>
    <w:basedOn w:val="DefaultParagraphFont"/>
    <w:link w:val="Heading3"/>
    <w:uiPriority w:val="9"/>
    <w:rsid w:val="009D40C7"/>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9D40C7"/>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9D40C7"/>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sid w:val="00FA03F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A03F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A03F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A03F9"/>
    <w:rPr>
      <w:rFonts w:asciiTheme="majorHAnsi" w:eastAsiaTheme="majorEastAsia" w:hAnsiTheme="majorHAnsi" w:cstheme="majorBidi"/>
      <w:i/>
      <w:iCs/>
      <w:color w:val="404040" w:themeColor="text1" w:themeTint="BF"/>
      <w:sz w:val="20"/>
      <w:szCs w:val="20"/>
    </w:rPr>
  </w:style>
  <w:style w:type="paragraph" w:styleId="ListParagraph">
    <w:name w:val="List Paragraph"/>
    <w:aliases w:val="Reference List"/>
    <w:basedOn w:val="Normal"/>
    <w:uiPriority w:val="34"/>
    <w:qFormat/>
    <w:rsid w:val="0001369C"/>
    <w:pPr>
      <w:numPr>
        <w:numId w:val="7"/>
      </w:numPr>
      <w:contextualSpacing/>
    </w:pPr>
    <w:rPr>
      <w:noProof/>
      <w:lang w:val="en-GB"/>
    </w:rPr>
  </w:style>
  <w:style w:type="paragraph" w:styleId="Caption">
    <w:name w:val="caption"/>
    <w:basedOn w:val="Normal"/>
    <w:next w:val="Normal"/>
    <w:uiPriority w:val="35"/>
    <w:unhideWhenUsed/>
    <w:qFormat/>
    <w:rsid w:val="009D40C7"/>
    <w:pPr>
      <w:spacing w:after="200"/>
    </w:pPr>
    <w:rPr>
      <w:b/>
      <w:bCs/>
      <w:sz w:val="18"/>
      <w:szCs w:val="18"/>
    </w:rPr>
  </w:style>
  <w:style w:type="paragraph" w:styleId="TableofFigures">
    <w:name w:val="table of figures"/>
    <w:basedOn w:val="Normal"/>
    <w:next w:val="Normal"/>
    <w:uiPriority w:val="99"/>
    <w:unhideWhenUsed/>
    <w:rsid w:val="00DF3BC3"/>
    <w:pPr>
      <w:ind w:left="480" w:hanging="480"/>
    </w:pPr>
  </w:style>
  <w:style w:type="paragraph" w:styleId="Subtitle">
    <w:name w:val="Subtitle"/>
    <w:basedOn w:val="Normal"/>
    <w:next w:val="Normal"/>
    <w:link w:val="SubtitleChar"/>
    <w:uiPriority w:val="11"/>
    <w:qFormat/>
    <w:rsid w:val="009D40C7"/>
    <w:pPr>
      <w:numPr>
        <w:ilvl w:val="1"/>
      </w:numPr>
    </w:pPr>
    <w:rPr>
      <w:rFonts w:asciiTheme="majorHAnsi" w:eastAsiaTheme="majorEastAsia" w:hAnsiTheme="majorHAnsi" w:cstheme="majorBidi"/>
      <w:i/>
      <w:iCs/>
      <w:spacing w:val="15"/>
    </w:rPr>
  </w:style>
  <w:style w:type="character" w:customStyle="1" w:styleId="SubtitleChar">
    <w:name w:val="Subtitle Char"/>
    <w:basedOn w:val="DefaultParagraphFont"/>
    <w:link w:val="Subtitle"/>
    <w:uiPriority w:val="11"/>
    <w:rsid w:val="009D40C7"/>
    <w:rPr>
      <w:rFonts w:asciiTheme="majorHAnsi" w:eastAsiaTheme="majorEastAsia" w:hAnsiTheme="majorHAnsi" w:cstheme="majorBidi"/>
      <w:i/>
      <w:iCs/>
      <w:spacing w:val="15"/>
    </w:rPr>
  </w:style>
  <w:style w:type="table" w:styleId="TableGrid">
    <w:name w:val="Table Grid"/>
    <w:basedOn w:val="TableNormal"/>
    <w:uiPriority w:val="59"/>
    <w:rsid w:val="0091575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007F3A"/>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nb-NO" w:eastAsia="nb-NO"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40C7"/>
    <w:pPr>
      <w:keepNext/>
      <w:keepLines/>
      <w:numPr>
        <w:numId w:val="24"/>
      </w:numPr>
      <w:spacing w:before="48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autoRedefine/>
    <w:uiPriority w:val="9"/>
    <w:unhideWhenUsed/>
    <w:qFormat/>
    <w:rsid w:val="009D40C7"/>
    <w:pPr>
      <w:keepNext/>
      <w:keepLines/>
      <w:numPr>
        <w:ilvl w:val="1"/>
        <w:numId w:val="24"/>
      </w:numPr>
      <w:spacing w:before="200"/>
      <w:outlineLvl w:val="1"/>
    </w:pPr>
    <w:rPr>
      <w:rFonts w:asciiTheme="majorHAnsi" w:eastAsiaTheme="majorEastAsia" w:hAnsiTheme="majorHAnsi" w:cstheme="majorBidi"/>
      <w:b/>
      <w:bCs/>
      <w:sz w:val="26"/>
      <w:szCs w:val="26"/>
      <w:lang w:val="en-GB"/>
    </w:rPr>
  </w:style>
  <w:style w:type="paragraph" w:styleId="Heading3">
    <w:name w:val="heading 3"/>
    <w:basedOn w:val="Normal"/>
    <w:next w:val="Normal"/>
    <w:link w:val="Heading3Char"/>
    <w:uiPriority w:val="9"/>
    <w:unhideWhenUsed/>
    <w:qFormat/>
    <w:rsid w:val="009D40C7"/>
    <w:pPr>
      <w:keepNext/>
      <w:keepLines/>
      <w:numPr>
        <w:ilvl w:val="2"/>
        <w:numId w:val="24"/>
      </w:numPr>
      <w:spacing w:before="20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9D40C7"/>
    <w:pPr>
      <w:keepNext/>
      <w:keepLines/>
      <w:numPr>
        <w:ilvl w:val="3"/>
        <w:numId w:val="24"/>
      </w:numPr>
      <w:spacing w:before="20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9D40C7"/>
    <w:pPr>
      <w:keepNext/>
      <w:keepLines/>
      <w:numPr>
        <w:ilvl w:val="4"/>
        <w:numId w:val="24"/>
      </w:numPr>
      <w:spacing w:before="20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FA03F9"/>
    <w:pPr>
      <w:keepNext/>
      <w:keepLines/>
      <w:numPr>
        <w:ilvl w:val="5"/>
        <w:numId w:val="2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A03F9"/>
    <w:pPr>
      <w:keepNext/>
      <w:keepLines/>
      <w:numPr>
        <w:ilvl w:val="6"/>
        <w:numId w:val="2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A03F9"/>
    <w:pPr>
      <w:keepNext/>
      <w:keepLines/>
      <w:numPr>
        <w:ilvl w:val="7"/>
        <w:numId w:val="2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A03F9"/>
    <w:pPr>
      <w:keepNext/>
      <w:keepLines/>
      <w:numPr>
        <w:ilvl w:val="8"/>
        <w:numId w:val="2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4364D"/>
    <w:pPr>
      <w:tabs>
        <w:tab w:val="center" w:pos="4536"/>
        <w:tab w:val="right" w:pos="9072"/>
      </w:tabs>
    </w:pPr>
  </w:style>
  <w:style w:type="character" w:customStyle="1" w:styleId="HeaderChar">
    <w:name w:val="Header Char"/>
    <w:basedOn w:val="DefaultParagraphFont"/>
    <w:link w:val="Header"/>
    <w:uiPriority w:val="99"/>
    <w:rsid w:val="00A4364D"/>
  </w:style>
  <w:style w:type="paragraph" w:styleId="Footer">
    <w:name w:val="footer"/>
    <w:basedOn w:val="Normal"/>
    <w:link w:val="FooterChar"/>
    <w:uiPriority w:val="99"/>
    <w:unhideWhenUsed/>
    <w:rsid w:val="00A4364D"/>
    <w:pPr>
      <w:tabs>
        <w:tab w:val="center" w:pos="4536"/>
        <w:tab w:val="right" w:pos="9072"/>
      </w:tabs>
    </w:pPr>
  </w:style>
  <w:style w:type="character" w:customStyle="1" w:styleId="FooterChar">
    <w:name w:val="Footer Char"/>
    <w:basedOn w:val="DefaultParagraphFont"/>
    <w:link w:val="Footer"/>
    <w:uiPriority w:val="99"/>
    <w:rsid w:val="00A4364D"/>
  </w:style>
  <w:style w:type="paragraph" w:customStyle="1" w:styleId="Tittel-tekst">
    <w:name w:val="Tittel-tekst"/>
    <w:basedOn w:val="Normal"/>
    <w:uiPriority w:val="99"/>
    <w:rsid w:val="00B11310"/>
    <w:pPr>
      <w:widowControl w:val="0"/>
      <w:tabs>
        <w:tab w:val="right" w:pos="6321"/>
      </w:tabs>
      <w:autoSpaceDE w:val="0"/>
      <w:autoSpaceDN w:val="0"/>
      <w:adjustRightInd w:val="0"/>
      <w:spacing w:line="300" w:lineRule="atLeast"/>
      <w:textAlignment w:val="center"/>
    </w:pPr>
    <w:rPr>
      <w:rFonts w:ascii="OpenSansLight-Italic" w:hAnsi="OpenSansLight-Italic" w:cs="OpenSansLight-Italic"/>
      <w:i/>
      <w:iCs/>
      <w:color w:val="000000"/>
      <w:sz w:val="25"/>
      <w:szCs w:val="25"/>
    </w:rPr>
  </w:style>
  <w:style w:type="paragraph" w:customStyle="1" w:styleId="Fakultetellerinstitutt">
    <w:name w:val="Fakultet eller institutt"/>
    <w:basedOn w:val="Normal"/>
    <w:qFormat/>
    <w:rsid w:val="00B11310"/>
    <w:pPr>
      <w:spacing w:after="120"/>
    </w:pPr>
    <w:rPr>
      <w:rFonts w:ascii="Arial" w:hAnsi="Arial" w:cs="Arial"/>
      <w:sz w:val="20"/>
    </w:rPr>
  </w:style>
  <w:style w:type="paragraph" w:customStyle="1" w:styleId="Oppgavetittel">
    <w:name w:val="Oppgavetittel"/>
    <w:basedOn w:val="Normal"/>
    <w:qFormat/>
    <w:rsid w:val="00B11310"/>
    <w:pPr>
      <w:spacing w:after="120"/>
    </w:pPr>
    <w:rPr>
      <w:rFonts w:ascii="Arial" w:hAnsi="Arial" w:cs="Arial"/>
      <w:b/>
      <w:sz w:val="30"/>
    </w:rPr>
  </w:style>
  <w:style w:type="paragraph" w:customStyle="1" w:styleId="Subtittel">
    <w:name w:val="Subtittel"/>
    <w:basedOn w:val="Normal"/>
    <w:qFormat/>
    <w:rsid w:val="00B11310"/>
    <w:rPr>
      <w:rFonts w:ascii="Arial" w:hAnsi="Arial" w:cs="Arial"/>
      <w:i/>
    </w:rPr>
  </w:style>
  <w:style w:type="paragraph" w:customStyle="1" w:styleId="Navnpforfatter">
    <w:name w:val="Navn på forfatter"/>
    <w:basedOn w:val="Normal"/>
    <w:qFormat/>
    <w:rsid w:val="00B11310"/>
    <w:rPr>
      <w:rFonts w:ascii="Arial" w:hAnsi="Arial" w:cs="Arial"/>
      <w:b/>
      <w:sz w:val="22"/>
    </w:rPr>
  </w:style>
  <w:style w:type="paragraph" w:customStyle="1" w:styleId="Masteroppgavei">
    <w:name w:val="Masteroppgave i"/>
    <w:basedOn w:val="Normal"/>
    <w:qFormat/>
    <w:rsid w:val="00B11310"/>
    <w:rPr>
      <w:rFonts w:ascii="Arial" w:hAnsi="Arial" w:cs="Arial"/>
      <w:i/>
      <w:sz w:val="20"/>
    </w:rPr>
  </w:style>
  <w:style w:type="character" w:customStyle="1" w:styleId="Heading1Char">
    <w:name w:val="Heading 1 Char"/>
    <w:basedOn w:val="DefaultParagraphFont"/>
    <w:link w:val="Heading1"/>
    <w:uiPriority w:val="9"/>
    <w:rsid w:val="009D40C7"/>
    <w:rPr>
      <w:rFonts w:asciiTheme="majorHAnsi" w:eastAsiaTheme="majorEastAsia" w:hAnsiTheme="majorHAnsi" w:cstheme="majorBidi"/>
      <w:b/>
      <w:bCs/>
      <w:sz w:val="32"/>
      <w:szCs w:val="32"/>
    </w:rPr>
  </w:style>
  <w:style w:type="paragraph" w:styleId="TOCHeading">
    <w:name w:val="TOC Heading"/>
    <w:basedOn w:val="Heading1"/>
    <w:next w:val="Normal"/>
    <w:uiPriority w:val="39"/>
    <w:unhideWhenUsed/>
    <w:qFormat/>
    <w:rsid w:val="000941DB"/>
    <w:pPr>
      <w:spacing w:line="276" w:lineRule="auto"/>
      <w:outlineLvl w:val="9"/>
    </w:pPr>
    <w:rPr>
      <w:color w:val="365F91" w:themeColor="accent1" w:themeShade="BF"/>
      <w:sz w:val="28"/>
      <w:szCs w:val="28"/>
      <w:lang w:val="en-US" w:eastAsia="en-US"/>
    </w:rPr>
  </w:style>
  <w:style w:type="paragraph" w:styleId="BalloonText">
    <w:name w:val="Balloon Text"/>
    <w:basedOn w:val="Normal"/>
    <w:link w:val="BalloonTextChar"/>
    <w:uiPriority w:val="99"/>
    <w:semiHidden/>
    <w:unhideWhenUsed/>
    <w:rsid w:val="000941D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941DB"/>
    <w:rPr>
      <w:rFonts w:ascii="Lucida Grande" w:hAnsi="Lucida Grande" w:cs="Lucida Grande"/>
      <w:sz w:val="18"/>
      <w:szCs w:val="18"/>
    </w:rPr>
  </w:style>
  <w:style w:type="paragraph" w:styleId="TOC1">
    <w:name w:val="toc 1"/>
    <w:basedOn w:val="Normal"/>
    <w:next w:val="Normal"/>
    <w:autoRedefine/>
    <w:uiPriority w:val="39"/>
    <w:unhideWhenUsed/>
    <w:rsid w:val="000941DB"/>
    <w:pPr>
      <w:spacing w:before="120"/>
    </w:pPr>
    <w:rPr>
      <w:b/>
    </w:rPr>
  </w:style>
  <w:style w:type="paragraph" w:styleId="TOC2">
    <w:name w:val="toc 2"/>
    <w:basedOn w:val="Normal"/>
    <w:next w:val="Normal"/>
    <w:autoRedefine/>
    <w:uiPriority w:val="39"/>
    <w:unhideWhenUsed/>
    <w:rsid w:val="000941DB"/>
    <w:pPr>
      <w:ind w:left="240"/>
    </w:pPr>
    <w:rPr>
      <w:b/>
      <w:sz w:val="22"/>
      <w:szCs w:val="22"/>
    </w:rPr>
  </w:style>
  <w:style w:type="paragraph" w:styleId="TOC3">
    <w:name w:val="toc 3"/>
    <w:basedOn w:val="Normal"/>
    <w:next w:val="Normal"/>
    <w:autoRedefine/>
    <w:uiPriority w:val="39"/>
    <w:unhideWhenUsed/>
    <w:rsid w:val="000941DB"/>
    <w:pPr>
      <w:ind w:left="480"/>
    </w:pPr>
    <w:rPr>
      <w:sz w:val="22"/>
      <w:szCs w:val="22"/>
    </w:rPr>
  </w:style>
  <w:style w:type="paragraph" w:styleId="TOC4">
    <w:name w:val="toc 4"/>
    <w:basedOn w:val="Normal"/>
    <w:next w:val="Normal"/>
    <w:autoRedefine/>
    <w:uiPriority w:val="39"/>
    <w:semiHidden/>
    <w:unhideWhenUsed/>
    <w:rsid w:val="000941DB"/>
    <w:pPr>
      <w:ind w:left="720"/>
    </w:pPr>
    <w:rPr>
      <w:sz w:val="20"/>
      <w:szCs w:val="20"/>
    </w:rPr>
  </w:style>
  <w:style w:type="paragraph" w:styleId="TOC5">
    <w:name w:val="toc 5"/>
    <w:basedOn w:val="Normal"/>
    <w:next w:val="Normal"/>
    <w:autoRedefine/>
    <w:uiPriority w:val="39"/>
    <w:semiHidden/>
    <w:unhideWhenUsed/>
    <w:rsid w:val="000941DB"/>
    <w:pPr>
      <w:ind w:left="960"/>
    </w:pPr>
    <w:rPr>
      <w:sz w:val="20"/>
      <w:szCs w:val="20"/>
    </w:rPr>
  </w:style>
  <w:style w:type="paragraph" w:styleId="TOC6">
    <w:name w:val="toc 6"/>
    <w:basedOn w:val="Normal"/>
    <w:next w:val="Normal"/>
    <w:autoRedefine/>
    <w:uiPriority w:val="39"/>
    <w:semiHidden/>
    <w:unhideWhenUsed/>
    <w:rsid w:val="000941DB"/>
    <w:pPr>
      <w:ind w:left="1200"/>
    </w:pPr>
    <w:rPr>
      <w:sz w:val="20"/>
      <w:szCs w:val="20"/>
    </w:rPr>
  </w:style>
  <w:style w:type="paragraph" w:styleId="TOC7">
    <w:name w:val="toc 7"/>
    <w:basedOn w:val="Normal"/>
    <w:next w:val="Normal"/>
    <w:autoRedefine/>
    <w:uiPriority w:val="39"/>
    <w:semiHidden/>
    <w:unhideWhenUsed/>
    <w:rsid w:val="000941DB"/>
    <w:pPr>
      <w:ind w:left="1440"/>
    </w:pPr>
    <w:rPr>
      <w:sz w:val="20"/>
      <w:szCs w:val="20"/>
    </w:rPr>
  </w:style>
  <w:style w:type="paragraph" w:styleId="TOC8">
    <w:name w:val="toc 8"/>
    <w:basedOn w:val="Normal"/>
    <w:next w:val="Normal"/>
    <w:autoRedefine/>
    <w:uiPriority w:val="39"/>
    <w:semiHidden/>
    <w:unhideWhenUsed/>
    <w:rsid w:val="000941DB"/>
    <w:pPr>
      <w:ind w:left="1680"/>
    </w:pPr>
    <w:rPr>
      <w:sz w:val="20"/>
      <w:szCs w:val="20"/>
    </w:rPr>
  </w:style>
  <w:style w:type="paragraph" w:styleId="TOC9">
    <w:name w:val="toc 9"/>
    <w:basedOn w:val="Normal"/>
    <w:next w:val="Normal"/>
    <w:autoRedefine/>
    <w:uiPriority w:val="39"/>
    <w:semiHidden/>
    <w:unhideWhenUsed/>
    <w:rsid w:val="000941DB"/>
    <w:pPr>
      <w:ind w:left="1920"/>
    </w:pPr>
    <w:rPr>
      <w:sz w:val="20"/>
      <w:szCs w:val="20"/>
    </w:rPr>
  </w:style>
  <w:style w:type="paragraph" w:styleId="DocumentMap">
    <w:name w:val="Document Map"/>
    <w:basedOn w:val="Normal"/>
    <w:link w:val="DocumentMapChar"/>
    <w:uiPriority w:val="99"/>
    <w:semiHidden/>
    <w:unhideWhenUsed/>
    <w:rsid w:val="000941DB"/>
    <w:rPr>
      <w:rFonts w:ascii="Lucida Grande" w:hAnsi="Lucida Grande" w:cs="Lucida Grande"/>
    </w:rPr>
  </w:style>
  <w:style w:type="character" w:customStyle="1" w:styleId="DocumentMapChar">
    <w:name w:val="Document Map Char"/>
    <w:basedOn w:val="DefaultParagraphFont"/>
    <w:link w:val="DocumentMap"/>
    <w:uiPriority w:val="99"/>
    <w:semiHidden/>
    <w:rsid w:val="000941DB"/>
    <w:rPr>
      <w:rFonts w:ascii="Lucida Grande" w:hAnsi="Lucida Grande" w:cs="Lucida Grande"/>
    </w:rPr>
  </w:style>
  <w:style w:type="character" w:customStyle="1" w:styleId="Heading2Char">
    <w:name w:val="Heading 2 Char"/>
    <w:basedOn w:val="DefaultParagraphFont"/>
    <w:link w:val="Heading2"/>
    <w:uiPriority w:val="9"/>
    <w:rsid w:val="009D40C7"/>
    <w:rPr>
      <w:rFonts w:asciiTheme="majorHAnsi" w:eastAsiaTheme="majorEastAsia" w:hAnsiTheme="majorHAnsi" w:cstheme="majorBidi"/>
      <w:b/>
      <w:bCs/>
      <w:sz w:val="26"/>
      <w:szCs w:val="26"/>
      <w:lang w:val="en-GB"/>
    </w:rPr>
  </w:style>
  <w:style w:type="paragraph" w:styleId="Quote">
    <w:name w:val="Quote"/>
    <w:basedOn w:val="Normal"/>
    <w:next w:val="Normal"/>
    <w:link w:val="QuoteChar"/>
    <w:uiPriority w:val="29"/>
    <w:qFormat/>
    <w:rsid w:val="00CE4635"/>
    <w:rPr>
      <w:i/>
      <w:iCs/>
      <w:color w:val="000000" w:themeColor="text1"/>
    </w:rPr>
  </w:style>
  <w:style w:type="character" w:customStyle="1" w:styleId="QuoteChar">
    <w:name w:val="Quote Char"/>
    <w:basedOn w:val="DefaultParagraphFont"/>
    <w:link w:val="Quote"/>
    <w:uiPriority w:val="29"/>
    <w:rsid w:val="00CE4635"/>
    <w:rPr>
      <w:i/>
      <w:iCs/>
      <w:color w:val="000000" w:themeColor="text1"/>
    </w:rPr>
  </w:style>
  <w:style w:type="character" w:customStyle="1" w:styleId="Heading3Char">
    <w:name w:val="Heading 3 Char"/>
    <w:basedOn w:val="DefaultParagraphFont"/>
    <w:link w:val="Heading3"/>
    <w:uiPriority w:val="9"/>
    <w:rsid w:val="009D40C7"/>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9D40C7"/>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9D40C7"/>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sid w:val="00FA03F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A03F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A03F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A03F9"/>
    <w:rPr>
      <w:rFonts w:asciiTheme="majorHAnsi" w:eastAsiaTheme="majorEastAsia" w:hAnsiTheme="majorHAnsi" w:cstheme="majorBidi"/>
      <w:i/>
      <w:iCs/>
      <w:color w:val="404040" w:themeColor="text1" w:themeTint="BF"/>
      <w:sz w:val="20"/>
      <w:szCs w:val="20"/>
    </w:rPr>
  </w:style>
  <w:style w:type="paragraph" w:styleId="ListParagraph">
    <w:name w:val="List Paragraph"/>
    <w:aliases w:val="Reference List"/>
    <w:basedOn w:val="Normal"/>
    <w:uiPriority w:val="34"/>
    <w:qFormat/>
    <w:rsid w:val="0001369C"/>
    <w:pPr>
      <w:numPr>
        <w:numId w:val="7"/>
      </w:numPr>
      <w:contextualSpacing/>
    </w:pPr>
    <w:rPr>
      <w:noProof/>
      <w:lang w:val="en-GB"/>
    </w:rPr>
  </w:style>
  <w:style w:type="paragraph" w:styleId="Caption">
    <w:name w:val="caption"/>
    <w:basedOn w:val="Normal"/>
    <w:next w:val="Normal"/>
    <w:uiPriority w:val="35"/>
    <w:unhideWhenUsed/>
    <w:qFormat/>
    <w:rsid w:val="009D40C7"/>
    <w:pPr>
      <w:spacing w:after="200"/>
    </w:pPr>
    <w:rPr>
      <w:b/>
      <w:bCs/>
      <w:sz w:val="18"/>
      <w:szCs w:val="18"/>
    </w:rPr>
  </w:style>
  <w:style w:type="paragraph" w:styleId="TableofFigures">
    <w:name w:val="table of figures"/>
    <w:basedOn w:val="Normal"/>
    <w:next w:val="Normal"/>
    <w:uiPriority w:val="99"/>
    <w:unhideWhenUsed/>
    <w:rsid w:val="00DF3BC3"/>
    <w:pPr>
      <w:ind w:left="480" w:hanging="480"/>
    </w:pPr>
  </w:style>
  <w:style w:type="paragraph" w:styleId="Subtitle">
    <w:name w:val="Subtitle"/>
    <w:basedOn w:val="Normal"/>
    <w:next w:val="Normal"/>
    <w:link w:val="SubtitleChar"/>
    <w:uiPriority w:val="11"/>
    <w:qFormat/>
    <w:rsid w:val="009D40C7"/>
    <w:pPr>
      <w:numPr>
        <w:ilvl w:val="1"/>
      </w:numPr>
    </w:pPr>
    <w:rPr>
      <w:rFonts w:asciiTheme="majorHAnsi" w:eastAsiaTheme="majorEastAsia" w:hAnsiTheme="majorHAnsi" w:cstheme="majorBidi"/>
      <w:i/>
      <w:iCs/>
      <w:spacing w:val="15"/>
    </w:rPr>
  </w:style>
  <w:style w:type="character" w:customStyle="1" w:styleId="SubtitleChar">
    <w:name w:val="Subtitle Char"/>
    <w:basedOn w:val="DefaultParagraphFont"/>
    <w:link w:val="Subtitle"/>
    <w:uiPriority w:val="11"/>
    <w:rsid w:val="009D40C7"/>
    <w:rPr>
      <w:rFonts w:asciiTheme="majorHAnsi" w:eastAsiaTheme="majorEastAsia" w:hAnsiTheme="majorHAnsi" w:cstheme="majorBidi"/>
      <w:i/>
      <w:iCs/>
      <w:spacing w:val="15"/>
    </w:rPr>
  </w:style>
  <w:style w:type="table" w:styleId="TableGrid">
    <w:name w:val="Table Grid"/>
    <w:basedOn w:val="TableNormal"/>
    <w:uiPriority w:val="59"/>
    <w:rsid w:val="0091575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007F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4091767">
      <w:bodyDiv w:val="1"/>
      <w:marLeft w:val="0"/>
      <w:marRight w:val="0"/>
      <w:marTop w:val="0"/>
      <w:marBottom w:val="0"/>
      <w:divBdr>
        <w:top w:val="none" w:sz="0" w:space="0" w:color="auto"/>
        <w:left w:val="none" w:sz="0" w:space="0" w:color="auto"/>
        <w:bottom w:val="none" w:sz="0" w:space="0" w:color="auto"/>
        <w:right w:val="none" w:sz="0" w:space="0" w:color="auto"/>
      </w:divBdr>
    </w:div>
    <w:div w:id="954142053">
      <w:bodyDiv w:val="1"/>
      <w:marLeft w:val="0"/>
      <w:marRight w:val="0"/>
      <w:marTop w:val="0"/>
      <w:marBottom w:val="0"/>
      <w:divBdr>
        <w:top w:val="none" w:sz="0" w:space="0" w:color="auto"/>
        <w:left w:val="none" w:sz="0" w:space="0" w:color="auto"/>
        <w:bottom w:val="none" w:sz="0" w:space="0" w:color="auto"/>
        <w:right w:val="none" w:sz="0" w:space="0" w:color="auto"/>
      </w:divBdr>
    </w:div>
    <w:div w:id="1160266325">
      <w:bodyDiv w:val="1"/>
      <w:marLeft w:val="0"/>
      <w:marRight w:val="0"/>
      <w:marTop w:val="0"/>
      <w:marBottom w:val="0"/>
      <w:divBdr>
        <w:top w:val="none" w:sz="0" w:space="0" w:color="auto"/>
        <w:left w:val="none" w:sz="0" w:space="0" w:color="auto"/>
        <w:bottom w:val="none" w:sz="0" w:space="0" w:color="auto"/>
        <w:right w:val="none" w:sz="0" w:space="0" w:color="auto"/>
      </w:divBdr>
    </w:div>
    <w:div w:id="1269314392">
      <w:bodyDiv w:val="1"/>
      <w:marLeft w:val="0"/>
      <w:marRight w:val="0"/>
      <w:marTop w:val="0"/>
      <w:marBottom w:val="0"/>
      <w:divBdr>
        <w:top w:val="none" w:sz="0" w:space="0" w:color="auto"/>
        <w:left w:val="none" w:sz="0" w:space="0" w:color="auto"/>
        <w:bottom w:val="none" w:sz="0" w:space="0" w:color="auto"/>
        <w:right w:val="none" w:sz="0" w:space="0" w:color="auto"/>
      </w:divBdr>
    </w:div>
    <w:div w:id="1295017974">
      <w:bodyDiv w:val="1"/>
      <w:marLeft w:val="0"/>
      <w:marRight w:val="0"/>
      <w:marTop w:val="0"/>
      <w:marBottom w:val="0"/>
      <w:divBdr>
        <w:top w:val="none" w:sz="0" w:space="0" w:color="auto"/>
        <w:left w:val="none" w:sz="0" w:space="0" w:color="auto"/>
        <w:bottom w:val="none" w:sz="0" w:space="0" w:color="auto"/>
        <w:right w:val="none" w:sz="0" w:space="0" w:color="auto"/>
      </w:divBdr>
    </w:div>
    <w:div w:id="1353412605">
      <w:bodyDiv w:val="1"/>
      <w:marLeft w:val="0"/>
      <w:marRight w:val="0"/>
      <w:marTop w:val="0"/>
      <w:marBottom w:val="0"/>
      <w:divBdr>
        <w:top w:val="none" w:sz="0" w:space="0" w:color="auto"/>
        <w:left w:val="none" w:sz="0" w:space="0" w:color="auto"/>
        <w:bottom w:val="none" w:sz="0" w:space="0" w:color="auto"/>
        <w:right w:val="none" w:sz="0" w:space="0" w:color="auto"/>
      </w:divBdr>
    </w:div>
    <w:div w:id="1416509800">
      <w:bodyDiv w:val="1"/>
      <w:marLeft w:val="0"/>
      <w:marRight w:val="0"/>
      <w:marTop w:val="0"/>
      <w:marBottom w:val="0"/>
      <w:divBdr>
        <w:top w:val="none" w:sz="0" w:space="0" w:color="auto"/>
        <w:left w:val="none" w:sz="0" w:space="0" w:color="auto"/>
        <w:bottom w:val="none" w:sz="0" w:space="0" w:color="auto"/>
        <w:right w:val="none" w:sz="0" w:space="0" w:color="auto"/>
      </w:divBdr>
    </w:div>
    <w:div w:id="1478379630">
      <w:bodyDiv w:val="1"/>
      <w:marLeft w:val="0"/>
      <w:marRight w:val="0"/>
      <w:marTop w:val="0"/>
      <w:marBottom w:val="0"/>
      <w:divBdr>
        <w:top w:val="none" w:sz="0" w:space="0" w:color="auto"/>
        <w:left w:val="none" w:sz="0" w:space="0" w:color="auto"/>
        <w:bottom w:val="none" w:sz="0" w:space="0" w:color="auto"/>
        <w:right w:val="none" w:sz="0" w:space="0" w:color="auto"/>
      </w:divBdr>
    </w:div>
    <w:div w:id="1574971212">
      <w:bodyDiv w:val="1"/>
      <w:marLeft w:val="0"/>
      <w:marRight w:val="0"/>
      <w:marTop w:val="0"/>
      <w:marBottom w:val="0"/>
      <w:divBdr>
        <w:top w:val="none" w:sz="0" w:space="0" w:color="auto"/>
        <w:left w:val="none" w:sz="0" w:space="0" w:color="auto"/>
        <w:bottom w:val="none" w:sz="0" w:space="0" w:color="auto"/>
        <w:right w:val="none" w:sz="0" w:space="0" w:color="auto"/>
      </w:divBdr>
    </w:div>
    <w:div w:id="178214204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2.xml"/><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0" Type="http://schemas.openxmlformats.org/officeDocument/2006/relationships/image" Target="media/image27.emf"/><Relationship Id="rId61" Type="http://schemas.openxmlformats.org/officeDocument/2006/relationships/image" Target="media/image28.emf"/><Relationship Id="rId62" Type="http://schemas.openxmlformats.org/officeDocument/2006/relationships/image" Target="media/image29.emf"/><Relationship Id="rId63" Type="http://schemas.openxmlformats.org/officeDocument/2006/relationships/image" Target="media/image30.emf"/><Relationship Id="rId64" Type="http://schemas.openxmlformats.org/officeDocument/2006/relationships/image" Target="media/image31.emf"/><Relationship Id="rId65" Type="http://schemas.openxmlformats.org/officeDocument/2006/relationships/image" Target="media/image32.emf"/><Relationship Id="rId66" Type="http://schemas.openxmlformats.org/officeDocument/2006/relationships/image" Target="media/image33.emf"/><Relationship Id="rId67" Type="http://schemas.openxmlformats.org/officeDocument/2006/relationships/image" Target="media/image34.emf"/><Relationship Id="rId68" Type="http://schemas.openxmlformats.org/officeDocument/2006/relationships/image" Target="media/image35.emf"/><Relationship Id="rId69" Type="http://schemas.openxmlformats.org/officeDocument/2006/relationships/image" Target="media/image36.emf"/><Relationship Id="rId40" Type="http://schemas.openxmlformats.org/officeDocument/2006/relationships/chart" Target="charts/chart11.xml"/><Relationship Id="rId41" Type="http://schemas.openxmlformats.org/officeDocument/2006/relationships/chart" Target="charts/chart12.xml"/><Relationship Id="rId42" Type="http://schemas.openxmlformats.org/officeDocument/2006/relationships/chart" Target="charts/chart13.xml"/><Relationship Id="rId90" Type="http://schemas.openxmlformats.org/officeDocument/2006/relationships/image" Target="media/image57.emf"/><Relationship Id="rId91" Type="http://schemas.openxmlformats.org/officeDocument/2006/relationships/image" Target="media/image58.emf"/><Relationship Id="rId92" Type="http://schemas.openxmlformats.org/officeDocument/2006/relationships/image" Target="media/image59.emf"/><Relationship Id="rId93" Type="http://schemas.openxmlformats.org/officeDocument/2006/relationships/image" Target="media/image60.emf"/><Relationship Id="rId94" Type="http://schemas.openxmlformats.org/officeDocument/2006/relationships/image" Target="media/image61.emf"/><Relationship Id="rId95" Type="http://schemas.openxmlformats.org/officeDocument/2006/relationships/image" Target="media/image62.emf"/><Relationship Id="rId96" Type="http://schemas.openxmlformats.org/officeDocument/2006/relationships/image" Target="media/image63.emf"/><Relationship Id="rId101" Type="http://schemas.openxmlformats.org/officeDocument/2006/relationships/image" Target="media/image68.emf"/><Relationship Id="rId102" Type="http://schemas.openxmlformats.org/officeDocument/2006/relationships/chart" Target="charts/chart24.xml"/><Relationship Id="rId103" Type="http://schemas.openxmlformats.org/officeDocument/2006/relationships/chart" Target="charts/chart25.xml"/><Relationship Id="rId104" Type="http://schemas.openxmlformats.org/officeDocument/2006/relationships/chart" Target="charts/chart26.xml"/><Relationship Id="rId105" Type="http://schemas.openxmlformats.org/officeDocument/2006/relationships/chart" Target="charts/chart27.xml"/><Relationship Id="rId106" Type="http://schemas.openxmlformats.org/officeDocument/2006/relationships/chart" Target="charts/chart28.xml"/><Relationship Id="rId107" Type="http://schemas.openxmlformats.org/officeDocument/2006/relationships/chart" Target="charts/chart29.xml"/><Relationship Id="rId108" Type="http://schemas.openxmlformats.org/officeDocument/2006/relationships/chart" Target="charts/chart30.xml"/><Relationship Id="rId109" Type="http://schemas.openxmlformats.org/officeDocument/2006/relationships/chart" Target="charts/chart31.xml"/><Relationship Id="rId97" Type="http://schemas.openxmlformats.org/officeDocument/2006/relationships/image" Target="media/image64.emf"/><Relationship Id="rId98" Type="http://schemas.openxmlformats.org/officeDocument/2006/relationships/image" Target="media/image65.emf"/><Relationship Id="rId99" Type="http://schemas.openxmlformats.org/officeDocument/2006/relationships/image" Target="media/image66.emf"/><Relationship Id="rId43" Type="http://schemas.openxmlformats.org/officeDocument/2006/relationships/chart" Target="charts/chart14.xml"/><Relationship Id="rId44" Type="http://schemas.openxmlformats.org/officeDocument/2006/relationships/chart" Target="charts/chart15.xml"/><Relationship Id="rId45" Type="http://schemas.openxmlformats.org/officeDocument/2006/relationships/chart" Target="charts/chart16.xml"/><Relationship Id="rId46" Type="http://schemas.openxmlformats.org/officeDocument/2006/relationships/image" Target="media/image20.emf"/><Relationship Id="rId47" Type="http://schemas.openxmlformats.org/officeDocument/2006/relationships/image" Target="media/image21.emf"/><Relationship Id="rId48" Type="http://schemas.openxmlformats.org/officeDocument/2006/relationships/image" Target="media/image22.emf"/><Relationship Id="rId49" Type="http://schemas.openxmlformats.org/officeDocument/2006/relationships/image" Target="media/image23.emf"/><Relationship Id="rId100" Type="http://schemas.openxmlformats.org/officeDocument/2006/relationships/image" Target="media/image67.emf"/><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70" Type="http://schemas.openxmlformats.org/officeDocument/2006/relationships/image" Target="media/image37.emf"/><Relationship Id="rId71" Type="http://schemas.openxmlformats.org/officeDocument/2006/relationships/image" Target="media/image38.emf"/><Relationship Id="rId72" Type="http://schemas.openxmlformats.org/officeDocument/2006/relationships/image" Target="media/image39.emf"/><Relationship Id="rId73" Type="http://schemas.openxmlformats.org/officeDocument/2006/relationships/image" Target="media/image40.emf"/><Relationship Id="rId74" Type="http://schemas.openxmlformats.org/officeDocument/2006/relationships/image" Target="media/image41.emf"/><Relationship Id="rId75" Type="http://schemas.openxmlformats.org/officeDocument/2006/relationships/image" Target="media/image42.emf"/><Relationship Id="rId76" Type="http://schemas.openxmlformats.org/officeDocument/2006/relationships/image" Target="media/image43.emf"/><Relationship Id="rId77" Type="http://schemas.openxmlformats.org/officeDocument/2006/relationships/image" Target="media/image44.emf"/><Relationship Id="rId78" Type="http://schemas.openxmlformats.org/officeDocument/2006/relationships/image" Target="media/image45.emf"/><Relationship Id="rId79" Type="http://schemas.openxmlformats.org/officeDocument/2006/relationships/image" Target="media/image46.emf"/><Relationship Id="rId23" Type="http://schemas.openxmlformats.org/officeDocument/2006/relationships/chart" Target="charts/chart1.xml"/><Relationship Id="rId24" Type="http://schemas.openxmlformats.org/officeDocument/2006/relationships/chart" Target="charts/chart2.xml"/><Relationship Id="rId25" Type="http://schemas.openxmlformats.org/officeDocument/2006/relationships/chart" Target="charts/chart3.xml"/><Relationship Id="rId26" Type="http://schemas.openxmlformats.org/officeDocument/2006/relationships/chart" Target="charts/chart4.xml"/><Relationship Id="rId27" Type="http://schemas.openxmlformats.org/officeDocument/2006/relationships/chart" Target="charts/chart5.xml"/><Relationship Id="rId28" Type="http://schemas.openxmlformats.org/officeDocument/2006/relationships/chart" Target="charts/chart6.xml"/><Relationship Id="rId29" Type="http://schemas.openxmlformats.org/officeDocument/2006/relationships/chart" Target="charts/chart7.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50" Type="http://schemas.openxmlformats.org/officeDocument/2006/relationships/image" Target="media/image24.emf"/><Relationship Id="rId51" Type="http://schemas.openxmlformats.org/officeDocument/2006/relationships/image" Target="media/image25.emf"/><Relationship Id="rId52" Type="http://schemas.openxmlformats.org/officeDocument/2006/relationships/image" Target="media/image26.png"/><Relationship Id="rId53" Type="http://schemas.openxmlformats.org/officeDocument/2006/relationships/chart" Target="charts/chart17.xml"/><Relationship Id="rId54" Type="http://schemas.openxmlformats.org/officeDocument/2006/relationships/chart" Target="charts/chart18.xml"/><Relationship Id="rId55" Type="http://schemas.openxmlformats.org/officeDocument/2006/relationships/chart" Target="charts/chart19.xml"/><Relationship Id="rId56" Type="http://schemas.openxmlformats.org/officeDocument/2006/relationships/chart" Target="charts/chart20.xml"/><Relationship Id="rId57" Type="http://schemas.openxmlformats.org/officeDocument/2006/relationships/chart" Target="charts/chart21.xml"/><Relationship Id="rId58" Type="http://schemas.openxmlformats.org/officeDocument/2006/relationships/chart" Target="charts/chart22.xml"/><Relationship Id="rId59" Type="http://schemas.openxmlformats.org/officeDocument/2006/relationships/chart" Target="charts/chart23.xml"/><Relationship Id="rId110" Type="http://schemas.openxmlformats.org/officeDocument/2006/relationships/chart" Target="charts/chart32.xml"/><Relationship Id="rId111" Type="http://schemas.openxmlformats.org/officeDocument/2006/relationships/chart" Target="charts/chart33.xml"/><Relationship Id="rId112" Type="http://schemas.openxmlformats.org/officeDocument/2006/relationships/chart" Target="charts/chart34.xml"/><Relationship Id="rId113" Type="http://schemas.openxmlformats.org/officeDocument/2006/relationships/chart" Target="charts/chart35.xml"/><Relationship Id="rId114" Type="http://schemas.openxmlformats.org/officeDocument/2006/relationships/chart" Target="charts/chart36.xml"/><Relationship Id="rId115" Type="http://schemas.openxmlformats.org/officeDocument/2006/relationships/chart" Target="charts/chart37.xml"/><Relationship Id="rId116" Type="http://schemas.openxmlformats.org/officeDocument/2006/relationships/chart" Target="charts/chart38.xml"/><Relationship Id="rId117" Type="http://schemas.openxmlformats.org/officeDocument/2006/relationships/image" Target="media/image69.png"/><Relationship Id="rId118" Type="http://schemas.openxmlformats.org/officeDocument/2006/relationships/fontTable" Target="fontTable.xml"/><Relationship Id="rId119" Type="http://schemas.openxmlformats.org/officeDocument/2006/relationships/theme" Target="theme/theme1.xml"/><Relationship Id="rId30" Type="http://schemas.openxmlformats.org/officeDocument/2006/relationships/image" Target="media/image13.emf"/><Relationship Id="rId31" Type="http://schemas.openxmlformats.org/officeDocument/2006/relationships/image" Target="media/image14.emf"/><Relationship Id="rId32" Type="http://schemas.openxmlformats.org/officeDocument/2006/relationships/image" Target="media/image15.emf"/><Relationship Id="rId33" Type="http://schemas.openxmlformats.org/officeDocument/2006/relationships/image" Target="media/image16.emf"/><Relationship Id="rId34" Type="http://schemas.openxmlformats.org/officeDocument/2006/relationships/image" Target="media/image17.emf"/><Relationship Id="rId35" Type="http://schemas.openxmlformats.org/officeDocument/2006/relationships/image" Target="media/image18.emf"/><Relationship Id="rId36" Type="http://schemas.openxmlformats.org/officeDocument/2006/relationships/image" Target="media/image19.emf"/><Relationship Id="rId37" Type="http://schemas.openxmlformats.org/officeDocument/2006/relationships/chart" Target="charts/chart8.xml"/><Relationship Id="rId38" Type="http://schemas.openxmlformats.org/officeDocument/2006/relationships/chart" Target="charts/chart9.xml"/><Relationship Id="rId39" Type="http://schemas.openxmlformats.org/officeDocument/2006/relationships/chart" Target="charts/chart10.xml"/><Relationship Id="rId80" Type="http://schemas.openxmlformats.org/officeDocument/2006/relationships/image" Target="media/image47.emf"/><Relationship Id="rId81" Type="http://schemas.openxmlformats.org/officeDocument/2006/relationships/image" Target="media/image48.emf"/><Relationship Id="rId82" Type="http://schemas.openxmlformats.org/officeDocument/2006/relationships/image" Target="media/image49.emf"/><Relationship Id="rId83" Type="http://schemas.openxmlformats.org/officeDocument/2006/relationships/image" Target="media/image50.emf"/><Relationship Id="rId84" Type="http://schemas.openxmlformats.org/officeDocument/2006/relationships/image" Target="media/image51.emf"/><Relationship Id="rId85" Type="http://schemas.openxmlformats.org/officeDocument/2006/relationships/image" Target="media/image52.emf"/><Relationship Id="rId86" Type="http://schemas.openxmlformats.org/officeDocument/2006/relationships/image" Target="media/image53.emf"/><Relationship Id="rId87" Type="http://schemas.openxmlformats.org/officeDocument/2006/relationships/image" Target="media/image54.emf"/><Relationship Id="rId88" Type="http://schemas.openxmlformats.org/officeDocument/2006/relationships/image" Target="media/image55.emf"/><Relationship Id="rId89" Type="http://schemas.openxmlformats.org/officeDocument/2006/relationships/image" Target="media/image56.e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Andreas:Library:Application%20Support:Microsoft:Office:User%20Templates:My%20Templates:Master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Andreas:Desktop:Raw:Idle:Total%20CPU.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Auto:cpu.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Auto:cpu.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Auto:ulimit%20increased:cpu.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Auto:memory.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Auto:memory.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Auto:ulimit%20increased:memory.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Auto%20traffic.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Larger%20file:cpu.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Larger%20file:cpu.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Larger%20file:increased%20ulimit:cpu.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Andreas:Desktop:Raw:Idle:Total%20CPU.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Larger%20file:memory.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Larger%20file:memory.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Larger%20file:increased%20ulimit:memory.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Larger%20File%20Size%20traffic.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Macintosh%20HD:Users:Andreas:Desktop:Raw:coordinator%20selection%20time:result.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Macintosh%20HD:Users:Andreas:Desktop:Raw:Setup%20time:result,%20200.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Macintosh%20HD:Users:Andreas:Desktop:Raw:Setup%20time:result,%20200.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Macintosh%20HD:Users:Andreas:Desktop:Raw:Setup%20time:result,%20200.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Macintosh%20HD:Users:Andreas:Documents:Master:Raw%20Data:Changing%20View:Traffic%20When%20Changing%20Document%20View.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Macintosh%20HD:Users:Andreas:Desktop:Raw:Changing%20letters:time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Andreas:Desktop:Raw:Idle:Total%20Memory.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Macintosh%20HD:Users:Andreas:Documents:Master:Raw%20Data:Changing%20letters:Editing%20Pages%20in%20the%20Remote%20Access%20Interface.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Macintosh%20HD:Users:Andreas:Desktop:Raw:Changing%20letters:memory.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Macintosh%20HD:Users:Andreas:Desktop:Raw:Time%20to%20add%20one%20file:result1.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Macintosh%20HD:Users:Andreas:Desktop:Raw:Time%20to%20add%20one%20file:result2.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Macintosh%20HD:Users:Andreas:Desktop:Raw:refresh%20time:combined.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Macintosh%20HD:Users:Andreas:Desktop:Raw:refresh%20time:combined.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Macintosh%20HD:Users:Andreas:Desktop:Raw:refresh%20time:file%20location%20test.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Macintosh%20HD:Users:Andreas:Desktop:Raw:Application%20sync:times%20after%20code%20revision.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Macintosh%20HD:Users:Andreas:Desktop:Raw:Application%20sync:times%20after%20code%20revision.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Andreas:Desktop:Raw:Idle:Total%20Memory.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Andreas:Desktop:Raw:Idle:Total%20Fixed%20Memory.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Andreas:Desktop:Raw:Idle:Total%20Traffic.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Andreas:Desktop:Raw:Idle:Total%20Traffic.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Andreas:Documents:Master:Raw%20Data:Add%20and%20refresh:Two%20Devices:100%20by%20100:Fixed:ulimit%204096:Run1:cpu%20ulimit%20increased.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Andreas:Documents:Master:Raw%20Data:Add%20and%20refresh:Two%20Devices:100%20by%20100:Fixed:ulimit%204096:Run1:memory%20ulimit%20increase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CPU Usage with Automatic Coordinator, 2 - 15 Devices</a:t>
            </a:r>
            <a:endParaRPr lang="en-US" sz="1000"/>
          </a:p>
        </c:rich>
      </c:tx>
      <c:layout/>
      <c:overlay val="0"/>
    </c:title>
    <c:autoTitleDeleted val="0"/>
    <c:plotArea>
      <c:layout/>
      <c:lineChart>
        <c:grouping val="standard"/>
        <c:varyColors val="0"/>
        <c:ser>
          <c:idx val="0"/>
          <c:order val="0"/>
          <c:tx>
            <c:strRef>
              <c:f>Sheet1!$B$2</c:f>
              <c:strCache>
                <c:ptCount val="1"/>
                <c:pt idx="0">
                  <c:v>2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Sheet1!$B$3:$B$101</c:f>
              <c:numCache>
                <c:formatCode>General</c:formatCode>
                <c:ptCount val="99"/>
                <c:pt idx="0">
                  <c:v>0.0</c:v>
                </c:pt>
                <c:pt idx="1">
                  <c:v>0.0</c:v>
                </c:pt>
                <c:pt idx="2">
                  <c:v>0.0</c:v>
                </c:pt>
                <c:pt idx="3">
                  <c:v>0.8</c:v>
                </c:pt>
                <c:pt idx="4">
                  <c:v>0.0</c:v>
                </c:pt>
                <c:pt idx="5">
                  <c:v>0.0</c:v>
                </c:pt>
                <c:pt idx="6">
                  <c:v>0.0</c:v>
                </c:pt>
                <c:pt idx="7">
                  <c:v>0.0</c:v>
                </c:pt>
                <c:pt idx="8">
                  <c:v>1.0</c:v>
                </c:pt>
                <c:pt idx="9">
                  <c:v>0.0</c:v>
                </c:pt>
                <c:pt idx="10">
                  <c:v>0.4</c:v>
                </c:pt>
                <c:pt idx="11">
                  <c:v>0.0</c:v>
                </c:pt>
                <c:pt idx="12">
                  <c:v>0.0</c:v>
                </c:pt>
                <c:pt idx="13">
                  <c:v>0.7</c:v>
                </c:pt>
                <c:pt idx="14">
                  <c:v>0.0</c:v>
                </c:pt>
                <c:pt idx="15">
                  <c:v>0.7</c:v>
                </c:pt>
                <c:pt idx="16">
                  <c:v>0.0</c:v>
                </c:pt>
                <c:pt idx="17">
                  <c:v>0.0</c:v>
                </c:pt>
                <c:pt idx="18">
                  <c:v>0.8</c:v>
                </c:pt>
                <c:pt idx="19">
                  <c:v>0.0</c:v>
                </c:pt>
                <c:pt idx="20">
                  <c:v>0.7</c:v>
                </c:pt>
                <c:pt idx="21">
                  <c:v>0.0</c:v>
                </c:pt>
                <c:pt idx="22">
                  <c:v>0.0</c:v>
                </c:pt>
                <c:pt idx="23">
                  <c:v>0.4</c:v>
                </c:pt>
                <c:pt idx="24">
                  <c:v>0.0</c:v>
                </c:pt>
                <c:pt idx="25">
                  <c:v>0.7</c:v>
                </c:pt>
                <c:pt idx="26">
                  <c:v>0.0</c:v>
                </c:pt>
                <c:pt idx="27">
                  <c:v>0.0</c:v>
                </c:pt>
                <c:pt idx="28">
                  <c:v>0.3</c:v>
                </c:pt>
                <c:pt idx="29">
                  <c:v>0.0</c:v>
                </c:pt>
                <c:pt idx="30">
                  <c:v>0.9</c:v>
                </c:pt>
                <c:pt idx="31">
                  <c:v>0.0</c:v>
                </c:pt>
                <c:pt idx="32">
                  <c:v>0.0</c:v>
                </c:pt>
                <c:pt idx="33">
                  <c:v>0.0</c:v>
                </c:pt>
                <c:pt idx="34">
                  <c:v>0.0</c:v>
                </c:pt>
                <c:pt idx="35">
                  <c:v>0.8</c:v>
                </c:pt>
                <c:pt idx="36">
                  <c:v>0.0</c:v>
                </c:pt>
                <c:pt idx="37">
                  <c:v>0.0</c:v>
                </c:pt>
                <c:pt idx="38">
                  <c:v>0.0</c:v>
                </c:pt>
                <c:pt idx="39">
                  <c:v>0.0</c:v>
                </c:pt>
                <c:pt idx="40">
                  <c:v>0.9</c:v>
                </c:pt>
                <c:pt idx="41">
                  <c:v>0.0</c:v>
                </c:pt>
                <c:pt idx="42">
                  <c:v>0.0</c:v>
                </c:pt>
                <c:pt idx="43">
                  <c:v>0.0</c:v>
                </c:pt>
                <c:pt idx="44">
                  <c:v>0.0</c:v>
                </c:pt>
                <c:pt idx="45">
                  <c:v>0.8</c:v>
                </c:pt>
                <c:pt idx="46">
                  <c:v>0.0</c:v>
                </c:pt>
                <c:pt idx="47">
                  <c:v>0.0</c:v>
                </c:pt>
                <c:pt idx="48">
                  <c:v>0.0</c:v>
                </c:pt>
                <c:pt idx="49">
                  <c:v>0.0</c:v>
                </c:pt>
                <c:pt idx="50">
                  <c:v>0.9</c:v>
                </c:pt>
                <c:pt idx="51">
                  <c:v>0.0</c:v>
                </c:pt>
                <c:pt idx="52">
                  <c:v>0.0</c:v>
                </c:pt>
                <c:pt idx="53">
                  <c:v>0.0</c:v>
                </c:pt>
                <c:pt idx="54">
                  <c:v>0.0</c:v>
                </c:pt>
                <c:pt idx="55">
                  <c:v>0.9</c:v>
                </c:pt>
                <c:pt idx="56">
                  <c:v>0.0</c:v>
                </c:pt>
                <c:pt idx="57">
                  <c:v>0.0</c:v>
                </c:pt>
                <c:pt idx="58">
                  <c:v>0.0</c:v>
                </c:pt>
                <c:pt idx="59">
                  <c:v>0.0</c:v>
                </c:pt>
                <c:pt idx="60">
                  <c:v>0.9</c:v>
                </c:pt>
                <c:pt idx="61">
                  <c:v>0.0</c:v>
                </c:pt>
                <c:pt idx="62">
                  <c:v>0.0</c:v>
                </c:pt>
                <c:pt idx="63">
                  <c:v>0.0</c:v>
                </c:pt>
                <c:pt idx="64">
                  <c:v>0.0</c:v>
                </c:pt>
                <c:pt idx="65">
                  <c:v>0.9</c:v>
                </c:pt>
                <c:pt idx="66">
                  <c:v>0.0</c:v>
                </c:pt>
                <c:pt idx="67">
                  <c:v>0.0</c:v>
                </c:pt>
                <c:pt idx="68">
                  <c:v>0.0</c:v>
                </c:pt>
                <c:pt idx="69">
                  <c:v>0.0</c:v>
                </c:pt>
                <c:pt idx="70">
                  <c:v>0.9</c:v>
                </c:pt>
                <c:pt idx="71">
                  <c:v>0.0</c:v>
                </c:pt>
                <c:pt idx="72">
                  <c:v>0.0</c:v>
                </c:pt>
                <c:pt idx="73">
                  <c:v>0.0</c:v>
                </c:pt>
                <c:pt idx="74">
                  <c:v>0.0</c:v>
                </c:pt>
                <c:pt idx="75">
                  <c:v>0.6</c:v>
                </c:pt>
                <c:pt idx="76">
                  <c:v>0.0</c:v>
                </c:pt>
                <c:pt idx="77">
                  <c:v>0.0</c:v>
                </c:pt>
                <c:pt idx="78">
                  <c:v>0.0</c:v>
                </c:pt>
                <c:pt idx="79">
                  <c:v>0.0</c:v>
                </c:pt>
                <c:pt idx="80">
                  <c:v>0.9</c:v>
                </c:pt>
                <c:pt idx="81">
                  <c:v>0.0</c:v>
                </c:pt>
                <c:pt idx="82">
                  <c:v>0.0</c:v>
                </c:pt>
                <c:pt idx="83">
                  <c:v>0.0</c:v>
                </c:pt>
                <c:pt idx="84">
                  <c:v>0.0</c:v>
                </c:pt>
                <c:pt idx="85">
                  <c:v>0.9</c:v>
                </c:pt>
                <c:pt idx="86">
                  <c:v>0.0</c:v>
                </c:pt>
                <c:pt idx="87">
                  <c:v>0.0</c:v>
                </c:pt>
                <c:pt idx="88">
                  <c:v>0.0</c:v>
                </c:pt>
                <c:pt idx="89">
                  <c:v>0.0</c:v>
                </c:pt>
                <c:pt idx="90">
                  <c:v>0.8</c:v>
                </c:pt>
                <c:pt idx="91">
                  <c:v>0.0</c:v>
                </c:pt>
                <c:pt idx="92">
                  <c:v>0.0</c:v>
                </c:pt>
                <c:pt idx="93">
                  <c:v>0.0</c:v>
                </c:pt>
                <c:pt idx="94">
                  <c:v>0.0</c:v>
                </c:pt>
                <c:pt idx="95">
                  <c:v>0.9</c:v>
                </c:pt>
                <c:pt idx="96">
                  <c:v>0.0</c:v>
                </c:pt>
                <c:pt idx="97">
                  <c:v>0.0</c:v>
                </c:pt>
                <c:pt idx="98">
                  <c:v>0.0</c:v>
                </c:pt>
              </c:numCache>
            </c:numRef>
          </c:val>
          <c:smooth val="0"/>
        </c:ser>
        <c:ser>
          <c:idx val="1"/>
          <c:order val="1"/>
          <c:tx>
            <c:strRef>
              <c:f>Sheet1!$C$2</c:f>
              <c:strCache>
                <c:ptCount val="1"/>
                <c:pt idx="0">
                  <c:v>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Sheet1!$C$3:$C$101</c:f>
              <c:numCache>
                <c:formatCode>General</c:formatCode>
                <c:ptCount val="99"/>
                <c:pt idx="0">
                  <c:v>0.0</c:v>
                </c:pt>
                <c:pt idx="1">
                  <c:v>0.0</c:v>
                </c:pt>
                <c:pt idx="2">
                  <c:v>4.7</c:v>
                </c:pt>
                <c:pt idx="3">
                  <c:v>0.0</c:v>
                </c:pt>
                <c:pt idx="4">
                  <c:v>0.0</c:v>
                </c:pt>
                <c:pt idx="5">
                  <c:v>0.0</c:v>
                </c:pt>
                <c:pt idx="6">
                  <c:v>0.0</c:v>
                </c:pt>
                <c:pt idx="7">
                  <c:v>4.0</c:v>
                </c:pt>
                <c:pt idx="8">
                  <c:v>0.0</c:v>
                </c:pt>
                <c:pt idx="9">
                  <c:v>0.0</c:v>
                </c:pt>
                <c:pt idx="10">
                  <c:v>0.0</c:v>
                </c:pt>
                <c:pt idx="11">
                  <c:v>0.0</c:v>
                </c:pt>
                <c:pt idx="12">
                  <c:v>4.0</c:v>
                </c:pt>
                <c:pt idx="13">
                  <c:v>0.0</c:v>
                </c:pt>
                <c:pt idx="14">
                  <c:v>0.0</c:v>
                </c:pt>
                <c:pt idx="15">
                  <c:v>0.0</c:v>
                </c:pt>
                <c:pt idx="16">
                  <c:v>0.0</c:v>
                </c:pt>
                <c:pt idx="17">
                  <c:v>2.8</c:v>
                </c:pt>
                <c:pt idx="18">
                  <c:v>0.0</c:v>
                </c:pt>
                <c:pt idx="19">
                  <c:v>0.7</c:v>
                </c:pt>
                <c:pt idx="20">
                  <c:v>0.0</c:v>
                </c:pt>
                <c:pt idx="21">
                  <c:v>0.0</c:v>
                </c:pt>
                <c:pt idx="22">
                  <c:v>1.8</c:v>
                </c:pt>
                <c:pt idx="23">
                  <c:v>0.0</c:v>
                </c:pt>
                <c:pt idx="24">
                  <c:v>3.699999999999999</c:v>
                </c:pt>
                <c:pt idx="25">
                  <c:v>0.0</c:v>
                </c:pt>
                <c:pt idx="26">
                  <c:v>0.0</c:v>
                </c:pt>
                <c:pt idx="27">
                  <c:v>0.9</c:v>
                </c:pt>
                <c:pt idx="28">
                  <c:v>0.0</c:v>
                </c:pt>
                <c:pt idx="29">
                  <c:v>5.0</c:v>
                </c:pt>
                <c:pt idx="30">
                  <c:v>0.0</c:v>
                </c:pt>
                <c:pt idx="31">
                  <c:v>0.0</c:v>
                </c:pt>
                <c:pt idx="32">
                  <c:v>0.7</c:v>
                </c:pt>
                <c:pt idx="33">
                  <c:v>0.0</c:v>
                </c:pt>
                <c:pt idx="34">
                  <c:v>5.0</c:v>
                </c:pt>
                <c:pt idx="35">
                  <c:v>0.0</c:v>
                </c:pt>
                <c:pt idx="36">
                  <c:v>0.0</c:v>
                </c:pt>
                <c:pt idx="37">
                  <c:v>0.0</c:v>
                </c:pt>
                <c:pt idx="38">
                  <c:v>0.0</c:v>
                </c:pt>
                <c:pt idx="39">
                  <c:v>5.9</c:v>
                </c:pt>
                <c:pt idx="40">
                  <c:v>0.0</c:v>
                </c:pt>
                <c:pt idx="41">
                  <c:v>0.0</c:v>
                </c:pt>
                <c:pt idx="42">
                  <c:v>0.0</c:v>
                </c:pt>
                <c:pt idx="43">
                  <c:v>0.0</c:v>
                </c:pt>
                <c:pt idx="44">
                  <c:v>5.3</c:v>
                </c:pt>
                <c:pt idx="45">
                  <c:v>0.0</c:v>
                </c:pt>
                <c:pt idx="46">
                  <c:v>0.0</c:v>
                </c:pt>
                <c:pt idx="47">
                  <c:v>0.0</c:v>
                </c:pt>
                <c:pt idx="48">
                  <c:v>0.0</c:v>
                </c:pt>
                <c:pt idx="49">
                  <c:v>5.0</c:v>
                </c:pt>
                <c:pt idx="50">
                  <c:v>0.0</c:v>
                </c:pt>
                <c:pt idx="51">
                  <c:v>0.0</c:v>
                </c:pt>
                <c:pt idx="52">
                  <c:v>0.0</c:v>
                </c:pt>
                <c:pt idx="53">
                  <c:v>0.0</c:v>
                </c:pt>
                <c:pt idx="54">
                  <c:v>5.4</c:v>
                </c:pt>
                <c:pt idx="55">
                  <c:v>0.0</c:v>
                </c:pt>
                <c:pt idx="56">
                  <c:v>0.0</c:v>
                </c:pt>
                <c:pt idx="57">
                  <c:v>0.0</c:v>
                </c:pt>
                <c:pt idx="58">
                  <c:v>0.0</c:v>
                </c:pt>
                <c:pt idx="59">
                  <c:v>5.300000000000001</c:v>
                </c:pt>
                <c:pt idx="60">
                  <c:v>0.0</c:v>
                </c:pt>
                <c:pt idx="61">
                  <c:v>0.0</c:v>
                </c:pt>
                <c:pt idx="62">
                  <c:v>0.0</c:v>
                </c:pt>
                <c:pt idx="63">
                  <c:v>0.0</c:v>
                </c:pt>
                <c:pt idx="64">
                  <c:v>5.3</c:v>
                </c:pt>
                <c:pt idx="65">
                  <c:v>0.0</c:v>
                </c:pt>
                <c:pt idx="66">
                  <c:v>0.0</c:v>
                </c:pt>
                <c:pt idx="67">
                  <c:v>0.0</c:v>
                </c:pt>
                <c:pt idx="68">
                  <c:v>0.0</c:v>
                </c:pt>
                <c:pt idx="69">
                  <c:v>5.2</c:v>
                </c:pt>
                <c:pt idx="70">
                  <c:v>0.0</c:v>
                </c:pt>
                <c:pt idx="71">
                  <c:v>0.0</c:v>
                </c:pt>
                <c:pt idx="72">
                  <c:v>0.0</c:v>
                </c:pt>
                <c:pt idx="73">
                  <c:v>0.0</c:v>
                </c:pt>
                <c:pt idx="74">
                  <c:v>5.5</c:v>
                </c:pt>
                <c:pt idx="75">
                  <c:v>0.0</c:v>
                </c:pt>
                <c:pt idx="76">
                  <c:v>0.0</c:v>
                </c:pt>
                <c:pt idx="77">
                  <c:v>0.0</c:v>
                </c:pt>
                <c:pt idx="78">
                  <c:v>0.0</c:v>
                </c:pt>
                <c:pt idx="79">
                  <c:v>4.9</c:v>
                </c:pt>
                <c:pt idx="80">
                  <c:v>0.0</c:v>
                </c:pt>
                <c:pt idx="81">
                  <c:v>0.0</c:v>
                </c:pt>
                <c:pt idx="82">
                  <c:v>0.0</c:v>
                </c:pt>
                <c:pt idx="83">
                  <c:v>0.0</c:v>
                </c:pt>
                <c:pt idx="84">
                  <c:v>4.2</c:v>
                </c:pt>
                <c:pt idx="85">
                  <c:v>0.0</c:v>
                </c:pt>
                <c:pt idx="86">
                  <c:v>0.0</c:v>
                </c:pt>
                <c:pt idx="87">
                  <c:v>0.0</c:v>
                </c:pt>
                <c:pt idx="88">
                  <c:v>0.0</c:v>
                </c:pt>
                <c:pt idx="89">
                  <c:v>3.3</c:v>
                </c:pt>
                <c:pt idx="90">
                  <c:v>0.0</c:v>
                </c:pt>
                <c:pt idx="91">
                  <c:v>0.2</c:v>
                </c:pt>
                <c:pt idx="92">
                  <c:v>0.0</c:v>
                </c:pt>
                <c:pt idx="93">
                  <c:v>0.0</c:v>
                </c:pt>
                <c:pt idx="94">
                  <c:v>2.5</c:v>
                </c:pt>
                <c:pt idx="95">
                  <c:v>0.0</c:v>
                </c:pt>
                <c:pt idx="96">
                  <c:v>3.8</c:v>
                </c:pt>
                <c:pt idx="97">
                  <c:v>0.0</c:v>
                </c:pt>
                <c:pt idx="98">
                  <c:v>0.0</c:v>
                </c:pt>
              </c:numCache>
            </c:numRef>
          </c:val>
          <c:smooth val="0"/>
        </c:ser>
        <c:ser>
          <c:idx val="2"/>
          <c:order val="2"/>
          <c:tx>
            <c:strRef>
              <c:f>Sheet1!$D$2</c:f>
              <c:strCache>
                <c:ptCount val="1"/>
                <c:pt idx="0">
                  <c:v>10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Sheet1!$D$3:$D$101</c:f>
              <c:numCache>
                <c:formatCode>General</c:formatCode>
                <c:ptCount val="99"/>
                <c:pt idx="0">
                  <c:v>0.0</c:v>
                </c:pt>
                <c:pt idx="1">
                  <c:v>1.9</c:v>
                </c:pt>
                <c:pt idx="2">
                  <c:v>5.2</c:v>
                </c:pt>
                <c:pt idx="3">
                  <c:v>0.0</c:v>
                </c:pt>
                <c:pt idx="4">
                  <c:v>9.3</c:v>
                </c:pt>
                <c:pt idx="5">
                  <c:v>0.0</c:v>
                </c:pt>
                <c:pt idx="6">
                  <c:v>4.300000000000001</c:v>
                </c:pt>
                <c:pt idx="7">
                  <c:v>3.900000000000001</c:v>
                </c:pt>
                <c:pt idx="8">
                  <c:v>0.0</c:v>
                </c:pt>
                <c:pt idx="9">
                  <c:v>9.6</c:v>
                </c:pt>
                <c:pt idx="10">
                  <c:v>0.0</c:v>
                </c:pt>
                <c:pt idx="11">
                  <c:v>7.6</c:v>
                </c:pt>
                <c:pt idx="12">
                  <c:v>2.3</c:v>
                </c:pt>
                <c:pt idx="13">
                  <c:v>0.0</c:v>
                </c:pt>
                <c:pt idx="14">
                  <c:v>12.5</c:v>
                </c:pt>
                <c:pt idx="15">
                  <c:v>0.0</c:v>
                </c:pt>
                <c:pt idx="16">
                  <c:v>4.6</c:v>
                </c:pt>
                <c:pt idx="17">
                  <c:v>0.0</c:v>
                </c:pt>
                <c:pt idx="18">
                  <c:v>0.0</c:v>
                </c:pt>
                <c:pt idx="19">
                  <c:v>10.9</c:v>
                </c:pt>
                <c:pt idx="20">
                  <c:v>0.0</c:v>
                </c:pt>
                <c:pt idx="21">
                  <c:v>5.800000000000001</c:v>
                </c:pt>
                <c:pt idx="22">
                  <c:v>0.0</c:v>
                </c:pt>
                <c:pt idx="23">
                  <c:v>0.0</c:v>
                </c:pt>
                <c:pt idx="24">
                  <c:v>10.4</c:v>
                </c:pt>
                <c:pt idx="25">
                  <c:v>0.0</c:v>
                </c:pt>
                <c:pt idx="26">
                  <c:v>6.9</c:v>
                </c:pt>
                <c:pt idx="27">
                  <c:v>0.0</c:v>
                </c:pt>
                <c:pt idx="28">
                  <c:v>0.1</c:v>
                </c:pt>
                <c:pt idx="29">
                  <c:v>7.9</c:v>
                </c:pt>
                <c:pt idx="30">
                  <c:v>0.0</c:v>
                </c:pt>
                <c:pt idx="31">
                  <c:v>11.7</c:v>
                </c:pt>
                <c:pt idx="32">
                  <c:v>0.0</c:v>
                </c:pt>
                <c:pt idx="33">
                  <c:v>2.2</c:v>
                </c:pt>
                <c:pt idx="34">
                  <c:v>6.900000000000001</c:v>
                </c:pt>
                <c:pt idx="35">
                  <c:v>0.0</c:v>
                </c:pt>
                <c:pt idx="36">
                  <c:v>6.4</c:v>
                </c:pt>
                <c:pt idx="37">
                  <c:v>0.0</c:v>
                </c:pt>
                <c:pt idx="38">
                  <c:v>1.2</c:v>
                </c:pt>
                <c:pt idx="39">
                  <c:v>5.000000000000001</c:v>
                </c:pt>
                <c:pt idx="40">
                  <c:v>0.0</c:v>
                </c:pt>
                <c:pt idx="41">
                  <c:v>7.4</c:v>
                </c:pt>
                <c:pt idx="42">
                  <c:v>0.0</c:v>
                </c:pt>
                <c:pt idx="43">
                  <c:v>4.7</c:v>
                </c:pt>
                <c:pt idx="44">
                  <c:v>4.0</c:v>
                </c:pt>
                <c:pt idx="45">
                  <c:v>0.0</c:v>
                </c:pt>
                <c:pt idx="46">
                  <c:v>7.3</c:v>
                </c:pt>
                <c:pt idx="47">
                  <c:v>0.0</c:v>
                </c:pt>
                <c:pt idx="48">
                  <c:v>1.9</c:v>
                </c:pt>
                <c:pt idx="49">
                  <c:v>2.6</c:v>
                </c:pt>
                <c:pt idx="50">
                  <c:v>0.0</c:v>
                </c:pt>
                <c:pt idx="51">
                  <c:v>12.3</c:v>
                </c:pt>
                <c:pt idx="52">
                  <c:v>0.0</c:v>
                </c:pt>
                <c:pt idx="53">
                  <c:v>3.2</c:v>
                </c:pt>
                <c:pt idx="54">
                  <c:v>2.6</c:v>
                </c:pt>
                <c:pt idx="55">
                  <c:v>0.0</c:v>
                </c:pt>
                <c:pt idx="56">
                  <c:v>12.4</c:v>
                </c:pt>
                <c:pt idx="57">
                  <c:v>0.0</c:v>
                </c:pt>
                <c:pt idx="58">
                  <c:v>4.0</c:v>
                </c:pt>
                <c:pt idx="59">
                  <c:v>0.0</c:v>
                </c:pt>
                <c:pt idx="60">
                  <c:v>0.0</c:v>
                </c:pt>
                <c:pt idx="61">
                  <c:v>10.7</c:v>
                </c:pt>
                <c:pt idx="62">
                  <c:v>0.0</c:v>
                </c:pt>
                <c:pt idx="63">
                  <c:v>5.6</c:v>
                </c:pt>
                <c:pt idx="64">
                  <c:v>0.0</c:v>
                </c:pt>
                <c:pt idx="65">
                  <c:v>1.2</c:v>
                </c:pt>
                <c:pt idx="66">
                  <c:v>9.3</c:v>
                </c:pt>
                <c:pt idx="67">
                  <c:v>0.0</c:v>
                </c:pt>
                <c:pt idx="68">
                  <c:v>6.9</c:v>
                </c:pt>
                <c:pt idx="69">
                  <c:v>0.0</c:v>
                </c:pt>
                <c:pt idx="70">
                  <c:v>2.1</c:v>
                </c:pt>
                <c:pt idx="71">
                  <c:v>8.0</c:v>
                </c:pt>
                <c:pt idx="72">
                  <c:v>0.0</c:v>
                </c:pt>
                <c:pt idx="73">
                  <c:v>7.100000000000001</c:v>
                </c:pt>
                <c:pt idx="74">
                  <c:v>0.0</c:v>
                </c:pt>
                <c:pt idx="75">
                  <c:v>0.4</c:v>
                </c:pt>
                <c:pt idx="76">
                  <c:v>5.700000000000001</c:v>
                </c:pt>
                <c:pt idx="77">
                  <c:v>0.0</c:v>
                </c:pt>
                <c:pt idx="78">
                  <c:v>8.1</c:v>
                </c:pt>
                <c:pt idx="79">
                  <c:v>0.0</c:v>
                </c:pt>
                <c:pt idx="80">
                  <c:v>1.3</c:v>
                </c:pt>
                <c:pt idx="81">
                  <c:v>4.6</c:v>
                </c:pt>
                <c:pt idx="82">
                  <c:v>0.0</c:v>
                </c:pt>
                <c:pt idx="83">
                  <c:v>7.299999999999999</c:v>
                </c:pt>
                <c:pt idx="84">
                  <c:v>0.0</c:v>
                </c:pt>
                <c:pt idx="85">
                  <c:v>1.8</c:v>
                </c:pt>
                <c:pt idx="86">
                  <c:v>3.700000000000001</c:v>
                </c:pt>
                <c:pt idx="87">
                  <c:v>0.0</c:v>
                </c:pt>
                <c:pt idx="88">
                  <c:v>10.5</c:v>
                </c:pt>
                <c:pt idx="89">
                  <c:v>0.0</c:v>
                </c:pt>
                <c:pt idx="90">
                  <c:v>3.1</c:v>
                </c:pt>
                <c:pt idx="91">
                  <c:v>2.200000000000001</c:v>
                </c:pt>
                <c:pt idx="92">
                  <c:v>0.0</c:v>
                </c:pt>
                <c:pt idx="93">
                  <c:v>12.7</c:v>
                </c:pt>
                <c:pt idx="94">
                  <c:v>0.0</c:v>
                </c:pt>
                <c:pt idx="95">
                  <c:v>2.9</c:v>
                </c:pt>
                <c:pt idx="96">
                  <c:v>0.0</c:v>
                </c:pt>
                <c:pt idx="97">
                  <c:v>0.0</c:v>
                </c:pt>
                <c:pt idx="98">
                  <c:v>12.4</c:v>
                </c:pt>
              </c:numCache>
            </c:numRef>
          </c:val>
          <c:smooth val="0"/>
        </c:ser>
        <c:ser>
          <c:idx val="3"/>
          <c:order val="3"/>
          <c:tx>
            <c:strRef>
              <c:f>Sheet1!$E$2</c:f>
              <c:strCache>
                <c:ptCount val="1"/>
                <c:pt idx="0">
                  <c:v>15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Sheet1!$E$3:$E$101</c:f>
              <c:numCache>
                <c:formatCode>General</c:formatCode>
                <c:ptCount val="99"/>
                <c:pt idx="0">
                  <c:v>1.4</c:v>
                </c:pt>
                <c:pt idx="1">
                  <c:v>8.6</c:v>
                </c:pt>
                <c:pt idx="2">
                  <c:v>11.2</c:v>
                </c:pt>
                <c:pt idx="3">
                  <c:v>5.800000000000001</c:v>
                </c:pt>
                <c:pt idx="4">
                  <c:v>8.900000000000002</c:v>
                </c:pt>
                <c:pt idx="5">
                  <c:v>6.399999999999997</c:v>
                </c:pt>
                <c:pt idx="6">
                  <c:v>9.100000000000001</c:v>
                </c:pt>
                <c:pt idx="7">
                  <c:v>9.89999999999999</c:v>
                </c:pt>
                <c:pt idx="8">
                  <c:v>10.3</c:v>
                </c:pt>
                <c:pt idx="9">
                  <c:v>9.6</c:v>
                </c:pt>
                <c:pt idx="10">
                  <c:v>5.699999999999997</c:v>
                </c:pt>
                <c:pt idx="11">
                  <c:v>9.500000000000001</c:v>
                </c:pt>
                <c:pt idx="12">
                  <c:v>9.1</c:v>
                </c:pt>
                <c:pt idx="13">
                  <c:v>10.9</c:v>
                </c:pt>
                <c:pt idx="14">
                  <c:v>9.6</c:v>
                </c:pt>
                <c:pt idx="15">
                  <c:v>4.6</c:v>
                </c:pt>
                <c:pt idx="16">
                  <c:v>9.7</c:v>
                </c:pt>
                <c:pt idx="17">
                  <c:v>6.8</c:v>
                </c:pt>
                <c:pt idx="18">
                  <c:v>8.9</c:v>
                </c:pt>
                <c:pt idx="19">
                  <c:v>10.6</c:v>
                </c:pt>
                <c:pt idx="20">
                  <c:v>5.800000000000001</c:v>
                </c:pt>
                <c:pt idx="21">
                  <c:v>11.4</c:v>
                </c:pt>
                <c:pt idx="22">
                  <c:v>9.7</c:v>
                </c:pt>
                <c:pt idx="23">
                  <c:v>6.700000000000001</c:v>
                </c:pt>
                <c:pt idx="24">
                  <c:v>7.899999999999999</c:v>
                </c:pt>
                <c:pt idx="25">
                  <c:v>8.1</c:v>
                </c:pt>
                <c:pt idx="26">
                  <c:v>7.3</c:v>
                </c:pt>
                <c:pt idx="27">
                  <c:v>6.999999999999997</c:v>
                </c:pt>
                <c:pt idx="28">
                  <c:v>9.9</c:v>
                </c:pt>
                <c:pt idx="29">
                  <c:v>10.8</c:v>
                </c:pt>
                <c:pt idx="30">
                  <c:v>8.8</c:v>
                </c:pt>
                <c:pt idx="31">
                  <c:v>9.200000000000001</c:v>
                </c:pt>
                <c:pt idx="32">
                  <c:v>6.099999999999997</c:v>
                </c:pt>
                <c:pt idx="33">
                  <c:v>9.4</c:v>
                </c:pt>
                <c:pt idx="34">
                  <c:v>10.9</c:v>
                </c:pt>
                <c:pt idx="35">
                  <c:v>10.2</c:v>
                </c:pt>
                <c:pt idx="36">
                  <c:v>9.200000000000001</c:v>
                </c:pt>
                <c:pt idx="37">
                  <c:v>6.699999999999997</c:v>
                </c:pt>
                <c:pt idx="38">
                  <c:v>8.3</c:v>
                </c:pt>
                <c:pt idx="39">
                  <c:v>8.900000000000002</c:v>
                </c:pt>
                <c:pt idx="40">
                  <c:v>8.3</c:v>
                </c:pt>
                <c:pt idx="41">
                  <c:v>8.6</c:v>
                </c:pt>
                <c:pt idx="42">
                  <c:v>4.899999999999998</c:v>
                </c:pt>
                <c:pt idx="43">
                  <c:v>9.3</c:v>
                </c:pt>
                <c:pt idx="44">
                  <c:v>6.3</c:v>
                </c:pt>
                <c:pt idx="45">
                  <c:v>9.1</c:v>
                </c:pt>
                <c:pt idx="46">
                  <c:v>9.6</c:v>
                </c:pt>
                <c:pt idx="47">
                  <c:v>5.4</c:v>
                </c:pt>
                <c:pt idx="48">
                  <c:v>10.2</c:v>
                </c:pt>
                <c:pt idx="49">
                  <c:v>4.999999999999996</c:v>
                </c:pt>
                <c:pt idx="50">
                  <c:v>9.500000000000001</c:v>
                </c:pt>
                <c:pt idx="51">
                  <c:v>9.900000000000002</c:v>
                </c:pt>
                <c:pt idx="52">
                  <c:v>8.8</c:v>
                </c:pt>
                <c:pt idx="53">
                  <c:v>10.9</c:v>
                </c:pt>
                <c:pt idx="54">
                  <c:v>6.399999999999997</c:v>
                </c:pt>
                <c:pt idx="55">
                  <c:v>9.400000000000002</c:v>
                </c:pt>
                <c:pt idx="56">
                  <c:v>11.6</c:v>
                </c:pt>
                <c:pt idx="57">
                  <c:v>6.5</c:v>
                </c:pt>
                <c:pt idx="58">
                  <c:v>9.1</c:v>
                </c:pt>
                <c:pt idx="59">
                  <c:v>5.199999999999996</c:v>
                </c:pt>
                <c:pt idx="60">
                  <c:v>10.3</c:v>
                </c:pt>
                <c:pt idx="61">
                  <c:v>10.1</c:v>
                </c:pt>
                <c:pt idx="62">
                  <c:v>6.800000000000001</c:v>
                </c:pt>
                <c:pt idx="63">
                  <c:v>9.900000000000002</c:v>
                </c:pt>
                <c:pt idx="64">
                  <c:v>4.6</c:v>
                </c:pt>
                <c:pt idx="65">
                  <c:v>10.5</c:v>
                </c:pt>
                <c:pt idx="66">
                  <c:v>8.200000000000001</c:v>
                </c:pt>
                <c:pt idx="67">
                  <c:v>9.200000000000001</c:v>
                </c:pt>
                <c:pt idx="68">
                  <c:v>8.7</c:v>
                </c:pt>
                <c:pt idx="69">
                  <c:v>7.199999999999997</c:v>
                </c:pt>
                <c:pt idx="70">
                  <c:v>10.0</c:v>
                </c:pt>
                <c:pt idx="71">
                  <c:v>7.0</c:v>
                </c:pt>
                <c:pt idx="72">
                  <c:v>10.2</c:v>
                </c:pt>
                <c:pt idx="73">
                  <c:v>10.5</c:v>
                </c:pt>
                <c:pt idx="74">
                  <c:v>5.400000000000001</c:v>
                </c:pt>
                <c:pt idx="75">
                  <c:v>10.2</c:v>
                </c:pt>
                <c:pt idx="76">
                  <c:v>5.599999999999998</c:v>
                </c:pt>
                <c:pt idx="77">
                  <c:v>9.5</c:v>
                </c:pt>
                <c:pt idx="78">
                  <c:v>9.8</c:v>
                </c:pt>
                <c:pt idx="79">
                  <c:v>5.9</c:v>
                </c:pt>
                <c:pt idx="80">
                  <c:v>12.2</c:v>
                </c:pt>
                <c:pt idx="81">
                  <c:v>4.599999999999998</c:v>
                </c:pt>
                <c:pt idx="82">
                  <c:v>10.8</c:v>
                </c:pt>
                <c:pt idx="83">
                  <c:v>12.7</c:v>
                </c:pt>
                <c:pt idx="84">
                  <c:v>11.5</c:v>
                </c:pt>
                <c:pt idx="85">
                  <c:v>10.6</c:v>
                </c:pt>
                <c:pt idx="86">
                  <c:v>4.899999999999997</c:v>
                </c:pt>
                <c:pt idx="87">
                  <c:v>10.1</c:v>
                </c:pt>
                <c:pt idx="88">
                  <c:v>10.2</c:v>
                </c:pt>
                <c:pt idx="89">
                  <c:v>9.4</c:v>
                </c:pt>
                <c:pt idx="90">
                  <c:v>9.7</c:v>
                </c:pt>
                <c:pt idx="91">
                  <c:v>5.299999999999996</c:v>
                </c:pt>
                <c:pt idx="92">
                  <c:v>10.6</c:v>
                </c:pt>
                <c:pt idx="93">
                  <c:v>9.1</c:v>
                </c:pt>
                <c:pt idx="94">
                  <c:v>8.4</c:v>
                </c:pt>
                <c:pt idx="95">
                  <c:v>9.4</c:v>
                </c:pt>
                <c:pt idx="96">
                  <c:v>4.6</c:v>
                </c:pt>
                <c:pt idx="97">
                  <c:v>9.200000000000001</c:v>
                </c:pt>
                <c:pt idx="98">
                  <c:v>7.400000000000001</c:v>
                </c:pt>
              </c:numCache>
            </c:numRef>
          </c:val>
          <c:smooth val="0"/>
        </c:ser>
        <c:dLbls>
          <c:showLegendKey val="0"/>
          <c:showVal val="0"/>
          <c:showCatName val="0"/>
          <c:showSerName val="0"/>
          <c:showPercent val="0"/>
          <c:showBubbleSize val="0"/>
        </c:dLbls>
        <c:marker val="1"/>
        <c:smooth val="0"/>
        <c:axId val="2079294568"/>
        <c:axId val="2079301432"/>
      </c:lineChart>
      <c:catAx>
        <c:axId val="2079294568"/>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079301432"/>
        <c:crosses val="autoZero"/>
        <c:auto val="1"/>
        <c:lblAlgn val="ctr"/>
        <c:lblOffset val="100"/>
        <c:noMultiLvlLbl val="0"/>
      </c:catAx>
      <c:valAx>
        <c:axId val="2079301432"/>
        <c:scaling>
          <c:orientation val="minMax"/>
        </c:scaling>
        <c:delete val="0"/>
        <c:axPos val="l"/>
        <c:majorGridlines/>
        <c:title>
          <c:tx>
            <c:rich>
              <a:bodyPr rot="-5400000" vert="horz"/>
              <a:lstStyle/>
              <a:p>
                <a:pPr>
                  <a:defRPr sz="800"/>
                </a:pPr>
                <a:r>
                  <a:rPr lang="en-US" sz="800"/>
                  <a:t>CPU</a:t>
                </a:r>
                <a:r>
                  <a:rPr lang="en-US" sz="800" baseline="0"/>
                  <a:t> Usage (%)</a:t>
                </a:r>
                <a:endParaRPr lang="en-US" sz="800"/>
              </a:p>
            </c:rich>
          </c:tx>
          <c:layout/>
          <c:overlay val="0"/>
        </c:title>
        <c:numFmt formatCode="General" sourceLinked="1"/>
        <c:majorTickMark val="out"/>
        <c:minorTickMark val="none"/>
        <c:tickLblPos val="nextTo"/>
        <c:crossAx val="2079294568"/>
        <c:crosses val="autoZero"/>
        <c:crossBetween val="between"/>
      </c:valAx>
    </c:plotArea>
    <c:legend>
      <c:legendPos val="r"/>
      <c:layout/>
      <c:overlay val="0"/>
    </c:legend>
    <c:plotVisOnly val="1"/>
    <c:dispBlanksAs val="gap"/>
    <c:showDLblsOverMax val="0"/>
  </c:chart>
  <c:spPr>
    <a:ln w="12700"/>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Sheet1!$B$2:$B$129</c:f>
              <c:numCache>
                <c:formatCode>General</c:formatCode>
                <c:ptCount val="128"/>
                <c:pt idx="0">
                  <c:v>0.0</c:v>
                </c:pt>
                <c:pt idx="1">
                  <c:v>0.4</c:v>
                </c:pt>
                <c:pt idx="2">
                  <c:v>0.1</c:v>
                </c:pt>
                <c:pt idx="3">
                  <c:v>1.1</c:v>
                </c:pt>
                <c:pt idx="4">
                  <c:v>0.0</c:v>
                </c:pt>
                <c:pt idx="5">
                  <c:v>0.1</c:v>
                </c:pt>
                <c:pt idx="6">
                  <c:v>0.2</c:v>
                </c:pt>
                <c:pt idx="7">
                  <c:v>0.1</c:v>
                </c:pt>
                <c:pt idx="8">
                  <c:v>1.7</c:v>
                </c:pt>
                <c:pt idx="9">
                  <c:v>0.3</c:v>
                </c:pt>
                <c:pt idx="10">
                  <c:v>0.1</c:v>
                </c:pt>
                <c:pt idx="11">
                  <c:v>0.0</c:v>
                </c:pt>
                <c:pt idx="12">
                  <c:v>0.0</c:v>
                </c:pt>
                <c:pt idx="13">
                  <c:v>0.7</c:v>
                </c:pt>
                <c:pt idx="14">
                  <c:v>0.1</c:v>
                </c:pt>
                <c:pt idx="15">
                  <c:v>0.5</c:v>
                </c:pt>
                <c:pt idx="16">
                  <c:v>0.0</c:v>
                </c:pt>
                <c:pt idx="17">
                  <c:v>0.0</c:v>
                </c:pt>
                <c:pt idx="18">
                  <c:v>1.4</c:v>
                </c:pt>
                <c:pt idx="19">
                  <c:v>0.1</c:v>
                </c:pt>
                <c:pt idx="20">
                  <c:v>0.1</c:v>
                </c:pt>
                <c:pt idx="21">
                  <c:v>6.3</c:v>
                </c:pt>
                <c:pt idx="22">
                  <c:v>0.1</c:v>
                </c:pt>
                <c:pt idx="23">
                  <c:v>1.6</c:v>
                </c:pt>
                <c:pt idx="24">
                  <c:v>0.1</c:v>
                </c:pt>
                <c:pt idx="25">
                  <c:v>0.1</c:v>
                </c:pt>
                <c:pt idx="26">
                  <c:v>23.1</c:v>
                </c:pt>
                <c:pt idx="27">
                  <c:v>0.1</c:v>
                </c:pt>
                <c:pt idx="28">
                  <c:v>1.0</c:v>
                </c:pt>
                <c:pt idx="29">
                  <c:v>0.0</c:v>
                </c:pt>
                <c:pt idx="30">
                  <c:v>0.1</c:v>
                </c:pt>
                <c:pt idx="31">
                  <c:v>1.0</c:v>
                </c:pt>
                <c:pt idx="32">
                  <c:v>0.1</c:v>
                </c:pt>
                <c:pt idx="33">
                  <c:v>0.4</c:v>
                </c:pt>
                <c:pt idx="34">
                  <c:v>1.1</c:v>
                </c:pt>
                <c:pt idx="35">
                  <c:v>0.1</c:v>
                </c:pt>
                <c:pt idx="36">
                  <c:v>1.1</c:v>
                </c:pt>
                <c:pt idx="37">
                  <c:v>0.1</c:v>
                </c:pt>
                <c:pt idx="38">
                  <c:v>0.5</c:v>
                </c:pt>
                <c:pt idx="39">
                  <c:v>56.3</c:v>
                </c:pt>
                <c:pt idx="40">
                  <c:v>0.1</c:v>
                </c:pt>
                <c:pt idx="41">
                  <c:v>0.7</c:v>
                </c:pt>
                <c:pt idx="42">
                  <c:v>0.1</c:v>
                </c:pt>
                <c:pt idx="43">
                  <c:v>0.5</c:v>
                </c:pt>
                <c:pt idx="44">
                  <c:v>1.1</c:v>
                </c:pt>
                <c:pt idx="45">
                  <c:v>0.1</c:v>
                </c:pt>
                <c:pt idx="46">
                  <c:v>0.1</c:v>
                </c:pt>
                <c:pt idx="47">
                  <c:v>21.3</c:v>
                </c:pt>
                <c:pt idx="48">
                  <c:v>0.4</c:v>
                </c:pt>
                <c:pt idx="49">
                  <c:v>1.1</c:v>
                </c:pt>
                <c:pt idx="50">
                  <c:v>0.1</c:v>
                </c:pt>
                <c:pt idx="51">
                  <c:v>0.1</c:v>
                </c:pt>
                <c:pt idx="52">
                  <c:v>1.3</c:v>
                </c:pt>
                <c:pt idx="53">
                  <c:v>0.5</c:v>
                </c:pt>
                <c:pt idx="54">
                  <c:v>0.1</c:v>
                </c:pt>
                <c:pt idx="55">
                  <c:v>17.3</c:v>
                </c:pt>
                <c:pt idx="56">
                  <c:v>0.1</c:v>
                </c:pt>
                <c:pt idx="57">
                  <c:v>1.1</c:v>
                </c:pt>
                <c:pt idx="58">
                  <c:v>0.4</c:v>
                </c:pt>
                <c:pt idx="59">
                  <c:v>0.1</c:v>
                </c:pt>
                <c:pt idx="60">
                  <c:v>1.1</c:v>
                </c:pt>
                <c:pt idx="61">
                  <c:v>0.1</c:v>
                </c:pt>
                <c:pt idx="62">
                  <c:v>0.1</c:v>
                </c:pt>
                <c:pt idx="63">
                  <c:v>0.5</c:v>
                </c:pt>
                <c:pt idx="64">
                  <c:v>0.0</c:v>
                </c:pt>
                <c:pt idx="65">
                  <c:v>1.0</c:v>
                </c:pt>
                <c:pt idx="66">
                  <c:v>0.1</c:v>
                </c:pt>
                <c:pt idx="67">
                  <c:v>0.1</c:v>
                </c:pt>
                <c:pt idx="68">
                  <c:v>1.6</c:v>
                </c:pt>
                <c:pt idx="69">
                  <c:v>0.1</c:v>
                </c:pt>
                <c:pt idx="70">
                  <c:v>0.1</c:v>
                </c:pt>
                <c:pt idx="71">
                  <c:v>3.5</c:v>
                </c:pt>
                <c:pt idx="72">
                  <c:v>0.1</c:v>
                </c:pt>
                <c:pt idx="73">
                  <c:v>1.6</c:v>
                </c:pt>
                <c:pt idx="74">
                  <c:v>0.1</c:v>
                </c:pt>
                <c:pt idx="75">
                  <c:v>0.1</c:v>
                </c:pt>
                <c:pt idx="76">
                  <c:v>1.3</c:v>
                </c:pt>
                <c:pt idx="77">
                  <c:v>0.1</c:v>
                </c:pt>
                <c:pt idx="78">
                  <c:v>0.4</c:v>
                </c:pt>
                <c:pt idx="79">
                  <c:v>0.1</c:v>
                </c:pt>
                <c:pt idx="80">
                  <c:v>0.1</c:v>
                </c:pt>
                <c:pt idx="81">
                  <c:v>0.9</c:v>
                </c:pt>
                <c:pt idx="82">
                  <c:v>0.1</c:v>
                </c:pt>
                <c:pt idx="83">
                  <c:v>0.8</c:v>
                </c:pt>
                <c:pt idx="84">
                  <c:v>45.9</c:v>
                </c:pt>
                <c:pt idx="85">
                  <c:v>0.1</c:v>
                </c:pt>
                <c:pt idx="86">
                  <c:v>1.2</c:v>
                </c:pt>
                <c:pt idx="87">
                  <c:v>0.1</c:v>
                </c:pt>
                <c:pt idx="88">
                  <c:v>0.4</c:v>
                </c:pt>
                <c:pt idx="89">
                  <c:v>1.0</c:v>
                </c:pt>
                <c:pt idx="90">
                  <c:v>0.1</c:v>
                </c:pt>
                <c:pt idx="91">
                  <c:v>0.1</c:v>
                </c:pt>
                <c:pt idx="92">
                  <c:v>0.1</c:v>
                </c:pt>
                <c:pt idx="93">
                  <c:v>0.4</c:v>
                </c:pt>
                <c:pt idx="94">
                  <c:v>1.0</c:v>
                </c:pt>
                <c:pt idx="95">
                  <c:v>0.1</c:v>
                </c:pt>
                <c:pt idx="96">
                  <c:v>0.1</c:v>
                </c:pt>
                <c:pt idx="97">
                  <c:v>13.5</c:v>
                </c:pt>
                <c:pt idx="98">
                  <c:v>0.5</c:v>
                </c:pt>
                <c:pt idx="99">
                  <c:v>0.9</c:v>
                </c:pt>
                <c:pt idx="100">
                  <c:v>0.4</c:v>
                </c:pt>
                <c:pt idx="101">
                  <c:v>0.1</c:v>
                </c:pt>
                <c:pt idx="102">
                  <c:v>0.9</c:v>
                </c:pt>
                <c:pt idx="103">
                  <c:v>0.2</c:v>
                </c:pt>
                <c:pt idx="104">
                  <c:v>0.0</c:v>
                </c:pt>
                <c:pt idx="105">
                  <c:v>26.8</c:v>
                </c:pt>
                <c:pt idx="106">
                  <c:v>0.0</c:v>
                </c:pt>
                <c:pt idx="107">
                  <c:v>1.1</c:v>
                </c:pt>
                <c:pt idx="108">
                  <c:v>0.2</c:v>
                </c:pt>
                <c:pt idx="109">
                  <c:v>0.0</c:v>
                </c:pt>
                <c:pt idx="110">
                  <c:v>1.2</c:v>
                </c:pt>
                <c:pt idx="111">
                  <c:v>0.0</c:v>
                </c:pt>
                <c:pt idx="112">
                  <c:v>0.0</c:v>
                </c:pt>
                <c:pt idx="113">
                  <c:v>1.0</c:v>
                </c:pt>
                <c:pt idx="114">
                  <c:v>0.1</c:v>
                </c:pt>
                <c:pt idx="115">
                  <c:v>0.6</c:v>
                </c:pt>
                <c:pt idx="116">
                  <c:v>9.4</c:v>
                </c:pt>
                <c:pt idx="117">
                  <c:v>0.0</c:v>
                </c:pt>
                <c:pt idx="118">
                  <c:v>1.0</c:v>
                </c:pt>
                <c:pt idx="119">
                  <c:v>0.0</c:v>
                </c:pt>
                <c:pt idx="120">
                  <c:v>0.2</c:v>
                </c:pt>
                <c:pt idx="121">
                  <c:v>0.9</c:v>
                </c:pt>
                <c:pt idx="122">
                  <c:v>0.0</c:v>
                </c:pt>
                <c:pt idx="123">
                  <c:v>0.0</c:v>
                </c:pt>
                <c:pt idx="124">
                  <c:v>1.2</c:v>
                </c:pt>
                <c:pt idx="125">
                  <c:v>0.2</c:v>
                </c:pt>
                <c:pt idx="126">
                  <c:v>0.0</c:v>
                </c:pt>
                <c:pt idx="127">
                  <c:v>0.0</c:v>
                </c:pt>
              </c:numCache>
            </c:numRef>
          </c:val>
          <c:smooth val="0"/>
        </c:ser>
        <c:ser>
          <c:idx val="1"/>
          <c:order val="1"/>
          <c:tx>
            <c:strRef>
              <c:f>Sheet1!$C$1</c:f>
              <c:strCache>
                <c:ptCount val="1"/>
                <c:pt idx="0">
                  <c:v>8591</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Sheet1!$C$2:$C$129</c:f>
              <c:numCache>
                <c:formatCode>General</c:formatCode>
                <c:ptCount val="128"/>
                <c:pt idx="0">
                  <c:v>0.0</c:v>
                </c:pt>
                <c:pt idx="1">
                  <c:v>0.4</c:v>
                </c:pt>
                <c:pt idx="2">
                  <c:v>0.2</c:v>
                </c:pt>
                <c:pt idx="3">
                  <c:v>1.1</c:v>
                </c:pt>
                <c:pt idx="4">
                  <c:v>0.1</c:v>
                </c:pt>
                <c:pt idx="5">
                  <c:v>0.1</c:v>
                </c:pt>
                <c:pt idx="6">
                  <c:v>2.0</c:v>
                </c:pt>
                <c:pt idx="7">
                  <c:v>0.1</c:v>
                </c:pt>
                <c:pt idx="8">
                  <c:v>1.7</c:v>
                </c:pt>
                <c:pt idx="9">
                  <c:v>0.3</c:v>
                </c:pt>
                <c:pt idx="10">
                  <c:v>0.2</c:v>
                </c:pt>
                <c:pt idx="11">
                  <c:v>0.1</c:v>
                </c:pt>
                <c:pt idx="12">
                  <c:v>0.1</c:v>
                </c:pt>
                <c:pt idx="13">
                  <c:v>52.6</c:v>
                </c:pt>
                <c:pt idx="14">
                  <c:v>0.1</c:v>
                </c:pt>
                <c:pt idx="15">
                  <c:v>0.8</c:v>
                </c:pt>
                <c:pt idx="16">
                  <c:v>0.2</c:v>
                </c:pt>
                <c:pt idx="17">
                  <c:v>0.1</c:v>
                </c:pt>
                <c:pt idx="18">
                  <c:v>1.4</c:v>
                </c:pt>
                <c:pt idx="19">
                  <c:v>0.1</c:v>
                </c:pt>
                <c:pt idx="20">
                  <c:v>0.1</c:v>
                </c:pt>
                <c:pt idx="21">
                  <c:v>20.5</c:v>
                </c:pt>
                <c:pt idx="22">
                  <c:v>0.1</c:v>
                </c:pt>
                <c:pt idx="23">
                  <c:v>2.0</c:v>
                </c:pt>
                <c:pt idx="24">
                  <c:v>0.2</c:v>
                </c:pt>
                <c:pt idx="25">
                  <c:v>0.2</c:v>
                </c:pt>
                <c:pt idx="26">
                  <c:v>22.4</c:v>
                </c:pt>
                <c:pt idx="27">
                  <c:v>0.2</c:v>
                </c:pt>
                <c:pt idx="28">
                  <c:v>1.1</c:v>
                </c:pt>
                <c:pt idx="29">
                  <c:v>0.2</c:v>
                </c:pt>
                <c:pt idx="30">
                  <c:v>0.2</c:v>
                </c:pt>
                <c:pt idx="31">
                  <c:v>1.0</c:v>
                </c:pt>
                <c:pt idx="32">
                  <c:v>0.2</c:v>
                </c:pt>
                <c:pt idx="33">
                  <c:v>0.6</c:v>
                </c:pt>
                <c:pt idx="34">
                  <c:v>39.8</c:v>
                </c:pt>
                <c:pt idx="35">
                  <c:v>0.1</c:v>
                </c:pt>
                <c:pt idx="36">
                  <c:v>1.3</c:v>
                </c:pt>
                <c:pt idx="37">
                  <c:v>0.3</c:v>
                </c:pt>
                <c:pt idx="38">
                  <c:v>0.7</c:v>
                </c:pt>
                <c:pt idx="39">
                  <c:v>0.6</c:v>
                </c:pt>
                <c:pt idx="40">
                  <c:v>0.1</c:v>
                </c:pt>
                <c:pt idx="41">
                  <c:v>0.4</c:v>
                </c:pt>
                <c:pt idx="42">
                  <c:v>29.9</c:v>
                </c:pt>
                <c:pt idx="43">
                  <c:v>0.6</c:v>
                </c:pt>
                <c:pt idx="44">
                  <c:v>1.4</c:v>
                </c:pt>
                <c:pt idx="45">
                  <c:v>0.2</c:v>
                </c:pt>
                <c:pt idx="46">
                  <c:v>0.2</c:v>
                </c:pt>
                <c:pt idx="47">
                  <c:v>0.7</c:v>
                </c:pt>
                <c:pt idx="48">
                  <c:v>0.6</c:v>
                </c:pt>
                <c:pt idx="49">
                  <c:v>0.5</c:v>
                </c:pt>
                <c:pt idx="50">
                  <c:v>9.2</c:v>
                </c:pt>
                <c:pt idx="51">
                  <c:v>0.1</c:v>
                </c:pt>
                <c:pt idx="52">
                  <c:v>1.2</c:v>
                </c:pt>
                <c:pt idx="53">
                  <c:v>0.8</c:v>
                </c:pt>
                <c:pt idx="54">
                  <c:v>0.2</c:v>
                </c:pt>
                <c:pt idx="55">
                  <c:v>0.7</c:v>
                </c:pt>
                <c:pt idx="56">
                  <c:v>0.2</c:v>
                </c:pt>
                <c:pt idx="57">
                  <c:v>0.5</c:v>
                </c:pt>
                <c:pt idx="58">
                  <c:v>0.6</c:v>
                </c:pt>
                <c:pt idx="59">
                  <c:v>0.2</c:v>
                </c:pt>
                <c:pt idx="60">
                  <c:v>1.1</c:v>
                </c:pt>
                <c:pt idx="61">
                  <c:v>0.2</c:v>
                </c:pt>
                <c:pt idx="62">
                  <c:v>0.2</c:v>
                </c:pt>
                <c:pt idx="63">
                  <c:v>1.6</c:v>
                </c:pt>
                <c:pt idx="64">
                  <c:v>0.2</c:v>
                </c:pt>
                <c:pt idx="65">
                  <c:v>0.5</c:v>
                </c:pt>
                <c:pt idx="66">
                  <c:v>0.2</c:v>
                </c:pt>
                <c:pt idx="67">
                  <c:v>0.1</c:v>
                </c:pt>
                <c:pt idx="68">
                  <c:v>1.6</c:v>
                </c:pt>
                <c:pt idx="69">
                  <c:v>0.8</c:v>
                </c:pt>
                <c:pt idx="70">
                  <c:v>0.2</c:v>
                </c:pt>
                <c:pt idx="71">
                  <c:v>0.6</c:v>
                </c:pt>
                <c:pt idx="72">
                  <c:v>0.1</c:v>
                </c:pt>
                <c:pt idx="73">
                  <c:v>1.0</c:v>
                </c:pt>
                <c:pt idx="74">
                  <c:v>0.8</c:v>
                </c:pt>
                <c:pt idx="75">
                  <c:v>0.2</c:v>
                </c:pt>
                <c:pt idx="76">
                  <c:v>1.1</c:v>
                </c:pt>
                <c:pt idx="77">
                  <c:v>0.2</c:v>
                </c:pt>
                <c:pt idx="78">
                  <c:v>0.5</c:v>
                </c:pt>
                <c:pt idx="79">
                  <c:v>1.3</c:v>
                </c:pt>
                <c:pt idx="80">
                  <c:v>0.1</c:v>
                </c:pt>
                <c:pt idx="81">
                  <c:v>0.5</c:v>
                </c:pt>
                <c:pt idx="82">
                  <c:v>0.2</c:v>
                </c:pt>
                <c:pt idx="83">
                  <c:v>0.8</c:v>
                </c:pt>
                <c:pt idx="84">
                  <c:v>0.6</c:v>
                </c:pt>
                <c:pt idx="85">
                  <c:v>0.2</c:v>
                </c:pt>
                <c:pt idx="86">
                  <c:v>0.5</c:v>
                </c:pt>
                <c:pt idx="87">
                  <c:v>10.2</c:v>
                </c:pt>
                <c:pt idx="88">
                  <c:v>0.6</c:v>
                </c:pt>
                <c:pt idx="89">
                  <c:v>1.1</c:v>
                </c:pt>
                <c:pt idx="90">
                  <c:v>0.2</c:v>
                </c:pt>
                <c:pt idx="91">
                  <c:v>0.2</c:v>
                </c:pt>
                <c:pt idx="92">
                  <c:v>1.4</c:v>
                </c:pt>
                <c:pt idx="93">
                  <c:v>0.6</c:v>
                </c:pt>
                <c:pt idx="94">
                  <c:v>0.5</c:v>
                </c:pt>
                <c:pt idx="95">
                  <c:v>0.2</c:v>
                </c:pt>
                <c:pt idx="96">
                  <c:v>0.2</c:v>
                </c:pt>
                <c:pt idx="97">
                  <c:v>0.7</c:v>
                </c:pt>
                <c:pt idx="98">
                  <c:v>0.7</c:v>
                </c:pt>
                <c:pt idx="99">
                  <c:v>0.6</c:v>
                </c:pt>
                <c:pt idx="100">
                  <c:v>4.2</c:v>
                </c:pt>
                <c:pt idx="101">
                  <c:v>0.2</c:v>
                </c:pt>
                <c:pt idx="102">
                  <c:v>1.0</c:v>
                </c:pt>
                <c:pt idx="103">
                  <c:v>0.2</c:v>
                </c:pt>
                <c:pt idx="104">
                  <c:v>0.1</c:v>
                </c:pt>
                <c:pt idx="105">
                  <c:v>0.8</c:v>
                </c:pt>
                <c:pt idx="106">
                  <c:v>0.1</c:v>
                </c:pt>
                <c:pt idx="107">
                  <c:v>0.4</c:v>
                </c:pt>
                <c:pt idx="108">
                  <c:v>46.6</c:v>
                </c:pt>
                <c:pt idx="109">
                  <c:v>0.1</c:v>
                </c:pt>
                <c:pt idx="110">
                  <c:v>0.5</c:v>
                </c:pt>
                <c:pt idx="111">
                  <c:v>0.1</c:v>
                </c:pt>
                <c:pt idx="112">
                  <c:v>0.1</c:v>
                </c:pt>
                <c:pt idx="113">
                  <c:v>1.0</c:v>
                </c:pt>
                <c:pt idx="114">
                  <c:v>0.2</c:v>
                </c:pt>
                <c:pt idx="115">
                  <c:v>1.0</c:v>
                </c:pt>
                <c:pt idx="116">
                  <c:v>0.5</c:v>
                </c:pt>
                <c:pt idx="117">
                  <c:v>0.1</c:v>
                </c:pt>
                <c:pt idx="118">
                  <c:v>0.4</c:v>
                </c:pt>
                <c:pt idx="119">
                  <c:v>0.6</c:v>
                </c:pt>
                <c:pt idx="120">
                  <c:v>0.2</c:v>
                </c:pt>
                <c:pt idx="121">
                  <c:v>0.4</c:v>
                </c:pt>
                <c:pt idx="122">
                  <c:v>0.1</c:v>
                </c:pt>
                <c:pt idx="123">
                  <c:v>0.1</c:v>
                </c:pt>
                <c:pt idx="124">
                  <c:v>1.6</c:v>
                </c:pt>
                <c:pt idx="125">
                  <c:v>0.2</c:v>
                </c:pt>
                <c:pt idx="126">
                  <c:v>0.1</c:v>
                </c:pt>
                <c:pt idx="127">
                  <c:v>0.6</c:v>
                </c:pt>
              </c:numCache>
            </c:numRef>
          </c:val>
          <c:smooth val="0"/>
        </c:ser>
        <c:dLbls>
          <c:showLegendKey val="0"/>
          <c:showVal val="0"/>
          <c:showCatName val="0"/>
          <c:showSerName val="0"/>
          <c:showPercent val="0"/>
          <c:showBubbleSize val="0"/>
        </c:dLbls>
        <c:marker val="1"/>
        <c:smooth val="0"/>
        <c:axId val="2076204408"/>
        <c:axId val="2076198728"/>
      </c:lineChart>
      <c:catAx>
        <c:axId val="2076204408"/>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076198728"/>
        <c:crosses val="autoZero"/>
        <c:auto val="1"/>
        <c:lblAlgn val="ctr"/>
        <c:lblOffset val="100"/>
        <c:noMultiLvlLbl val="0"/>
      </c:catAx>
      <c:valAx>
        <c:axId val="2076198728"/>
        <c:scaling>
          <c:orientation val="minMax"/>
          <c:max val="100.0"/>
        </c:scaling>
        <c:delete val="0"/>
        <c:axPos val="l"/>
        <c:majorGridlines/>
        <c:title>
          <c:tx>
            <c:rich>
              <a:bodyPr/>
              <a:lstStyle/>
              <a:p>
                <a:pPr>
                  <a:defRPr sz="800"/>
                </a:pPr>
                <a:r>
                  <a:rPr lang="en-US" sz="800"/>
                  <a:t>CPU</a:t>
                </a:r>
                <a:r>
                  <a:rPr lang="en-US" sz="800" baseline="0"/>
                  <a:t> Usage (%)</a:t>
                </a:r>
                <a:endParaRPr lang="en-US" sz="800"/>
              </a:p>
            </c:rich>
          </c:tx>
          <c:layout/>
          <c:overlay val="0"/>
        </c:title>
        <c:numFmt formatCode="General" sourceLinked="1"/>
        <c:majorTickMark val="none"/>
        <c:minorTickMark val="none"/>
        <c:tickLblPos val="nextTo"/>
        <c:crossAx val="207620440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Sheet1!$B$2:$B$156</c:f>
              <c:numCache>
                <c:formatCode>General</c:formatCode>
                <c:ptCount val="155"/>
                <c:pt idx="0">
                  <c:v>0.0</c:v>
                </c:pt>
                <c:pt idx="1">
                  <c:v>0.0</c:v>
                </c:pt>
                <c:pt idx="2">
                  <c:v>0.9</c:v>
                </c:pt>
                <c:pt idx="3">
                  <c:v>1.0</c:v>
                </c:pt>
                <c:pt idx="4">
                  <c:v>0.3</c:v>
                </c:pt>
                <c:pt idx="5">
                  <c:v>0.2</c:v>
                </c:pt>
                <c:pt idx="6">
                  <c:v>42.4</c:v>
                </c:pt>
                <c:pt idx="7">
                  <c:v>0.6</c:v>
                </c:pt>
                <c:pt idx="8">
                  <c:v>0.7</c:v>
                </c:pt>
                <c:pt idx="9">
                  <c:v>0.2</c:v>
                </c:pt>
                <c:pt idx="10">
                  <c:v>0.2</c:v>
                </c:pt>
                <c:pt idx="11">
                  <c:v>38.6</c:v>
                </c:pt>
                <c:pt idx="12">
                  <c:v>0.6</c:v>
                </c:pt>
                <c:pt idx="13">
                  <c:v>1.4</c:v>
                </c:pt>
                <c:pt idx="14">
                  <c:v>0.2</c:v>
                </c:pt>
                <c:pt idx="15">
                  <c:v>0.2</c:v>
                </c:pt>
                <c:pt idx="16">
                  <c:v>10.0</c:v>
                </c:pt>
                <c:pt idx="17">
                  <c:v>0.5</c:v>
                </c:pt>
                <c:pt idx="18">
                  <c:v>1.2</c:v>
                </c:pt>
                <c:pt idx="19">
                  <c:v>0.2</c:v>
                </c:pt>
                <c:pt idx="20">
                  <c:v>0.2</c:v>
                </c:pt>
                <c:pt idx="21">
                  <c:v>1.2</c:v>
                </c:pt>
                <c:pt idx="22">
                  <c:v>0.6</c:v>
                </c:pt>
                <c:pt idx="23">
                  <c:v>1.1</c:v>
                </c:pt>
                <c:pt idx="24">
                  <c:v>0.2</c:v>
                </c:pt>
                <c:pt idx="25">
                  <c:v>0.2</c:v>
                </c:pt>
                <c:pt idx="26">
                  <c:v>0.2</c:v>
                </c:pt>
                <c:pt idx="27">
                  <c:v>0.6</c:v>
                </c:pt>
                <c:pt idx="28">
                  <c:v>1.3</c:v>
                </c:pt>
                <c:pt idx="29">
                  <c:v>0.2</c:v>
                </c:pt>
                <c:pt idx="30">
                  <c:v>0.5</c:v>
                </c:pt>
                <c:pt idx="31">
                  <c:v>0.2</c:v>
                </c:pt>
                <c:pt idx="32">
                  <c:v>0.6</c:v>
                </c:pt>
                <c:pt idx="33">
                  <c:v>1.4</c:v>
                </c:pt>
                <c:pt idx="34">
                  <c:v>0.2</c:v>
                </c:pt>
                <c:pt idx="35">
                  <c:v>0.2</c:v>
                </c:pt>
                <c:pt idx="36">
                  <c:v>0.2</c:v>
                </c:pt>
                <c:pt idx="37">
                  <c:v>0.7</c:v>
                </c:pt>
                <c:pt idx="38">
                  <c:v>1.4</c:v>
                </c:pt>
                <c:pt idx="39">
                  <c:v>0.3</c:v>
                </c:pt>
                <c:pt idx="40">
                  <c:v>0.2</c:v>
                </c:pt>
                <c:pt idx="41">
                  <c:v>0.6</c:v>
                </c:pt>
                <c:pt idx="42">
                  <c:v>0.6</c:v>
                </c:pt>
                <c:pt idx="43">
                  <c:v>1.2</c:v>
                </c:pt>
                <c:pt idx="44">
                  <c:v>0.7</c:v>
                </c:pt>
                <c:pt idx="45">
                  <c:v>1.2</c:v>
                </c:pt>
                <c:pt idx="46">
                  <c:v>0.2</c:v>
                </c:pt>
                <c:pt idx="47">
                  <c:v>0.6</c:v>
                </c:pt>
                <c:pt idx="48">
                  <c:v>23.0</c:v>
                </c:pt>
                <c:pt idx="49">
                  <c:v>0.5</c:v>
                </c:pt>
                <c:pt idx="50">
                  <c:v>1.2</c:v>
                </c:pt>
                <c:pt idx="51">
                  <c:v>0.3</c:v>
                </c:pt>
                <c:pt idx="52">
                  <c:v>0.7</c:v>
                </c:pt>
                <c:pt idx="53">
                  <c:v>0.2</c:v>
                </c:pt>
                <c:pt idx="54">
                  <c:v>0.6</c:v>
                </c:pt>
                <c:pt idx="55">
                  <c:v>1.5</c:v>
                </c:pt>
                <c:pt idx="56">
                  <c:v>0.2</c:v>
                </c:pt>
                <c:pt idx="57">
                  <c:v>0.4</c:v>
                </c:pt>
                <c:pt idx="58">
                  <c:v>0.2</c:v>
                </c:pt>
                <c:pt idx="59">
                  <c:v>0.5</c:v>
                </c:pt>
                <c:pt idx="60">
                  <c:v>1.1</c:v>
                </c:pt>
                <c:pt idx="61">
                  <c:v>0.2</c:v>
                </c:pt>
                <c:pt idx="62">
                  <c:v>1.6</c:v>
                </c:pt>
                <c:pt idx="63">
                  <c:v>0.3</c:v>
                </c:pt>
                <c:pt idx="64">
                  <c:v>0.6</c:v>
                </c:pt>
                <c:pt idx="65">
                  <c:v>2.6</c:v>
                </c:pt>
                <c:pt idx="66">
                  <c:v>0.2</c:v>
                </c:pt>
                <c:pt idx="67">
                  <c:v>1.2</c:v>
                </c:pt>
                <c:pt idx="68">
                  <c:v>0.3</c:v>
                </c:pt>
                <c:pt idx="69">
                  <c:v>0.7</c:v>
                </c:pt>
                <c:pt idx="70">
                  <c:v>0.2</c:v>
                </c:pt>
                <c:pt idx="71">
                  <c:v>0.3</c:v>
                </c:pt>
                <c:pt idx="72">
                  <c:v>1.1</c:v>
                </c:pt>
                <c:pt idx="73">
                  <c:v>0.2</c:v>
                </c:pt>
                <c:pt idx="74">
                  <c:v>1.9</c:v>
                </c:pt>
                <c:pt idx="75">
                  <c:v>0.2</c:v>
                </c:pt>
                <c:pt idx="76">
                  <c:v>0.2</c:v>
                </c:pt>
                <c:pt idx="77">
                  <c:v>1.5</c:v>
                </c:pt>
                <c:pt idx="78">
                  <c:v>0.2</c:v>
                </c:pt>
                <c:pt idx="79">
                  <c:v>1.5</c:v>
                </c:pt>
                <c:pt idx="80">
                  <c:v>0.2</c:v>
                </c:pt>
                <c:pt idx="81">
                  <c:v>0.2</c:v>
                </c:pt>
                <c:pt idx="82">
                  <c:v>8.2</c:v>
                </c:pt>
                <c:pt idx="83">
                  <c:v>0.3</c:v>
                </c:pt>
                <c:pt idx="84">
                  <c:v>1.6</c:v>
                </c:pt>
                <c:pt idx="85">
                  <c:v>0.2</c:v>
                </c:pt>
                <c:pt idx="86">
                  <c:v>0.2</c:v>
                </c:pt>
                <c:pt idx="87">
                  <c:v>0.4</c:v>
                </c:pt>
                <c:pt idx="88">
                  <c:v>0.2</c:v>
                </c:pt>
                <c:pt idx="89">
                  <c:v>1.6</c:v>
                </c:pt>
                <c:pt idx="90">
                  <c:v>0.2</c:v>
                </c:pt>
                <c:pt idx="91">
                  <c:v>1.1</c:v>
                </c:pt>
                <c:pt idx="92">
                  <c:v>0.6</c:v>
                </c:pt>
                <c:pt idx="93">
                  <c:v>0.2</c:v>
                </c:pt>
                <c:pt idx="94">
                  <c:v>46.8</c:v>
                </c:pt>
                <c:pt idx="95">
                  <c:v>0.2</c:v>
                </c:pt>
                <c:pt idx="96">
                  <c:v>1.1</c:v>
                </c:pt>
                <c:pt idx="97">
                  <c:v>0.6</c:v>
                </c:pt>
                <c:pt idx="98">
                  <c:v>0.2</c:v>
                </c:pt>
                <c:pt idx="99">
                  <c:v>15.5</c:v>
                </c:pt>
                <c:pt idx="100">
                  <c:v>0.2</c:v>
                </c:pt>
                <c:pt idx="101">
                  <c:v>1.4</c:v>
                </c:pt>
                <c:pt idx="102">
                  <c:v>0.4</c:v>
                </c:pt>
                <c:pt idx="103">
                  <c:v>0.1</c:v>
                </c:pt>
                <c:pt idx="104">
                  <c:v>33.6</c:v>
                </c:pt>
                <c:pt idx="105">
                  <c:v>0.0</c:v>
                </c:pt>
                <c:pt idx="106">
                  <c:v>1.0</c:v>
                </c:pt>
                <c:pt idx="107">
                  <c:v>0.2</c:v>
                </c:pt>
                <c:pt idx="108">
                  <c:v>0.0</c:v>
                </c:pt>
                <c:pt idx="109">
                  <c:v>1.1</c:v>
                </c:pt>
                <c:pt idx="110">
                  <c:v>0.0</c:v>
                </c:pt>
                <c:pt idx="111">
                  <c:v>0.0</c:v>
                </c:pt>
                <c:pt idx="112">
                  <c:v>14.4</c:v>
                </c:pt>
                <c:pt idx="113">
                  <c:v>0.0</c:v>
                </c:pt>
                <c:pt idx="114">
                  <c:v>1.2</c:v>
                </c:pt>
                <c:pt idx="115">
                  <c:v>0.1</c:v>
                </c:pt>
                <c:pt idx="116">
                  <c:v>0.1</c:v>
                </c:pt>
                <c:pt idx="117">
                  <c:v>1.0</c:v>
                </c:pt>
                <c:pt idx="118">
                  <c:v>0.0</c:v>
                </c:pt>
                <c:pt idx="119">
                  <c:v>0.2</c:v>
                </c:pt>
                <c:pt idx="120">
                  <c:v>0.0</c:v>
                </c:pt>
                <c:pt idx="121">
                  <c:v>0.0</c:v>
                </c:pt>
                <c:pt idx="122">
                  <c:v>1.1</c:v>
                </c:pt>
                <c:pt idx="123">
                  <c:v>0.0</c:v>
                </c:pt>
                <c:pt idx="124">
                  <c:v>0.2</c:v>
                </c:pt>
                <c:pt idx="125">
                  <c:v>14.8</c:v>
                </c:pt>
                <c:pt idx="126">
                  <c:v>0.0</c:v>
                </c:pt>
                <c:pt idx="127">
                  <c:v>1.7</c:v>
                </c:pt>
                <c:pt idx="128">
                  <c:v>0.0</c:v>
                </c:pt>
                <c:pt idx="129">
                  <c:v>0.3</c:v>
                </c:pt>
                <c:pt idx="130">
                  <c:v>19.9</c:v>
                </c:pt>
                <c:pt idx="131">
                  <c:v>0.0</c:v>
                </c:pt>
                <c:pt idx="132">
                  <c:v>1.0</c:v>
                </c:pt>
                <c:pt idx="133">
                  <c:v>0.0</c:v>
                </c:pt>
                <c:pt idx="134">
                  <c:v>0.2</c:v>
                </c:pt>
                <c:pt idx="135">
                  <c:v>59.8</c:v>
                </c:pt>
                <c:pt idx="136">
                  <c:v>0.0</c:v>
                </c:pt>
                <c:pt idx="137">
                  <c:v>0.7</c:v>
                </c:pt>
                <c:pt idx="138">
                  <c:v>0.0</c:v>
                </c:pt>
                <c:pt idx="139">
                  <c:v>0.2</c:v>
                </c:pt>
                <c:pt idx="140">
                  <c:v>0.9</c:v>
                </c:pt>
                <c:pt idx="141">
                  <c:v>0.0</c:v>
                </c:pt>
                <c:pt idx="142">
                  <c:v>0.0</c:v>
                </c:pt>
                <c:pt idx="143">
                  <c:v>0.0</c:v>
                </c:pt>
                <c:pt idx="144">
                  <c:v>0.3</c:v>
                </c:pt>
                <c:pt idx="145">
                  <c:v>0.9</c:v>
                </c:pt>
                <c:pt idx="146">
                  <c:v>0.0</c:v>
                </c:pt>
                <c:pt idx="147">
                  <c:v>0.0</c:v>
                </c:pt>
                <c:pt idx="148">
                  <c:v>0.1</c:v>
                </c:pt>
                <c:pt idx="149">
                  <c:v>0.3</c:v>
                </c:pt>
                <c:pt idx="150">
                  <c:v>0.9</c:v>
                </c:pt>
                <c:pt idx="151">
                  <c:v>0.0</c:v>
                </c:pt>
                <c:pt idx="152">
                  <c:v>0.0</c:v>
                </c:pt>
                <c:pt idx="153">
                  <c:v>15.8</c:v>
                </c:pt>
                <c:pt idx="154">
                  <c:v>0.3</c:v>
                </c:pt>
              </c:numCache>
            </c:numRef>
          </c:val>
          <c:smooth val="0"/>
        </c:ser>
        <c:ser>
          <c:idx val="1"/>
          <c:order val="1"/>
          <c:tx>
            <c:strRef>
              <c:f>Sheet1!$C$1</c:f>
              <c:strCache>
                <c:ptCount val="1"/>
                <c:pt idx="0">
                  <c:v>8591</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Sheet1!$C$2:$C$156</c:f>
              <c:numCache>
                <c:formatCode>General</c:formatCode>
                <c:ptCount val="155"/>
                <c:pt idx="0">
                  <c:v>0.0</c:v>
                </c:pt>
                <c:pt idx="1">
                  <c:v>0.0</c:v>
                </c:pt>
                <c:pt idx="2">
                  <c:v>1.1</c:v>
                </c:pt>
                <c:pt idx="3">
                  <c:v>0.5</c:v>
                </c:pt>
                <c:pt idx="4">
                  <c:v>1.3</c:v>
                </c:pt>
                <c:pt idx="5">
                  <c:v>0.5</c:v>
                </c:pt>
                <c:pt idx="6">
                  <c:v>0.4</c:v>
                </c:pt>
                <c:pt idx="7">
                  <c:v>63.1</c:v>
                </c:pt>
                <c:pt idx="8">
                  <c:v>0.5</c:v>
                </c:pt>
                <c:pt idx="9">
                  <c:v>1.3</c:v>
                </c:pt>
                <c:pt idx="10">
                  <c:v>0.5</c:v>
                </c:pt>
                <c:pt idx="11">
                  <c:v>0.5</c:v>
                </c:pt>
                <c:pt idx="12">
                  <c:v>56.3</c:v>
                </c:pt>
                <c:pt idx="13">
                  <c:v>0.8</c:v>
                </c:pt>
                <c:pt idx="14">
                  <c:v>1.2</c:v>
                </c:pt>
                <c:pt idx="15">
                  <c:v>0.5</c:v>
                </c:pt>
                <c:pt idx="16">
                  <c:v>0.5</c:v>
                </c:pt>
                <c:pt idx="17">
                  <c:v>55.3</c:v>
                </c:pt>
                <c:pt idx="18">
                  <c:v>0.9</c:v>
                </c:pt>
                <c:pt idx="19">
                  <c:v>1.0</c:v>
                </c:pt>
                <c:pt idx="20">
                  <c:v>0.5</c:v>
                </c:pt>
                <c:pt idx="21">
                  <c:v>0.5</c:v>
                </c:pt>
                <c:pt idx="22">
                  <c:v>1.9</c:v>
                </c:pt>
                <c:pt idx="23">
                  <c:v>0.8</c:v>
                </c:pt>
                <c:pt idx="24">
                  <c:v>1.1</c:v>
                </c:pt>
                <c:pt idx="25">
                  <c:v>0.5</c:v>
                </c:pt>
                <c:pt idx="26">
                  <c:v>0.5</c:v>
                </c:pt>
                <c:pt idx="27">
                  <c:v>1.5</c:v>
                </c:pt>
                <c:pt idx="28">
                  <c:v>0.9</c:v>
                </c:pt>
                <c:pt idx="29">
                  <c:v>0.5</c:v>
                </c:pt>
                <c:pt idx="30">
                  <c:v>1.0</c:v>
                </c:pt>
                <c:pt idx="31">
                  <c:v>0.5</c:v>
                </c:pt>
                <c:pt idx="32">
                  <c:v>1.9</c:v>
                </c:pt>
                <c:pt idx="33">
                  <c:v>0.9</c:v>
                </c:pt>
                <c:pt idx="34">
                  <c:v>0.5</c:v>
                </c:pt>
                <c:pt idx="35">
                  <c:v>1.1</c:v>
                </c:pt>
                <c:pt idx="36">
                  <c:v>0.5</c:v>
                </c:pt>
                <c:pt idx="37">
                  <c:v>1.7</c:v>
                </c:pt>
                <c:pt idx="38">
                  <c:v>0.9</c:v>
                </c:pt>
                <c:pt idx="39">
                  <c:v>0.6</c:v>
                </c:pt>
                <c:pt idx="40">
                  <c:v>0.5</c:v>
                </c:pt>
                <c:pt idx="41">
                  <c:v>0.5</c:v>
                </c:pt>
                <c:pt idx="42">
                  <c:v>1.6</c:v>
                </c:pt>
                <c:pt idx="43">
                  <c:v>0.8</c:v>
                </c:pt>
                <c:pt idx="44">
                  <c:v>1.2</c:v>
                </c:pt>
                <c:pt idx="45">
                  <c:v>2.3</c:v>
                </c:pt>
                <c:pt idx="46">
                  <c:v>0.5</c:v>
                </c:pt>
                <c:pt idx="47">
                  <c:v>1.5</c:v>
                </c:pt>
                <c:pt idx="48">
                  <c:v>0.5</c:v>
                </c:pt>
                <c:pt idx="49">
                  <c:v>0.8</c:v>
                </c:pt>
                <c:pt idx="50">
                  <c:v>0.8</c:v>
                </c:pt>
                <c:pt idx="51">
                  <c:v>0.5</c:v>
                </c:pt>
                <c:pt idx="52">
                  <c:v>1.4</c:v>
                </c:pt>
                <c:pt idx="53">
                  <c:v>0.6</c:v>
                </c:pt>
                <c:pt idx="54">
                  <c:v>1.0</c:v>
                </c:pt>
                <c:pt idx="55">
                  <c:v>0.9</c:v>
                </c:pt>
                <c:pt idx="56">
                  <c:v>0.5</c:v>
                </c:pt>
                <c:pt idx="57">
                  <c:v>1.2</c:v>
                </c:pt>
                <c:pt idx="58">
                  <c:v>0.5</c:v>
                </c:pt>
                <c:pt idx="59">
                  <c:v>1.4</c:v>
                </c:pt>
                <c:pt idx="60">
                  <c:v>0.9</c:v>
                </c:pt>
                <c:pt idx="61">
                  <c:v>0.6</c:v>
                </c:pt>
                <c:pt idx="62">
                  <c:v>1.6</c:v>
                </c:pt>
                <c:pt idx="63">
                  <c:v>1.5</c:v>
                </c:pt>
                <c:pt idx="64">
                  <c:v>1.5</c:v>
                </c:pt>
                <c:pt idx="65">
                  <c:v>0.6</c:v>
                </c:pt>
                <c:pt idx="66">
                  <c:v>0.6</c:v>
                </c:pt>
                <c:pt idx="67">
                  <c:v>52.7</c:v>
                </c:pt>
                <c:pt idx="68">
                  <c:v>0.6</c:v>
                </c:pt>
                <c:pt idx="69">
                  <c:v>2.8</c:v>
                </c:pt>
                <c:pt idx="70">
                  <c:v>0.5</c:v>
                </c:pt>
                <c:pt idx="71">
                  <c:v>0.5</c:v>
                </c:pt>
                <c:pt idx="72">
                  <c:v>28.4</c:v>
                </c:pt>
                <c:pt idx="73">
                  <c:v>0.6</c:v>
                </c:pt>
                <c:pt idx="74">
                  <c:v>3.0</c:v>
                </c:pt>
                <c:pt idx="75">
                  <c:v>0.5</c:v>
                </c:pt>
                <c:pt idx="76">
                  <c:v>0.6</c:v>
                </c:pt>
                <c:pt idx="77">
                  <c:v>13.3</c:v>
                </c:pt>
                <c:pt idx="78">
                  <c:v>0.5</c:v>
                </c:pt>
                <c:pt idx="79">
                  <c:v>2.1</c:v>
                </c:pt>
                <c:pt idx="80">
                  <c:v>0.5</c:v>
                </c:pt>
                <c:pt idx="81">
                  <c:v>0.5</c:v>
                </c:pt>
                <c:pt idx="82">
                  <c:v>0.5</c:v>
                </c:pt>
                <c:pt idx="83">
                  <c:v>0.6</c:v>
                </c:pt>
                <c:pt idx="84">
                  <c:v>2.0</c:v>
                </c:pt>
                <c:pt idx="85">
                  <c:v>0.5</c:v>
                </c:pt>
                <c:pt idx="86">
                  <c:v>0.6</c:v>
                </c:pt>
                <c:pt idx="87">
                  <c:v>0.9</c:v>
                </c:pt>
                <c:pt idx="88">
                  <c:v>0.5</c:v>
                </c:pt>
                <c:pt idx="89">
                  <c:v>58.6</c:v>
                </c:pt>
                <c:pt idx="90">
                  <c:v>0.5</c:v>
                </c:pt>
                <c:pt idx="91">
                  <c:v>1.6</c:v>
                </c:pt>
                <c:pt idx="92">
                  <c:v>1.0</c:v>
                </c:pt>
                <c:pt idx="93">
                  <c:v>0.5</c:v>
                </c:pt>
                <c:pt idx="94">
                  <c:v>33.9</c:v>
                </c:pt>
                <c:pt idx="95">
                  <c:v>2.1</c:v>
                </c:pt>
                <c:pt idx="96">
                  <c:v>1.4</c:v>
                </c:pt>
                <c:pt idx="97">
                  <c:v>1.0</c:v>
                </c:pt>
                <c:pt idx="98">
                  <c:v>0.5</c:v>
                </c:pt>
                <c:pt idx="99">
                  <c:v>19.6</c:v>
                </c:pt>
                <c:pt idx="100">
                  <c:v>0.5</c:v>
                </c:pt>
                <c:pt idx="101">
                  <c:v>1.7</c:v>
                </c:pt>
                <c:pt idx="102">
                  <c:v>0.6</c:v>
                </c:pt>
                <c:pt idx="103">
                  <c:v>0.1</c:v>
                </c:pt>
                <c:pt idx="104">
                  <c:v>43.8</c:v>
                </c:pt>
                <c:pt idx="105">
                  <c:v>0.1</c:v>
                </c:pt>
                <c:pt idx="106">
                  <c:v>0.5</c:v>
                </c:pt>
                <c:pt idx="107">
                  <c:v>0.2</c:v>
                </c:pt>
                <c:pt idx="108">
                  <c:v>0.1</c:v>
                </c:pt>
                <c:pt idx="109">
                  <c:v>1.1</c:v>
                </c:pt>
                <c:pt idx="110">
                  <c:v>0.2</c:v>
                </c:pt>
                <c:pt idx="111">
                  <c:v>0.2</c:v>
                </c:pt>
                <c:pt idx="112">
                  <c:v>44.0</c:v>
                </c:pt>
                <c:pt idx="113">
                  <c:v>0.2</c:v>
                </c:pt>
                <c:pt idx="114">
                  <c:v>2.8</c:v>
                </c:pt>
                <c:pt idx="115">
                  <c:v>0.3</c:v>
                </c:pt>
                <c:pt idx="116">
                  <c:v>0.3</c:v>
                </c:pt>
                <c:pt idx="117">
                  <c:v>1.1</c:v>
                </c:pt>
                <c:pt idx="118">
                  <c:v>0.1</c:v>
                </c:pt>
                <c:pt idx="119">
                  <c:v>0.2</c:v>
                </c:pt>
                <c:pt idx="120">
                  <c:v>0.2</c:v>
                </c:pt>
                <c:pt idx="121">
                  <c:v>0.1</c:v>
                </c:pt>
                <c:pt idx="122">
                  <c:v>1.1</c:v>
                </c:pt>
                <c:pt idx="123">
                  <c:v>0.1</c:v>
                </c:pt>
                <c:pt idx="124">
                  <c:v>0.3</c:v>
                </c:pt>
                <c:pt idx="125">
                  <c:v>0.8</c:v>
                </c:pt>
                <c:pt idx="126">
                  <c:v>0.1</c:v>
                </c:pt>
                <c:pt idx="127">
                  <c:v>3.0</c:v>
                </c:pt>
                <c:pt idx="128">
                  <c:v>0.1</c:v>
                </c:pt>
                <c:pt idx="129">
                  <c:v>0.2</c:v>
                </c:pt>
                <c:pt idx="130">
                  <c:v>0.9</c:v>
                </c:pt>
                <c:pt idx="131">
                  <c:v>0.1</c:v>
                </c:pt>
                <c:pt idx="132">
                  <c:v>0.5</c:v>
                </c:pt>
                <c:pt idx="133">
                  <c:v>0.2</c:v>
                </c:pt>
                <c:pt idx="134">
                  <c:v>0.2</c:v>
                </c:pt>
                <c:pt idx="135">
                  <c:v>0.7</c:v>
                </c:pt>
                <c:pt idx="136">
                  <c:v>0.1</c:v>
                </c:pt>
                <c:pt idx="137">
                  <c:v>0.4</c:v>
                </c:pt>
                <c:pt idx="138">
                  <c:v>46.6</c:v>
                </c:pt>
                <c:pt idx="139">
                  <c:v>0.3</c:v>
                </c:pt>
                <c:pt idx="140">
                  <c:v>1.0</c:v>
                </c:pt>
                <c:pt idx="141">
                  <c:v>0.1</c:v>
                </c:pt>
                <c:pt idx="142">
                  <c:v>0.1</c:v>
                </c:pt>
                <c:pt idx="143">
                  <c:v>0.6</c:v>
                </c:pt>
                <c:pt idx="144">
                  <c:v>0.4</c:v>
                </c:pt>
                <c:pt idx="145">
                  <c:v>0.5</c:v>
                </c:pt>
                <c:pt idx="146">
                  <c:v>0.1</c:v>
                </c:pt>
                <c:pt idx="147">
                  <c:v>0.1</c:v>
                </c:pt>
                <c:pt idx="148">
                  <c:v>0.7</c:v>
                </c:pt>
                <c:pt idx="149">
                  <c:v>0.2</c:v>
                </c:pt>
                <c:pt idx="150">
                  <c:v>0.5</c:v>
                </c:pt>
                <c:pt idx="151">
                  <c:v>34.3</c:v>
                </c:pt>
                <c:pt idx="152">
                  <c:v>0.2</c:v>
                </c:pt>
                <c:pt idx="153">
                  <c:v>0.6</c:v>
                </c:pt>
                <c:pt idx="154">
                  <c:v>0.3</c:v>
                </c:pt>
              </c:numCache>
            </c:numRef>
          </c:val>
          <c:smooth val="0"/>
        </c:ser>
        <c:dLbls>
          <c:showLegendKey val="0"/>
          <c:showVal val="0"/>
          <c:showCatName val="0"/>
          <c:showSerName val="0"/>
          <c:showPercent val="0"/>
          <c:showBubbleSize val="0"/>
        </c:dLbls>
        <c:marker val="1"/>
        <c:smooth val="0"/>
        <c:axId val="2079679544"/>
        <c:axId val="2079685208"/>
      </c:lineChart>
      <c:catAx>
        <c:axId val="2079679544"/>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079685208"/>
        <c:crosses val="autoZero"/>
        <c:auto val="1"/>
        <c:lblAlgn val="ctr"/>
        <c:lblOffset val="100"/>
        <c:noMultiLvlLbl val="0"/>
      </c:catAx>
      <c:valAx>
        <c:axId val="2079685208"/>
        <c:scaling>
          <c:orientation val="minMax"/>
          <c:max val="100.0"/>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07967954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Sheet1!$B$2:$B$123</c:f>
              <c:numCache>
                <c:formatCode>General</c:formatCode>
                <c:ptCount val="122"/>
                <c:pt idx="0">
                  <c:v>0.3</c:v>
                </c:pt>
                <c:pt idx="1">
                  <c:v>0.0</c:v>
                </c:pt>
                <c:pt idx="2">
                  <c:v>0.4</c:v>
                </c:pt>
                <c:pt idx="3">
                  <c:v>0.0</c:v>
                </c:pt>
                <c:pt idx="4">
                  <c:v>3.2</c:v>
                </c:pt>
                <c:pt idx="5">
                  <c:v>0.0</c:v>
                </c:pt>
                <c:pt idx="6">
                  <c:v>0.0</c:v>
                </c:pt>
                <c:pt idx="7">
                  <c:v>0.7</c:v>
                </c:pt>
                <c:pt idx="8">
                  <c:v>0.0</c:v>
                </c:pt>
                <c:pt idx="9">
                  <c:v>0.2</c:v>
                </c:pt>
                <c:pt idx="10">
                  <c:v>0.0</c:v>
                </c:pt>
                <c:pt idx="11">
                  <c:v>0.6</c:v>
                </c:pt>
                <c:pt idx="12">
                  <c:v>0.3</c:v>
                </c:pt>
                <c:pt idx="13">
                  <c:v>1.4</c:v>
                </c:pt>
                <c:pt idx="14">
                  <c:v>0.0</c:v>
                </c:pt>
                <c:pt idx="15">
                  <c:v>3.6</c:v>
                </c:pt>
                <c:pt idx="16">
                  <c:v>0.0</c:v>
                </c:pt>
                <c:pt idx="17">
                  <c:v>2.3</c:v>
                </c:pt>
                <c:pt idx="18">
                  <c:v>0.0</c:v>
                </c:pt>
                <c:pt idx="19">
                  <c:v>0.0</c:v>
                </c:pt>
                <c:pt idx="20">
                  <c:v>0.0</c:v>
                </c:pt>
                <c:pt idx="21">
                  <c:v>0.0</c:v>
                </c:pt>
                <c:pt idx="22">
                  <c:v>0.6</c:v>
                </c:pt>
                <c:pt idx="23">
                  <c:v>0.0</c:v>
                </c:pt>
                <c:pt idx="24">
                  <c:v>0.2</c:v>
                </c:pt>
                <c:pt idx="25">
                  <c:v>0.0</c:v>
                </c:pt>
                <c:pt idx="26">
                  <c:v>0.4</c:v>
                </c:pt>
                <c:pt idx="27">
                  <c:v>0.3</c:v>
                </c:pt>
                <c:pt idx="28">
                  <c:v>0.1</c:v>
                </c:pt>
                <c:pt idx="29">
                  <c:v>0.0</c:v>
                </c:pt>
                <c:pt idx="30">
                  <c:v>0.1</c:v>
                </c:pt>
                <c:pt idx="31">
                  <c:v>0.0</c:v>
                </c:pt>
                <c:pt idx="32">
                  <c:v>0.5</c:v>
                </c:pt>
                <c:pt idx="33">
                  <c:v>0.0</c:v>
                </c:pt>
                <c:pt idx="34">
                  <c:v>4.0</c:v>
                </c:pt>
                <c:pt idx="35">
                  <c:v>0.0</c:v>
                </c:pt>
                <c:pt idx="36">
                  <c:v>3.4</c:v>
                </c:pt>
                <c:pt idx="37">
                  <c:v>0.3</c:v>
                </c:pt>
                <c:pt idx="38">
                  <c:v>0.0</c:v>
                </c:pt>
                <c:pt idx="39">
                  <c:v>0.2</c:v>
                </c:pt>
                <c:pt idx="40">
                  <c:v>3.1</c:v>
                </c:pt>
                <c:pt idx="41">
                  <c:v>32.0</c:v>
                </c:pt>
                <c:pt idx="42">
                  <c:v>4.4</c:v>
                </c:pt>
                <c:pt idx="43">
                  <c:v>0.3</c:v>
                </c:pt>
                <c:pt idx="44">
                  <c:v>0.0</c:v>
                </c:pt>
                <c:pt idx="45">
                  <c:v>0.2</c:v>
                </c:pt>
                <c:pt idx="46">
                  <c:v>0.0</c:v>
                </c:pt>
                <c:pt idx="47">
                  <c:v>0.8</c:v>
                </c:pt>
                <c:pt idx="48">
                  <c:v>0.0</c:v>
                </c:pt>
                <c:pt idx="49">
                  <c:v>1.6</c:v>
                </c:pt>
                <c:pt idx="50">
                  <c:v>0.0</c:v>
                </c:pt>
                <c:pt idx="51">
                  <c:v>0.1</c:v>
                </c:pt>
                <c:pt idx="52">
                  <c:v>0.3</c:v>
                </c:pt>
                <c:pt idx="53">
                  <c:v>0.1</c:v>
                </c:pt>
                <c:pt idx="54">
                  <c:v>0.3</c:v>
                </c:pt>
                <c:pt idx="55">
                  <c:v>2.7</c:v>
                </c:pt>
                <c:pt idx="56">
                  <c:v>0.0</c:v>
                </c:pt>
                <c:pt idx="57">
                  <c:v>4.6</c:v>
                </c:pt>
                <c:pt idx="58">
                  <c:v>0.0</c:v>
                </c:pt>
                <c:pt idx="59">
                  <c:v>3.8</c:v>
                </c:pt>
                <c:pt idx="60">
                  <c:v>0.2</c:v>
                </c:pt>
                <c:pt idx="61">
                  <c:v>3.3</c:v>
                </c:pt>
                <c:pt idx="62">
                  <c:v>1.1</c:v>
                </c:pt>
                <c:pt idx="63">
                  <c:v>3.4</c:v>
                </c:pt>
                <c:pt idx="64">
                  <c:v>19.0</c:v>
                </c:pt>
                <c:pt idx="65">
                  <c:v>0.0</c:v>
                </c:pt>
                <c:pt idx="66">
                  <c:v>1.0</c:v>
                </c:pt>
                <c:pt idx="67">
                  <c:v>0.1</c:v>
                </c:pt>
                <c:pt idx="68">
                  <c:v>0.2</c:v>
                </c:pt>
                <c:pt idx="69">
                  <c:v>0.3</c:v>
                </c:pt>
                <c:pt idx="70">
                  <c:v>0.2</c:v>
                </c:pt>
                <c:pt idx="71">
                  <c:v>0.0</c:v>
                </c:pt>
                <c:pt idx="72">
                  <c:v>1.5</c:v>
                </c:pt>
                <c:pt idx="73">
                  <c:v>0.0</c:v>
                </c:pt>
                <c:pt idx="74">
                  <c:v>0.4</c:v>
                </c:pt>
                <c:pt idx="75">
                  <c:v>0.0</c:v>
                </c:pt>
                <c:pt idx="76">
                  <c:v>3.5</c:v>
                </c:pt>
                <c:pt idx="77">
                  <c:v>0.0</c:v>
                </c:pt>
                <c:pt idx="78">
                  <c:v>3.7</c:v>
                </c:pt>
                <c:pt idx="79">
                  <c:v>21.0</c:v>
                </c:pt>
                <c:pt idx="80">
                  <c:v>3.4</c:v>
                </c:pt>
                <c:pt idx="81">
                  <c:v>9.2</c:v>
                </c:pt>
                <c:pt idx="82">
                  <c:v>1.5</c:v>
                </c:pt>
                <c:pt idx="83">
                  <c:v>40.6</c:v>
                </c:pt>
                <c:pt idx="84">
                  <c:v>5.6</c:v>
                </c:pt>
                <c:pt idx="85">
                  <c:v>0.2</c:v>
                </c:pt>
                <c:pt idx="86">
                  <c:v>3.4</c:v>
                </c:pt>
                <c:pt idx="87">
                  <c:v>0.3</c:v>
                </c:pt>
                <c:pt idx="88">
                  <c:v>3.5</c:v>
                </c:pt>
                <c:pt idx="89">
                  <c:v>0.7</c:v>
                </c:pt>
                <c:pt idx="90">
                  <c:v>4.8</c:v>
                </c:pt>
                <c:pt idx="91">
                  <c:v>0.3</c:v>
                </c:pt>
                <c:pt idx="92">
                  <c:v>3.2</c:v>
                </c:pt>
                <c:pt idx="93">
                  <c:v>31.6</c:v>
                </c:pt>
                <c:pt idx="94">
                  <c:v>3.8</c:v>
                </c:pt>
                <c:pt idx="95">
                  <c:v>0.3</c:v>
                </c:pt>
                <c:pt idx="96">
                  <c:v>0.0</c:v>
                </c:pt>
                <c:pt idx="97">
                  <c:v>50.4</c:v>
                </c:pt>
                <c:pt idx="98">
                  <c:v>0.0</c:v>
                </c:pt>
                <c:pt idx="99">
                  <c:v>0.6</c:v>
                </c:pt>
                <c:pt idx="100">
                  <c:v>0.0</c:v>
                </c:pt>
                <c:pt idx="101">
                  <c:v>0.5</c:v>
                </c:pt>
                <c:pt idx="102">
                  <c:v>0.0</c:v>
                </c:pt>
                <c:pt idx="103">
                  <c:v>0.1</c:v>
                </c:pt>
                <c:pt idx="104">
                  <c:v>0.1</c:v>
                </c:pt>
                <c:pt idx="105">
                  <c:v>0.1</c:v>
                </c:pt>
                <c:pt idx="106">
                  <c:v>0.0</c:v>
                </c:pt>
                <c:pt idx="107">
                  <c:v>0.1</c:v>
                </c:pt>
                <c:pt idx="108">
                  <c:v>0.0</c:v>
                </c:pt>
                <c:pt idx="109">
                  <c:v>0.3</c:v>
                </c:pt>
                <c:pt idx="110">
                  <c:v>60.8</c:v>
                </c:pt>
                <c:pt idx="111">
                  <c:v>0.0</c:v>
                </c:pt>
                <c:pt idx="112">
                  <c:v>0.2</c:v>
                </c:pt>
                <c:pt idx="113">
                  <c:v>0.0</c:v>
                </c:pt>
                <c:pt idx="114">
                  <c:v>0.7</c:v>
                </c:pt>
                <c:pt idx="115">
                  <c:v>0.0</c:v>
                </c:pt>
                <c:pt idx="116">
                  <c:v>0.1</c:v>
                </c:pt>
                <c:pt idx="117">
                  <c:v>0.0</c:v>
                </c:pt>
                <c:pt idx="118">
                  <c:v>0.1</c:v>
                </c:pt>
                <c:pt idx="119">
                  <c:v>25.6</c:v>
                </c:pt>
                <c:pt idx="120">
                  <c:v>0.0</c:v>
                </c:pt>
                <c:pt idx="121">
                  <c:v>0.4</c:v>
                </c:pt>
              </c:numCache>
            </c:numRef>
          </c:val>
          <c:smooth val="0"/>
        </c:ser>
        <c:ser>
          <c:idx val="1"/>
          <c:order val="1"/>
          <c:tx>
            <c:strRef>
              <c:f>Sheet1!$C$1</c:f>
              <c:strCache>
                <c:ptCount val="1"/>
                <c:pt idx="0">
                  <c:v>8591</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Sheet1!$C$2:$C$123</c:f>
              <c:numCache>
                <c:formatCode>General</c:formatCode>
                <c:ptCount val="122"/>
                <c:pt idx="0">
                  <c:v>0.1</c:v>
                </c:pt>
                <c:pt idx="1">
                  <c:v>0.0</c:v>
                </c:pt>
                <c:pt idx="2">
                  <c:v>0.3</c:v>
                </c:pt>
                <c:pt idx="3">
                  <c:v>1.5</c:v>
                </c:pt>
                <c:pt idx="4">
                  <c:v>6.8</c:v>
                </c:pt>
                <c:pt idx="5">
                  <c:v>0.0</c:v>
                </c:pt>
                <c:pt idx="6">
                  <c:v>0.0</c:v>
                </c:pt>
                <c:pt idx="7">
                  <c:v>0.4</c:v>
                </c:pt>
                <c:pt idx="8">
                  <c:v>0.0</c:v>
                </c:pt>
                <c:pt idx="9">
                  <c:v>28.4</c:v>
                </c:pt>
                <c:pt idx="10">
                  <c:v>0.0</c:v>
                </c:pt>
                <c:pt idx="11">
                  <c:v>0.3</c:v>
                </c:pt>
                <c:pt idx="12">
                  <c:v>0.4</c:v>
                </c:pt>
                <c:pt idx="13">
                  <c:v>6.2</c:v>
                </c:pt>
                <c:pt idx="14">
                  <c:v>0.0</c:v>
                </c:pt>
                <c:pt idx="15">
                  <c:v>11.0</c:v>
                </c:pt>
                <c:pt idx="16">
                  <c:v>0.0</c:v>
                </c:pt>
                <c:pt idx="17">
                  <c:v>4.6</c:v>
                </c:pt>
                <c:pt idx="18">
                  <c:v>0.0</c:v>
                </c:pt>
                <c:pt idx="19">
                  <c:v>0.0</c:v>
                </c:pt>
                <c:pt idx="20">
                  <c:v>0.0</c:v>
                </c:pt>
                <c:pt idx="21">
                  <c:v>0.0</c:v>
                </c:pt>
                <c:pt idx="22">
                  <c:v>0.4</c:v>
                </c:pt>
                <c:pt idx="23">
                  <c:v>0.0</c:v>
                </c:pt>
                <c:pt idx="24">
                  <c:v>28.8</c:v>
                </c:pt>
                <c:pt idx="25">
                  <c:v>0.0</c:v>
                </c:pt>
                <c:pt idx="26">
                  <c:v>0.3</c:v>
                </c:pt>
                <c:pt idx="27">
                  <c:v>0.4</c:v>
                </c:pt>
                <c:pt idx="28">
                  <c:v>0.3</c:v>
                </c:pt>
                <c:pt idx="29">
                  <c:v>0.0</c:v>
                </c:pt>
                <c:pt idx="30">
                  <c:v>2.6</c:v>
                </c:pt>
                <c:pt idx="31">
                  <c:v>0.0</c:v>
                </c:pt>
                <c:pt idx="32">
                  <c:v>0.7</c:v>
                </c:pt>
                <c:pt idx="33">
                  <c:v>0.0</c:v>
                </c:pt>
                <c:pt idx="34">
                  <c:v>9.7</c:v>
                </c:pt>
                <c:pt idx="35">
                  <c:v>0.0</c:v>
                </c:pt>
                <c:pt idx="36">
                  <c:v>11.9</c:v>
                </c:pt>
                <c:pt idx="37">
                  <c:v>0.4</c:v>
                </c:pt>
                <c:pt idx="38">
                  <c:v>0.0</c:v>
                </c:pt>
                <c:pt idx="39">
                  <c:v>0.0</c:v>
                </c:pt>
                <c:pt idx="40">
                  <c:v>6.7</c:v>
                </c:pt>
                <c:pt idx="41">
                  <c:v>0.0</c:v>
                </c:pt>
                <c:pt idx="42">
                  <c:v>10.2</c:v>
                </c:pt>
                <c:pt idx="43">
                  <c:v>0.0</c:v>
                </c:pt>
                <c:pt idx="44">
                  <c:v>0.0</c:v>
                </c:pt>
                <c:pt idx="45">
                  <c:v>0.0</c:v>
                </c:pt>
                <c:pt idx="46">
                  <c:v>0.0</c:v>
                </c:pt>
                <c:pt idx="47">
                  <c:v>0.8</c:v>
                </c:pt>
                <c:pt idx="48">
                  <c:v>0.0</c:v>
                </c:pt>
                <c:pt idx="49">
                  <c:v>5.0</c:v>
                </c:pt>
                <c:pt idx="50">
                  <c:v>0.0</c:v>
                </c:pt>
                <c:pt idx="51">
                  <c:v>1.7</c:v>
                </c:pt>
                <c:pt idx="52">
                  <c:v>0.4</c:v>
                </c:pt>
                <c:pt idx="53">
                  <c:v>4.6</c:v>
                </c:pt>
                <c:pt idx="54">
                  <c:v>0.4</c:v>
                </c:pt>
                <c:pt idx="55">
                  <c:v>8.8</c:v>
                </c:pt>
                <c:pt idx="56">
                  <c:v>0.0</c:v>
                </c:pt>
                <c:pt idx="57">
                  <c:v>15.3</c:v>
                </c:pt>
                <c:pt idx="58">
                  <c:v>0.0</c:v>
                </c:pt>
                <c:pt idx="59">
                  <c:v>8.6</c:v>
                </c:pt>
                <c:pt idx="60">
                  <c:v>0.0</c:v>
                </c:pt>
                <c:pt idx="61">
                  <c:v>10.7</c:v>
                </c:pt>
                <c:pt idx="62">
                  <c:v>0.2</c:v>
                </c:pt>
                <c:pt idx="63">
                  <c:v>10.6</c:v>
                </c:pt>
                <c:pt idx="64">
                  <c:v>0.5</c:v>
                </c:pt>
                <c:pt idx="65">
                  <c:v>0.0</c:v>
                </c:pt>
                <c:pt idx="66">
                  <c:v>0.0</c:v>
                </c:pt>
                <c:pt idx="67">
                  <c:v>0.0</c:v>
                </c:pt>
                <c:pt idx="68">
                  <c:v>48.8</c:v>
                </c:pt>
                <c:pt idx="69">
                  <c:v>0.5</c:v>
                </c:pt>
                <c:pt idx="70">
                  <c:v>2.9</c:v>
                </c:pt>
                <c:pt idx="71">
                  <c:v>0.0</c:v>
                </c:pt>
                <c:pt idx="72">
                  <c:v>6.0</c:v>
                </c:pt>
                <c:pt idx="73">
                  <c:v>0.0</c:v>
                </c:pt>
                <c:pt idx="74">
                  <c:v>3.0</c:v>
                </c:pt>
                <c:pt idx="75">
                  <c:v>0.0</c:v>
                </c:pt>
                <c:pt idx="76">
                  <c:v>17.9</c:v>
                </c:pt>
                <c:pt idx="77">
                  <c:v>0.0</c:v>
                </c:pt>
                <c:pt idx="78">
                  <c:v>7.7</c:v>
                </c:pt>
                <c:pt idx="79">
                  <c:v>0.6</c:v>
                </c:pt>
                <c:pt idx="80">
                  <c:v>10.7</c:v>
                </c:pt>
                <c:pt idx="81">
                  <c:v>0.0</c:v>
                </c:pt>
                <c:pt idx="82">
                  <c:v>3.2</c:v>
                </c:pt>
                <c:pt idx="83">
                  <c:v>0.0</c:v>
                </c:pt>
                <c:pt idx="84">
                  <c:v>8.6</c:v>
                </c:pt>
                <c:pt idx="85">
                  <c:v>0.0</c:v>
                </c:pt>
                <c:pt idx="86">
                  <c:v>8.8</c:v>
                </c:pt>
                <c:pt idx="87">
                  <c:v>0.0</c:v>
                </c:pt>
                <c:pt idx="88">
                  <c:v>13.2</c:v>
                </c:pt>
                <c:pt idx="89">
                  <c:v>0.5</c:v>
                </c:pt>
                <c:pt idx="90">
                  <c:v>7.3</c:v>
                </c:pt>
                <c:pt idx="91">
                  <c:v>0.0</c:v>
                </c:pt>
                <c:pt idx="92">
                  <c:v>10.2</c:v>
                </c:pt>
                <c:pt idx="93">
                  <c:v>0.0</c:v>
                </c:pt>
                <c:pt idx="94">
                  <c:v>9.1</c:v>
                </c:pt>
                <c:pt idx="95">
                  <c:v>0.0</c:v>
                </c:pt>
                <c:pt idx="96">
                  <c:v>0.0</c:v>
                </c:pt>
                <c:pt idx="97">
                  <c:v>0.0</c:v>
                </c:pt>
                <c:pt idx="98">
                  <c:v>0.0</c:v>
                </c:pt>
                <c:pt idx="99">
                  <c:v>35.5</c:v>
                </c:pt>
                <c:pt idx="100">
                  <c:v>0.0</c:v>
                </c:pt>
                <c:pt idx="101">
                  <c:v>0.3</c:v>
                </c:pt>
                <c:pt idx="102">
                  <c:v>0.0</c:v>
                </c:pt>
                <c:pt idx="103">
                  <c:v>0.3</c:v>
                </c:pt>
                <c:pt idx="104">
                  <c:v>0.1</c:v>
                </c:pt>
                <c:pt idx="105">
                  <c:v>0.3</c:v>
                </c:pt>
                <c:pt idx="106">
                  <c:v>0.0</c:v>
                </c:pt>
                <c:pt idx="107">
                  <c:v>2.9</c:v>
                </c:pt>
                <c:pt idx="108">
                  <c:v>0.0</c:v>
                </c:pt>
                <c:pt idx="109">
                  <c:v>3.4</c:v>
                </c:pt>
                <c:pt idx="110">
                  <c:v>0.0</c:v>
                </c:pt>
                <c:pt idx="111">
                  <c:v>0.0</c:v>
                </c:pt>
                <c:pt idx="112">
                  <c:v>0.0</c:v>
                </c:pt>
                <c:pt idx="113">
                  <c:v>0.0</c:v>
                </c:pt>
                <c:pt idx="114">
                  <c:v>2.9</c:v>
                </c:pt>
                <c:pt idx="115">
                  <c:v>0.0</c:v>
                </c:pt>
                <c:pt idx="116">
                  <c:v>1.7</c:v>
                </c:pt>
                <c:pt idx="117">
                  <c:v>0.0</c:v>
                </c:pt>
                <c:pt idx="118">
                  <c:v>3.2</c:v>
                </c:pt>
                <c:pt idx="119">
                  <c:v>0.1</c:v>
                </c:pt>
                <c:pt idx="120">
                  <c:v>0.0</c:v>
                </c:pt>
                <c:pt idx="121">
                  <c:v>0.3</c:v>
                </c:pt>
              </c:numCache>
            </c:numRef>
          </c:val>
          <c:smooth val="0"/>
        </c:ser>
        <c:dLbls>
          <c:showLegendKey val="0"/>
          <c:showVal val="0"/>
          <c:showCatName val="0"/>
          <c:showSerName val="0"/>
          <c:showPercent val="0"/>
          <c:showBubbleSize val="0"/>
        </c:dLbls>
        <c:marker val="1"/>
        <c:smooth val="0"/>
        <c:axId val="2079718392"/>
        <c:axId val="2079724056"/>
      </c:lineChart>
      <c:catAx>
        <c:axId val="2079718392"/>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079724056"/>
        <c:crosses val="autoZero"/>
        <c:auto val="1"/>
        <c:lblAlgn val="ctr"/>
        <c:lblOffset val="100"/>
        <c:noMultiLvlLbl val="0"/>
      </c:catAx>
      <c:valAx>
        <c:axId val="2079724056"/>
        <c:scaling>
          <c:orientation val="minMax"/>
          <c:max val="100.0"/>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07971839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Memory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Sheet1!$B$2:$B$129</c:f>
              <c:numCache>
                <c:formatCode>General</c:formatCode>
                <c:ptCount val="128"/>
                <c:pt idx="0">
                  <c:v>2180.0</c:v>
                </c:pt>
                <c:pt idx="1">
                  <c:v>3220.0</c:v>
                </c:pt>
                <c:pt idx="2">
                  <c:v>4312.0</c:v>
                </c:pt>
                <c:pt idx="3">
                  <c:v>5568.0</c:v>
                </c:pt>
                <c:pt idx="4">
                  <c:v>5212.0</c:v>
                </c:pt>
                <c:pt idx="5">
                  <c:v>5208.0</c:v>
                </c:pt>
                <c:pt idx="6">
                  <c:v>6000.0</c:v>
                </c:pt>
                <c:pt idx="7">
                  <c:v>5184.0</c:v>
                </c:pt>
                <c:pt idx="8">
                  <c:v>5568.0</c:v>
                </c:pt>
                <c:pt idx="9">
                  <c:v>5268.0</c:v>
                </c:pt>
                <c:pt idx="10">
                  <c:v>5256.0</c:v>
                </c:pt>
                <c:pt idx="11">
                  <c:v>5260.0</c:v>
                </c:pt>
                <c:pt idx="12">
                  <c:v>5344.0</c:v>
                </c:pt>
                <c:pt idx="13">
                  <c:v>4388.0</c:v>
                </c:pt>
                <c:pt idx="14">
                  <c:v>5304.0</c:v>
                </c:pt>
                <c:pt idx="15">
                  <c:v>8708.0</c:v>
                </c:pt>
                <c:pt idx="16">
                  <c:v>5388.0</c:v>
                </c:pt>
                <c:pt idx="17">
                  <c:v>5352.0</c:v>
                </c:pt>
                <c:pt idx="18">
                  <c:v>5412.0</c:v>
                </c:pt>
                <c:pt idx="19">
                  <c:v>5460.0</c:v>
                </c:pt>
                <c:pt idx="20">
                  <c:v>5580.0</c:v>
                </c:pt>
                <c:pt idx="21">
                  <c:v>8164.0</c:v>
                </c:pt>
                <c:pt idx="22">
                  <c:v>5676.0</c:v>
                </c:pt>
                <c:pt idx="23">
                  <c:v>8028.0</c:v>
                </c:pt>
                <c:pt idx="24">
                  <c:v>5800.0</c:v>
                </c:pt>
                <c:pt idx="25">
                  <c:v>5916.0</c:v>
                </c:pt>
                <c:pt idx="26">
                  <c:v>12852.0</c:v>
                </c:pt>
                <c:pt idx="27">
                  <c:v>5956.0</c:v>
                </c:pt>
                <c:pt idx="28">
                  <c:v>7804.0</c:v>
                </c:pt>
                <c:pt idx="29">
                  <c:v>5912.0</c:v>
                </c:pt>
                <c:pt idx="30">
                  <c:v>5908.0</c:v>
                </c:pt>
                <c:pt idx="31">
                  <c:v>5908.0</c:v>
                </c:pt>
                <c:pt idx="32">
                  <c:v>5952.0</c:v>
                </c:pt>
                <c:pt idx="33">
                  <c:v>5948.0</c:v>
                </c:pt>
                <c:pt idx="34">
                  <c:v>7428.0</c:v>
                </c:pt>
                <c:pt idx="35">
                  <c:v>5944.0</c:v>
                </c:pt>
                <c:pt idx="36">
                  <c:v>7184.0</c:v>
                </c:pt>
                <c:pt idx="37">
                  <c:v>6004.0</c:v>
                </c:pt>
                <c:pt idx="38">
                  <c:v>6132.0</c:v>
                </c:pt>
                <c:pt idx="39">
                  <c:v>19516.0</c:v>
                </c:pt>
                <c:pt idx="40">
                  <c:v>6060.0</c:v>
                </c:pt>
                <c:pt idx="41">
                  <c:v>5220.0</c:v>
                </c:pt>
                <c:pt idx="42">
                  <c:v>6196.0</c:v>
                </c:pt>
                <c:pt idx="43">
                  <c:v>6188.0</c:v>
                </c:pt>
                <c:pt idx="44">
                  <c:v>6476.0</c:v>
                </c:pt>
                <c:pt idx="45">
                  <c:v>6524.0</c:v>
                </c:pt>
                <c:pt idx="46">
                  <c:v>6468.0</c:v>
                </c:pt>
                <c:pt idx="47">
                  <c:v>12432.0</c:v>
                </c:pt>
                <c:pt idx="48">
                  <c:v>6500.0</c:v>
                </c:pt>
                <c:pt idx="49">
                  <c:v>11184.0</c:v>
                </c:pt>
                <c:pt idx="50">
                  <c:v>6532.0</c:v>
                </c:pt>
                <c:pt idx="51">
                  <c:v>6484.0</c:v>
                </c:pt>
                <c:pt idx="52">
                  <c:v>6476.0</c:v>
                </c:pt>
                <c:pt idx="53">
                  <c:v>6516.0</c:v>
                </c:pt>
                <c:pt idx="54">
                  <c:v>6500.0</c:v>
                </c:pt>
                <c:pt idx="55">
                  <c:v>11164.0</c:v>
                </c:pt>
                <c:pt idx="56">
                  <c:v>6520.0</c:v>
                </c:pt>
                <c:pt idx="57">
                  <c:v>9900.0</c:v>
                </c:pt>
                <c:pt idx="58">
                  <c:v>6440.0</c:v>
                </c:pt>
                <c:pt idx="59">
                  <c:v>6544.0</c:v>
                </c:pt>
                <c:pt idx="60">
                  <c:v>6536.0</c:v>
                </c:pt>
                <c:pt idx="61">
                  <c:v>6568.0</c:v>
                </c:pt>
                <c:pt idx="62">
                  <c:v>6620.0</c:v>
                </c:pt>
                <c:pt idx="63">
                  <c:v>7380.0</c:v>
                </c:pt>
                <c:pt idx="64">
                  <c:v>6636.0</c:v>
                </c:pt>
                <c:pt idx="65">
                  <c:v>9108.0</c:v>
                </c:pt>
                <c:pt idx="66">
                  <c:v>6604.0</c:v>
                </c:pt>
                <c:pt idx="67">
                  <c:v>6612.0</c:v>
                </c:pt>
                <c:pt idx="68">
                  <c:v>6600.0</c:v>
                </c:pt>
                <c:pt idx="69">
                  <c:v>6636.0</c:v>
                </c:pt>
                <c:pt idx="70">
                  <c:v>6768.0</c:v>
                </c:pt>
                <c:pt idx="71">
                  <c:v>9208.0</c:v>
                </c:pt>
                <c:pt idx="72">
                  <c:v>6672.0</c:v>
                </c:pt>
                <c:pt idx="73">
                  <c:v>9104.0</c:v>
                </c:pt>
                <c:pt idx="74">
                  <c:v>6724.0</c:v>
                </c:pt>
                <c:pt idx="75">
                  <c:v>6708.0</c:v>
                </c:pt>
                <c:pt idx="76">
                  <c:v>7008.0</c:v>
                </c:pt>
                <c:pt idx="77">
                  <c:v>7032.0</c:v>
                </c:pt>
                <c:pt idx="78">
                  <c:v>6036.0</c:v>
                </c:pt>
                <c:pt idx="79">
                  <c:v>6992.0</c:v>
                </c:pt>
                <c:pt idx="80">
                  <c:v>7040.0</c:v>
                </c:pt>
                <c:pt idx="81">
                  <c:v>7040.0</c:v>
                </c:pt>
                <c:pt idx="82">
                  <c:v>7088.0</c:v>
                </c:pt>
                <c:pt idx="83">
                  <c:v>7220.0</c:v>
                </c:pt>
                <c:pt idx="84">
                  <c:v>18724.0</c:v>
                </c:pt>
                <c:pt idx="85">
                  <c:v>7196.0</c:v>
                </c:pt>
                <c:pt idx="86">
                  <c:v>11892.0</c:v>
                </c:pt>
                <c:pt idx="87">
                  <c:v>7220.0</c:v>
                </c:pt>
                <c:pt idx="88">
                  <c:v>7196.0</c:v>
                </c:pt>
                <c:pt idx="89">
                  <c:v>7188.0</c:v>
                </c:pt>
                <c:pt idx="90">
                  <c:v>7228.0</c:v>
                </c:pt>
                <c:pt idx="91">
                  <c:v>7204.0</c:v>
                </c:pt>
                <c:pt idx="92">
                  <c:v>7980.0</c:v>
                </c:pt>
                <c:pt idx="93">
                  <c:v>7176.0</c:v>
                </c:pt>
                <c:pt idx="94">
                  <c:v>7576.0</c:v>
                </c:pt>
                <c:pt idx="95">
                  <c:v>7240.0</c:v>
                </c:pt>
                <c:pt idx="96">
                  <c:v>7228.0</c:v>
                </c:pt>
                <c:pt idx="97">
                  <c:v>11120.0</c:v>
                </c:pt>
                <c:pt idx="98">
                  <c:v>7224.0</c:v>
                </c:pt>
                <c:pt idx="99">
                  <c:v>10120.0</c:v>
                </c:pt>
                <c:pt idx="100">
                  <c:v>7352.0</c:v>
                </c:pt>
                <c:pt idx="101">
                  <c:v>7436.0</c:v>
                </c:pt>
                <c:pt idx="102">
                  <c:v>7412.0</c:v>
                </c:pt>
                <c:pt idx="103">
                  <c:v>7412.0</c:v>
                </c:pt>
                <c:pt idx="104">
                  <c:v>7420.0</c:v>
                </c:pt>
                <c:pt idx="105">
                  <c:v>14452.0</c:v>
                </c:pt>
                <c:pt idx="106">
                  <c:v>7444.0</c:v>
                </c:pt>
                <c:pt idx="107">
                  <c:v>12388.0</c:v>
                </c:pt>
                <c:pt idx="108">
                  <c:v>7444.0</c:v>
                </c:pt>
                <c:pt idx="109">
                  <c:v>7440.0</c:v>
                </c:pt>
                <c:pt idx="110">
                  <c:v>7480.0</c:v>
                </c:pt>
                <c:pt idx="111">
                  <c:v>7496.0</c:v>
                </c:pt>
                <c:pt idx="112">
                  <c:v>7564.0</c:v>
                </c:pt>
                <c:pt idx="113">
                  <c:v>7576.0</c:v>
                </c:pt>
                <c:pt idx="114">
                  <c:v>7632.0</c:v>
                </c:pt>
                <c:pt idx="115">
                  <c:v>7684.0</c:v>
                </c:pt>
                <c:pt idx="116">
                  <c:v>10772.0</c:v>
                </c:pt>
                <c:pt idx="117">
                  <c:v>7692.0</c:v>
                </c:pt>
                <c:pt idx="118">
                  <c:v>11596.0</c:v>
                </c:pt>
                <c:pt idx="119">
                  <c:v>7720.0</c:v>
                </c:pt>
                <c:pt idx="120">
                  <c:v>7716.0</c:v>
                </c:pt>
                <c:pt idx="121">
                  <c:v>7704.0</c:v>
                </c:pt>
                <c:pt idx="122">
                  <c:v>7712.0</c:v>
                </c:pt>
                <c:pt idx="123">
                  <c:v>7672.0</c:v>
                </c:pt>
                <c:pt idx="124">
                  <c:v>6720.0</c:v>
                </c:pt>
                <c:pt idx="125">
                  <c:v>7640.0</c:v>
                </c:pt>
                <c:pt idx="126">
                  <c:v>6748.0</c:v>
                </c:pt>
                <c:pt idx="127">
                  <c:v>7732.0</c:v>
                </c:pt>
              </c:numCache>
            </c:numRef>
          </c:val>
          <c:smooth val="0"/>
        </c:ser>
        <c:ser>
          <c:idx val="1"/>
          <c:order val="1"/>
          <c:tx>
            <c:strRef>
              <c:f>Sheet1!$C$1</c:f>
              <c:strCache>
                <c:ptCount val="1"/>
                <c:pt idx="0">
                  <c:v>8591</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Sheet1!$C$2:$C$129</c:f>
              <c:numCache>
                <c:formatCode>General</c:formatCode>
                <c:ptCount val="128"/>
                <c:pt idx="0">
                  <c:v>0.0</c:v>
                </c:pt>
                <c:pt idx="1">
                  <c:v>2164.0</c:v>
                </c:pt>
                <c:pt idx="2">
                  <c:v>4324.0</c:v>
                </c:pt>
                <c:pt idx="3">
                  <c:v>5124.0</c:v>
                </c:pt>
                <c:pt idx="4">
                  <c:v>5200.0</c:v>
                </c:pt>
                <c:pt idx="5">
                  <c:v>5164.0</c:v>
                </c:pt>
                <c:pt idx="6">
                  <c:v>7284.0</c:v>
                </c:pt>
                <c:pt idx="7">
                  <c:v>5804.0</c:v>
                </c:pt>
                <c:pt idx="8">
                  <c:v>6272.0</c:v>
                </c:pt>
                <c:pt idx="9">
                  <c:v>5976.0</c:v>
                </c:pt>
                <c:pt idx="10">
                  <c:v>5988.0</c:v>
                </c:pt>
                <c:pt idx="11">
                  <c:v>6000.0</c:v>
                </c:pt>
                <c:pt idx="12">
                  <c:v>6028.0</c:v>
                </c:pt>
                <c:pt idx="13">
                  <c:v>20212.0</c:v>
                </c:pt>
                <c:pt idx="14">
                  <c:v>5984.0</c:v>
                </c:pt>
                <c:pt idx="15">
                  <c:v>9924.0</c:v>
                </c:pt>
                <c:pt idx="16">
                  <c:v>6116.0</c:v>
                </c:pt>
                <c:pt idx="17">
                  <c:v>6392.0</c:v>
                </c:pt>
                <c:pt idx="18">
                  <c:v>6516.0</c:v>
                </c:pt>
                <c:pt idx="19">
                  <c:v>6708.0</c:v>
                </c:pt>
                <c:pt idx="20">
                  <c:v>6696.0</c:v>
                </c:pt>
                <c:pt idx="21">
                  <c:v>12836.0</c:v>
                </c:pt>
                <c:pt idx="22">
                  <c:v>6860.0</c:v>
                </c:pt>
                <c:pt idx="23">
                  <c:v>11516.0</c:v>
                </c:pt>
                <c:pt idx="24">
                  <c:v>7124.0</c:v>
                </c:pt>
                <c:pt idx="25">
                  <c:v>7260.0</c:v>
                </c:pt>
                <c:pt idx="26">
                  <c:v>14096.0</c:v>
                </c:pt>
                <c:pt idx="27">
                  <c:v>7344.0</c:v>
                </c:pt>
                <c:pt idx="28">
                  <c:v>11196.0</c:v>
                </c:pt>
                <c:pt idx="29">
                  <c:v>7392.0</c:v>
                </c:pt>
                <c:pt idx="30">
                  <c:v>7428.0</c:v>
                </c:pt>
                <c:pt idx="31">
                  <c:v>7436.0</c:v>
                </c:pt>
                <c:pt idx="32">
                  <c:v>7488.0</c:v>
                </c:pt>
                <c:pt idx="33">
                  <c:v>7884.0</c:v>
                </c:pt>
                <c:pt idx="34">
                  <c:v>17548.0</c:v>
                </c:pt>
                <c:pt idx="35">
                  <c:v>7868.0</c:v>
                </c:pt>
                <c:pt idx="36">
                  <c:v>14300.0</c:v>
                </c:pt>
                <c:pt idx="37">
                  <c:v>7944.0</c:v>
                </c:pt>
                <c:pt idx="38">
                  <c:v>8020.0</c:v>
                </c:pt>
                <c:pt idx="39">
                  <c:v>8120.0</c:v>
                </c:pt>
                <c:pt idx="40">
                  <c:v>8396.0</c:v>
                </c:pt>
                <c:pt idx="41">
                  <c:v>8400.0</c:v>
                </c:pt>
                <c:pt idx="42">
                  <c:v>16108.0</c:v>
                </c:pt>
                <c:pt idx="43">
                  <c:v>8476.0</c:v>
                </c:pt>
                <c:pt idx="44">
                  <c:v>12932.0</c:v>
                </c:pt>
                <c:pt idx="45">
                  <c:v>8516.0</c:v>
                </c:pt>
                <c:pt idx="46">
                  <c:v>8544.0</c:v>
                </c:pt>
                <c:pt idx="47">
                  <c:v>8644.0</c:v>
                </c:pt>
                <c:pt idx="48">
                  <c:v>8908.0</c:v>
                </c:pt>
                <c:pt idx="49">
                  <c:v>9096.0</c:v>
                </c:pt>
                <c:pt idx="50">
                  <c:v>12112.0</c:v>
                </c:pt>
                <c:pt idx="51">
                  <c:v>9112.0</c:v>
                </c:pt>
                <c:pt idx="52">
                  <c:v>11476.0</c:v>
                </c:pt>
                <c:pt idx="53">
                  <c:v>9140.0</c:v>
                </c:pt>
                <c:pt idx="54">
                  <c:v>9512.0</c:v>
                </c:pt>
                <c:pt idx="55">
                  <c:v>9492.0</c:v>
                </c:pt>
                <c:pt idx="56">
                  <c:v>9504.0</c:v>
                </c:pt>
                <c:pt idx="57">
                  <c:v>9536.0</c:v>
                </c:pt>
                <c:pt idx="58">
                  <c:v>10324.0</c:v>
                </c:pt>
                <c:pt idx="59">
                  <c:v>9844.0</c:v>
                </c:pt>
                <c:pt idx="60">
                  <c:v>11384.0</c:v>
                </c:pt>
                <c:pt idx="61">
                  <c:v>9860.0</c:v>
                </c:pt>
                <c:pt idx="62">
                  <c:v>9876.0</c:v>
                </c:pt>
                <c:pt idx="63">
                  <c:v>10124.0</c:v>
                </c:pt>
                <c:pt idx="64">
                  <c:v>10156.0</c:v>
                </c:pt>
                <c:pt idx="65">
                  <c:v>10240.0</c:v>
                </c:pt>
                <c:pt idx="66">
                  <c:v>10976.0</c:v>
                </c:pt>
                <c:pt idx="67">
                  <c:v>10200.0</c:v>
                </c:pt>
                <c:pt idx="68">
                  <c:v>10828.0</c:v>
                </c:pt>
                <c:pt idx="69">
                  <c:v>10556.0</c:v>
                </c:pt>
                <c:pt idx="70">
                  <c:v>10624.0</c:v>
                </c:pt>
                <c:pt idx="71">
                  <c:v>10604.0</c:v>
                </c:pt>
                <c:pt idx="72">
                  <c:v>10664.0</c:v>
                </c:pt>
                <c:pt idx="73">
                  <c:v>9692.0</c:v>
                </c:pt>
                <c:pt idx="74">
                  <c:v>10676.0</c:v>
                </c:pt>
                <c:pt idx="75">
                  <c:v>10704.0</c:v>
                </c:pt>
                <c:pt idx="76">
                  <c:v>11084.0</c:v>
                </c:pt>
                <c:pt idx="77">
                  <c:v>10740.0</c:v>
                </c:pt>
                <c:pt idx="78">
                  <c:v>10772.0</c:v>
                </c:pt>
                <c:pt idx="79">
                  <c:v>10180.0</c:v>
                </c:pt>
                <c:pt idx="80">
                  <c:v>11152.0</c:v>
                </c:pt>
                <c:pt idx="81">
                  <c:v>10200.0</c:v>
                </c:pt>
                <c:pt idx="82">
                  <c:v>11176.0</c:v>
                </c:pt>
                <c:pt idx="83">
                  <c:v>11272.0</c:v>
                </c:pt>
                <c:pt idx="84">
                  <c:v>11424.0</c:v>
                </c:pt>
                <c:pt idx="85">
                  <c:v>11672.0</c:v>
                </c:pt>
                <c:pt idx="86">
                  <c:v>11912.0</c:v>
                </c:pt>
                <c:pt idx="87">
                  <c:v>14716.0</c:v>
                </c:pt>
                <c:pt idx="88">
                  <c:v>11952.0</c:v>
                </c:pt>
                <c:pt idx="89">
                  <c:v>13868.0</c:v>
                </c:pt>
                <c:pt idx="90">
                  <c:v>11964.0</c:v>
                </c:pt>
                <c:pt idx="91">
                  <c:v>11968.0</c:v>
                </c:pt>
                <c:pt idx="92">
                  <c:v>12432.0</c:v>
                </c:pt>
                <c:pt idx="93">
                  <c:v>12484.0</c:v>
                </c:pt>
                <c:pt idx="94">
                  <c:v>11512.0</c:v>
                </c:pt>
                <c:pt idx="95">
                  <c:v>12512.0</c:v>
                </c:pt>
                <c:pt idx="96">
                  <c:v>12504.0</c:v>
                </c:pt>
                <c:pt idx="97">
                  <c:v>12488.0</c:v>
                </c:pt>
                <c:pt idx="98">
                  <c:v>12524.0</c:v>
                </c:pt>
                <c:pt idx="99">
                  <c:v>12880.0</c:v>
                </c:pt>
                <c:pt idx="100">
                  <c:v>15664.0</c:v>
                </c:pt>
                <c:pt idx="101">
                  <c:v>12992.0</c:v>
                </c:pt>
                <c:pt idx="102">
                  <c:v>14352.0</c:v>
                </c:pt>
                <c:pt idx="103">
                  <c:v>12984.0</c:v>
                </c:pt>
                <c:pt idx="104">
                  <c:v>12968.0</c:v>
                </c:pt>
                <c:pt idx="105">
                  <c:v>12964.0</c:v>
                </c:pt>
                <c:pt idx="106">
                  <c:v>12992.0</c:v>
                </c:pt>
                <c:pt idx="107">
                  <c:v>12984.0</c:v>
                </c:pt>
                <c:pt idx="108">
                  <c:v>24328.0</c:v>
                </c:pt>
                <c:pt idx="109">
                  <c:v>12984.0</c:v>
                </c:pt>
                <c:pt idx="110">
                  <c:v>12012.0</c:v>
                </c:pt>
                <c:pt idx="111">
                  <c:v>13744.0</c:v>
                </c:pt>
                <c:pt idx="112">
                  <c:v>12968.0</c:v>
                </c:pt>
                <c:pt idx="113">
                  <c:v>15268.0</c:v>
                </c:pt>
                <c:pt idx="114">
                  <c:v>12960.0</c:v>
                </c:pt>
                <c:pt idx="115">
                  <c:v>13952.0</c:v>
                </c:pt>
                <c:pt idx="116">
                  <c:v>13944.0</c:v>
                </c:pt>
                <c:pt idx="117">
                  <c:v>13984.0</c:v>
                </c:pt>
                <c:pt idx="118">
                  <c:v>13920.0</c:v>
                </c:pt>
                <c:pt idx="119">
                  <c:v>13928.0</c:v>
                </c:pt>
                <c:pt idx="120">
                  <c:v>13968.0</c:v>
                </c:pt>
                <c:pt idx="121">
                  <c:v>13992.0</c:v>
                </c:pt>
                <c:pt idx="122">
                  <c:v>14736.0</c:v>
                </c:pt>
                <c:pt idx="123">
                  <c:v>14968.0</c:v>
                </c:pt>
                <c:pt idx="124">
                  <c:v>18244.0</c:v>
                </c:pt>
                <c:pt idx="125">
                  <c:v>14976.0</c:v>
                </c:pt>
                <c:pt idx="126">
                  <c:v>14992.0</c:v>
                </c:pt>
                <c:pt idx="127">
                  <c:v>14984.0</c:v>
                </c:pt>
              </c:numCache>
            </c:numRef>
          </c:val>
          <c:smooth val="0"/>
        </c:ser>
        <c:dLbls>
          <c:showLegendKey val="0"/>
          <c:showVal val="0"/>
          <c:showCatName val="0"/>
          <c:showSerName val="0"/>
          <c:showPercent val="0"/>
          <c:showBubbleSize val="0"/>
        </c:dLbls>
        <c:marker val="1"/>
        <c:smooth val="0"/>
        <c:axId val="2079754408"/>
        <c:axId val="2079759864"/>
      </c:lineChart>
      <c:catAx>
        <c:axId val="2079754408"/>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79759864"/>
        <c:crosses val="autoZero"/>
        <c:auto val="1"/>
        <c:lblAlgn val="ctr"/>
        <c:lblOffset val="100"/>
        <c:noMultiLvlLbl val="0"/>
      </c:catAx>
      <c:valAx>
        <c:axId val="2079759864"/>
        <c:scaling>
          <c:orientation val="minMax"/>
          <c:max val="50000.0"/>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07975440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Automatic Coordinator</a:t>
            </a:r>
            <a:r>
              <a:rPr lang="en-US" sz="1000" baseline="0"/>
              <a:t>, Memory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Sheet1!$B$2:$B$156</c:f>
              <c:numCache>
                <c:formatCode>General</c:formatCode>
                <c:ptCount val="155"/>
                <c:pt idx="0">
                  <c:v>2000.0</c:v>
                </c:pt>
                <c:pt idx="1">
                  <c:v>2080.0</c:v>
                </c:pt>
                <c:pt idx="2">
                  <c:v>4512.0</c:v>
                </c:pt>
                <c:pt idx="3">
                  <c:v>7460.0</c:v>
                </c:pt>
                <c:pt idx="4">
                  <c:v>5436.0</c:v>
                </c:pt>
                <c:pt idx="5">
                  <c:v>5632.0</c:v>
                </c:pt>
                <c:pt idx="6">
                  <c:v>14648.0</c:v>
                </c:pt>
                <c:pt idx="7">
                  <c:v>5620.0</c:v>
                </c:pt>
                <c:pt idx="8">
                  <c:v>8784.0</c:v>
                </c:pt>
                <c:pt idx="9">
                  <c:v>5624.0</c:v>
                </c:pt>
                <c:pt idx="10">
                  <c:v>5628.0</c:v>
                </c:pt>
                <c:pt idx="11">
                  <c:v>14632.0</c:v>
                </c:pt>
                <c:pt idx="12">
                  <c:v>5660.0</c:v>
                </c:pt>
                <c:pt idx="13">
                  <c:v>7192.0</c:v>
                </c:pt>
                <c:pt idx="14">
                  <c:v>5692.0</c:v>
                </c:pt>
                <c:pt idx="15">
                  <c:v>5840.0</c:v>
                </c:pt>
                <c:pt idx="16">
                  <c:v>8592.0</c:v>
                </c:pt>
                <c:pt idx="17">
                  <c:v>6184.0</c:v>
                </c:pt>
                <c:pt idx="18">
                  <c:v>6588.0</c:v>
                </c:pt>
                <c:pt idx="19">
                  <c:v>6264.0</c:v>
                </c:pt>
                <c:pt idx="20">
                  <c:v>6288.0</c:v>
                </c:pt>
                <c:pt idx="21">
                  <c:v>7564.0</c:v>
                </c:pt>
                <c:pt idx="22">
                  <c:v>6236.0</c:v>
                </c:pt>
                <c:pt idx="23">
                  <c:v>6616.0</c:v>
                </c:pt>
                <c:pt idx="24">
                  <c:v>6252.0</c:v>
                </c:pt>
                <c:pt idx="25">
                  <c:v>6252.0</c:v>
                </c:pt>
                <c:pt idx="26">
                  <c:v>7028.0</c:v>
                </c:pt>
                <c:pt idx="27">
                  <c:v>6388.0</c:v>
                </c:pt>
                <c:pt idx="28">
                  <c:v>6600.0</c:v>
                </c:pt>
                <c:pt idx="29">
                  <c:v>6616.0</c:v>
                </c:pt>
                <c:pt idx="30">
                  <c:v>6812.0</c:v>
                </c:pt>
                <c:pt idx="31">
                  <c:v>7716.0</c:v>
                </c:pt>
                <c:pt idx="32">
                  <c:v>6944.0</c:v>
                </c:pt>
                <c:pt idx="33">
                  <c:v>6948.0</c:v>
                </c:pt>
                <c:pt idx="34">
                  <c:v>6996.0</c:v>
                </c:pt>
                <c:pt idx="35">
                  <c:v>7096.0</c:v>
                </c:pt>
                <c:pt idx="36">
                  <c:v>7180.0</c:v>
                </c:pt>
                <c:pt idx="37">
                  <c:v>7204.0</c:v>
                </c:pt>
                <c:pt idx="38">
                  <c:v>7204.0</c:v>
                </c:pt>
                <c:pt idx="39">
                  <c:v>7312.0</c:v>
                </c:pt>
                <c:pt idx="40">
                  <c:v>6280.0</c:v>
                </c:pt>
                <c:pt idx="41">
                  <c:v>7380.0</c:v>
                </c:pt>
                <c:pt idx="42">
                  <c:v>7420.0</c:v>
                </c:pt>
                <c:pt idx="43">
                  <c:v>7392.0</c:v>
                </c:pt>
                <c:pt idx="44">
                  <c:v>7408.0</c:v>
                </c:pt>
                <c:pt idx="45">
                  <c:v>12124.0</c:v>
                </c:pt>
                <c:pt idx="46">
                  <c:v>7436.0</c:v>
                </c:pt>
                <c:pt idx="47">
                  <c:v>8856.0</c:v>
                </c:pt>
                <c:pt idx="48">
                  <c:v>13128.0</c:v>
                </c:pt>
                <c:pt idx="49">
                  <c:v>7672.0</c:v>
                </c:pt>
                <c:pt idx="50">
                  <c:v>8072.0</c:v>
                </c:pt>
                <c:pt idx="51">
                  <c:v>7740.0</c:v>
                </c:pt>
                <c:pt idx="52">
                  <c:v>7716.0</c:v>
                </c:pt>
                <c:pt idx="53">
                  <c:v>8476.0</c:v>
                </c:pt>
                <c:pt idx="54">
                  <c:v>7764.0</c:v>
                </c:pt>
                <c:pt idx="55">
                  <c:v>7772.0</c:v>
                </c:pt>
                <c:pt idx="56">
                  <c:v>7764.0</c:v>
                </c:pt>
                <c:pt idx="57">
                  <c:v>7836.0</c:v>
                </c:pt>
                <c:pt idx="58">
                  <c:v>7836.0</c:v>
                </c:pt>
                <c:pt idx="59">
                  <c:v>8236.0</c:v>
                </c:pt>
                <c:pt idx="60">
                  <c:v>8332.0</c:v>
                </c:pt>
                <c:pt idx="61">
                  <c:v>8428.0</c:v>
                </c:pt>
                <c:pt idx="62">
                  <c:v>12456.0</c:v>
                </c:pt>
                <c:pt idx="63">
                  <c:v>8480.0</c:v>
                </c:pt>
                <c:pt idx="64">
                  <c:v>8520.0</c:v>
                </c:pt>
                <c:pt idx="65">
                  <c:v>10760.0</c:v>
                </c:pt>
                <c:pt idx="66">
                  <c:v>8972.0</c:v>
                </c:pt>
                <c:pt idx="67">
                  <c:v>8960.0</c:v>
                </c:pt>
                <c:pt idx="68">
                  <c:v>8964.0</c:v>
                </c:pt>
                <c:pt idx="69">
                  <c:v>8980.0</c:v>
                </c:pt>
                <c:pt idx="70">
                  <c:v>8988.0</c:v>
                </c:pt>
                <c:pt idx="71">
                  <c:v>8876.0</c:v>
                </c:pt>
                <c:pt idx="72">
                  <c:v>8912.0</c:v>
                </c:pt>
                <c:pt idx="73">
                  <c:v>9000.0</c:v>
                </c:pt>
                <c:pt idx="74">
                  <c:v>13640.0</c:v>
                </c:pt>
                <c:pt idx="75">
                  <c:v>8964.0</c:v>
                </c:pt>
                <c:pt idx="76">
                  <c:v>8964.0</c:v>
                </c:pt>
                <c:pt idx="77">
                  <c:v>7996.0</c:v>
                </c:pt>
                <c:pt idx="78">
                  <c:v>8972.0</c:v>
                </c:pt>
                <c:pt idx="79">
                  <c:v>12324.0</c:v>
                </c:pt>
                <c:pt idx="80">
                  <c:v>8980.0</c:v>
                </c:pt>
                <c:pt idx="81">
                  <c:v>9216.0</c:v>
                </c:pt>
                <c:pt idx="82">
                  <c:v>12228.0</c:v>
                </c:pt>
                <c:pt idx="83">
                  <c:v>9236.0</c:v>
                </c:pt>
                <c:pt idx="84">
                  <c:v>9240.0</c:v>
                </c:pt>
                <c:pt idx="85">
                  <c:v>9276.0</c:v>
                </c:pt>
                <c:pt idx="86">
                  <c:v>9252.0</c:v>
                </c:pt>
                <c:pt idx="87">
                  <c:v>9252.0</c:v>
                </c:pt>
                <c:pt idx="88">
                  <c:v>9300.0</c:v>
                </c:pt>
                <c:pt idx="89">
                  <c:v>9364.0</c:v>
                </c:pt>
                <c:pt idx="90">
                  <c:v>9492.0</c:v>
                </c:pt>
                <c:pt idx="91">
                  <c:v>16008.0</c:v>
                </c:pt>
                <c:pt idx="92">
                  <c:v>9452.0</c:v>
                </c:pt>
                <c:pt idx="93">
                  <c:v>9468.0</c:v>
                </c:pt>
                <c:pt idx="94">
                  <c:v>20804.0</c:v>
                </c:pt>
                <c:pt idx="95">
                  <c:v>9444.0</c:v>
                </c:pt>
                <c:pt idx="96">
                  <c:v>10224.0</c:v>
                </c:pt>
                <c:pt idx="97">
                  <c:v>10660.0</c:v>
                </c:pt>
                <c:pt idx="98">
                  <c:v>9636.0</c:v>
                </c:pt>
                <c:pt idx="99">
                  <c:v>14752.0</c:v>
                </c:pt>
                <c:pt idx="100">
                  <c:v>9856.0</c:v>
                </c:pt>
                <c:pt idx="101">
                  <c:v>10232.0</c:v>
                </c:pt>
                <c:pt idx="102">
                  <c:v>9928.0</c:v>
                </c:pt>
                <c:pt idx="103">
                  <c:v>9904.0</c:v>
                </c:pt>
                <c:pt idx="104">
                  <c:v>19688.0</c:v>
                </c:pt>
                <c:pt idx="105">
                  <c:v>9980.0</c:v>
                </c:pt>
                <c:pt idx="106">
                  <c:v>15772.0</c:v>
                </c:pt>
                <c:pt idx="107">
                  <c:v>9972.0</c:v>
                </c:pt>
                <c:pt idx="108">
                  <c:v>9984.0</c:v>
                </c:pt>
                <c:pt idx="109">
                  <c:v>10180.0</c:v>
                </c:pt>
                <c:pt idx="110">
                  <c:v>10236.0</c:v>
                </c:pt>
                <c:pt idx="111">
                  <c:v>10440.0</c:v>
                </c:pt>
                <c:pt idx="112">
                  <c:v>14352.0</c:v>
                </c:pt>
                <c:pt idx="113">
                  <c:v>10408.0</c:v>
                </c:pt>
                <c:pt idx="114">
                  <c:v>12504.0</c:v>
                </c:pt>
                <c:pt idx="115">
                  <c:v>10472.0</c:v>
                </c:pt>
                <c:pt idx="116">
                  <c:v>10484.0</c:v>
                </c:pt>
                <c:pt idx="117">
                  <c:v>10448.0</c:v>
                </c:pt>
                <c:pt idx="118">
                  <c:v>10476.0</c:v>
                </c:pt>
                <c:pt idx="119">
                  <c:v>9844.0</c:v>
                </c:pt>
                <c:pt idx="120">
                  <c:v>10828.0</c:v>
                </c:pt>
                <c:pt idx="121">
                  <c:v>10816.0</c:v>
                </c:pt>
                <c:pt idx="122">
                  <c:v>10800.0</c:v>
                </c:pt>
                <c:pt idx="123">
                  <c:v>10828.0</c:v>
                </c:pt>
                <c:pt idx="124">
                  <c:v>10832.0</c:v>
                </c:pt>
                <c:pt idx="125">
                  <c:v>15272.0</c:v>
                </c:pt>
                <c:pt idx="126">
                  <c:v>10828.0</c:v>
                </c:pt>
                <c:pt idx="127">
                  <c:v>12288.0</c:v>
                </c:pt>
                <c:pt idx="128">
                  <c:v>10996.0</c:v>
                </c:pt>
                <c:pt idx="129">
                  <c:v>11008.0</c:v>
                </c:pt>
                <c:pt idx="130">
                  <c:v>16108.0</c:v>
                </c:pt>
                <c:pt idx="131">
                  <c:v>10956.0</c:v>
                </c:pt>
                <c:pt idx="132">
                  <c:v>13492.0</c:v>
                </c:pt>
                <c:pt idx="133">
                  <c:v>10972.0</c:v>
                </c:pt>
                <c:pt idx="134">
                  <c:v>10988.0</c:v>
                </c:pt>
                <c:pt idx="135">
                  <c:v>24624.0</c:v>
                </c:pt>
                <c:pt idx="136">
                  <c:v>11160.0</c:v>
                </c:pt>
                <c:pt idx="137">
                  <c:v>10152.0</c:v>
                </c:pt>
                <c:pt idx="138">
                  <c:v>11116.0</c:v>
                </c:pt>
                <c:pt idx="139">
                  <c:v>11168.0</c:v>
                </c:pt>
                <c:pt idx="140">
                  <c:v>11144.0</c:v>
                </c:pt>
                <c:pt idx="141">
                  <c:v>11164.0</c:v>
                </c:pt>
                <c:pt idx="142">
                  <c:v>11156.0</c:v>
                </c:pt>
                <c:pt idx="143">
                  <c:v>11164.0</c:v>
                </c:pt>
                <c:pt idx="144">
                  <c:v>11144.0</c:v>
                </c:pt>
                <c:pt idx="145">
                  <c:v>11132.0</c:v>
                </c:pt>
                <c:pt idx="146">
                  <c:v>11164.0</c:v>
                </c:pt>
                <c:pt idx="147">
                  <c:v>11160.0</c:v>
                </c:pt>
                <c:pt idx="148">
                  <c:v>11924.0</c:v>
                </c:pt>
                <c:pt idx="149">
                  <c:v>11224.0</c:v>
                </c:pt>
                <c:pt idx="150">
                  <c:v>11564.0</c:v>
                </c:pt>
                <c:pt idx="151">
                  <c:v>11236.0</c:v>
                </c:pt>
                <c:pt idx="152">
                  <c:v>11360.0</c:v>
                </c:pt>
                <c:pt idx="153">
                  <c:v>15284.0</c:v>
                </c:pt>
                <c:pt idx="154">
                  <c:v>11484.0</c:v>
                </c:pt>
              </c:numCache>
            </c:numRef>
          </c:val>
          <c:smooth val="0"/>
        </c:ser>
        <c:ser>
          <c:idx val="1"/>
          <c:order val="1"/>
          <c:tx>
            <c:strRef>
              <c:f>Sheet1!$C$1</c:f>
              <c:strCache>
                <c:ptCount val="1"/>
                <c:pt idx="0">
                  <c:v>8591</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Sheet1!$C$2:$C$156</c:f>
              <c:numCache>
                <c:formatCode>General</c:formatCode>
                <c:ptCount val="155"/>
                <c:pt idx="0">
                  <c:v>0.0</c:v>
                </c:pt>
                <c:pt idx="1">
                  <c:v>0.0</c:v>
                </c:pt>
                <c:pt idx="2">
                  <c:v>2364.0</c:v>
                </c:pt>
                <c:pt idx="3">
                  <c:v>4564.0</c:v>
                </c:pt>
                <c:pt idx="4">
                  <c:v>8736.0</c:v>
                </c:pt>
                <c:pt idx="5">
                  <c:v>5480.0</c:v>
                </c:pt>
                <c:pt idx="6">
                  <c:v>5572.0</c:v>
                </c:pt>
                <c:pt idx="7">
                  <c:v>18608.0</c:v>
                </c:pt>
                <c:pt idx="8">
                  <c:v>5828.0</c:v>
                </c:pt>
                <c:pt idx="9">
                  <c:v>10816.0</c:v>
                </c:pt>
                <c:pt idx="10">
                  <c:v>6304.0</c:v>
                </c:pt>
                <c:pt idx="11">
                  <c:v>6584.0</c:v>
                </c:pt>
                <c:pt idx="12">
                  <c:v>18540.0</c:v>
                </c:pt>
                <c:pt idx="13">
                  <c:v>6652.0</c:v>
                </c:pt>
                <c:pt idx="14">
                  <c:v>12036.0</c:v>
                </c:pt>
                <c:pt idx="15">
                  <c:v>7080.0</c:v>
                </c:pt>
                <c:pt idx="16">
                  <c:v>7396.0</c:v>
                </c:pt>
                <c:pt idx="17">
                  <c:v>19208.0</c:v>
                </c:pt>
                <c:pt idx="18">
                  <c:v>7424.0</c:v>
                </c:pt>
                <c:pt idx="19">
                  <c:v>13164.0</c:v>
                </c:pt>
                <c:pt idx="20">
                  <c:v>7420.0</c:v>
                </c:pt>
                <c:pt idx="21">
                  <c:v>7624.0</c:v>
                </c:pt>
                <c:pt idx="22">
                  <c:v>7936.0</c:v>
                </c:pt>
                <c:pt idx="23">
                  <c:v>7952.0</c:v>
                </c:pt>
                <c:pt idx="24">
                  <c:v>14832.0</c:v>
                </c:pt>
                <c:pt idx="25">
                  <c:v>8456.0</c:v>
                </c:pt>
                <c:pt idx="26">
                  <c:v>8680.0</c:v>
                </c:pt>
                <c:pt idx="27">
                  <c:v>8680.0</c:v>
                </c:pt>
                <c:pt idx="28">
                  <c:v>8736.0</c:v>
                </c:pt>
                <c:pt idx="29">
                  <c:v>8172.0</c:v>
                </c:pt>
                <c:pt idx="30">
                  <c:v>9148.0</c:v>
                </c:pt>
                <c:pt idx="31">
                  <c:v>9320.0</c:v>
                </c:pt>
                <c:pt idx="32">
                  <c:v>9424.0</c:v>
                </c:pt>
                <c:pt idx="33">
                  <c:v>9472.0</c:v>
                </c:pt>
                <c:pt idx="34">
                  <c:v>8660.0</c:v>
                </c:pt>
                <c:pt idx="35">
                  <c:v>9880.0</c:v>
                </c:pt>
                <c:pt idx="36">
                  <c:v>9948.0</c:v>
                </c:pt>
                <c:pt idx="37">
                  <c:v>9992.0</c:v>
                </c:pt>
                <c:pt idx="38">
                  <c:v>10056.0</c:v>
                </c:pt>
                <c:pt idx="39">
                  <c:v>10276.0</c:v>
                </c:pt>
                <c:pt idx="40">
                  <c:v>10316.0</c:v>
                </c:pt>
                <c:pt idx="41">
                  <c:v>10832.0</c:v>
                </c:pt>
                <c:pt idx="42">
                  <c:v>10808.0</c:v>
                </c:pt>
                <c:pt idx="43">
                  <c:v>10832.0</c:v>
                </c:pt>
                <c:pt idx="44">
                  <c:v>11184.0</c:v>
                </c:pt>
                <c:pt idx="45">
                  <c:v>11500.0</c:v>
                </c:pt>
                <c:pt idx="46">
                  <c:v>11508.0</c:v>
                </c:pt>
                <c:pt idx="47">
                  <c:v>12680.0</c:v>
                </c:pt>
                <c:pt idx="48">
                  <c:v>11588.0</c:v>
                </c:pt>
                <c:pt idx="49">
                  <c:v>10740.0</c:v>
                </c:pt>
                <c:pt idx="50">
                  <c:v>11760.0</c:v>
                </c:pt>
                <c:pt idx="51">
                  <c:v>11788.0</c:v>
                </c:pt>
                <c:pt idx="52">
                  <c:v>11824.0</c:v>
                </c:pt>
                <c:pt idx="53">
                  <c:v>12036.0</c:v>
                </c:pt>
                <c:pt idx="54">
                  <c:v>11492.0</c:v>
                </c:pt>
                <c:pt idx="55">
                  <c:v>12500.0</c:v>
                </c:pt>
                <c:pt idx="56">
                  <c:v>12512.0</c:v>
                </c:pt>
                <c:pt idx="57">
                  <c:v>13696.0</c:v>
                </c:pt>
                <c:pt idx="58">
                  <c:v>12816.0</c:v>
                </c:pt>
                <c:pt idx="59">
                  <c:v>20140.0</c:v>
                </c:pt>
                <c:pt idx="60">
                  <c:v>12972.0</c:v>
                </c:pt>
                <c:pt idx="61">
                  <c:v>13040.0</c:v>
                </c:pt>
                <c:pt idx="62">
                  <c:v>13016.0</c:v>
                </c:pt>
                <c:pt idx="63">
                  <c:v>13032.0</c:v>
                </c:pt>
                <c:pt idx="64">
                  <c:v>17640.0</c:v>
                </c:pt>
                <c:pt idx="65">
                  <c:v>13080.0</c:v>
                </c:pt>
                <c:pt idx="66">
                  <c:v>13024.0</c:v>
                </c:pt>
                <c:pt idx="67">
                  <c:v>25664.0</c:v>
                </c:pt>
                <c:pt idx="68">
                  <c:v>14096.0</c:v>
                </c:pt>
                <c:pt idx="69">
                  <c:v>15432.0</c:v>
                </c:pt>
                <c:pt idx="70">
                  <c:v>14048.0</c:v>
                </c:pt>
                <c:pt idx="71">
                  <c:v>14096.0</c:v>
                </c:pt>
                <c:pt idx="72">
                  <c:v>20256.0</c:v>
                </c:pt>
                <c:pt idx="73">
                  <c:v>14048.0</c:v>
                </c:pt>
                <c:pt idx="74">
                  <c:v>15392.0</c:v>
                </c:pt>
                <c:pt idx="75">
                  <c:v>14984.0</c:v>
                </c:pt>
                <c:pt idx="76">
                  <c:v>15088.0</c:v>
                </c:pt>
                <c:pt idx="77">
                  <c:v>18632.0</c:v>
                </c:pt>
                <c:pt idx="78">
                  <c:v>15064.0</c:v>
                </c:pt>
                <c:pt idx="79">
                  <c:v>15044.0</c:v>
                </c:pt>
                <c:pt idx="80">
                  <c:v>15056.0</c:v>
                </c:pt>
                <c:pt idx="81">
                  <c:v>16056.0</c:v>
                </c:pt>
                <c:pt idx="82">
                  <c:v>16056.0</c:v>
                </c:pt>
                <c:pt idx="83">
                  <c:v>16056.0</c:v>
                </c:pt>
                <c:pt idx="84">
                  <c:v>16032.0</c:v>
                </c:pt>
                <c:pt idx="85">
                  <c:v>16048.0</c:v>
                </c:pt>
                <c:pt idx="86">
                  <c:v>15088.0</c:v>
                </c:pt>
                <c:pt idx="87">
                  <c:v>16072.0</c:v>
                </c:pt>
                <c:pt idx="88">
                  <c:v>17008.0</c:v>
                </c:pt>
                <c:pt idx="89">
                  <c:v>29728.0</c:v>
                </c:pt>
                <c:pt idx="90">
                  <c:v>17120.0</c:v>
                </c:pt>
                <c:pt idx="91">
                  <c:v>19964.0</c:v>
                </c:pt>
                <c:pt idx="92">
                  <c:v>17032.0</c:v>
                </c:pt>
                <c:pt idx="93">
                  <c:v>17032.0</c:v>
                </c:pt>
                <c:pt idx="94">
                  <c:v>24432.0</c:v>
                </c:pt>
                <c:pt idx="95">
                  <c:v>17056.0</c:v>
                </c:pt>
                <c:pt idx="96">
                  <c:v>17388.0</c:v>
                </c:pt>
                <c:pt idx="97">
                  <c:v>18176.0</c:v>
                </c:pt>
                <c:pt idx="98">
                  <c:v>17080.0</c:v>
                </c:pt>
                <c:pt idx="99">
                  <c:v>22888.0</c:v>
                </c:pt>
                <c:pt idx="100">
                  <c:v>17048.0</c:v>
                </c:pt>
                <c:pt idx="101">
                  <c:v>18444.0</c:v>
                </c:pt>
                <c:pt idx="102">
                  <c:v>18048.0</c:v>
                </c:pt>
                <c:pt idx="103">
                  <c:v>18000.0</c:v>
                </c:pt>
                <c:pt idx="104">
                  <c:v>31848.0</c:v>
                </c:pt>
                <c:pt idx="105">
                  <c:v>19048.0</c:v>
                </c:pt>
                <c:pt idx="106">
                  <c:v>18060.0</c:v>
                </c:pt>
                <c:pt idx="107">
                  <c:v>19016.0</c:v>
                </c:pt>
                <c:pt idx="108">
                  <c:v>19064.0</c:v>
                </c:pt>
                <c:pt idx="109">
                  <c:v>19032.0</c:v>
                </c:pt>
                <c:pt idx="110">
                  <c:v>19048.0</c:v>
                </c:pt>
                <c:pt idx="111">
                  <c:v>19048.0</c:v>
                </c:pt>
                <c:pt idx="112">
                  <c:v>29544.0</c:v>
                </c:pt>
                <c:pt idx="113">
                  <c:v>20016.0</c:v>
                </c:pt>
                <c:pt idx="114">
                  <c:v>25044.0</c:v>
                </c:pt>
                <c:pt idx="115">
                  <c:v>20016.0</c:v>
                </c:pt>
                <c:pt idx="116">
                  <c:v>20024.0</c:v>
                </c:pt>
                <c:pt idx="117">
                  <c:v>21016.0</c:v>
                </c:pt>
                <c:pt idx="118">
                  <c:v>21056.0</c:v>
                </c:pt>
                <c:pt idx="119">
                  <c:v>21112.0</c:v>
                </c:pt>
                <c:pt idx="120">
                  <c:v>21112.0</c:v>
                </c:pt>
                <c:pt idx="121">
                  <c:v>21056.0</c:v>
                </c:pt>
                <c:pt idx="122">
                  <c:v>22432.0</c:v>
                </c:pt>
                <c:pt idx="123">
                  <c:v>21040.0</c:v>
                </c:pt>
                <c:pt idx="124">
                  <c:v>22056.0</c:v>
                </c:pt>
                <c:pt idx="125">
                  <c:v>21080.0</c:v>
                </c:pt>
                <c:pt idx="126">
                  <c:v>23064.0</c:v>
                </c:pt>
                <c:pt idx="127">
                  <c:v>30952.0</c:v>
                </c:pt>
                <c:pt idx="128">
                  <c:v>24056.0</c:v>
                </c:pt>
                <c:pt idx="129">
                  <c:v>24080.0</c:v>
                </c:pt>
                <c:pt idx="130">
                  <c:v>24044.0</c:v>
                </c:pt>
                <c:pt idx="131">
                  <c:v>24056.0</c:v>
                </c:pt>
                <c:pt idx="132">
                  <c:v>24024.0</c:v>
                </c:pt>
                <c:pt idx="133">
                  <c:v>24792.0</c:v>
                </c:pt>
                <c:pt idx="134">
                  <c:v>24008.0</c:v>
                </c:pt>
                <c:pt idx="135">
                  <c:v>25556.0</c:v>
                </c:pt>
                <c:pt idx="136">
                  <c:v>24064.0</c:v>
                </c:pt>
                <c:pt idx="137">
                  <c:v>24096.0</c:v>
                </c:pt>
                <c:pt idx="138">
                  <c:v>34896.0</c:v>
                </c:pt>
                <c:pt idx="139">
                  <c:v>24104.0</c:v>
                </c:pt>
                <c:pt idx="140">
                  <c:v>30972.0</c:v>
                </c:pt>
                <c:pt idx="141">
                  <c:v>26040.0</c:v>
                </c:pt>
                <c:pt idx="142">
                  <c:v>26040.0</c:v>
                </c:pt>
                <c:pt idx="143">
                  <c:v>26028.0</c:v>
                </c:pt>
                <c:pt idx="144">
                  <c:v>26072.0</c:v>
                </c:pt>
                <c:pt idx="145">
                  <c:v>27040.0</c:v>
                </c:pt>
                <c:pt idx="146">
                  <c:v>27808.0</c:v>
                </c:pt>
                <c:pt idx="147">
                  <c:v>27040.0</c:v>
                </c:pt>
                <c:pt idx="148">
                  <c:v>27036.0</c:v>
                </c:pt>
                <c:pt idx="149">
                  <c:v>27080.0</c:v>
                </c:pt>
                <c:pt idx="150">
                  <c:v>27064.0</c:v>
                </c:pt>
                <c:pt idx="151">
                  <c:v>35640.0</c:v>
                </c:pt>
                <c:pt idx="152">
                  <c:v>27064.0</c:v>
                </c:pt>
                <c:pt idx="153">
                  <c:v>30188.0</c:v>
                </c:pt>
                <c:pt idx="154">
                  <c:v>27048.0</c:v>
                </c:pt>
              </c:numCache>
            </c:numRef>
          </c:val>
          <c:smooth val="0"/>
        </c:ser>
        <c:dLbls>
          <c:showLegendKey val="0"/>
          <c:showVal val="0"/>
          <c:showCatName val="0"/>
          <c:showSerName val="0"/>
          <c:showPercent val="0"/>
          <c:showBubbleSize val="0"/>
        </c:dLbls>
        <c:marker val="1"/>
        <c:smooth val="0"/>
        <c:axId val="2079791560"/>
        <c:axId val="2079796984"/>
      </c:lineChart>
      <c:catAx>
        <c:axId val="2079791560"/>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79796984"/>
        <c:crosses val="autoZero"/>
        <c:auto val="1"/>
        <c:lblAlgn val="ctr"/>
        <c:lblOffset val="100"/>
        <c:noMultiLvlLbl val="0"/>
      </c:catAx>
      <c:valAx>
        <c:axId val="2079796984"/>
        <c:scaling>
          <c:orientation val="minMax"/>
          <c:max val="50000.0"/>
        </c:scaling>
        <c:delete val="0"/>
        <c:axPos val="l"/>
        <c:majorGridlines/>
        <c:title>
          <c:tx>
            <c:rich>
              <a:bodyPr/>
              <a:lstStyle/>
              <a:p>
                <a:pPr>
                  <a:defRPr sz="800"/>
                </a:pPr>
                <a:r>
                  <a:rPr lang="en-US" sz="800"/>
                  <a:t>Memory Usage</a:t>
                </a:r>
                <a:r>
                  <a:rPr lang="en-US" sz="800" baseline="0"/>
                  <a:t> (KB)</a:t>
                </a:r>
                <a:endParaRPr lang="en-US" sz="800"/>
              </a:p>
            </c:rich>
          </c:tx>
          <c:layout/>
          <c:overlay val="0"/>
        </c:title>
        <c:numFmt formatCode="General" sourceLinked="1"/>
        <c:majorTickMark val="none"/>
        <c:minorTickMark val="none"/>
        <c:tickLblPos val="nextTo"/>
        <c:crossAx val="207979156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Memory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Sheet1!$B$2:$B$123</c:f>
              <c:numCache>
                <c:formatCode>General</c:formatCode>
                <c:ptCount val="122"/>
                <c:pt idx="0">
                  <c:v>3056.0</c:v>
                </c:pt>
                <c:pt idx="1">
                  <c:v>4124.0</c:v>
                </c:pt>
                <c:pt idx="2">
                  <c:v>4268.0</c:v>
                </c:pt>
                <c:pt idx="3">
                  <c:v>5252.0</c:v>
                </c:pt>
                <c:pt idx="4">
                  <c:v>3724.0</c:v>
                </c:pt>
                <c:pt idx="5">
                  <c:v>3724.0</c:v>
                </c:pt>
                <c:pt idx="6">
                  <c:v>5724.0</c:v>
                </c:pt>
                <c:pt idx="7">
                  <c:v>7616.0</c:v>
                </c:pt>
                <c:pt idx="8">
                  <c:v>6536.0</c:v>
                </c:pt>
                <c:pt idx="9">
                  <c:v>5580.0</c:v>
                </c:pt>
                <c:pt idx="10">
                  <c:v>6672.0</c:v>
                </c:pt>
                <c:pt idx="11">
                  <c:v>10880.0</c:v>
                </c:pt>
                <c:pt idx="12">
                  <c:v>7024.0</c:v>
                </c:pt>
                <c:pt idx="13">
                  <c:v>6012.0</c:v>
                </c:pt>
                <c:pt idx="14">
                  <c:v>7020.0</c:v>
                </c:pt>
                <c:pt idx="15">
                  <c:v>6096.0</c:v>
                </c:pt>
                <c:pt idx="16">
                  <c:v>7080.0</c:v>
                </c:pt>
                <c:pt idx="17">
                  <c:v>6436.0</c:v>
                </c:pt>
                <c:pt idx="18">
                  <c:v>7412.0</c:v>
                </c:pt>
                <c:pt idx="19">
                  <c:v>7720.0</c:v>
                </c:pt>
                <c:pt idx="20">
                  <c:v>8492.0</c:v>
                </c:pt>
                <c:pt idx="21">
                  <c:v>8428.0</c:v>
                </c:pt>
                <c:pt idx="22">
                  <c:v>7496.0</c:v>
                </c:pt>
                <c:pt idx="23">
                  <c:v>8536.0</c:v>
                </c:pt>
                <c:pt idx="24">
                  <c:v>7556.0</c:v>
                </c:pt>
                <c:pt idx="25">
                  <c:v>8528.0</c:v>
                </c:pt>
                <c:pt idx="26">
                  <c:v>10724.0</c:v>
                </c:pt>
                <c:pt idx="27">
                  <c:v>8672.0</c:v>
                </c:pt>
                <c:pt idx="28">
                  <c:v>7724.0</c:v>
                </c:pt>
                <c:pt idx="29">
                  <c:v>8692.0</c:v>
                </c:pt>
                <c:pt idx="30">
                  <c:v>8016.0</c:v>
                </c:pt>
                <c:pt idx="31">
                  <c:v>9020.0</c:v>
                </c:pt>
                <c:pt idx="32">
                  <c:v>8072.0</c:v>
                </c:pt>
                <c:pt idx="33">
                  <c:v>9976.0</c:v>
                </c:pt>
                <c:pt idx="34">
                  <c:v>9128.0</c:v>
                </c:pt>
                <c:pt idx="35">
                  <c:v>10104.0</c:v>
                </c:pt>
                <c:pt idx="36">
                  <c:v>10136.0</c:v>
                </c:pt>
                <c:pt idx="37">
                  <c:v>10552.0</c:v>
                </c:pt>
                <c:pt idx="38">
                  <c:v>11008.0</c:v>
                </c:pt>
                <c:pt idx="39">
                  <c:v>10120.0</c:v>
                </c:pt>
                <c:pt idx="40">
                  <c:v>11112.0</c:v>
                </c:pt>
                <c:pt idx="41">
                  <c:v>19360.0</c:v>
                </c:pt>
                <c:pt idx="42">
                  <c:v>12208.0</c:v>
                </c:pt>
                <c:pt idx="43">
                  <c:v>10132.0</c:v>
                </c:pt>
                <c:pt idx="44">
                  <c:v>11140.0</c:v>
                </c:pt>
                <c:pt idx="45">
                  <c:v>10272.0</c:v>
                </c:pt>
                <c:pt idx="46">
                  <c:v>11344.0</c:v>
                </c:pt>
                <c:pt idx="47">
                  <c:v>13804.0</c:v>
                </c:pt>
                <c:pt idx="48">
                  <c:v>11364.0</c:v>
                </c:pt>
                <c:pt idx="49">
                  <c:v>15992.0</c:v>
                </c:pt>
                <c:pt idx="50">
                  <c:v>11724.0</c:v>
                </c:pt>
                <c:pt idx="51">
                  <c:v>10736.0</c:v>
                </c:pt>
                <c:pt idx="52">
                  <c:v>11700.0</c:v>
                </c:pt>
                <c:pt idx="53">
                  <c:v>11308.0</c:v>
                </c:pt>
                <c:pt idx="54">
                  <c:v>12604.0</c:v>
                </c:pt>
                <c:pt idx="55">
                  <c:v>11604.0</c:v>
                </c:pt>
                <c:pt idx="56">
                  <c:v>12552.0</c:v>
                </c:pt>
                <c:pt idx="57">
                  <c:v>12784.0</c:v>
                </c:pt>
                <c:pt idx="58">
                  <c:v>13592.0</c:v>
                </c:pt>
                <c:pt idx="59">
                  <c:v>12728.0</c:v>
                </c:pt>
                <c:pt idx="60">
                  <c:v>11784.0</c:v>
                </c:pt>
                <c:pt idx="61">
                  <c:v>12968.0</c:v>
                </c:pt>
                <c:pt idx="62">
                  <c:v>11984.0</c:v>
                </c:pt>
                <c:pt idx="63">
                  <c:v>12976.0</c:v>
                </c:pt>
                <c:pt idx="64">
                  <c:v>17816.0</c:v>
                </c:pt>
                <c:pt idx="65">
                  <c:v>13936.0</c:v>
                </c:pt>
                <c:pt idx="66">
                  <c:v>12968.0</c:v>
                </c:pt>
                <c:pt idx="67">
                  <c:v>13920.0</c:v>
                </c:pt>
                <c:pt idx="68">
                  <c:v>13324.0</c:v>
                </c:pt>
                <c:pt idx="69">
                  <c:v>13928.0</c:v>
                </c:pt>
                <c:pt idx="70">
                  <c:v>13936.0</c:v>
                </c:pt>
                <c:pt idx="71">
                  <c:v>15936.0</c:v>
                </c:pt>
                <c:pt idx="72">
                  <c:v>14924.0</c:v>
                </c:pt>
                <c:pt idx="73">
                  <c:v>15880.0</c:v>
                </c:pt>
                <c:pt idx="74">
                  <c:v>14996.0</c:v>
                </c:pt>
                <c:pt idx="75">
                  <c:v>15992.0</c:v>
                </c:pt>
                <c:pt idx="76">
                  <c:v>15000.0</c:v>
                </c:pt>
                <c:pt idx="77">
                  <c:v>16000.0</c:v>
                </c:pt>
                <c:pt idx="78">
                  <c:v>16920.0</c:v>
                </c:pt>
                <c:pt idx="79">
                  <c:v>22456.0</c:v>
                </c:pt>
                <c:pt idx="80">
                  <c:v>16912.0</c:v>
                </c:pt>
                <c:pt idx="81">
                  <c:v>20224.0</c:v>
                </c:pt>
                <c:pt idx="82">
                  <c:v>16920.0</c:v>
                </c:pt>
                <c:pt idx="83">
                  <c:v>27120.0</c:v>
                </c:pt>
                <c:pt idx="84">
                  <c:v>16912.0</c:v>
                </c:pt>
                <c:pt idx="85">
                  <c:v>15956.0</c:v>
                </c:pt>
                <c:pt idx="86">
                  <c:v>16872.0</c:v>
                </c:pt>
                <c:pt idx="87">
                  <c:v>15936.0</c:v>
                </c:pt>
                <c:pt idx="88">
                  <c:v>16968.0</c:v>
                </c:pt>
                <c:pt idx="89">
                  <c:v>15984.0</c:v>
                </c:pt>
                <c:pt idx="90">
                  <c:v>16936.0</c:v>
                </c:pt>
                <c:pt idx="91">
                  <c:v>15968.0</c:v>
                </c:pt>
                <c:pt idx="92">
                  <c:v>16912.0</c:v>
                </c:pt>
                <c:pt idx="93">
                  <c:v>24776.0</c:v>
                </c:pt>
                <c:pt idx="94">
                  <c:v>16880.0</c:v>
                </c:pt>
                <c:pt idx="95">
                  <c:v>15940.0</c:v>
                </c:pt>
                <c:pt idx="96">
                  <c:v>16904.0</c:v>
                </c:pt>
                <c:pt idx="97">
                  <c:v>30008.0</c:v>
                </c:pt>
                <c:pt idx="98">
                  <c:v>17872.0</c:v>
                </c:pt>
                <c:pt idx="99">
                  <c:v>16936.0</c:v>
                </c:pt>
                <c:pt idx="100">
                  <c:v>17928.0</c:v>
                </c:pt>
                <c:pt idx="101">
                  <c:v>24432.0</c:v>
                </c:pt>
                <c:pt idx="102">
                  <c:v>17920.0</c:v>
                </c:pt>
                <c:pt idx="103">
                  <c:v>16928.0</c:v>
                </c:pt>
                <c:pt idx="104">
                  <c:v>17896.0</c:v>
                </c:pt>
                <c:pt idx="105">
                  <c:v>16936.0</c:v>
                </c:pt>
                <c:pt idx="106">
                  <c:v>17928.0</c:v>
                </c:pt>
                <c:pt idx="107">
                  <c:v>16952.0</c:v>
                </c:pt>
                <c:pt idx="108">
                  <c:v>17944.0</c:v>
                </c:pt>
                <c:pt idx="109">
                  <c:v>18952.0</c:v>
                </c:pt>
                <c:pt idx="110">
                  <c:v>33528.0</c:v>
                </c:pt>
                <c:pt idx="111">
                  <c:v>18944.0</c:v>
                </c:pt>
                <c:pt idx="112">
                  <c:v>17972.0</c:v>
                </c:pt>
                <c:pt idx="113">
                  <c:v>18968.0</c:v>
                </c:pt>
                <c:pt idx="114">
                  <c:v>24060.0</c:v>
                </c:pt>
                <c:pt idx="115">
                  <c:v>18896.0</c:v>
                </c:pt>
                <c:pt idx="116">
                  <c:v>17908.0</c:v>
                </c:pt>
                <c:pt idx="117">
                  <c:v>18896.0</c:v>
                </c:pt>
                <c:pt idx="118">
                  <c:v>18880.0</c:v>
                </c:pt>
                <c:pt idx="119">
                  <c:v>25408.0</c:v>
                </c:pt>
                <c:pt idx="120">
                  <c:v>18864.0</c:v>
                </c:pt>
                <c:pt idx="121">
                  <c:v>18868.0</c:v>
                </c:pt>
              </c:numCache>
            </c:numRef>
          </c:val>
          <c:smooth val="0"/>
        </c:ser>
        <c:ser>
          <c:idx val="1"/>
          <c:order val="1"/>
          <c:tx>
            <c:strRef>
              <c:f>Sheet1!$C$1</c:f>
              <c:strCache>
                <c:ptCount val="1"/>
                <c:pt idx="0">
                  <c:v>8591</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Sheet1!$C$2:$C$123</c:f>
              <c:numCache>
                <c:formatCode>General</c:formatCode>
                <c:ptCount val="122"/>
                <c:pt idx="0">
                  <c:v>2044.0</c:v>
                </c:pt>
                <c:pt idx="1">
                  <c:v>2096.0</c:v>
                </c:pt>
                <c:pt idx="2">
                  <c:v>4720.0</c:v>
                </c:pt>
                <c:pt idx="3">
                  <c:v>4592.0</c:v>
                </c:pt>
                <c:pt idx="4">
                  <c:v>4748.0</c:v>
                </c:pt>
                <c:pt idx="5">
                  <c:v>6500.0</c:v>
                </c:pt>
                <c:pt idx="6">
                  <c:v>5052.0</c:v>
                </c:pt>
                <c:pt idx="7">
                  <c:v>6016.0</c:v>
                </c:pt>
                <c:pt idx="8">
                  <c:v>7012.0</c:v>
                </c:pt>
                <c:pt idx="9">
                  <c:v>15828.0</c:v>
                </c:pt>
                <c:pt idx="10">
                  <c:v>7184.0</c:v>
                </c:pt>
                <c:pt idx="11">
                  <c:v>6324.0</c:v>
                </c:pt>
                <c:pt idx="12">
                  <c:v>7424.0</c:v>
                </c:pt>
                <c:pt idx="13">
                  <c:v>6688.0</c:v>
                </c:pt>
                <c:pt idx="14">
                  <c:v>7980.0</c:v>
                </c:pt>
                <c:pt idx="15">
                  <c:v>7192.0</c:v>
                </c:pt>
                <c:pt idx="16">
                  <c:v>8188.0</c:v>
                </c:pt>
                <c:pt idx="17">
                  <c:v>15708.0</c:v>
                </c:pt>
                <c:pt idx="18">
                  <c:v>8812.0</c:v>
                </c:pt>
                <c:pt idx="19">
                  <c:v>8116.0</c:v>
                </c:pt>
                <c:pt idx="20">
                  <c:v>9080.0</c:v>
                </c:pt>
                <c:pt idx="21">
                  <c:v>8484.0</c:v>
                </c:pt>
                <c:pt idx="22">
                  <c:v>9512.0</c:v>
                </c:pt>
                <c:pt idx="23">
                  <c:v>9656.0</c:v>
                </c:pt>
                <c:pt idx="24">
                  <c:v>18560.0</c:v>
                </c:pt>
                <c:pt idx="25">
                  <c:v>9976.0</c:v>
                </c:pt>
                <c:pt idx="26">
                  <c:v>9228.0</c:v>
                </c:pt>
                <c:pt idx="27">
                  <c:v>10660.0</c:v>
                </c:pt>
                <c:pt idx="28">
                  <c:v>9688.0</c:v>
                </c:pt>
                <c:pt idx="29">
                  <c:v>10712.0</c:v>
                </c:pt>
                <c:pt idx="30">
                  <c:v>9732.0</c:v>
                </c:pt>
                <c:pt idx="31">
                  <c:v>11136.0</c:v>
                </c:pt>
                <c:pt idx="32">
                  <c:v>10160.0</c:v>
                </c:pt>
                <c:pt idx="33">
                  <c:v>11588.0</c:v>
                </c:pt>
                <c:pt idx="34">
                  <c:v>15728.0</c:v>
                </c:pt>
                <c:pt idx="35">
                  <c:v>11664.0</c:v>
                </c:pt>
                <c:pt idx="36">
                  <c:v>11912.0</c:v>
                </c:pt>
                <c:pt idx="37">
                  <c:v>12896.0</c:v>
                </c:pt>
                <c:pt idx="38">
                  <c:v>11976.0</c:v>
                </c:pt>
                <c:pt idx="39">
                  <c:v>12976.0</c:v>
                </c:pt>
                <c:pt idx="40">
                  <c:v>12160.0</c:v>
                </c:pt>
                <c:pt idx="41">
                  <c:v>13128.0</c:v>
                </c:pt>
                <c:pt idx="42">
                  <c:v>12188.0</c:v>
                </c:pt>
                <c:pt idx="43">
                  <c:v>13184.0</c:v>
                </c:pt>
                <c:pt idx="44">
                  <c:v>12208.0</c:v>
                </c:pt>
                <c:pt idx="45">
                  <c:v>13184.0</c:v>
                </c:pt>
                <c:pt idx="46">
                  <c:v>14112.0</c:v>
                </c:pt>
                <c:pt idx="47">
                  <c:v>14292.0</c:v>
                </c:pt>
                <c:pt idx="48">
                  <c:v>14160.0</c:v>
                </c:pt>
                <c:pt idx="49">
                  <c:v>13196.0</c:v>
                </c:pt>
                <c:pt idx="50">
                  <c:v>14168.0</c:v>
                </c:pt>
                <c:pt idx="51">
                  <c:v>17292.0</c:v>
                </c:pt>
                <c:pt idx="52">
                  <c:v>14152.0</c:v>
                </c:pt>
                <c:pt idx="53">
                  <c:v>21116.0</c:v>
                </c:pt>
                <c:pt idx="54">
                  <c:v>15224.0</c:v>
                </c:pt>
                <c:pt idx="55">
                  <c:v>18508.0</c:v>
                </c:pt>
                <c:pt idx="56">
                  <c:v>15264.0</c:v>
                </c:pt>
                <c:pt idx="57">
                  <c:v>15188.0</c:v>
                </c:pt>
                <c:pt idx="58">
                  <c:v>16136.0</c:v>
                </c:pt>
                <c:pt idx="59">
                  <c:v>15212.0</c:v>
                </c:pt>
                <c:pt idx="60">
                  <c:v>16192.0</c:v>
                </c:pt>
                <c:pt idx="61">
                  <c:v>15256.0</c:v>
                </c:pt>
                <c:pt idx="62">
                  <c:v>16248.0</c:v>
                </c:pt>
                <c:pt idx="63">
                  <c:v>15260.0</c:v>
                </c:pt>
                <c:pt idx="64">
                  <c:v>16240.0</c:v>
                </c:pt>
                <c:pt idx="65">
                  <c:v>16312.0</c:v>
                </c:pt>
                <c:pt idx="66">
                  <c:v>17272.0</c:v>
                </c:pt>
                <c:pt idx="67">
                  <c:v>17368.0</c:v>
                </c:pt>
                <c:pt idx="68">
                  <c:v>31408.0</c:v>
                </c:pt>
                <c:pt idx="69">
                  <c:v>18320.0</c:v>
                </c:pt>
                <c:pt idx="70">
                  <c:v>18368.0</c:v>
                </c:pt>
                <c:pt idx="71">
                  <c:v>20384.0</c:v>
                </c:pt>
                <c:pt idx="72">
                  <c:v>23988.0</c:v>
                </c:pt>
                <c:pt idx="73">
                  <c:v>20312.0</c:v>
                </c:pt>
                <c:pt idx="74">
                  <c:v>18408.0</c:v>
                </c:pt>
                <c:pt idx="75">
                  <c:v>20296.0</c:v>
                </c:pt>
                <c:pt idx="76">
                  <c:v>18408.0</c:v>
                </c:pt>
                <c:pt idx="77">
                  <c:v>20368.0</c:v>
                </c:pt>
                <c:pt idx="78">
                  <c:v>18408.0</c:v>
                </c:pt>
                <c:pt idx="79">
                  <c:v>20376.0</c:v>
                </c:pt>
                <c:pt idx="80">
                  <c:v>19384.0</c:v>
                </c:pt>
                <c:pt idx="81">
                  <c:v>20408.0</c:v>
                </c:pt>
                <c:pt idx="82">
                  <c:v>20360.0</c:v>
                </c:pt>
                <c:pt idx="83">
                  <c:v>21376.0</c:v>
                </c:pt>
                <c:pt idx="84">
                  <c:v>20400.0</c:v>
                </c:pt>
                <c:pt idx="85">
                  <c:v>21440.0</c:v>
                </c:pt>
                <c:pt idx="86">
                  <c:v>20376.0</c:v>
                </c:pt>
                <c:pt idx="87">
                  <c:v>21360.0</c:v>
                </c:pt>
                <c:pt idx="88">
                  <c:v>21380.0</c:v>
                </c:pt>
                <c:pt idx="89">
                  <c:v>22392.0</c:v>
                </c:pt>
                <c:pt idx="90">
                  <c:v>21368.0</c:v>
                </c:pt>
                <c:pt idx="91">
                  <c:v>22344.0</c:v>
                </c:pt>
                <c:pt idx="92">
                  <c:v>21372.0</c:v>
                </c:pt>
                <c:pt idx="93">
                  <c:v>22360.0</c:v>
                </c:pt>
                <c:pt idx="94">
                  <c:v>21364.0</c:v>
                </c:pt>
                <c:pt idx="95">
                  <c:v>22400.0</c:v>
                </c:pt>
                <c:pt idx="96">
                  <c:v>22388.0</c:v>
                </c:pt>
                <c:pt idx="97">
                  <c:v>23360.0</c:v>
                </c:pt>
                <c:pt idx="98">
                  <c:v>23328.0</c:v>
                </c:pt>
                <c:pt idx="99">
                  <c:v>33744.0</c:v>
                </c:pt>
                <c:pt idx="100">
                  <c:v>23368.0</c:v>
                </c:pt>
                <c:pt idx="101">
                  <c:v>22392.0</c:v>
                </c:pt>
                <c:pt idx="102">
                  <c:v>24376.0</c:v>
                </c:pt>
                <c:pt idx="103">
                  <c:v>23396.0</c:v>
                </c:pt>
                <c:pt idx="104">
                  <c:v>24384.0</c:v>
                </c:pt>
                <c:pt idx="105">
                  <c:v>23400.0</c:v>
                </c:pt>
                <c:pt idx="106">
                  <c:v>25400.0</c:v>
                </c:pt>
                <c:pt idx="107">
                  <c:v>24408.0</c:v>
                </c:pt>
                <c:pt idx="108">
                  <c:v>25344.0</c:v>
                </c:pt>
                <c:pt idx="109">
                  <c:v>24384.0</c:v>
                </c:pt>
                <c:pt idx="110">
                  <c:v>25352.0</c:v>
                </c:pt>
                <c:pt idx="111">
                  <c:v>25372.0</c:v>
                </c:pt>
                <c:pt idx="112">
                  <c:v>27064.0</c:v>
                </c:pt>
                <c:pt idx="113">
                  <c:v>27352.0</c:v>
                </c:pt>
                <c:pt idx="114">
                  <c:v>27384.0</c:v>
                </c:pt>
                <c:pt idx="115">
                  <c:v>28392.0</c:v>
                </c:pt>
                <c:pt idx="116">
                  <c:v>27788.0</c:v>
                </c:pt>
                <c:pt idx="117">
                  <c:v>29272.0</c:v>
                </c:pt>
                <c:pt idx="118">
                  <c:v>28348.0</c:v>
                </c:pt>
                <c:pt idx="119">
                  <c:v>29320.0</c:v>
                </c:pt>
                <c:pt idx="120">
                  <c:v>29328.0</c:v>
                </c:pt>
                <c:pt idx="121">
                  <c:v>28372.0</c:v>
                </c:pt>
              </c:numCache>
            </c:numRef>
          </c:val>
          <c:smooth val="0"/>
        </c:ser>
        <c:dLbls>
          <c:showLegendKey val="0"/>
          <c:showVal val="0"/>
          <c:showCatName val="0"/>
          <c:showSerName val="0"/>
          <c:showPercent val="0"/>
          <c:showBubbleSize val="0"/>
        </c:dLbls>
        <c:marker val="1"/>
        <c:smooth val="0"/>
        <c:axId val="2079829880"/>
        <c:axId val="2079835304"/>
      </c:lineChart>
      <c:catAx>
        <c:axId val="2079829880"/>
        <c:scaling>
          <c:orientation val="minMax"/>
        </c:scaling>
        <c:delete val="0"/>
        <c:axPos val="b"/>
        <c:title>
          <c:tx>
            <c:rich>
              <a:bodyPr/>
              <a:lstStyle/>
              <a:p>
                <a:pPr>
                  <a:defRPr/>
                </a:pPr>
                <a:r>
                  <a:rPr lang="en-US"/>
                  <a:t>Time (s)</a:t>
                </a:r>
              </a:p>
            </c:rich>
          </c:tx>
          <c:layout/>
          <c:overlay val="0"/>
        </c:title>
        <c:numFmt formatCode="General" sourceLinked="1"/>
        <c:majorTickMark val="none"/>
        <c:minorTickMark val="none"/>
        <c:tickLblPos val="nextTo"/>
        <c:crossAx val="2079835304"/>
        <c:crosses val="autoZero"/>
        <c:auto val="1"/>
        <c:lblAlgn val="ctr"/>
        <c:lblOffset val="100"/>
        <c:noMultiLvlLbl val="0"/>
      </c:catAx>
      <c:valAx>
        <c:axId val="2079835304"/>
        <c:scaling>
          <c:orientation val="minMax"/>
          <c:max val="50000.0"/>
        </c:scaling>
        <c:delete val="0"/>
        <c:axPos val="l"/>
        <c:majorGridlines/>
        <c:title>
          <c:tx>
            <c:rich>
              <a:bodyPr/>
              <a:lstStyle/>
              <a:p>
                <a:pPr>
                  <a:defRPr sz="800"/>
                </a:pPr>
                <a:r>
                  <a:rPr lang="en-US" sz="800"/>
                  <a:t>Memory Usage</a:t>
                </a:r>
                <a:r>
                  <a:rPr lang="en-US" sz="800" baseline="0"/>
                  <a:t> (KB)</a:t>
                </a:r>
                <a:endParaRPr lang="en-US" sz="800"/>
              </a:p>
            </c:rich>
          </c:tx>
          <c:layout/>
          <c:overlay val="0"/>
        </c:title>
        <c:numFmt formatCode="General" sourceLinked="1"/>
        <c:majorTickMark val="none"/>
        <c:minorTickMark val="none"/>
        <c:tickLblPos val="nextTo"/>
        <c:crossAx val="207982988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Automatic Coordinator, Traffic</a:t>
            </a:r>
          </a:p>
        </c:rich>
      </c:tx>
      <c:layout/>
      <c:overlay val="0"/>
    </c:title>
    <c:autoTitleDeleted val="0"/>
    <c:plotArea>
      <c:layout/>
      <c:lineChart>
        <c:grouping val="standard"/>
        <c:varyColors val="0"/>
        <c:ser>
          <c:idx val="0"/>
          <c:order val="0"/>
          <c:tx>
            <c:strRef>
              <c:f>'Automatic Coordinator.csv'!$B$1</c:f>
              <c:strCache>
                <c:ptCount val="1"/>
                <c:pt idx="0">
                  <c:v>100 Files</c:v>
                </c:pt>
              </c:strCache>
            </c:strRef>
          </c:tx>
          <c:spPr>
            <a:ln w="12700">
              <a:solidFill>
                <a:srgbClr val="FFFF00"/>
              </a:solidFill>
            </a:ln>
          </c:spPr>
          <c:marker>
            <c:symbol val="none"/>
          </c:marker>
          <c:cat>
            <c:numRef>
              <c:f>'Automatic Coordinator.csv'!$A$2:$A$464</c:f>
              <c:numCache>
                <c:formatCode>General</c:formatCode>
                <c:ptCount val="463"/>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numCache>
            </c:numRef>
          </c:cat>
          <c:val>
            <c:numRef>
              <c:f>'Automatic Coordinator.csv'!$B$2:$B$464</c:f>
              <c:numCache>
                <c:formatCode>General</c:formatCode>
                <c:ptCount val="463"/>
                <c:pt idx="0">
                  <c:v>14418.0</c:v>
                </c:pt>
                <c:pt idx="1">
                  <c:v>0.0</c:v>
                </c:pt>
                <c:pt idx="2">
                  <c:v>0.0</c:v>
                </c:pt>
                <c:pt idx="3">
                  <c:v>0.0</c:v>
                </c:pt>
                <c:pt idx="4">
                  <c:v>19240.0</c:v>
                </c:pt>
                <c:pt idx="5">
                  <c:v>8164.0</c:v>
                </c:pt>
                <c:pt idx="6">
                  <c:v>0.0</c:v>
                </c:pt>
                <c:pt idx="7">
                  <c:v>0.0</c:v>
                </c:pt>
                <c:pt idx="8">
                  <c:v>14050.0</c:v>
                </c:pt>
                <c:pt idx="9">
                  <c:v>516088.0</c:v>
                </c:pt>
                <c:pt idx="10">
                  <c:v>13686.0</c:v>
                </c:pt>
                <c:pt idx="11">
                  <c:v>0.0</c:v>
                </c:pt>
                <c:pt idx="12">
                  <c:v>0.0</c:v>
                </c:pt>
                <c:pt idx="13">
                  <c:v>127468.0</c:v>
                </c:pt>
                <c:pt idx="14">
                  <c:v>1460.0</c:v>
                </c:pt>
                <c:pt idx="15">
                  <c:v>511062.0</c:v>
                </c:pt>
                <c:pt idx="16">
                  <c:v>0.0</c:v>
                </c:pt>
                <c:pt idx="17">
                  <c:v>0.0</c:v>
                </c:pt>
                <c:pt idx="18">
                  <c:v>0.0</c:v>
                </c:pt>
                <c:pt idx="19">
                  <c:v>18562.0</c:v>
                </c:pt>
                <c:pt idx="20">
                  <c:v>14008.0</c:v>
                </c:pt>
                <c:pt idx="21">
                  <c:v>501902.0</c:v>
                </c:pt>
                <c:pt idx="22">
                  <c:v>0.0</c:v>
                </c:pt>
                <c:pt idx="23">
                  <c:v>0.0</c:v>
                </c:pt>
                <c:pt idx="24">
                  <c:v>1134.0</c:v>
                </c:pt>
                <c:pt idx="25">
                  <c:v>14008.0</c:v>
                </c:pt>
                <c:pt idx="26">
                  <c:v>410147.0</c:v>
                </c:pt>
                <c:pt idx="27">
                  <c:v>116417.0</c:v>
                </c:pt>
                <c:pt idx="28">
                  <c:v>0.0</c:v>
                </c:pt>
                <c:pt idx="29">
                  <c:v>0.0</c:v>
                </c:pt>
                <c:pt idx="30">
                  <c:v>14008.0</c:v>
                </c:pt>
                <c:pt idx="31">
                  <c:v>5276.0</c:v>
                </c:pt>
                <c:pt idx="32">
                  <c:v>517310.0</c:v>
                </c:pt>
                <c:pt idx="33">
                  <c:v>0.0</c:v>
                </c:pt>
                <c:pt idx="34">
                  <c:v>0.0</c:v>
                </c:pt>
                <c:pt idx="35">
                  <c:v>14464.0</c:v>
                </c:pt>
                <c:pt idx="36">
                  <c:v>1134.0</c:v>
                </c:pt>
                <c:pt idx="37">
                  <c:v>149548.0</c:v>
                </c:pt>
                <c:pt idx="38">
                  <c:v>355032.0</c:v>
                </c:pt>
                <c:pt idx="39">
                  <c:v>0.0</c:v>
                </c:pt>
                <c:pt idx="40">
                  <c:v>14464.0</c:v>
                </c:pt>
                <c:pt idx="41">
                  <c:v>0.0</c:v>
                </c:pt>
                <c:pt idx="42">
                  <c:v>31676.0</c:v>
                </c:pt>
                <c:pt idx="43">
                  <c:v>509666.0</c:v>
                </c:pt>
                <c:pt idx="44">
                  <c:v>0.0</c:v>
                </c:pt>
                <c:pt idx="45">
                  <c:v>14464.0</c:v>
                </c:pt>
                <c:pt idx="46">
                  <c:v>0.0</c:v>
                </c:pt>
                <c:pt idx="47">
                  <c:v>1134.0</c:v>
                </c:pt>
                <c:pt idx="48">
                  <c:v>141191.0</c:v>
                </c:pt>
                <c:pt idx="49">
                  <c:v>366149.0</c:v>
                </c:pt>
                <c:pt idx="50">
                  <c:v>14464.0</c:v>
                </c:pt>
                <c:pt idx="51">
                  <c:v>0.0</c:v>
                </c:pt>
                <c:pt idx="52">
                  <c:v>0.0</c:v>
                </c:pt>
                <c:pt idx="53">
                  <c:v>1134.0</c:v>
                </c:pt>
                <c:pt idx="54">
                  <c:v>518416.0</c:v>
                </c:pt>
                <c:pt idx="55">
                  <c:v>13396.0</c:v>
                </c:pt>
                <c:pt idx="56">
                  <c:v>0.0</c:v>
                </c:pt>
                <c:pt idx="57">
                  <c:v>0.0</c:v>
                </c:pt>
                <c:pt idx="58">
                  <c:v>0.0</c:v>
                </c:pt>
                <c:pt idx="59">
                  <c:v>29666.0</c:v>
                </c:pt>
                <c:pt idx="60">
                  <c:v>501350.0</c:v>
                </c:pt>
                <c:pt idx="61">
                  <c:v>0.0</c:v>
                </c:pt>
                <c:pt idx="62">
                  <c:v>0.0</c:v>
                </c:pt>
                <c:pt idx="63">
                  <c:v>0.0</c:v>
                </c:pt>
                <c:pt idx="64">
                  <c:v>7800.0</c:v>
                </c:pt>
                <c:pt idx="65">
                  <c:v>37888.0</c:v>
                </c:pt>
                <c:pt idx="66">
                  <c:v>492242.0</c:v>
                </c:pt>
                <c:pt idx="67">
                  <c:v>0.0</c:v>
                </c:pt>
                <c:pt idx="68">
                  <c:v>0.0</c:v>
                </c:pt>
                <c:pt idx="69">
                  <c:v>0.0</c:v>
                </c:pt>
                <c:pt idx="70">
                  <c:v>15146.0</c:v>
                </c:pt>
                <c:pt idx="71">
                  <c:v>351347.0</c:v>
                </c:pt>
                <c:pt idx="72">
                  <c:v>170045.0</c:v>
                </c:pt>
                <c:pt idx="73">
                  <c:v>0.0</c:v>
                </c:pt>
                <c:pt idx="74">
                  <c:v>0.0</c:v>
                </c:pt>
                <c:pt idx="75">
                  <c:v>13400.0</c:v>
                </c:pt>
                <c:pt idx="76">
                  <c:v>32024.0</c:v>
                </c:pt>
                <c:pt idx="77">
                  <c:v>491018.0</c:v>
                </c:pt>
                <c:pt idx="78">
                  <c:v>0.0</c:v>
                </c:pt>
                <c:pt idx="79">
                  <c:v>0.0</c:v>
                </c:pt>
                <c:pt idx="80">
                  <c:v>13856.0</c:v>
                </c:pt>
                <c:pt idx="81">
                  <c:v>1134.0</c:v>
                </c:pt>
                <c:pt idx="82">
                  <c:v>30542.0</c:v>
                </c:pt>
                <c:pt idx="83">
                  <c:v>491546.0</c:v>
                </c:pt>
                <c:pt idx="84">
                  <c:v>0.0</c:v>
                </c:pt>
                <c:pt idx="85">
                  <c:v>14012.0</c:v>
                </c:pt>
                <c:pt idx="86">
                  <c:v>0.0</c:v>
                </c:pt>
                <c:pt idx="87">
                  <c:v>1134.0</c:v>
                </c:pt>
                <c:pt idx="88">
                  <c:v>112989.0</c:v>
                </c:pt>
                <c:pt idx="89">
                  <c:v>407179.0</c:v>
                </c:pt>
                <c:pt idx="90">
                  <c:v>13856.0</c:v>
                </c:pt>
                <c:pt idx="91">
                  <c:v>0.0</c:v>
                </c:pt>
                <c:pt idx="92">
                  <c:v>0.0</c:v>
                </c:pt>
                <c:pt idx="93">
                  <c:v>5276.0</c:v>
                </c:pt>
                <c:pt idx="94">
                  <c:v>0.0</c:v>
                </c:pt>
                <c:pt idx="95">
                  <c:v>542530.0</c:v>
                </c:pt>
                <c:pt idx="96">
                  <c:v>0.0</c:v>
                </c:pt>
                <c:pt idx="97">
                  <c:v>0.0</c:v>
                </c:pt>
                <c:pt idx="98">
                  <c:v>1134.0</c:v>
                </c:pt>
                <c:pt idx="99">
                  <c:v>0.0</c:v>
                </c:pt>
                <c:pt idx="100">
                  <c:v>363799.0</c:v>
                </c:pt>
                <c:pt idx="101">
                  <c:v>145049.0</c:v>
                </c:pt>
                <c:pt idx="102">
                  <c:v>0.0</c:v>
                </c:pt>
                <c:pt idx="103">
                  <c:v>0.0</c:v>
                </c:pt>
                <c:pt idx="104">
                  <c:v>33078.0</c:v>
                </c:pt>
                <c:pt idx="105">
                  <c:v>17998.0</c:v>
                </c:pt>
                <c:pt idx="106">
                  <c:v>493250.0</c:v>
                </c:pt>
                <c:pt idx="107">
                  <c:v>0.0</c:v>
                </c:pt>
                <c:pt idx="108">
                  <c:v>0.0</c:v>
                </c:pt>
                <c:pt idx="109">
                  <c:v>0.0</c:v>
                </c:pt>
                <c:pt idx="110">
                  <c:v>14534.0</c:v>
                </c:pt>
                <c:pt idx="111">
                  <c:v>309707.0</c:v>
                </c:pt>
                <c:pt idx="112">
                  <c:v>215633.0</c:v>
                </c:pt>
                <c:pt idx="113">
                  <c:v>0.0</c:v>
                </c:pt>
                <c:pt idx="114">
                  <c:v>0.0</c:v>
                </c:pt>
                <c:pt idx="115">
                  <c:v>14468.0</c:v>
                </c:pt>
                <c:pt idx="116">
                  <c:v>5276.0</c:v>
                </c:pt>
                <c:pt idx="117">
                  <c:v>492590.0</c:v>
                </c:pt>
                <c:pt idx="118">
                  <c:v>0.0</c:v>
                </c:pt>
                <c:pt idx="119">
                  <c:v>0.0</c:v>
                </c:pt>
                <c:pt idx="120">
                  <c:v>12788.0</c:v>
                </c:pt>
                <c:pt idx="121">
                  <c:v>1134.0</c:v>
                </c:pt>
                <c:pt idx="122">
                  <c:v>52106.0</c:v>
                </c:pt>
                <c:pt idx="123">
                  <c:v>494246.0</c:v>
                </c:pt>
                <c:pt idx="124">
                  <c:v>0.0</c:v>
                </c:pt>
                <c:pt idx="125">
                  <c:v>13400.0</c:v>
                </c:pt>
                <c:pt idx="126">
                  <c:v>0.0</c:v>
                </c:pt>
                <c:pt idx="127">
                  <c:v>1134.0</c:v>
                </c:pt>
                <c:pt idx="128">
                  <c:v>4142.0</c:v>
                </c:pt>
                <c:pt idx="129">
                  <c:v>484659.0</c:v>
                </c:pt>
                <c:pt idx="130">
                  <c:v>64039.0</c:v>
                </c:pt>
                <c:pt idx="131">
                  <c:v>0.0</c:v>
                </c:pt>
                <c:pt idx="132">
                  <c:v>0.0</c:v>
                </c:pt>
                <c:pt idx="133">
                  <c:v>1134.0</c:v>
                </c:pt>
                <c:pt idx="134">
                  <c:v>3794.0</c:v>
                </c:pt>
                <c:pt idx="135">
                  <c:v>503806.0</c:v>
                </c:pt>
                <c:pt idx="136">
                  <c:v>0.0</c:v>
                </c:pt>
                <c:pt idx="137">
                  <c:v>0.0</c:v>
                </c:pt>
                <c:pt idx="138">
                  <c:v>0.0</c:v>
                </c:pt>
                <c:pt idx="139">
                  <c:v>1134.0</c:v>
                </c:pt>
                <c:pt idx="140">
                  <c:v>479377.0</c:v>
                </c:pt>
                <c:pt idx="141">
                  <c:v>71471.0</c:v>
                </c:pt>
                <c:pt idx="142">
                  <c:v>0.0</c:v>
                </c:pt>
                <c:pt idx="143">
                  <c:v>0.0</c:v>
                </c:pt>
                <c:pt idx="144">
                  <c:v>1134.0</c:v>
                </c:pt>
                <c:pt idx="145">
                  <c:v>18610.0</c:v>
                </c:pt>
                <c:pt idx="146">
                  <c:v>485630.0</c:v>
                </c:pt>
                <c:pt idx="147">
                  <c:v>0.0</c:v>
                </c:pt>
                <c:pt idx="148">
                  <c:v>0.0</c:v>
                </c:pt>
                <c:pt idx="149">
                  <c:v>0.0</c:v>
                </c:pt>
                <c:pt idx="150">
                  <c:v>14990.0</c:v>
                </c:pt>
                <c:pt idx="151">
                  <c:v>526923.0</c:v>
                </c:pt>
                <c:pt idx="152">
                  <c:v>16537.0</c:v>
                </c:pt>
                <c:pt idx="153">
                  <c:v>0.0</c:v>
                </c:pt>
                <c:pt idx="154">
                  <c:v>0.0</c:v>
                </c:pt>
                <c:pt idx="155">
                  <c:v>12944.0</c:v>
                </c:pt>
                <c:pt idx="156">
                  <c:v>4928.0</c:v>
                </c:pt>
                <c:pt idx="157">
                  <c:v>462597.0</c:v>
                </c:pt>
                <c:pt idx="158">
                  <c:v>28865.0</c:v>
                </c:pt>
                <c:pt idx="159">
                  <c:v>0.0</c:v>
                </c:pt>
                <c:pt idx="160">
                  <c:v>12596.0</c:v>
                </c:pt>
                <c:pt idx="161">
                  <c:v>1134.0</c:v>
                </c:pt>
                <c:pt idx="162">
                  <c:v>4142.0</c:v>
                </c:pt>
                <c:pt idx="163">
                  <c:v>294268.0</c:v>
                </c:pt>
                <c:pt idx="164">
                  <c:v>252082.0</c:v>
                </c:pt>
                <c:pt idx="165">
                  <c:v>12944.0</c:v>
                </c:pt>
                <c:pt idx="166">
                  <c:v>0.0</c:v>
                </c:pt>
                <c:pt idx="167">
                  <c:v>1134.0</c:v>
                </c:pt>
                <c:pt idx="168">
                  <c:v>4142.0</c:v>
                </c:pt>
                <c:pt idx="169">
                  <c:v>492626.0</c:v>
                </c:pt>
                <c:pt idx="170">
                  <c:v>13556.0</c:v>
                </c:pt>
                <c:pt idx="171">
                  <c:v>0.0</c:v>
                </c:pt>
                <c:pt idx="172">
                  <c:v>0.0</c:v>
                </c:pt>
                <c:pt idx="173">
                  <c:v>1134.0</c:v>
                </c:pt>
                <c:pt idx="174">
                  <c:v>286427.0</c:v>
                </c:pt>
                <c:pt idx="175">
                  <c:v>273397.0</c:v>
                </c:pt>
                <c:pt idx="176">
                  <c:v>0.0</c:v>
                </c:pt>
                <c:pt idx="177">
                  <c:v>0.0</c:v>
                </c:pt>
                <c:pt idx="178">
                  <c:v>0.0</c:v>
                </c:pt>
                <c:pt idx="179">
                  <c:v>5276.0</c:v>
                </c:pt>
                <c:pt idx="180">
                  <c:v>27690.0</c:v>
                </c:pt>
                <c:pt idx="181">
                  <c:v>474736.0</c:v>
                </c:pt>
                <c:pt idx="182">
                  <c:v>0.0</c:v>
                </c:pt>
                <c:pt idx="183">
                  <c:v>0.0</c:v>
                </c:pt>
                <c:pt idx="184">
                  <c:v>1134.0</c:v>
                </c:pt>
                <c:pt idx="185">
                  <c:v>17914.0</c:v>
                </c:pt>
                <c:pt idx="186">
                  <c:v>0.0</c:v>
                </c:pt>
                <c:pt idx="187">
                  <c:v>548810.0</c:v>
                </c:pt>
                <c:pt idx="188">
                  <c:v>0.0</c:v>
                </c:pt>
                <c:pt idx="189">
                  <c:v>0.0</c:v>
                </c:pt>
                <c:pt idx="190">
                  <c:v>15602.0</c:v>
                </c:pt>
                <c:pt idx="191">
                  <c:v>0.0</c:v>
                </c:pt>
                <c:pt idx="192">
                  <c:v>411810.0</c:v>
                </c:pt>
                <c:pt idx="193">
                  <c:v>80746.0</c:v>
                </c:pt>
                <c:pt idx="194">
                  <c:v>0.0</c:v>
                </c:pt>
                <c:pt idx="195">
                  <c:v>14468.0</c:v>
                </c:pt>
                <c:pt idx="196">
                  <c:v>1134.0</c:v>
                </c:pt>
                <c:pt idx="197">
                  <c:v>4142.0</c:v>
                </c:pt>
                <c:pt idx="198">
                  <c:v>539618.0</c:v>
                </c:pt>
                <c:pt idx="199">
                  <c:v>0.0</c:v>
                </c:pt>
                <c:pt idx="200">
                  <c:v>13856.0</c:v>
                </c:pt>
                <c:pt idx="201">
                  <c:v>0.0</c:v>
                </c:pt>
                <c:pt idx="202">
                  <c:v>1134.0</c:v>
                </c:pt>
                <c:pt idx="203">
                  <c:v>392017.0</c:v>
                </c:pt>
                <c:pt idx="204">
                  <c:v>104367.0</c:v>
                </c:pt>
                <c:pt idx="205">
                  <c:v>13856.0</c:v>
                </c:pt>
                <c:pt idx="206">
                  <c:v>0.0</c:v>
                </c:pt>
                <c:pt idx="207">
                  <c:v>0.0</c:v>
                </c:pt>
                <c:pt idx="208">
                  <c:v>5276.0</c:v>
                </c:pt>
                <c:pt idx="209">
                  <c:v>491462.0</c:v>
                </c:pt>
                <c:pt idx="210">
                  <c:v>13400.0</c:v>
                </c:pt>
                <c:pt idx="211">
                  <c:v>0.0</c:v>
                </c:pt>
                <c:pt idx="212">
                  <c:v>0.0</c:v>
                </c:pt>
                <c:pt idx="213">
                  <c:v>1134.0</c:v>
                </c:pt>
                <c:pt idx="214">
                  <c:v>412477.0</c:v>
                </c:pt>
                <c:pt idx="215">
                  <c:v>166295.0</c:v>
                </c:pt>
                <c:pt idx="216">
                  <c:v>0.0</c:v>
                </c:pt>
                <c:pt idx="217">
                  <c:v>0.0</c:v>
                </c:pt>
                <c:pt idx="218">
                  <c:v>1134.0</c:v>
                </c:pt>
                <c:pt idx="219">
                  <c:v>4142.0</c:v>
                </c:pt>
                <c:pt idx="220">
                  <c:v>505366.0</c:v>
                </c:pt>
                <c:pt idx="221">
                  <c:v>0.0</c:v>
                </c:pt>
                <c:pt idx="222">
                  <c:v>0.0</c:v>
                </c:pt>
                <c:pt idx="223">
                  <c:v>0.0</c:v>
                </c:pt>
                <c:pt idx="224">
                  <c:v>1134.0</c:v>
                </c:pt>
                <c:pt idx="225">
                  <c:v>17350.0</c:v>
                </c:pt>
                <c:pt idx="226">
                  <c:v>431307.0</c:v>
                </c:pt>
                <c:pt idx="227">
                  <c:v>62591.0</c:v>
                </c:pt>
                <c:pt idx="228">
                  <c:v>0.0</c:v>
                </c:pt>
                <c:pt idx="229">
                  <c:v>0.0</c:v>
                </c:pt>
                <c:pt idx="230">
                  <c:v>14690.0</c:v>
                </c:pt>
                <c:pt idx="231">
                  <c:v>3794.0</c:v>
                </c:pt>
                <c:pt idx="232">
                  <c:v>562298.0</c:v>
                </c:pt>
                <c:pt idx="233">
                  <c:v>0.0</c:v>
                </c:pt>
                <c:pt idx="234">
                  <c:v>0.0</c:v>
                </c:pt>
                <c:pt idx="235">
                  <c:v>14012.0</c:v>
                </c:pt>
                <c:pt idx="236">
                  <c:v>1134.0</c:v>
                </c:pt>
                <c:pt idx="237">
                  <c:v>4142.0</c:v>
                </c:pt>
                <c:pt idx="238">
                  <c:v>489638.0</c:v>
                </c:pt>
                <c:pt idx="239">
                  <c:v>0.0</c:v>
                </c:pt>
                <c:pt idx="240">
                  <c:v>14012.0</c:v>
                </c:pt>
                <c:pt idx="241">
                  <c:v>1134.0</c:v>
                </c:pt>
                <c:pt idx="242">
                  <c:v>0.0</c:v>
                </c:pt>
                <c:pt idx="243">
                  <c:v>144357.0</c:v>
                </c:pt>
                <c:pt idx="244">
                  <c:v>348115.0</c:v>
                </c:pt>
                <c:pt idx="245">
                  <c:v>14468.0</c:v>
                </c:pt>
                <c:pt idx="246">
                  <c:v>0.0</c:v>
                </c:pt>
                <c:pt idx="247">
                  <c:v>0.0</c:v>
                </c:pt>
                <c:pt idx="248">
                  <c:v>5276.0</c:v>
                </c:pt>
                <c:pt idx="249">
                  <c:v>565910.0</c:v>
                </c:pt>
                <c:pt idx="250">
                  <c:v>13400.0</c:v>
                </c:pt>
                <c:pt idx="251">
                  <c:v>0.0</c:v>
                </c:pt>
                <c:pt idx="252">
                  <c:v>0.0</c:v>
                </c:pt>
                <c:pt idx="253">
                  <c:v>1134.0</c:v>
                </c:pt>
                <c:pt idx="254">
                  <c:v>4142.0</c:v>
                </c:pt>
                <c:pt idx="255">
                  <c:v>407379.0</c:v>
                </c:pt>
                <c:pt idx="256">
                  <c:v>98095.0</c:v>
                </c:pt>
                <c:pt idx="257">
                  <c:v>0.0</c:v>
                </c:pt>
                <c:pt idx="258">
                  <c:v>0.0</c:v>
                </c:pt>
                <c:pt idx="259">
                  <c:v>1134.0</c:v>
                </c:pt>
                <c:pt idx="260">
                  <c:v>17698.0</c:v>
                </c:pt>
                <c:pt idx="261">
                  <c:v>397395.0</c:v>
                </c:pt>
                <c:pt idx="262">
                  <c:v>91715.0</c:v>
                </c:pt>
                <c:pt idx="263">
                  <c:v>0.0</c:v>
                </c:pt>
                <c:pt idx="264">
                  <c:v>0.0</c:v>
                </c:pt>
                <c:pt idx="265">
                  <c:v>10434.0</c:v>
                </c:pt>
                <c:pt idx="266">
                  <c:v>8854.0</c:v>
                </c:pt>
                <c:pt idx="267">
                  <c:v>125414.0</c:v>
                </c:pt>
                <c:pt idx="268">
                  <c:v>452796.0</c:v>
                </c:pt>
                <c:pt idx="269">
                  <c:v>0.0</c:v>
                </c:pt>
                <c:pt idx="270">
                  <c:v>8688.0</c:v>
                </c:pt>
                <c:pt idx="271">
                  <c:v>5390.0</c:v>
                </c:pt>
                <c:pt idx="272">
                  <c:v>4142.0</c:v>
                </c:pt>
                <c:pt idx="273">
                  <c:v>0.0</c:v>
                </c:pt>
                <c:pt idx="274">
                  <c:v>493550.0</c:v>
                </c:pt>
                <c:pt idx="275">
                  <c:v>8952.0</c:v>
                </c:pt>
                <c:pt idx="276">
                  <c:v>4712.0</c:v>
                </c:pt>
                <c:pt idx="277">
                  <c:v>1134.0</c:v>
                </c:pt>
                <c:pt idx="278">
                  <c:v>0.0</c:v>
                </c:pt>
                <c:pt idx="279">
                  <c:v>427769.0</c:v>
                </c:pt>
                <c:pt idx="280">
                  <c:v>75563.0</c:v>
                </c:pt>
                <c:pt idx="281">
                  <c:v>4712.0</c:v>
                </c:pt>
                <c:pt idx="282">
                  <c:v>0.0</c:v>
                </c:pt>
                <c:pt idx="283">
                  <c:v>1134.0</c:v>
                </c:pt>
                <c:pt idx="284">
                  <c:v>3794.0</c:v>
                </c:pt>
                <c:pt idx="285">
                  <c:v>197287.0</c:v>
                </c:pt>
                <c:pt idx="286">
                  <c:v>305307.0</c:v>
                </c:pt>
                <c:pt idx="287">
                  <c:v>0.0</c:v>
                </c:pt>
                <c:pt idx="288">
                  <c:v>0.0</c:v>
                </c:pt>
                <c:pt idx="289">
                  <c:v>1134.0</c:v>
                </c:pt>
                <c:pt idx="290">
                  <c:v>100950.0</c:v>
                </c:pt>
                <c:pt idx="291">
                  <c:v>502638.0</c:v>
                </c:pt>
                <c:pt idx="292">
                  <c:v>0.0</c:v>
                </c:pt>
                <c:pt idx="293">
                  <c:v>0.0</c:v>
                </c:pt>
                <c:pt idx="294">
                  <c:v>0.0</c:v>
                </c:pt>
                <c:pt idx="295">
                  <c:v>6166.0</c:v>
                </c:pt>
                <c:pt idx="296">
                  <c:v>246181.0</c:v>
                </c:pt>
                <c:pt idx="297">
                  <c:v>257899.0</c:v>
                </c:pt>
                <c:pt idx="298">
                  <c:v>0.0</c:v>
                </c:pt>
                <c:pt idx="299">
                  <c:v>0.0</c:v>
                </c:pt>
                <c:pt idx="300">
                  <c:v>4768.0</c:v>
                </c:pt>
                <c:pt idx="301">
                  <c:v>13560.0</c:v>
                </c:pt>
                <c:pt idx="302">
                  <c:v>490406.0</c:v>
                </c:pt>
                <c:pt idx="303">
                  <c:v>0.0</c:v>
                </c:pt>
                <c:pt idx="304">
                  <c:v>0.0</c:v>
                </c:pt>
                <c:pt idx="305">
                  <c:v>4768.0</c:v>
                </c:pt>
                <c:pt idx="306">
                  <c:v>9766.0</c:v>
                </c:pt>
                <c:pt idx="307">
                  <c:v>4142.0</c:v>
                </c:pt>
                <c:pt idx="308">
                  <c:v>540627.0</c:v>
                </c:pt>
                <c:pt idx="309">
                  <c:v>40535.0</c:v>
                </c:pt>
                <c:pt idx="310">
                  <c:v>0.0</c:v>
                </c:pt>
                <c:pt idx="311">
                  <c:v>6804.0</c:v>
                </c:pt>
                <c:pt idx="312">
                  <c:v>1134.0</c:v>
                </c:pt>
                <c:pt idx="313">
                  <c:v>3794.0</c:v>
                </c:pt>
                <c:pt idx="314">
                  <c:v>8510.0</c:v>
                </c:pt>
                <c:pt idx="315">
                  <c:v>0.0</c:v>
                </c:pt>
                <c:pt idx="316">
                  <c:v>6456.0</c:v>
                </c:pt>
                <c:pt idx="317">
                  <c:v>0.0</c:v>
                </c:pt>
                <c:pt idx="318">
                  <c:v>1134.0</c:v>
                </c:pt>
                <c:pt idx="319">
                  <c:v>4142.0</c:v>
                </c:pt>
                <c:pt idx="320">
                  <c:v>8858.0</c:v>
                </c:pt>
                <c:pt idx="321">
                  <c:v>6804.0</c:v>
                </c:pt>
                <c:pt idx="322">
                  <c:v>0.0</c:v>
                </c:pt>
                <c:pt idx="323">
                  <c:v>1134.0</c:v>
                </c:pt>
                <c:pt idx="324">
                  <c:v>0.0</c:v>
                </c:pt>
                <c:pt idx="325">
                  <c:v>12652.0</c:v>
                </c:pt>
                <c:pt idx="326">
                  <c:v>6456.0</c:v>
                </c:pt>
                <c:pt idx="327">
                  <c:v>0.0</c:v>
                </c:pt>
                <c:pt idx="328">
                  <c:v>0.0</c:v>
                </c:pt>
                <c:pt idx="329">
                  <c:v>1134.0</c:v>
                </c:pt>
                <c:pt idx="330">
                  <c:v>3794.0</c:v>
                </c:pt>
                <c:pt idx="331">
                  <c:v>14966.0</c:v>
                </c:pt>
                <c:pt idx="332">
                  <c:v>0.0</c:v>
                </c:pt>
                <c:pt idx="333">
                  <c:v>0.0</c:v>
                </c:pt>
                <c:pt idx="334">
                  <c:v>1134.0</c:v>
                </c:pt>
                <c:pt idx="335">
                  <c:v>4142.0</c:v>
                </c:pt>
                <c:pt idx="336">
                  <c:v>15662.0</c:v>
                </c:pt>
                <c:pt idx="337">
                  <c:v>0.0</c:v>
                </c:pt>
                <c:pt idx="338">
                  <c:v>0.0</c:v>
                </c:pt>
                <c:pt idx="339">
                  <c:v>0.0</c:v>
                </c:pt>
                <c:pt idx="340">
                  <c:v>1134.0</c:v>
                </c:pt>
                <c:pt idx="341">
                  <c:v>19804.0</c:v>
                </c:pt>
                <c:pt idx="342">
                  <c:v>0.0</c:v>
                </c:pt>
                <c:pt idx="343">
                  <c:v>0.0</c:v>
                </c:pt>
                <c:pt idx="344">
                  <c:v>0.0</c:v>
                </c:pt>
                <c:pt idx="345">
                  <c:v>1134.0</c:v>
                </c:pt>
                <c:pt idx="346">
                  <c:v>28550.0</c:v>
                </c:pt>
                <c:pt idx="347">
                  <c:v>8858.0</c:v>
                </c:pt>
                <c:pt idx="348">
                  <c:v>0.0</c:v>
                </c:pt>
                <c:pt idx="349">
                  <c:v>0.0</c:v>
                </c:pt>
                <c:pt idx="350">
                  <c:v>1134.0</c:v>
                </c:pt>
                <c:pt idx="351">
                  <c:v>10946.0</c:v>
                </c:pt>
                <c:pt idx="352">
                  <c:v>8858.0</c:v>
                </c:pt>
                <c:pt idx="353">
                  <c:v>0.0</c:v>
                </c:pt>
                <c:pt idx="354">
                  <c:v>0.0</c:v>
                </c:pt>
                <c:pt idx="355">
                  <c:v>0.0</c:v>
                </c:pt>
                <c:pt idx="356">
                  <c:v>6804.0</c:v>
                </c:pt>
                <c:pt idx="357">
                  <c:v>13786.0</c:v>
                </c:pt>
                <c:pt idx="358">
                  <c:v>0.0</c:v>
                </c:pt>
                <c:pt idx="359">
                  <c:v>0.0</c:v>
                </c:pt>
                <c:pt idx="360">
                  <c:v>0.0</c:v>
                </c:pt>
                <c:pt idx="361">
                  <c:v>6804.0</c:v>
                </c:pt>
                <c:pt idx="362">
                  <c:v>14134.0</c:v>
                </c:pt>
                <c:pt idx="363">
                  <c:v>0.0</c:v>
                </c:pt>
              </c:numCache>
            </c:numRef>
          </c:val>
          <c:smooth val="0"/>
        </c:ser>
        <c:ser>
          <c:idx val="1"/>
          <c:order val="1"/>
          <c:tx>
            <c:strRef>
              <c:f>'Automatic Coordinator.csv'!$C$1</c:f>
              <c:strCache>
                <c:ptCount val="1"/>
                <c:pt idx="0">
                  <c:v>5 Files</c:v>
                </c:pt>
              </c:strCache>
            </c:strRef>
          </c:tx>
          <c:spPr>
            <a:ln w="12700">
              <a:solidFill>
                <a:srgbClr val="3366FF"/>
              </a:solidFill>
            </a:ln>
          </c:spPr>
          <c:marker>
            <c:symbol val="none"/>
          </c:marker>
          <c:cat>
            <c:numRef>
              <c:f>'Automatic Coordinator.csv'!$A$2:$A$464</c:f>
              <c:numCache>
                <c:formatCode>General</c:formatCode>
                <c:ptCount val="463"/>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numCache>
            </c:numRef>
          </c:cat>
          <c:val>
            <c:numRef>
              <c:f>'Automatic Coordinator.csv'!$C$2:$C$464</c:f>
              <c:numCache>
                <c:formatCode>General</c:formatCode>
                <c:ptCount val="463"/>
                <c:pt idx="0">
                  <c:v>18262.0</c:v>
                </c:pt>
                <c:pt idx="1">
                  <c:v>0.0</c:v>
                </c:pt>
                <c:pt idx="2">
                  <c:v>38022.0</c:v>
                </c:pt>
                <c:pt idx="3">
                  <c:v>35694.0</c:v>
                </c:pt>
                <c:pt idx="4">
                  <c:v>37668.0</c:v>
                </c:pt>
                <c:pt idx="5">
                  <c:v>55352.0</c:v>
                </c:pt>
                <c:pt idx="6">
                  <c:v>36734.0</c:v>
                </c:pt>
                <c:pt idx="7">
                  <c:v>31658.0</c:v>
                </c:pt>
                <c:pt idx="8">
                  <c:v>32354.0</c:v>
                </c:pt>
                <c:pt idx="9">
                  <c:v>32702.0</c:v>
                </c:pt>
                <c:pt idx="10">
                  <c:v>62756.0</c:v>
                </c:pt>
                <c:pt idx="11">
                  <c:v>11164.0</c:v>
                </c:pt>
                <c:pt idx="12">
                  <c:v>21190.0</c:v>
                </c:pt>
                <c:pt idx="13">
                  <c:v>31310.0</c:v>
                </c:pt>
                <c:pt idx="14">
                  <c:v>32702.0</c:v>
                </c:pt>
                <c:pt idx="15">
                  <c:v>52552.0</c:v>
                </c:pt>
                <c:pt idx="16">
                  <c:v>34754.0</c:v>
                </c:pt>
                <c:pt idx="17">
                  <c:v>33314.0</c:v>
                </c:pt>
                <c:pt idx="18">
                  <c:v>32354.0</c:v>
                </c:pt>
                <c:pt idx="19">
                  <c:v>32354.0</c:v>
                </c:pt>
                <c:pt idx="20">
                  <c:v>53320.0</c:v>
                </c:pt>
                <c:pt idx="21">
                  <c:v>33398.0</c:v>
                </c:pt>
                <c:pt idx="22">
                  <c:v>32866.0</c:v>
                </c:pt>
                <c:pt idx="23">
                  <c:v>33080.0</c:v>
                </c:pt>
                <c:pt idx="24">
                  <c:v>32036.0</c:v>
                </c:pt>
                <c:pt idx="25">
                  <c:v>54674.0</c:v>
                </c:pt>
                <c:pt idx="26">
                  <c:v>32384.0</c:v>
                </c:pt>
                <c:pt idx="27">
                  <c:v>138226.0</c:v>
                </c:pt>
                <c:pt idx="28">
                  <c:v>32036.0</c:v>
                </c:pt>
                <c:pt idx="29">
                  <c:v>32732.0</c:v>
                </c:pt>
                <c:pt idx="30">
                  <c:v>52898.0</c:v>
                </c:pt>
                <c:pt idx="31">
                  <c:v>32036.0</c:v>
                </c:pt>
                <c:pt idx="32">
                  <c:v>115978.0</c:v>
                </c:pt>
                <c:pt idx="33">
                  <c:v>22248.0</c:v>
                </c:pt>
                <c:pt idx="34">
                  <c:v>32732.0</c:v>
                </c:pt>
                <c:pt idx="35">
                  <c:v>54218.0</c:v>
                </c:pt>
                <c:pt idx="36">
                  <c:v>32732.0</c:v>
                </c:pt>
                <c:pt idx="37">
                  <c:v>137878.0</c:v>
                </c:pt>
                <c:pt idx="38">
                  <c:v>32732.0</c:v>
                </c:pt>
                <c:pt idx="39">
                  <c:v>33080.0</c:v>
                </c:pt>
                <c:pt idx="40">
                  <c:v>54566.0</c:v>
                </c:pt>
                <c:pt idx="41">
                  <c:v>32732.0</c:v>
                </c:pt>
                <c:pt idx="42">
                  <c:v>137182.0</c:v>
                </c:pt>
                <c:pt idx="43">
                  <c:v>32036.0</c:v>
                </c:pt>
                <c:pt idx="44">
                  <c:v>32384.0</c:v>
                </c:pt>
                <c:pt idx="45">
                  <c:v>47378.0</c:v>
                </c:pt>
                <c:pt idx="46">
                  <c:v>32036.0</c:v>
                </c:pt>
                <c:pt idx="47">
                  <c:v>41000.0</c:v>
                </c:pt>
                <c:pt idx="48">
                  <c:v>137530.0</c:v>
                </c:pt>
                <c:pt idx="49">
                  <c:v>32384.0</c:v>
                </c:pt>
                <c:pt idx="50">
                  <c:v>47006.0</c:v>
                </c:pt>
                <c:pt idx="51">
                  <c:v>32036.0</c:v>
                </c:pt>
                <c:pt idx="52">
                  <c:v>32384.0</c:v>
                </c:pt>
                <c:pt idx="53">
                  <c:v>111698.0</c:v>
                </c:pt>
                <c:pt idx="54">
                  <c:v>33752.0</c:v>
                </c:pt>
                <c:pt idx="55">
                  <c:v>46574.0</c:v>
                </c:pt>
                <c:pt idx="56">
                  <c:v>33080.0</c:v>
                </c:pt>
                <c:pt idx="57">
                  <c:v>32036.0</c:v>
                </c:pt>
                <c:pt idx="58">
                  <c:v>137878.0</c:v>
                </c:pt>
                <c:pt idx="59">
                  <c:v>33080.0</c:v>
                </c:pt>
                <c:pt idx="60">
                  <c:v>55538.0</c:v>
                </c:pt>
                <c:pt idx="61">
                  <c:v>32384.0</c:v>
                </c:pt>
                <c:pt idx="62">
                  <c:v>32036.0</c:v>
                </c:pt>
                <c:pt idx="63">
                  <c:v>136834.0</c:v>
                </c:pt>
                <c:pt idx="64">
                  <c:v>32732.0</c:v>
                </c:pt>
                <c:pt idx="65">
                  <c:v>53258.0</c:v>
                </c:pt>
                <c:pt idx="66">
                  <c:v>32036.0</c:v>
                </c:pt>
                <c:pt idx="67">
                  <c:v>32816.0</c:v>
                </c:pt>
                <c:pt idx="68">
                  <c:v>137530.0</c:v>
                </c:pt>
                <c:pt idx="69">
                  <c:v>33080.0</c:v>
                </c:pt>
                <c:pt idx="70">
                  <c:v>46658.0</c:v>
                </c:pt>
                <c:pt idx="71">
                  <c:v>32732.0</c:v>
                </c:pt>
                <c:pt idx="72">
                  <c:v>32732.0</c:v>
                </c:pt>
                <c:pt idx="73">
                  <c:v>137530.0</c:v>
                </c:pt>
                <c:pt idx="74">
                  <c:v>20736.0</c:v>
                </c:pt>
                <c:pt idx="75">
                  <c:v>37910.0</c:v>
                </c:pt>
                <c:pt idx="76">
                  <c:v>33080.0</c:v>
                </c:pt>
                <c:pt idx="77">
                  <c:v>32384.0</c:v>
                </c:pt>
                <c:pt idx="78">
                  <c:v>137530.0</c:v>
                </c:pt>
                <c:pt idx="79">
                  <c:v>33080.0</c:v>
                </c:pt>
                <c:pt idx="80">
                  <c:v>46922.0</c:v>
                </c:pt>
                <c:pt idx="81">
                  <c:v>32384.0</c:v>
                </c:pt>
                <c:pt idx="82">
                  <c:v>33080.0</c:v>
                </c:pt>
                <c:pt idx="83">
                  <c:v>137182.0</c:v>
                </c:pt>
                <c:pt idx="84">
                  <c:v>33080.0</c:v>
                </c:pt>
                <c:pt idx="85">
                  <c:v>58886.0</c:v>
                </c:pt>
                <c:pt idx="86">
                  <c:v>32384.0</c:v>
                </c:pt>
                <c:pt idx="87">
                  <c:v>32732.0</c:v>
                </c:pt>
                <c:pt idx="88">
                  <c:v>138226.0</c:v>
                </c:pt>
                <c:pt idx="89">
                  <c:v>33428.0</c:v>
                </c:pt>
                <c:pt idx="90">
                  <c:v>47462.0</c:v>
                </c:pt>
                <c:pt idx="91">
                  <c:v>32036.0</c:v>
                </c:pt>
                <c:pt idx="92">
                  <c:v>32732.0</c:v>
                </c:pt>
                <c:pt idx="93">
                  <c:v>136834.0</c:v>
                </c:pt>
                <c:pt idx="94">
                  <c:v>44264.0</c:v>
                </c:pt>
                <c:pt idx="95">
                  <c:v>46550.0</c:v>
                </c:pt>
                <c:pt idx="96">
                  <c:v>7544.0</c:v>
                </c:pt>
                <c:pt idx="97">
                  <c:v>24840.0</c:v>
                </c:pt>
                <c:pt idx="98">
                  <c:v>136834.0</c:v>
                </c:pt>
                <c:pt idx="99">
                  <c:v>32036.0</c:v>
                </c:pt>
                <c:pt idx="100">
                  <c:v>48422.0</c:v>
                </c:pt>
                <c:pt idx="101">
                  <c:v>33080.0</c:v>
                </c:pt>
                <c:pt idx="102">
                  <c:v>32036.0</c:v>
                </c:pt>
                <c:pt idx="103">
                  <c:v>137530.0</c:v>
                </c:pt>
                <c:pt idx="104">
                  <c:v>43916.0</c:v>
                </c:pt>
                <c:pt idx="105">
                  <c:v>46766.0</c:v>
                </c:pt>
                <c:pt idx="106">
                  <c:v>32036.0</c:v>
                </c:pt>
                <c:pt idx="107">
                  <c:v>32036.0</c:v>
                </c:pt>
                <c:pt idx="108">
                  <c:v>137530.0</c:v>
                </c:pt>
                <c:pt idx="109">
                  <c:v>32384.0</c:v>
                </c:pt>
                <c:pt idx="110">
                  <c:v>48074.0</c:v>
                </c:pt>
                <c:pt idx="111">
                  <c:v>32732.0</c:v>
                </c:pt>
                <c:pt idx="112">
                  <c:v>33080.0</c:v>
                </c:pt>
                <c:pt idx="113">
                  <c:v>148990.0</c:v>
                </c:pt>
                <c:pt idx="114">
                  <c:v>32732.0</c:v>
                </c:pt>
                <c:pt idx="115">
                  <c:v>60710.0</c:v>
                </c:pt>
                <c:pt idx="116">
                  <c:v>24336.0</c:v>
                </c:pt>
                <c:pt idx="117">
                  <c:v>7484.0</c:v>
                </c:pt>
                <c:pt idx="118">
                  <c:v>138226.0</c:v>
                </c:pt>
                <c:pt idx="119">
                  <c:v>32102.0</c:v>
                </c:pt>
                <c:pt idx="120">
                  <c:v>54950.0</c:v>
                </c:pt>
                <c:pt idx="121">
                  <c:v>32384.0</c:v>
                </c:pt>
                <c:pt idx="122">
                  <c:v>32450.0</c:v>
                </c:pt>
                <c:pt idx="123">
                  <c:v>137530.0</c:v>
                </c:pt>
                <c:pt idx="124">
                  <c:v>32036.0</c:v>
                </c:pt>
                <c:pt idx="125">
                  <c:v>47270.0</c:v>
                </c:pt>
                <c:pt idx="126">
                  <c:v>32732.0</c:v>
                </c:pt>
                <c:pt idx="127">
                  <c:v>32384.0</c:v>
                </c:pt>
                <c:pt idx="128">
                  <c:v>137182.0</c:v>
                </c:pt>
                <c:pt idx="129">
                  <c:v>32798.0</c:v>
                </c:pt>
                <c:pt idx="130">
                  <c:v>48074.0</c:v>
                </c:pt>
                <c:pt idx="131">
                  <c:v>32036.0</c:v>
                </c:pt>
                <c:pt idx="132">
                  <c:v>32384.0</c:v>
                </c:pt>
                <c:pt idx="133">
                  <c:v>152650.0</c:v>
                </c:pt>
                <c:pt idx="134">
                  <c:v>31340.0</c:v>
                </c:pt>
                <c:pt idx="135">
                  <c:v>47246.0</c:v>
                </c:pt>
                <c:pt idx="136">
                  <c:v>32930.0</c:v>
                </c:pt>
                <c:pt idx="137">
                  <c:v>13536.0</c:v>
                </c:pt>
                <c:pt idx="138">
                  <c:v>123712.0</c:v>
                </c:pt>
                <c:pt idx="139">
                  <c:v>32798.0</c:v>
                </c:pt>
                <c:pt idx="140">
                  <c:v>46310.0</c:v>
                </c:pt>
                <c:pt idx="141">
                  <c:v>32384.0</c:v>
                </c:pt>
                <c:pt idx="142">
                  <c:v>32798.0</c:v>
                </c:pt>
                <c:pt idx="143">
                  <c:v>73515.0</c:v>
                </c:pt>
                <c:pt idx="144">
                  <c:v>95769.0</c:v>
                </c:pt>
                <c:pt idx="145">
                  <c:v>60674.0</c:v>
                </c:pt>
                <c:pt idx="146">
                  <c:v>32384.0</c:v>
                </c:pt>
                <c:pt idx="147">
                  <c:v>31688.0</c:v>
                </c:pt>
                <c:pt idx="148">
                  <c:v>32384.0</c:v>
                </c:pt>
                <c:pt idx="149">
                  <c:v>137314.0</c:v>
                </c:pt>
                <c:pt idx="150">
                  <c:v>46922.0</c:v>
                </c:pt>
                <c:pt idx="151">
                  <c:v>33080.0</c:v>
                </c:pt>
                <c:pt idx="152">
                  <c:v>32732.0</c:v>
                </c:pt>
                <c:pt idx="153">
                  <c:v>33080.0</c:v>
                </c:pt>
                <c:pt idx="154">
                  <c:v>137530.0</c:v>
                </c:pt>
                <c:pt idx="155">
                  <c:v>47510.0</c:v>
                </c:pt>
                <c:pt idx="156">
                  <c:v>32168.0</c:v>
                </c:pt>
                <c:pt idx="157">
                  <c:v>32036.0</c:v>
                </c:pt>
                <c:pt idx="158">
                  <c:v>31688.0</c:v>
                </c:pt>
                <c:pt idx="159">
                  <c:v>112792.0</c:v>
                </c:pt>
                <c:pt idx="160">
                  <c:v>57360.0</c:v>
                </c:pt>
                <c:pt idx="161">
                  <c:v>31820.0</c:v>
                </c:pt>
                <c:pt idx="162">
                  <c:v>33146.0</c:v>
                </c:pt>
                <c:pt idx="163">
                  <c:v>33212.0</c:v>
                </c:pt>
                <c:pt idx="164">
                  <c:v>136900.0</c:v>
                </c:pt>
                <c:pt idx="165">
                  <c:v>46310.0</c:v>
                </c:pt>
                <c:pt idx="166">
                  <c:v>32036.0</c:v>
                </c:pt>
                <c:pt idx="167">
                  <c:v>32732.0</c:v>
                </c:pt>
                <c:pt idx="168">
                  <c:v>32798.0</c:v>
                </c:pt>
                <c:pt idx="169">
                  <c:v>137302.0</c:v>
                </c:pt>
                <c:pt idx="170">
                  <c:v>46466.0</c:v>
                </c:pt>
                <c:pt idx="171">
                  <c:v>31688.0</c:v>
                </c:pt>
                <c:pt idx="172">
                  <c:v>33080.0</c:v>
                </c:pt>
                <c:pt idx="173">
                  <c:v>33080.0</c:v>
                </c:pt>
                <c:pt idx="174">
                  <c:v>154408.0</c:v>
                </c:pt>
                <c:pt idx="175">
                  <c:v>47114.0</c:v>
                </c:pt>
                <c:pt idx="176">
                  <c:v>32798.0</c:v>
                </c:pt>
                <c:pt idx="177">
                  <c:v>32732.0</c:v>
                </c:pt>
                <c:pt idx="178">
                  <c:v>32384.0</c:v>
                </c:pt>
                <c:pt idx="179">
                  <c:v>137530.0</c:v>
                </c:pt>
                <c:pt idx="180">
                  <c:v>37321.0</c:v>
                </c:pt>
                <c:pt idx="181">
                  <c:v>9859.0</c:v>
                </c:pt>
                <c:pt idx="182">
                  <c:v>32036.0</c:v>
                </c:pt>
                <c:pt idx="183">
                  <c:v>32450.0</c:v>
                </c:pt>
                <c:pt idx="184">
                  <c:v>137878.0</c:v>
                </c:pt>
                <c:pt idx="185">
                  <c:v>47876.0</c:v>
                </c:pt>
                <c:pt idx="186">
                  <c:v>33212.0</c:v>
                </c:pt>
                <c:pt idx="187">
                  <c:v>32102.0</c:v>
                </c:pt>
                <c:pt idx="188">
                  <c:v>50024.0</c:v>
                </c:pt>
                <c:pt idx="189">
                  <c:v>32798.0</c:v>
                </c:pt>
                <c:pt idx="190">
                  <c:v>152014.0</c:v>
                </c:pt>
                <c:pt idx="191">
                  <c:v>32036.0</c:v>
                </c:pt>
                <c:pt idx="192">
                  <c:v>32384.0</c:v>
                </c:pt>
                <c:pt idx="193">
                  <c:v>32798.0</c:v>
                </c:pt>
                <c:pt idx="194">
                  <c:v>32732.0</c:v>
                </c:pt>
                <c:pt idx="195">
                  <c:v>152830.0</c:v>
                </c:pt>
                <c:pt idx="196">
                  <c:v>31688.0</c:v>
                </c:pt>
                <c:pt idx="197">
                  <c:v>32384.0</c:v>
                </c:pt>
                <c:pt idx="198">
                  <c:v>32384.0</c:v>
                </c:pt>
                <c:pt idx="199">
                  <c:v>32384.0</c:v>
                </c:pt>
                <c:pt idx="200">
                  <c:v>153634.0</c:v>
                </c:pt>
                <c:pt idx="201">
                  <c:v>31754.0</c:v>
                </c:pt>
                <c:pt idx="202">
                  <c:v>1104.0</c:v>
                </c:pt>
                <c:pt idx="203">
                  <c:v>31628.0</c:v>
                </c:pt>
                <c:pt idx="204">
                  <c:v>32384.0</c:v>
                </c:pt>
                <c:pt idx="205">
                  <c:v>173106.0</c:v>
                </c:pt>
                <c:pt idx="206">
                  <c:v>32976.0</c:v>
                </c:pt>
                <c:pt idx="207">
                  <c:v>32384.0</c:v>
                </c:pt>
                <c:pt idx="208">
                  <c:v>32798.0</c:v>
                </c:pt>
                <c:pt idx="209">
                  <c:v>33080.0</c:v>
                </c:pt>
                <c:pt idx="210">
                  <c:v>152590.0</c:v>
                </c:pt>
                <c:pt idx="211">
                  <c:v>32864.0</c:v>
                </c:pt>
                <c:pt idx="212">
                  <c:v>33176.0</c:v>
                </c:pt>
                <c:pt idx="213">
                  <c:v>32894.0</c:v>
                </c:pt>
                <c:pt idx="214">
                  <c:v>32066.0</c:v>
                </c:pt>
                <c:pt idx="215">
                  <c:v>151210.0</c:v>
                </c:pt>
                <c:pt idx="216">
                  <c:v>33354.0</c:v>
                </c:pt>
                <c:pt idx="217">
                  <c:v>31370.0</c:v>
                </c:pt>
                <c:pt idx="218">
                  <c:v>33110.0</c:v>
                </c:pt>
                <c:pt idx="219">
                  <c:v>31784.0</c:v>
                </c:pt>
                <c:pt idx="220">
                  <c:v>147622.0</c:v>
                </c:pt>
                <c:pt idx="221">
                  <c:v>57912.0</c:v>
                </c:pt>
                <c:pt idx="222">
                  <c:v>15300.0</c:v>
                </c:pt>
                <c:pt idx="223">
                  <c:v>16418.0</c:v>
                </c:pt>
                <c:pt idx="224">
                  <c:v>32414.0</c:v>
                </c:pt>
                <c:pt idx="225">
                  <c:v>148462.0</c:v>
                </c:pt>
                <c:pt idx="226">
                  <c:v>35922.0</c:v>
                </c:pt>
                <c:pt idx="227">
                  <c:v>32762.0</c:v>
                </c:pt>
                <c:pt idx="228">
                  <c:v>32066.0</c:v>
                </c:pt>
                <c:pt idx="229">
                  <c:v>33110.0</c:v>
                </c:pt>
                <c:pt idx="230">
                  <c:v>147292.0</c:v>
                </c:pt>
                <c:pt idx="231">
                  <c:v>38808.0</c:v>
                </c:pt>
                <c:pt idx="232">
                  <c:v>33176.0</c:v>
                </c:pt>
                <c:pt idx="233">
                  <c:v>31784.0</c:v>
                </c:pt>
                <c:pt idx="234">
                  <c:v>32066.0</c:v>
                </c:pt>
                <c:pt idx="235">
                  <c:v>146944.0</c:v>
                </c:pt>
                <c:pt idx="236">
                  <c:v>38484.0</c:v>
                </c:pt>
                <c:pt idx="237">
                  <c:v>31850.0</c:v>
                </c:pt>
                <c:pt idx="238">
                  <c:v>32132.0</c:v>
                </c:pt>
                <c:pt idx="239">
                  <c:v>32828.0</c:v>
                </c:pt>
                <c:pt idx="240">
                  <c:v>143060.0</c:v>
                </c:pt>
                <c:pt idx="241">
                  <c:v>67004.0</c:v>
                </c:pt>
                <c:pt idx="242">
                  <c:v>32762.0</c:v>
                </c:pt>
                <c:pt idx="243">
                  <c:v>32132.0</c:v>
                </c:pt>
                <c:pt idx="244">
                  <c:v>1677.0</c:v>
                </c:pt>
                <c:pt idx="245">
                  <c:v>35505.0</c:v>
                </c:pt>
                <c:pt idx="246">
                  <c:v>146332.0</c:v>
                </c:pt>
                <c:pt idx="247">
                  <c:v>32066.0</c:v>
                </c:pt>
                <c:pt idx="248">
                  <c:v>33110.0</c:v>
                </c:pt>
                <c:pt idx="249">
                  <c:v>32414.0</c:v>
                </c:pt>
                <c:pt idx="250">
                  <c:v>35503.0</c:v>
                </c:pt>
                <c:pt idx="251">
                  <c:v>149883.0</c:v>
                </c:pt>
                <c:pt idx="252">
                  <c:v>32414.0</c:v>
                </c:pt>
                <c:pt idx="253">
                  <c:v>32480.0</c:v>
                </c:pt>
                <c:pt idx="254">
                  <c:v>32414.0</c:v>
                </c:pt>
                <c:pt idx="255">
                  <c:v>32414.0</c:v>
                </c:pt>
                <c:pt idx="256">
                  <c:v>152510.0</c:v>
                </c:pt>
                <c:pt idx="257">
                  <c:v>32612.0</c:v>
                </c:pt>
                <c:pt idx="258">
                  <c:v>32480.0</c:v>
                </c:pt>
                <c:pt idx="259">
                  <c:v>32480.0</c:v>
                </c:pt>
                <c:pt idx="260">
                  <c:v>32828.0</c:v>
                </c:pt>
                <c:pt idx="261">
                  <c:v>175586.0</c:v>
                </c:pt>
                <c:pt idx="262">
                  <c:v>32414.0</c:v>
                </c:pt>
                <c:pt idx="263">
                  <c:v>32414.0</c:v>
                </c:pt>
                <c:pt idx="264">
                  <c:v>32150.0</c:v>
                </c:pt>
                <c:pt idx="265">
                  <c:v>744.0</c:v>
                </c:pt>
                <c:pt idx="266">
                  <c:v>152852.0</c:v>
                </c:pt>
                <c:pt idx="267">
                  <c:v>33110.0</c:v>
                </c:pt>
                <c:pt idx="268">
                  <c:v>32762.0</c:v>
                </c:pt>
                <c:pt idx="269">
                  <c:v>32762.0</c:v>
                </c:pt>
                <c:pt idx="270">
                  <c:v>33110.0</c:v>
                </c:pt>
                <c:pt idx="271">
                  <c:v>46754.0</c:v>
                </c:pt>
                <c:pt idx="272">
                  <c:v>139130.0</c:v>
                </c:pt>
                <c:pt idx="273">
                  <c:v>32762.0</c:v>
                </c:pt>
                <c:pt idx="274">
                  <c:v>32066.0</c:v>
                </c:pt>
                <c:pt idx="275">
                  <c:v>32762.0</c:v>
                </c:pt>
                <c:pt idx="276">
                  <c:v>29973.0</c:v>
                </c:pt>
                <c:pt idx="277">
                  <c:v>121625.0</c:v>
                </c:pt>
                <c:pt idx="278">
                  <c:v>32546.0</c:v>
                </c:pt>
                <c:pt idx="279">
                  <c:v>32762.0</c:v>
                </c:pt>
                <c:pt idx="280">
                  <c:v>33458.0</c:v>
                </c:pt>
                <c:pt idx="281">
                  <c:v>46166.0</c:v>
                </c:pt>
                <c:pt idx="282">
                  <c:v>138218.0</c:v>
                </c:pt>
                <c:pt idx="283">
                  <c:v>32198.0</c:v>
                </c:pt>
                <c:pt idx="284">
                  <c:v>59984.0</c:v>
                </c:pt>
                <c:pt idx="285">
                  <c:v>32762.0</c:v>
                </c:pt>
                <c:pt idx="286">
                  <c:v>46952.0</c:v>
                </c:pt>
                <c:pt idx="287">
                  <c:v>139130.0</c:v>
                </c:pt>
                <c:pt idx="288">
                  <c:v>32414.0</c:v>
                </c:pt>
                <c:pt idx="289">
                  <c:v>32414.0</c:v>
                </c:pt>
                <c:pt idx="290">
                  <c:v>32480.0</c:v>
                </c:pt>
                <c:pt idx="291">
                  <c:v>46898.0</c:v>
                </c:pt>
                <c:pt idx="292">
                  <c:v>137738.0</c:v>
                </c:pt>
                <c:pt idx="293">
                  <c:v>31718.0</c:v>
                </c:pt>
                <c:pt idx="294">
                  <c:v>32414.0</c:v>
                </c:pt>
                <c:pt idx="295">
                  <c:v>32762.0</c:v>
                </c:pt>
                <c:pt idx="296">
                  <c:v>45536.0</c:v>
                </c:pt>
                <c:pt idx="297">
                  <c:v>138434.0</c:v>
                </c:pt>
                <c:pt idx="298">
                  <c:v>3970.0</c:v>
                </c:pt>
                <c:pt idx="299">
                  <c:v>28162.0</c:v>
                </c:pt>
                <c:pt idx="300">
                  <c:v>32414.0</c:v>
                </c:pt>
                <c:pt idx="301">
                  <c:v>45818.0</c:v>
                </c:pt>
                <c:pt idx="302">
                  <c:v>139130.0</c:v>
                </c:pt>
                <c:pt idx="303">
                  <c:v>33176.0</c:v>
                </c:pt>
                <c:pt idx="304">
                  <c:v>32132.0</c:v>
                </c:pt>
                <c:pt idx="305">
                  <c:v>32066.0</c:v>
                </c:pt>
                <c:pt idx="306">
                  <c:v>15314.0</c:v>
                </c:pt>
                <c:pt idx="307">
                  <c:v>142118.0</c:v>
                </c:pt>
                <c:pt idx="308">
                  <c:v>8990.0</c:v>
                </c:pt>
                <c:pt idx="309">
                  <c:v>8924.0</c:v>
                </c:pt>
                <c:pt idx="310">
                  <c:v>8576.0</c:v>
                </c:pt>
                <c:pt idx="311">
                  <c:v>15782.0</c:v>
                </c:pt>
                <c:pt idx="312">
                  <c:v>114530.0</c:v>
                </c:pt>
                <c:pt idx="313">
                  <c:v>8510.0</c:v>
                </c:pt>
                <c:pt idx="314">
                  <c:v>8858.0</c:v>
                </c:pt>
                <c:pt idx="315">
                  <c:v>8924.0</c:v>
                </c:pt>
                <c:pt idx="316">
                  <c:v>15728.0</c:v>
                </c:pt>
                <c:pt idx="317">
                  <c:v>114182.0</c:v>
                </c:pt>
                <c:pt idx="318">
                  <c:v>8510.0</c:v>
                </c:pt>
                <c:pt idx="319">
                  <c:v>8858.0</c:v>
                </c:pt>
                <c:pt idx="320">
                  <c:v>8858.0</c:v>
                </c:pt>
                <c:pt idx="321">
                  <c:v>15728.0</c:v>
                </c:pt>
                <c:pt idx="322">
                  <c:v>114878.0</c:v>
                </c:pt>
                <c:pt idx="323">
                  <c:v>8924.0</c:v>
                </c:pt>
                <c:pt idx="324">
                  <c:v>8858.0</c:v>
                </c:pt>
                <c:pt idx="325">
                  <c:v>8858.0</c:v>
                </c:pt>
                <c:pt idx="326">
                  <c:v>16536.0</c:v>
                </c:pt>
                <c:pt idx="327">
                  <c:v>114004.0</c:v>
                </c:pt>
                <c:pt idx="328">
                  <c:v>8924.0</c:v>
                </c:pt>
                <c:pt idx="329">
                  <c:v>8858.0</c:v>
                </c:pt>
                <c:pt idx="330">
                  <c:v>8924.0</c:v>
                </c:pt>
                <c:pt idx="331">
                  <c:v>121466.0</c:v>
                </c:pt>
                <c:pt idx="332">
                  <c:v>8990.0</c:v>
                </c:pt>
                <c:pt idx="333">
                  <c:v>8924.0</c:v>
                </c:pt>
                <c:pt idx="334">
                  <c:v>7012.0</c:v>
                </c:pt>
                <c:pt idx="335">
                  <c:v>1978.0</c:v>
                </c:pt>
                <c:pt idx="336">
                  <c:v>121124.0</c:v>
                </c:pt>
                <c:pt idx="337">
                  <c:v>8858.0</c:v>
                </c:pt>
                <c:pt idx="338">
                  <c:v>8858.0</c:v>
                </c:pt>
                <c:pt idx="339">
                  <c:v>8924.0</c:v>
                </c:pt>
                <c:pt idx="340">
                  <c:v>8510.0</c:v>
                </c:pt>
                <c:pt idx="341">
                  <c:v>121748.0</c:v>
                </c:pt>
                <c:pt idx="342">
                  <c:v>8858.0</c:v>
                </c:pt>
                <c:pt idx="343">
                  <c:v>8858.0</c:v>
                </c:pt>
                <c:pt idx="344">
                  <c:v>8858.0</c:v>
                </c:pt>
                <c:pt idx="345">
                  <c:v>8924.0</c:v>
                </c:pt>
                <c:pt idx="346">
                  <c:v>121682.0</c:v>
                </c:pt>
                <c:pt idx="347">
                  <c:v>8858.0</c:v>
                </c:pt>
                <c:pt idx="348">
                  <c:v>8924.0</c:v>
                </c:pt>
                <c:pt idx="349">
                  <c:v>8858.0</c:v>
                </c:pt>
                <c:pt idx="350">
                  <c:v>9450.0</c:v>
                </c:pt>
                <c:pt idx="351">
                  <c:v>120940.0</c:v>
                </c:pt>
                <c:pt idx="352">
                  <c:v>8990.0</c:v>
                </c:pt>
                <c:pt idx="353">
                  <c:v>8924.0</c:v>
                </c:pt>
                <c:pt idx="354">
                  <c:v>8510.0</c:v>
                </c:pt>
                <c:pt idx="355">
                  <c:v>110360.0</c:v>
                </c:pt>
                <c:pt idx="356">
                  <c:v>20312.0</c:v>
                </c:pt>
                <c:pt idx="357">
                  <c:v>8858.0</c:v>
                </c:pt>
                <c:pt idx="358">
                  <c:v>8924.0</c:v>
                </c:pt>
                <c:pt idx="359">
                  <c:v>8924.0</c:v>
                </c:pt>
                <c:pt idx="360">
                  <c:v>114530.0</c:v>
                </c:pt>
                <c:pt idx="361">
                  <c:v>15368.0</c:v>
                </c:pt>
                <c:pt idx="362">
                  <c:v>8858.0</c:v>
                </c:pt>
                <c:pt idx="363">
                  <c:v>8858.0</c:v>
                </c:pt>
                <c:pt idx="364">
                  <c:v>8858.0</c:v>
                </c:pt>
                <c:pt idx="365">
                  <c:v>115010.0</c:v>
                </c:pt>
                <c:pt idx="366">
                  <c:v>15662.0</c:v>
                </c:pt>
                <c:pt idx="367">
                  <c:v>8858.0</c:v>
                </c:pt>
                <c:pt idx="368">
                  <c:v>8510.0</c:v>
                </c:pt>
                <c:pt idx="369">
                  <c:v>8858.0</c:v>
                </c:pt>
                <c:pt idx="370">
                  <c:v>114878.0</c:v>
                </c:pt>
                <c:pt idx="371">
                  <c:v>15728.0</c:v>
                </c:pt>
                <c:pt idx="372">
                  <c:v>8924.0</c:v>
                </c:pt>
                <c:pt idx="373">
                  <c:v>8858.0</c:v>
                </c:pt>
                <c:pt idx="374">
                  <c:v>8510.0</c:v>
                </c:pt>
                <c:pt idx="375">
                  <c:v>114728.0</c:v>
                </c:pt>
                <c:pt idx="376">
                  <c:v>15728.0</c:v>
                </c:pt>
                <c:pt idx="377">
                  <c:v>8924.0</c:v>
                </c:pt>
                <c:pt idx="378">
                  <c:v>3240.0</c:v>
                </c:pt>
                <c:pt idx="379">
                  <c:v>5816.0</c:v>
                </c:pt>
                <c:pt idx="380">
                  <c:v>114530.0</c:v>
                </c:pt>
                <c:pt idx="381">
                  <c:v>15662.0</c:v>
                </c:pt>
                <c:pt idx="382">
                  <c:v>8924.0</c:v>
                </c:pt>
                <c:pt idx="383">
                  <c:v>8510.0</c:v>
                </c:pt>
                <c:pt idx="384">
                  <c:v>8510.0</c:v>
                </c:pt>
                <c:pt idx="385">
                  <c:v>114944.0</c:v>
                </c:pt>
                <c:pt idx="386">
                  <c:v>15716.0</c:v>
                </c:pt>
                <c:pt idx="387">
                  <c:v>8858.0</c:v>
                </c:pt>
                <c:pt idx="388">
                  <c:v>8510.0</c:v>
                </c:pt>
                <c:pt idx="389">
                  <c:v>9798.0</c:v>
                </c:pt>
                <c:pt idx="390">
                  <c:v>114004.0</c:v>
                </c:pt>
                <c:pt idx="391">
                  <c:v>15728.0</c:v>
                </c:pt>
                <c:pt idx="392">
                  <c:v>8510.0</c:v>
                </c:pt>
                <c:pt idx="393">
                  <c:v>8858.0</c:v>
                </c:pt>
                <c:pt idx="394">
                  <c:v>9732.0</c:v>
                </c:pt>
                <c:pt idx="395">
                  <c:v>113656.0</c:v>
                </c:pt>
                <c:pt idx="396">
                  <c:v>15728.0</c:v>
                </c:pt>
                <c:pt idx="397">
                  <c:v>8858.0</c:v>
                </c:pt>
                <c:pt idx="398">
                  <c:v>8924.0</c:v>
                </c:pt>
                <c:pt idx="399">
                  <c:v>9798.0</c:v>
                </c:pt>
                <c:pt idx="400">
                  <c:v>114136.0</c:v>
                </c:pt>
                <c:pt idx="401">
                  <c:v>15380.0</c:v>
                </c:pt>
                <c:pt idx="402">
                  <c:v>8990.0</c:v>
                </c:pt>
                <c:pt idx="403">
                  <c:v>8924.0</c:v>
                </c:pt>
                <c:pt idx="404">
                  <c:v>9732.0</c:v>
                </c:pt>
                <c:pt idx="405">
                  <c:v>113710.0</c:v>
                </c:pt>
                <c:pt idx="406">
                  <c:v>15314.0</c:v>
                </c:pt>
                <c:pt idx="407">
                  <c:v>8924.0</c:v>
                </c:pt>
                <c:pt idx="408">
                  <c:v>8858.0</c:v>
                </c:pt>
                <c:pt idx="409">
                  <c:v>9798.0</c:v>
                </c:pt>
                <c:pt idx="410">
                  <c:v>114004.0</c:v>
                </c:pt>
                <c:pt idx="411">
                  <c:v>15662.0</c:v>
                </c:pt>
                <c:pt idx="412">
                  <c:v>8858.0</c:v>
                </c:pt>
                <c:pt idx="413">
                  <c:v>8576.0</c:v>
                </c:pt>
                <c:pt idx="414">
                  <c:v>9732.0</c:v>
                </c:pt>
                <c:pt idx="415">
                  <c:v>113656.0</c:v>
                </c:pt>
                <c:pt idx="416">
                  <c:v>15728.0</c:v>
                </c:pt>
                <c:pt idx="417">
                  <c:v>8858.0</c:v>
                </c:pt>
                <c:pt idx="418">
                  <c:v>8858.0</c:v>
                </c:pt>
                <c:pt idx="419">
                  <c:v>9732.0</c:v>
                </c:pt>
                <c:pt idx="420">
                  <c:v>108978.0</c:v>
                </c:pt>
                <c:pt idx="421">
                  <c:v>11548.0</c:v>
                </c:pt>
                <c:pt idx="422">
                  <c:v>8924.0</c:v>
                </c:pt>
                <c:pt idx="423">
                  <c:v>8858.0</c:v>
                </c:pt>
                <c:pt idx="424">
                  <c:v>99196.0</c:v>
                </c:pt>
                <c:pt idx="425">
                  <c:v>24456.0</c:v>
                </c:pt>
                <c:pt idx="426">
                  <c:v>15380.0</c:v>
                </c:pt>
                <c:pt idx="427">
                  <c:v>8576.0</c:v>
                </c:pt>
                <c:pt idx="428">
                  <c:v>8924.0</c:v>
                </c:pt>
                <c:pt idx="429">
                  <c:v>114584.0</c:v>
                </c:pt>
                <c:pt idx="430">
                  <c:v>8858.0</c:v>
                </c:pt>
                <c:pt idx="431">
                  <c:v>15662.0</c:v>
                </c:pt>
                <c:pt idx="432">
                  <c:v>8312.0</c:v>
                </c:pt>
                <c:pt idx="433">
                  <c:v>9732.0</c:v>
                </c:pt>
                <c:pt idx="434">
                  <c:v>114070.0</c:v>
                </c:pt>
                <c:pt idx="435">
                  <c:v>8858.0</c:v>
                </c:pt>
                <c:pt idx="436">
                  <c:v>15662.0</c:v>
                </c:pt>
                <c:pt idx="437">
                  <c:v>8858.0</c:v>
                </c:pt>
                <c:pt idx="438">
                  <c:v>9798.0</c:v>
                </c:pt>
                <c:pt idx="439">
                  <c:v>114004.0</c:v>
                </c:pt>
                <c:pt idx="440">
                  <c:v>8924.0</c:v>
                </c:pt>
                <c:pt idx="441">
                  <c:v>15314.0</c:v>
                </c:pt>
                <c:pt idx="442">
                  <c:v>8858.0</c:v>
                </c:pt>
                <c:pt idx="443">
                  <c:v>9732.0</c:v>
                </c:pt>
                <c:pt idx="444">
                  <c:v>114004.0</c:v>
                </c:pt>
                <c:pt idx="445">
                  <c:v>8924.0</c:v>
                </c:pt>
                <c:pt idx="446">
                  <c:v>15314.0</c:v>
                </c:pt>
                <c:pt idx="447">
                  <c:v>8924.0</c:v>
                </c:pt>
                <c:pt idx="448">
                  <c:v>9864.0</c:v>
                </c:pt>
                <c:pt idx="449">
                  <c:v>114136.0</c:v>
                </c:pt>
                <c:pt idx="450">
                  <c:v>8924.0</c:v>
                </c:pt>
                <c:pt idx="451">
                  <c:v>15314.0</c:v>
                </c:pt>
                <c:pt idx="452">
                  <c:v>8990.0</c:v>
                </c:pt>
                <c:pt idx="453">
                  <c:v>9732.0</c:v>
                </c:pt>
                <c:pt idx="454">
                  <c:v>114058.0</c:v>
                </c:pt>
                <c:pt idx="455">
                  <c:v>8858.0</c:v>
                </c:pt>
                <c:pt idx="456">
                  <c:v>15728.0</c:v>
                </c:pt>
                <c:pt idx="457">
                  <c:v>8858.0</c:v>
                </c:pt>
                <c:pt idx="458">
                  <c:v>9798.0</c:v>
                </c:pt>
                <c:pt idx="459">
                  <c:v>114004.0</c:v>
                </c:pt>
                <c:pt idx="460">
                  <c:v>8858.0</c:v>
                </c:pt>
                <c:pt idx="461">
                  <c:v>15662.0</c:v>
                </c:pt>
                <c:pt idx="462">
                  <c:v>8576.0</c:v>
                </c:pt>
              </c:numCache>
            </c:numRef>
          </c:val>
          <c:smooth val="0"/>
        </c:ser>
        <c:ser>
          <c:idx val="2"/>
          <c:order val="2"/>
          <c:tx>
            <c:strRef>
              <c:f>'Automatic Coordinator.csv'!$D$1</c:f>
              <c:strCache>
                <c:ptCount val="1"/>
                <c:pt idx="0">
                  <c:v>1 File</c:v>
                </c:pt>
              </c:strCache>
            </c:strRef>
          </c:tx>
          <c:spPr>
            <a:ln w="12700">
              <a:solidFill>
                <a:srgbClr val="FF0000"/>
              </a:solidFill>
            </a:ln>
          </c:spPr>
          <c:marker>
            <c:symbol val="none"/>
          </c:marker>
          <c:cat>
            <c:numRef>
              <c:f>'Automatic Coordinator.csv'!$A$2:$A$464</c:f>
              <c:numCache>
                <c:formatCode>General</c:formatCode>
                <c:ptCount val="463"/>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numCache>
            </c:numRef>
          </c:cat>
          <c:val>
            <c:numRef>
              <c:f>'Automatic Coordinator.csv'!$D$2:$D$464</c:f>
              <c:numCache>
                <c:formatCode>General</c:formatCode>
                <c:ptCount val="463"/>
                <c:pt idx="0">
                  <c:v>22342.0</c:v>
                </c:pt>
                <c:pt idx="1">
                  <c:v>0.0</c:v>
                </c:pt>
                <c:pt idx="2">
                  <c:v>0.0</c:v>
                </c:pt>
                <c:pt idx="3">
                  <c:v>0.0</c:v>
                </c:pt>
                <c:pt idx="4">
                  <c:v>18066.0</c:v>
                </c:pt>
                <c:pt idx="5">
                  <c:v>32206.0</c:v>
                </c:pt>
                <c:pt idx="6">
                  <c:v>13412.0</c:v>
                </c:pt>
                <c:pt idx="7">
                  <c:v>13508.0</c:v>
                </c:pt>
                <c:pt idx="8">
                  <c:v>13412.0</c:v>
                </c:pt>
                <c:pt idx="9">
                  <c:v>13412.0</c:v>
                </c:pt>
                <c:pt idx="10">
                  <c:v>41802.0</c:v>
                </c:pt>
                <c:pt idx="11">
                  <c:v>13892.0</c:v>
                </c:pt>
                <c:pt idx="12">
                  <c:v>13064.0</c:v>
                </c:pt>
                <c:pt idx="13">
                  <c:v>13760.0</c:v>
                </c:pt>
                <c:pt idx="14">
                  <c:v>13766.0</c:v>
                </c:pt>
                <c:pt idx="15">
                  <c:v>29792.0</c:v>
                </c:pt>
                <c:pt idx="16">
                  <c:v>13766.0</c:v>
                </c:pt>
                <c:pt idx="17">
                  <c:v>13766.0</c:v>
                </c:pt>
                <c:pt idx="18">
                  <c:v>13418.0</c:v>
                </c:pt>
                <c:pt idx="19">
                  <c:v>13070.0</c:v>
                </c:pt>
                <c:pt idx="20">
                  <c:v>133694.0</c:v>
                </c:pt>
                <c:pt idx="21">
                  <c:v>2840.0</c:v>
                </c:pt>
                <c:pt idx="22">
                  <c:v>10926.0</c:v>
                </c:pt>
                <c:pt idx="23">
                  <c:v>13418.0</c:v>
                </c:pt>
                <c:pt idx="24">
                  <c:v>13070.0</c:v>
                </c:pt>
                <c:pt idx="25">
                  <c:v>237116.0</c:v>
                </c:pt>
                <c:pt idx="26">
                  <c:v>13418.0</c:v>
                </c:pt>
                <c:pt idx="27">
                  <c:v>15002.0</c:v>
                </c:pt>
                <c:pt idx="28">
                  <c:v>13418.0</c:v>
                </c:pt>
                <c:pt idx="29">
                  <c:v>12806.0</c:v>
                </c:pt>
                <c:pt idx="30">
                  <c:v>29612.0</c:v>
                </c:pt>
                <c:pt idx="31">
                  <c:v>13766.0</c:v>
                </c:pt>
                <c:pt idx="32">
                  <c:v>13418.0</c:v>
                </c:pt>
                <c:pt idx="33">
                  <c:v>14954.0</c:v>
                </c:pt>
                <c:pt idx="34">
                  <c:v>13070.0</c:v>
                </c:pt>
                <c:pt idx="35">
                  <c:v>26618.0</c:v>
                </c:pt>
                <c:pt idx="36">
                  <c:v>224072.0</c:v>
                </c:pt>
                <c:pt idx="37">
                  <c:v>13070.0</c:v>
                </c:pt>
                <c:pt idx="38">
                  <c:v>13418.0</c:v>
                </c:pt>
                <c:pt idx="39">
                  <c:v>13418.0</c:v>
                </c:pt>
                <c:pt idx="40">
                  <c:v>29354.0</c:v>
                </c:pt>
                <c:pt idx="41">
                  <c:v>119786.0</c:v>
                </c:pt>
                <c:pt idx="42">
                  <c:v>13418.0</c:v>
                </c:pt>
                <c:pt idx="43">
                  <c:v>13418.0</c:v>
                </c:pt>
                <c:pt idx="44">
                  <c:v>13418.0</c:v>
                </c:pt>
                <c:pt idx="45">
                  <c:v>27158.0</c:v>
                </c:pt>
                <c:pt idx="46">
                  <c:v>16736.0</c:v>
                </c:pt>
                <c:pt idx="47">
                  <c:v>13418.0</c:v>
                </c:pt>
                <c:pt idx="48">
                  <c:v>13766.0</c:v>
                </c:pt>
                <c:pt idx="49">
                  <c:v>13766.0</c:v>
                </c:pt>
                <c:pt idx="50">
                  <c:v>27422.0</c:v>
                </c:pt>
                <c:pt idx="51">
                  <c:v>120758.0</c:v>
                </c:pt>
                <c:pt idx="52">
                  <c:v>13418.0</c:v>
                </c:pt>
                <c:pt idx="53">
                  <c:v>13766.0</c:v>
                </c:pt>
                <c:pt idx="54">
                  <c:v>13418.0</c:v>
                </c:pt>
                <c:pt idx="55">
                  <c:v>134246.0</c:v>
                </c:pt>
                <c:pt idx="56">
                  <c:v>13766.0</c:v>
                </c:pt>
                <c:pt idx="57">
                  <c:v>13418.0</c:v>
                </c:pt>
                <c:pt idx="58">
                  <c:v>13418.0</c:v>
                </c:pt>
                <c:pt idx="59">
                  <c:v>13418.0</c:v>
                </c:pt>
                <c:pt idx="60">
                  <c:v>135206.0</c:v>
                </c:pt>
                <c:pt idx="61">
                  <c:v>13418.0</c:v>
                </c:pt>
                <c:pt idx="62">
                  <c:v>8414.0</c:v>
                </c:pt>
                <c:pt idx="63">
                  <c:v>5352.0</c:v>
                </c:pt>
                <c:pt idx="64">
                  <c:v>13418.0</c:v>
                </c:pt>
                <c:pt idx="65">
                  <c:v>133178.0</c:v>
                </c:pt>
                <c:pt idx="66">
                  <c:v>13766.0</c:v>
                </c:pt>
                <c:pt idx="67">
                  <c:v>13766.0</c:v>
                </c:pt>
                <c:pt idx="68">
                  <c:v>13766.0</c:v>
                </c:pt>
                <c:pt idx="69">
                  <c:v>13766.0</c:v>
                </c:pt>
                <c:pt idx="70">
                  <c:v>134666.0</c:v>
                </c:pt>
                <c:pt idx="71">
                  <c:v>13070.0</c:v>
                </c:pt>
                <c:pt idx="72">
                  <c:v>13766.0</c:v>
                </c:pt>
                <c:pt idx="73">
                  <c:v>13766.0</c:v>
                </c:pt>
                <c:pt idx="74">
                  <c:v>13418.0</c:v>
                </c:pt>
                <c:pt idx="75">
                  <c:v>133286.0</c:v>
                </c:pt>
                <c:pt idx="76">
                  <c:v>13418.0</c:v>
                </c:pt>
                <c:pt idx="77">
                  <c:v>13418.0</c:v>
                </c:pt>
                <c:pt idx="78">
                  <c:v>13418.0</c:v>
                </c:pt>
                <c:pt idx="79">
                  <c:v>13418.0</c:v>
                </c:pt>
                <c:pt idx="80">
                  <c:v>252398.0</c:v>
                </c:pt>
                <c:pt idx="81">
                  <c:v>13418.0</c:v>
                </c:pt>
                <c:pt idx="82">
                  <c:v>13766.0</c:v>
                </c:pt>
                <c:pt idx="83">
                  <c:v>13070.0</c:v>
                </c:pt>
                <c:pt idx="84">
                  <c:v>13418.0</c:v>
                </c:pt>
                <c:pt idx="85">
                  <c:v>28808.0</c:v>
                </c:pt>
                <c:pt idx="86">
                  <c:v>13766.0</c:v>
                </c:pt>
                <c:pt idx="87">
                  <c:v>13418.0</c:v>
                </c:pt>
                <c:pt idx="88">
                  <c:v>13418.0</c:v>
                </c:pt>
                <c:pt idx="89">
                  <c:v>13766.0</c:v>
                </c:pt>
                <c:pt idx="90">
                  <c:v>135362.0</c:v>
                </c:pt>
                <c:pt idx="91">
                  <c:v>13418.0</c:v>
                </c:pt>
                <c:pt idx="92">
                  <c:v>13418.0</c:v>
                </c:pt>
                <c:pt idx="93">
                  <c:v>13766.0</c:v>
                </c:pt>
                <c:pt idx="94">
                  <c:v>110612.0</c:v>
                </c:pt>
                <c:pt idx="95">
                  <c:v>36356.0</c:v>
                </c:pt>
                <c:pt idx="96">
                  <c:v>13070.0</c:v>
                </c:pt>
                <c:pt idx="97">
                  <c:v>13418.0</c:v>
                </c:pt>
                <c:pt idx="98">
                  <c:v>13766.0</c:v>
                </c:pt>
                <c:pt idx="99">
                  <c:v>122162.0</c:v>
                </c:pt>
                <c:pt idx="100">
                  <c:v>28226.0</c:v>
                </c:pt>
                <c:pt idx="101">
                  <c:v>13070.0</c:v>
                </c:pt>
                <c:pt idx="102">
                  <c:v>13070.0</c:v>
                </c:pt>
                <c:pt idx="103">
                  <c:v>13766.0</c:v>
                </c:pt>
                <c:pt idx="104">
                  <c:v>114751.0</c:v>
                </c:pt>
                <c:pt idx="105">
                  <c:v>19327.0</c:v>
                </c:pt>
                <c:pt idx="106">
                  <c:v>13550.0</c:v>
                </c:pt>
                <c:pt idx="107">
                  <c:v>13772.0</c:v>
                </c:pt>
                <c:pt idx="108">
                  <c:v>13904.0</c:v>
                </c:pt>
                <c:pt idx="109">
                  <c:v>122084.0</c:v>
                </c:pt>
                <c:pt idx="110">
                  <c:v>27084.0</c:v>
                </c:pt>
                <c:pt idx="111">
                  <c:v>13424.0</c:v>
                </c:pt>
                <c:pt idx="112">
                  <c:v>13904.0</c:v>
                </c:pt>
                <c:pt idx="113">
                  <c:v>13502.0</c:v>
                </c:pt>
                <c:pt idx="114">
                  <c:v>119714.0</c:v>
                </c:pt>
                <c:pt idx="115">
                  <c:v>26712.0</c:v>
                </c:pt>
                <c:pt idx="116">
                  <c:v>13424.0</c:v>
                </c:pt>
                <c:pt idx="117">
                  <c:v>13424.0</c:v>
                </c:pt>
                <c:pt idx="118">
                  <c:v>14778.0</c:v>
                </c:pt>
                <c:pt idx="119">
                  <c:v>118222.0</c:v>
                </c:pt>
                <c:pt idx="120">
                  <c:v>31140.0</c:v>
                </c:pt>
                <c:pt idx="121">
                  <c:v>13424.0</c:v>
                </c:pt>
                <c:pt idx="122">
                  <c:v>13424.0</c:v>
                </c:pt>
                <c:pt idx="123">
                  <c:v>14646.0</c:v>
                </c:pt>
                <c:pt idx="124">
                  <c:v>118570.0</c:v>
                </c:pt>
                <c:pt idx="125">
                  <c:v>26952.0</c:v>
                </c:pt>
                <c:pt idx="126">
                  <c:v>13076.0</c:v>
                </c:pt>
                <c:pt idx="127">
                  <c:v>13772.0</c:v>
                </c:pt>
                <c:pt idx="128">
                  <c:v>76847.0</c:v>
                </c:pt>
                <c:pt idx="129">
                  <c:v>56021.0</c:v>
                </c:pt>
                <c:pt idx="130">
                  <c:v>28236.0</c:v>
                </c:pt>
                <c:pt idx="131">
                  <c:v>13772.0</c:v>
                </c:pt>
                <c:pt idx="132">
                  <c:v>13556.0</c:v>
                </c:pt>
                <c:pt idx="133">
                  <c:v>122612.0</c:v>
                </c:pt>
                <c:pt idx="134">
                  <c:v>13772.0</c:v>
                </c:pt>
                <c:pt idx="135">
                  <c:v>28236.0</c:v>
                </c:pt>
                <c:pt idx="136">
                  <c:v>13772.0</c:v>
                </c:pt>
                <c:pt idx="137">
                  <c:v>13424.0</c:v>
                </c:pt>
                <c:pt idx="138">
                  <c:v>119924.0</c:v>
                </c:pt>
                <c:pt idx="139">
                  <c:v>13424.0</c:v>
                </c:pt>
                <c:pt idx="140">
                  <c:v>28236.0</c:v>
                </c:pt>
                <c:pt idx="141">
                  <c:v>13424.0</c:v>
                </c:pt>
                <c:pt idx="142">
                  <c:v>13772.0</c:v>
                </c:pt>
                <c:pt idx="143">
                  <c:v>119096.0</c:v>
                </c:pt>
                <c:pt idx="144">
                  <c:v>13424.0</c:v>
                </c:pt>
                <c:pt idx="145">
                  <c:v>26844.0</c:v>
                </c:pt>
                <c:pt idx="146">
                  <c:v>13772.0</c:v>
                </c:pt>
                <c:pt idx="147">
                  <c:v>18342.0</c:v>
                </c:pt>
                <c:pt idx="148">
                  <c:v>109794.0</c:v>
                </c:pt>
                <c:pt idx="149">
                  <c:v>8428.0</c:v>
                </c:pt>
                <c:pt idx="150">
                  <c:v>27624.0</c:v>
                </c:pt>
                <c:pt idx="151">
                  <c:v>13772.0</c:v>
                </c:pt>
                <c:pt idx="152">
                  <c:v>15042.0</c:v>
                </c:pt>
                <c:pt idx="153">
                  <c:v>118834.0</c:v>
                </c:pt>
                <c:pt idx="154">
                  <c:v>13904.0</c:v>
                </c:pt>
                <c:pt idx="155">
                  <c:v>27432.0</c:v>
                </c:pt>
                <c:pt idx="156">
                  <c:v>13556.0</c:v>
                </c:pt>
                <c:pt idx="157">
                  <c:v>110324.0</c:v>
                </c:pt>
                <c:pt idx="158">
                  <c:v>23000.0</c:v>
                </c:pt>
                <c:pt idx="159">
                  <c:v>13772.0</c:v>
                </c:pt>
                <c:pt idx="160">
                  <c:v>26868.0</c:v>
                </c:pt>
                <c:pt idx="161">
                  <c:v>13772.0</c:v>
                </c:pt>
                <c:pt idx="162">
                  <c:v>123488.0</c:v>
                </c:pt>
                <c:pt idx="163">
                  <c:v>13424.0</c:v>
                </c:pt>
                <c:pt idx="164">
                  <c:v>13424.0</c:v>
                </c:pt>
                <c:pt idx="165">
                  <c:v>28236.0</c:v>
                </c:pt>
                <c:pt idx="166">
                  <c:v>14778.0</c:v>
                </c:pt>
                <c:pt idx="167">
                  <c:v>118918.0</c:v>
                </c:pt>
                <c:pt idx="168">
                  <c:v>13424.0</c:v>
                </c:pt>
                <c:pt idx="169">
                  <c:v>13076.0</c:v>
                </c:pt>
                <c:pt idx="170">
                  <c:v>27888.0</c:v>
                </c:pt>
                <c:pt idx="171">
                  <c:v>14298.0</c:v>
                </c:pt>
                <c:pt idx="172">
                  <c:v>118918.0</c:v>
                </c:pt>
                <c:pt idx="173">
                  <c:v>13208.0</c:v>
                </c:pt>
                <c:pt idx="174">
                  <c:v>13424.0</c:v>
                </c:pt>
                <c:pt idx="175">
                  <c:v>27432.0</c:v>
                </c:pt>
                <c:pt idx="176">
                  <c:v>18672.0</c:v>
                </c:pt>
                <c:pt idx="177">
                  <c:v>119050.0</c:v>
                </c:pt>
                <c:pt idx="178">
                  <c:v>13838.0</c:v>
                </c:pt>
                <c:pt idx="179">
                  <c:v>13838.0</c:v>
                </c:pt>
                <c:pt idx="180">
                  <c:v>23726.0</c:v>
                </c:pt>
                <c:pt idx="181">
                  <c:v>18202.0</c:v>
                </c:pt>
                <c:pt idx="182">
                  <c:v>118570.0</c:v>
                </c:pt>
                <c:pt idx="183">
                  <c:v>13772.0</c:v>
                </c:pt>
                <c:pt idx="184">
                  <c:v>13490.0</c:v>
                </c:pt>
                <c:pt idx="185">
                  <c:v>25652.0</c:v>
                </c:pt>
                <c:pt idx="186">
                  <c:v>121920.0</c:v>
                </c:pt>
                <c:pt idx="187">
                  <c:v>13556.0</c:v>
                </c:pt>
                <c:pt idx="188">
                  <c:v>13424.0</c:v>
                </c:pt>
                <c:pt idx="189">
                  <c:v>13424.0</c:v>
                </c:pt>
                <c:pt idx="190">
                  <c:v>22522.0</c:v>
                </c:pt>
                <c:pt idx="191">
                  <c:v>128308.0</c:v>
                </c:pt>
                <c:pt idx="192">
                  <c:v>13772.0</c:v>
                </c:pt>
                <c:pt idx="193">
                  <c:v>13028.0</c:v>
                </c:pt>
                <c:pt idx="194">
                  <c:v>2205.0</c:v>
                </c:pt>
                <c:pt idx="195">
                  <c:v>21569.0</c:v>
                </c:pt>
                <c:pt idx="196">
                  <c:v>124086.0</c:v>
                </c:pt>
                <c:pt idx="197">
                  <c:v>13838.0</c:v>
                </c:pt>
                <c:pt idx="198">
                  <c:v>13424.0</c:v>
                </c:pt>
                <c:pt idx="199">
                  <c:v>13424.0</c:v>
                </c:pt>
                <c:pt idx="200">
                  <c:v>23114.0</c:v>
                </c:pt>
                <c:pt idx="201">
                  <c:v>122826.0</c:v>
                </c:pt>
                <c:pt idx="202">
                  <c:v>13424.0</c:v>
                </c:pt>
                <c:pt idx="203">
                  <c:v>13424.0</c:v>
                </c:pt>
                <c:pt idx="204">
                  <c:v>13490.0</c:v>
                </c:pt>
                <c:pt idx="205">
                  <c:v>21486.0</c:v>
                </c:pt>
                <c:pt idx="206">
                  <c:v>124886.0</c:v>
                </c:pt>
                <c:pt idx="207">
                  <c:v>13880.0</c:v>
                </c:pt>
                <c:pt idx="208">
                  <c:v>17648.0</c:v>
                </c:pt>
                <c:pt idx="209">
                  <c:v>13424.0</c:v>
                </c:pt>
                <c:pt idx="210">
                  <c:v>125172.0</c:v>
                </c:pt>
                <c:pt idx="211">
                  <c:v>22226.0</c:v>
                </c:pt>
                <c:pt idx="212">
                  <c:v>13424.0</c:v>
                </c:pt>
                <c:pt idx="213">
                  <c:v>13076.0</c:v>
                </c:pt>
                <c:pt idx="214">
                  <c:v>13424.0</c:v>
                </c:pt>
                <c:pt idx="215">
                  <c:v>124212.0</c:v>
                </c:pt>
                <c:pt idx="216">
                  <c:v>22508.0</c:v>
                </c:pt>
                <c:pt idx="217">
                  <c:v>13490.0</c:v>
                </c:pt>
                <c:pt idx="218">
                  <c:v>13772.0</c:v>
                </c:pt>
                <c:pt idx="219">
                  <c:v>14298.0</c:v>
                </c:pt>
                <c:pt idx="220">
                  <c:v>123950.0</c:v>
                </c:pt>
                <c:pt idx="221">
                  <c:v>22508.0</c:v>
                </c:pt>
                <c:pt idx="222">
                  <c:v>13424.0</c:v>
                </c:pt>
                <c:pt idx="223">
                  <c:v>17684.0</c:v>
                </c:pt>
                <c:pt idx="224">
                  <c:v>14082.0</c:v>
                </c:pt>
                <c:pt idx="225">
                  <c:v>123206.0</c:v>
                </c:pt>
                <c:pt idx="226">
                  <c:v>22382.0</c:v>
                </c:pt>
                <c:pt idx="227">
                  <c:v>13490.0</c:v>
                </c:pt>
                <c:pt idx="228">
                  <c:v>13838.0</c:v>
                </c:pt>
                <c:pt idx="229">
                  <c:v>14298.0</c:v>
                </c:pt>
                <c:pt idx="230">
                  <c:v>118918.0</c:v>
                </c:pt>
                <c:pt idx="231">
                  <c:v>28290.0</c:v>
                </c:pt>
                <c:pt idx="232">
                  <c:v>13490.0</c:v>
                </c:pt>
                <c:pt idx="233">
                  <c:v>13424.0</c:v>
                </c:pt>
                <c:pt idx="234">
                  <c:v>104054.0</c:v>
                </c:pt>
                <c:pt idx="235">
                  <c:v>29162.0</c:v>
                </c:pt>
                <c:pt idx="236">
                  <c:v>27624.0</c:v>
                </c:pt>
                <c:pt idx="237">
                  <c:v>13772.0</c:v>
                </c:pt>
                <c:pt idx="238">
                  <c:v>8282.0</c:v>
                </c:pt>
                <c:pt idx="239">
                  <c:v>115188.0</c:v>
                </c:pt>
                <c:pt idx="240">
                  <c:v>13424.0</c:v>
                </c:pt>
                <c:pt idx="241">
                  <c:v>27012.0</c:v>
                </c:pt>
                <c:pt idx="242">
                  <c:v>13424.0</c:v>
                </c:pt>
                <c:pt idx="243">
                  <c:v>13772.0</c:v>
                </c:pt>
                <c:pt idx="244">
                  <c:v>119030.0</c:v>
                </c:pt>
                <c:pt idx="245">
                  <c:v>13556.0</c:v>
                </c:pt>
                <c:pt idx="246">
                  <c:v>27342.0</c:v>
                </c:pt>
                <c:pt idx="247">
                  <c:v>13424.0</c:v>
                </c:pt>
                <c:pt idx="248">
                  <c:v>14712.0</c:v>
                </c:pt>
                <c:pt idx="249">
                  <c:v>118222.0</c:v>
                </c:pt>
                <c:pt idx="250">
                  <c:v>13772.0</c:v>
                </c:pt>
                <c:pt idx="251">
                  <c:v>27846.0</c:v>
                </c:pt>
                <c:pt idx="252">
                  <c:v>13490.0</c:v>
                </c:pt>
                <c:pt idx="253">
                  <c:v>14298.0</c:v>
                </c:pt>
                <c:pt idx="254">
                  <c:v>118570.0</c:v>
                </c:pt>
                <c:pt idx="255">
                  <c:v>13772.0</c:v>
                </c:pt>
                <c:pt idx="256">
                  <c:v>27276.0</c:v>
                </c:pt>
                <c:pt idx="257">
                  <c:v>13424.0</c:v>
                </c:pt>
                <c:pt idx="258">
                  <c:v>19728.0</c:v>
                </c:pt>
                <c:pt idx="259">
                  <c:v>118984.0</c:v>
                </c:pt>
                <c:pt idx="260">
                  <c:v>13424.0</c:v>
                </c:pt>
                <c:pt idx="261">
                  <c:v>27432.0</c:v>
                </c:pt>
                <c:pt idx="262">
                  <c:v>13772.0</c:v>
                </c:pt>
                <c:pt idx="263">
                  <c:v>14298.0</c:v>
                </c:pt>
                <c:pt idx="264">
                  <c:v>118570.0</c:v>
                </c:pt>
                <c:pt idx="265">
                  <c:v>13904.0</c:v>
                </c:pt>
                <c:pt idx="266">
                  <c:v>27888.0</c:v>
                </c:pt>
                <c:pt idx="267">
                  <c:v>13424.0</c:v>
                </c:pt>
                <c:pt idx="268">
                  <c:v>14430.0</c:v>
                </c:pt>
                <c:pt idx="269">
                  <c:v>118354.0</c:v>
                </c:pt>
                <c:pt idx="270">
                  <c:v>13490.0</c:v>
                </c:pt>
                <c:pt idx="271">
                  <c:v>27342.0</c:v>
                </c:pt>
                <c:pt idx="272">
                  <c:v>13556.0</c:v>
                </c:pt>
                <c:pt idx="273">
                  <c:v>119792.0</c:v>
                </c:pt>
                <c:pt idx="274">
                  <c:v>13424.0</c:v>
                </c:pt>
                <c:pt idx="275">
                  <c:v>13424.0</c:v>
                </c:pt>
                <c:pt idx="276">
                  <c:v>27234.0</c:v>
                </c:pt>
                <c:pt idx="277">
                  <c:v>13424.0</c:v>
                </c:pt>
                <c:pt idx="278">
                  <c:v>124526.0</c:v>
                </c:pt>
                <c:pt idx="279">
                  <c:v>13478.0</c:v>
                </c:pt>
                <c:pt idx="280">
                  <c:v>13424.0</c:v>
                </c:pt>
                <c:pt idx="281">
                  <c:v>28236.0</c:v>
                </c:pt>
                <c:pt idx="282">
                  <c:v>13838.0</c:v>
                </c:pt>
                <c:pt idx="283">
                  <c:v>119792.0</c:v>
                </c:pt>
                <c:pt idx="284">
                  <c:v>8948.0</c:v>
                </c:pt>
                <c:pt idx="285">
                  <c:v>4542.0</c:v>
                </c:pt>
                <c:pt idx="286">
                  <c:v>27276.0</c:v>
                </c:pt>
                <c:pt idx="287">
                  <c:v>13424.0</c:v>
                </c:pt>
                <c:pt idx="288">
                  <c:v>119096.0</c:v>
                </c:pt>
                <c:pt idx="289">
                  <c:v>13838.0</c:v>
                </c:pt>
                <c:pt idx="290">
                  <c:v>13772.0</c:v>
                </c:pt>
                <c:pt idx="291">
                  <c:v>26538.0</c:v>
                </c:pt>
                <c:pt idx="292">
                  <c:v>13424.0</c:v>
                </c:pt>
                <c:pt idx="293">
                  <c:v>119642.0</c:v>
                </c:pt>
                <c:pt idx="294">
                  <c:v>13490.0</c:v>
                </c:pt>
                <c:pt idx="295">
                  <c:v>13142.0</c:v>
                </c:pt>
                <c:pt idx="296">
                  <c:v>27342.0</c:v>
                </c:pt>
                <c:pt idx="297">
                  <c:v>14016.0</c:v>
                </c:pt>
                <c:pt idx="298">
                  <c:v>118276.0</c:v>
                </c:pt>
                <c:pt idx="299">
                  <c:v>13424.0</c:v>
                </c:pt>
                <c:pt idx="300">
                  <c:v>18074.0</c:v>
                </c:pt>
                <c:pt idx="301">
                  <c:v>27780.0</c:v>
                </c:pt>
                <c:pt idx="302">
                  <c:v>13752.0</c:v>
                </c:pt>
                <c:pt idx="303">
                  <c:v>118222.0</c:v>
                </c:pt>
                <c:pt idx="304">
                  <c:v>13772.0</c:v>
                </c:pt>
                <c:pt idx="305">
                  <c:v>13424.0</c:v>
                </c:pt>
                <c:pt idx="306">
                  <c:v>15660.0</c:v>
                </c:pt>
                <c:pt idx="307">
                  <c:v>9798.0</c:v>
                </c:pt>
                <c:pt idx="308">
                  <c:v>112960.0</c:v>
                </c:pt>
                <c:pt idx="309">
                  <c:v>8924.0</c:v>
                </c:pt>
                <c:pt idx="310">
                  <c:v>8858.0</c:v>
                </c:pt>
                <c:pt idx="311">
                  <c:v>15660.0</c:v>
                </c:pt>
                <c:pt idx="312">
                  <c:v>114878.0</c:v>
                </c:pt>
                <c:pt idx="313">
                  <c:v>8510.0</c:v>
                </c:pt>
                <c:pt idx="314">
                  <c:v>8924.0</c:v>
                </c:pt>
                <c:pt idx="315">
                  <c:v>8858.0</c:v>
                </c:pt>
                <c:pt idx="316">
                  <c:v>16666.0</c:v>
                </c:pt>
                <c:pt idx="317">
                  <c:v>113788.0</c:v>
                </c:pt>
                <c:pt idx="318">
                  <c:v>8924.0</c:v>
                </c:pt>
                <c:pt idx="319">
                  <c:v>8924.0</c:v>
                </c:pt>
                <c:pt idx="320">
                  <c:v>8924.0</c:v>
                </c:pt>
                <c:pt idx="321">
                  <c:v>17488.0</c:v>
                </c:pt>
                <c:pt idx="322">
                  <c:v>113710.0</c:v>
                </c:pt>
                <c:pt idx="323">
                  <c:v>8858.0</c:v>
                </c:pt>
                <c:pt idx="324">
                  <c:v>8576.0</c:v>
                </c:pt>
                <c:pt idx="325">
                  <c:v>8858.0</c:v>
                </c:pt>
                <c:pt idx="326">
                  <c:v>16534.0</c:v>
                </c:pt>
                <c:pt idx="327">
                  <c:v>113722.0</c:v>
                </c:pt>
                <c:pt idx="328">
                  <c:v>8858.0</c:v>
                </c:pt>
                <c:pt idx="329">
                  <c:v>8510.0</c:v>
                </c:pt>
                <c:pt idx="330">
                  <c:v>1230.0</c:v>
                </c:pt>
                <c:pt idx="331">
                  <c:v>120864.0</c:v>
                </c:pt>
                <c:pt idx="332">
                  <c:v>8858.0</c:v>
                </c:pt>
                <c:pt idx="333">
                  <c:v>8510.0</c:v>
                </c:pt>
                <c:pt idx="334">
                  <c:v>8924.0</c:v>
                </c:pt>
                <c:pt idx="335">
                  <c:v>9732.0</c:v>
                </c:pt>
                <c:pt idx="336">
                  <c:v>120806.0</c:v>
                </c:pt>
                <c:pt idx="337">
                  <c:v>8576.0</c:v>
                </c:pt>
                <c:pt idx="338">
                  <c:v>8858.0</c:v>
                </c:pt>
                <c:pt idx="339">
                  <c:v>8858.0</c:v>
                </c:pt>
                <c:pt idx="340">
                  <c:v>9930.0</c:v>
                </c:pt>
                <c:pt idx="341">
                  <c:v>120590.0</c:v>
                </c:pt>
                <c:pt idx="342">
                  <c:v>8924.0</c:v>
                </c:pt>
                <c:pt idx="343">
                  <c:v>8858.0</c:v>
                </c:pt>
                <c:pt idx="344">
                  <c:v>8990.0</c:v>
                </c:pt>
                <c:pt idx="345">
                  <c:v>114878.0</c:v>
                </c:pt>
                <c:pt idx="346">
                  <c:v>14616.0</c:v>
                </c:pt>
                <c:pt idx="347">
                  <c:v>8912.0</c:v>
                </c:pt>
                <c:pt idx="348">
                  <c:v>8576.0</c:v>
                </c:pt>
                <c:pt idx="349">
                  <c:v>9732.0</c:v>
                </c:pt>
                <c:pt idx="350">
                  <c:v>114004.0</c:v>
                </c:pt>
                <c:pt idx="351">
                  <c:v>15378.0</c:v>
                </c:pt>
                <c:pt idx="352">
                  <c:v>8858.0</c:v>
                </c:pt>
                <c:pt idx="353">
                  <c:v>8858.0</c:v>
                </c:pt>
                <c:pt idx="354">
                  <c:v>9798.0</c:v>
                </c:pt>
                <c:pt idx="355">
                  <c:v>114004.0</c:v>
                </c:pt>
                <c:pt idx="356">
                  <c:v>15660.0</c:v>
                </c:pt>
                <c:pt idx="357">
                  <c:v>8924.0</c:v>
                </c:pt>
                <c:pt idx="358">
                  <c:v>8858.0</c:v>
                </c:pt>
                <c:pt idx="359">
                  <c:v>9732.0</c:v>
                </c:pt>
                <c:pt idx="360">
                  <c:v>113656.0</c:v>
                </c:pt>
                <c:pt idx="361">
                  <c:v>15726.0</c:v>
                </c:pt>
                <c:pt idx="362">
                  <c:v>8858.0</c:v>
                </c:pt>
                <c:pt idx="363">
                  <c:v>8510.0</c:v>
                </c:pt>
                <c:pt idx="364">
                  <c:v>115340.0</c:v>
                </c:pt>
                <c:pt idx="365">
                  <c:v>8990.0</c:v>
                </c:pt>
                <c:pt idx="366">
                  <c:v>15444.0</c:v>
                </c:pt>
                <c:pt idx="367">
                  <c:v>8858.0</c:v>
                </c:pt>
                <c:pt idx="368">
                  <c:v>9930.0</c:v>
                </c:pt>
                <c:pt idx="369">
                  <c:v>114004.0</c:v>
                </c:pt>
                <c:pt idx="370">
                  <c:v>8858.0</c:v>
                </c:pt>
                <c:pt idx="371">
                  <c:v>15846.0</c:v>
                </c:pt>
                <c:pt idx="372">
                  <c:v>8858.0</c:v>
                </c:pt>
                <c:pt idx="373">
                  <c:v>9732.0</c:v>
                </c:pt>
                <c:pt idx="374">
                  <c:v>113722.0</c:v>
                </c:pt>
                <c:pt idx="375">
                  <c:v>8858.0</c:v>
                </c:pt>
                <c:pt idx="376">
                  <c:v>14964.0</c:v>
                </c:pt>
                <c:pt idx="377">
                  <c:v>8858.0</c:v>
                </c:pt>
                <c:pt idx="378">
                  <c:v>2110.0</c:v>
                </c:pt>
                <c:pt idx="379">
                  <c:v>112552.0</c:v>
                </c:pt>
                <c:pt idx="380">
                  <c:v>8858.0</c:v>
                </c:pt>
                <c:pt idx="381">
                  <c:v>15726.0</c:v>
                </c:pt>
              </c:numCache>
            </c:numRef>
          </c:val>
          <c:smooth val="0"/>
        </c:ser>
        <c:dLbls>
          <c:showLegendKey val="0"/>
          <c:showVal val="0"/>
          <c:showCatName val="0"/>
          <c:showSerName val="0"/>
          <c:showPercent val="0"/>
          <c:showBubbleSize val="0"/>
        </c:dLbls>
        <c:marker val="1"/>
        <c:smooth val="0"/>
        <c:axId val="2079871816"/>
        <c:axId val="2079877256"/>
      </c:lineChart>
      <c:catAx>
        <c:axId val="2079871816"/>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079877256"/>
        <c:crosses val="autoZero"/>
        <c:auto val="1"/>
        <c:lblAlgn val="ctr"/>
        <c:lblOffset val="100"/>
        <c:tickLblSkip val="18"/>
        <c:noMultiLvlLbl val="0"/>
      </c:catAx>
      <c:valAx>
        <c:axId val="2079877256"/>
        <c:scaling>
          <c:orientation val="minMax"/>
          <c:max val="600000.0000000001"/>
        </c:scaling>
        <c:delete val="0"/>
        <c:axPos val="l"/>
        <c:majorGridlines/>
        <c:title>
          <c:tx>
            <c:rich>
              <a:bodyPr rot="-5400000" vert="horz"/>
              <a:lstStyle/>
              <a:p>
                <a:pPr>
                  <a:defRPr sz="800"/>
                </a:pPr>
                <a:r>
                  <a:rPr lang="en-US" sz="800"/>
                  <a:t>Traffoc (Bytes/s)</a:t>
                </a:r>
              </a:p>
            </c:rich>
          </c:tx>
          <c:layout/>
          <c:overlay val="0"/>
        </c:title>
        <c:numFmt formatCode="General" sourceLinked="1"/>
        <c:majorTickMark val="out"/>
        <c:minorTickMark val="none"/>
        <c:tickLblPos val="nextTo"/>
        <c:crossAx val="207987181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CPU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Sheet1!$B$2:$B$460</c:f>
              <c:numCache>
                <c:formatCode>General</c:formatCode>
                <c:ptCount val="459"/>
                <c:pt idx="0">
                  <c:v>0.0</c:v>
                </c:pt>
                <c:pt idx="1">
                  <c:v>0.3</c:v>
                </c:pt>
                <c:pt idx="2">
                  <c:v>0.1</c:v>
                </c:pt>
                <c:pt idx="3">
                  <c:v>0.1</c:v>
                </c:pt>
                <c:pt idx="4">
                  <c:v>0.1</c:v>
                </c:pt>
                <c:pt idx="5">
                  <c:v>0.1</c:v>
                </c:pt>
                <c:pt idx="6">
                  <c:v>1.4</c:v>
                </c:pt>
                <c:pt idx="7">
                  <c:v>0.1</c:v>
                </c:pt>
                <c:pt idx="8">
                  <c:v>0.1</c:v>
                </c:pt>
                <c:pt idx="9">
                  <c:v>0.1</c:v>
                </c:pt>
                <c:pt idx="10">
                  <c:v>0.1</c:v>
                </c:pt>
                <c:pt idx="11">
                  <c:v>1.0</c:v>
                </c:pt>
                <c:pt idx="12">
                  <c:v>0.1</c:v>
                </c:pt>
                <c:pt idx="13">
                  <c:v>0.5</c:v>
                </c:pt>
                <c:pt idx="14">
                  <c:v>1.0</c:v>
                </c:pt>
                <c:pt idx="15">
                  <c:v>0.1</c:v>
                </c:pt>
                <c:pt idx="16">
                  <c:v>0.1</c:v>
                </c:pt>
                <c:pt idx="17">
                  <c:v>0.1</c:v>
                </c:pt>
                <c:pt idx="18">
                  <c:v>0.1</c:v>
                </c:pt>
                <c:pt idx="19">
                  <c:v>1.0</c:v>
                </c:pt>
                <c:pt idx="20">
                  <c:v>0.1</c:v>
                </c:pt>
                <c:pt idx="21">
                  <c:v>0.1</c:v>
                </c:pt>
                <c:pt idx="22">
                  <c:v>0.8</c:v>
                </c:pt>
                <c:pt idx="23">
                  <c:v>0.1</c:v>
                </c:pt>
                <c:pt idx="24">
                  <c:v>0.5</c:v>
                </c:pt>
                <c:pt idx="25">
                  <c:v>0.1</c:v>
                </c:pt>
                <c:pt idx="26">
                  <c:v>0.1</c:v>
                </c:pt>
                <c:pt idx="27">
                  <c:v>1.1</c:v>
                </c:pt>
                <c:pt idx="28">
                  <c:v>0.1</c:v>
                </c:pt>
                <c:pt idx="29">
                  <c:v>0.2</c:v>
                </c:pt>
                <c:pt idx="30">
                  <c:v>1.0</c:v>
                </c:pt>
                <c:pt idx="31">
                  <c:v>0.1</c:v>
                </c:pt>
                <c:pt idx="32">
                  <c:v>0.5</c:v>
                </c:pt>
                <c:pt idx="33">
                  <c:v>0.1</c:v>
                </c:pt>
                <c:pt idx="34">
                  <c:v>0.1</c:v>
                </c:pt>
                <c:pt idx="35">
                  <c:v>1.3</c:v>
                </c:pt>
                <c:pt idx="36">
                  <c:v>0.1</c:v>
                </c:pt>
                <c:pt idx="37">
                  <c:v>0.1</c:v>
                </c:pt>
                <c:pt idx="38">
                  <c:v>0.7</c:v>
                </c:pt>
                <c:pt idx="39">
                  <c:v>0.3</c:v>
                </c:pt>
                <c:pt idx="40">
                  <c:v>0.5</c:v>
                </c:pt>
                <c:pt idx="41">
                  <c:v>3.5</c:v>
                </c:pt>
                <c:pt idx="42">
                  <c:v>0.1</c:v>
                </c:pt>
                <c:pt idx="43">
                  <c:v>1.0</c:v>
                </c:pt>
                <c:pt idx="44">
                  <c:v>0.1</c:v>
                </c:pt>
                <c:pt idx="45">
                  <c:v>0.1</c:v>
                </c:pt>
                <c:pt idx="46">
                  <c:v>0.5</c:v>
                </c:pt>
                <c:pt idx="47">
                  <c:v>0.2</c:v>
                </c:pt>
                <c:pt idx="48">
                  <c:v>0.5</c:v>
                </c:pt>
                <c:pt idx="49">
                  <c:v>29.5</c:v>
                </c:pt>
                <c:pt idx="50">
                  <c:v>0.1</c:v>
                </c:pt>
                <c:pt idx="51">
                  <c:v>1.3</c:v>
                </c:pt>
                <c:pt idx="52">
                  <c:v>0.1</c:v>
                </c:pt>
                <c:pt idx="53">
                  <c:v>0.1</c:v>
                </c:pt>
                <c:pt idx="54">
                  <c:v>0.6</c:v>
                </c:pt>
                <c:pt idx="55">
                  <c:v>0.6</c:v>
                </c:pt>
                <c:pt idx="56">
                  <c:v>0.5</c:v>
                </c:pt>
                <c:pt idx="57">
                  <c:v>23.5</c:v>
                </c:pt>
                <c:pt idx="58">
                  <c:v>0.1</c:v>
                </c:pt>
                <c:pt idx="59">
                  <c:v>1.4</c:v>
                </c:pt>
                <c:pt idx="60">
                  <c:v>0.1</c:v>
                </c:pt>
                <c:pt idx="61">
                  <c:v>0.1</c:v>
                </c:pt>
                <c:pt idx="62">
                  <c:v>19.3</c:v>
                </c:pt>
                <c:pt idx="63">
                  <c:v>0.1</c:v>
                </c:pt>
                <c:pt idx="64">
                  <c:v>1.5</c:v>
                </c:pt>
                <c:pt idx="65">
                  <c:v>0.1</c:v>
                </c:pt>
                <c:pt idx="66">
                  <c:v>0.1</c:v>
                </c:pt>
                <c:pt idx="67">
                  <c:v>0.6</c:v>
                </c:pt>
                <c:pt idx="68">
                  <c:v>0.1</c:v>
                </c:pt>
                <c:pt idx="69">
                  <c:v>0.5</c:v>
                </c:pt>
                <c:pt idx="70">
                  <c:v>0.1</c:v>
                </c:pt>
                <c:pt idx="71">
                  <c:v>0.1</c:v>
                </c:pt>
                <c:pt idx="72">
                  <c:v>1.2</c:v>
                </c:pt>
                <c:pt idx="73">
                  <c:v>0.1</c:v>
                </c:pt>
                <c:pt idx="74">
                  <c:v>0.5</c:v>
                </c:pt>
                <c:pt idx="75">
                  <c:v>8.3</c:v>
                </c:pt>
                <c:pt idx="76">
                  <c:v>0.1</c:v>
                </c:pt>
                <c:pt idx="77">
                  <c:v>1.2</c:v>
                </c:pt>
                <c:pt idx="78">
                  <c:v>0.1</c:v>
                </c:pt>
                <c:pt idx="79">
                  <c:v>0.1</c:v>
                </c:pt>
                <c:pt idx="80">
                  <c:v>0.6</c:v>
                </c:pt>
                <c:pt idx="81">
                  <c:v>0.3</c:v>
                </c:pt>
                <c:pt idx="82">
                  <c:v>0.5</c:v>
                </c:pt>
                <c:pt idx="83">
                  <c:v>0.1</c:v>
                </c:pt>
                <c:pt idx="84">
                  <c:v>0.1</c:v>
                </c:pt>
                <c:pt idx="85">
                  <c:v>0.7</c:v>
                </c:pt>
                <c:pt idx="86">
                  <c:v>0.1</c:v>
                </c:pt>
                <c:pt idx="87">
                  <c:v>0.2</c:v>
                </c:pt>
                <c:pt idx="88">
                  <c:v>1.2</c:v>
                </c:pt>
                <c:pt idx="89">
                  <c:v>0.2</c:v>
                </c:pt>
                <c:pt idx="90">
                  <c:v>0.5</c:v>
                </c:pt>
                <c:pt idx="91">
                  <c:v>0.1</c:v>
                </c:pt>
                <c:pt idx="92">
                  <c:v>0.1</c:v>
                </c:pt>
                <c:pt idx="93">
                  <c:v>0.7</c:v>
                </c:pt>
                <c:pt idx="94">
                  <c:v>0.1</c:v>
                </c:pt>
                <c:pt idx="95">
                  <c:v>0.5</c:v>
                </c:pt>
                <c:pt idx="96">
                  <c:v>0.6</c:v>
                </c:pt>
                <c:pt idx="97">
                  <c:v>0.1</c:v>
                </c:pt>
                <c:pt idx="98">
                  <c:v>0.5</c:v>
                </c:pt>
                <c:pt idx="99">
                  <c:v>0.1</c:v>
                </c:pt>
                <c:pt idx="100">
                  <c:v>0.1</c:v>
                </c:pt>
                <c:pt idx="101">
                  <c:v>0.7</c:v>
                </c:pt>
                <c:pt idx="102">
                  <c:v>0.1</c:v>
                </c:pt>
                <c:pt idx="103">
                  <c:v>0.7</c:v>
                </c:pt>
                <c:pt idx="104">
                  <c:v>0.1</c:v>
                </c:pt>
                <c:pt idx="105">
                  <c:v>0.5</c:v>
                </c:pt>
                <c:pt idx="106">
                  <c:v>0.3</c:v>
                </c:pt>
                <c:pt idx="107">
                  <c:v>0.1</c:v>
                </c:pt>
                <c:pt idx="108">
                  <c:v>0.6</c:v>
                </c:pt>
                <c:pt idx="109">
                  <c:v>0.1</c:v>
                </c:pt>
                <c:pt idx="110">
                  <c:v>0.5</c:v>
                </c:pt>
                <c:pt idx="111">
                  <c:v>21.3</c:v>
                </c:pt>
                <c:pt idx="112">
                  <c:v>0.1</c:v>
                </c:pt>
                <c:pt idx="113">
                  <c:v>0.6</c:v>
                </c:pt>
                <c:pt idx="114">
                  <c:v>1.0</c:v>
                </c:pt>
                <c:pt idx="115">
                  <c:v>0.6</c:v>
                </c:pt>
                <c:pt idx="116">
                  <c:v>0.1</c:v>
                </c:pt>
                <c:pt idx="117">
                  <c:v>0.1</c:v>
                </c:pt>
                <c:pt idx="118">
                  <c:v>0.6</c:v>
                </c:pt>
                <c:pt idx="119">
                  <c:v>0.1</c:v>
                </c:pt>
                <c:pt idx="120">
                  <c:v>0.4</c:v>
                </c:pt>
                <c:pt idx="121">
                  <c:v>0.1</c:v>
                </c:pt>
                <c:pt idx="122">
                  <c:v>0.1</c:v>
                </c:pt>
                <c:pt idx="123">
                  <c:v>0.7</c:v>
                </c:pt>
                <c:pt idx="124">
                  <c:v>0.1</c:v>
                </c:pt>
                <c:pt idx="125">
                  <c:v>0.3</c:v>
                </c:pt>
                <c:pt idx="126">
                  <c:v>0.1</c:v>
                </c:pt>
                <c:pt idx="127">
                  <c:v>0.1</c:v>
                </c:pt>
                <c:pt idx="128">
                  <c:v>1.2</c:v>
                </c:pt>
                <c:pt idx="129">
                  <c:v>0.1</c:v>
                </c:pt>
                <c:pt idx="130">
                  <c:v>0.5</c:v>
                </c:pt>
                <c:pt idx="131">
                  <c:v>35.0</c:v>
                </c:pt>
                <c:pt idx="132">
                  <c:v>0.1</c:v>
                </c:pt>
                <c:pt idx="133">
                  <c:v>1.0</c:v>
                </c:pt>
                <c:pt idx="134">
                  <c:v>0.1</c:v>
                </c:pt>
                <c:pt idx="135">
                  <c:v>0.1</c:v>
                </c:pt>
                <c:pt idx="136">
                  <c:v>1.5</c:v>
                </c:pt>
                <c:pt idx="137">
                  <c:v>0.1</c:v>
                </c:pt>
                <c:pt idx="138">
                  <c:v>0.5</c:v>
                </c:pt>
                <c:pt idx="139">
                  <c:v>25.6</c:v>
                </c:pt>
                <c:pt idx="140">
                  <c:v>0.1</c:v>
                </c:pt>
                <c:pt idx="141">
                  <c:v>0.6</c:v>
                </c:pt>
                <c:pt idx="142">
                  <c:v>0.1</c:v>
                </c:pt>
                <c:pt idx="143">
                  <c:v>0.5</c:v>
                </c:pt>
                <c:pt idx="144">
                  <c:v>1.4</c:v>
                </c:pt>
                <c:pt idx="145">
                  <c:v>0.1</c:v>
                </c:pt>
                <c:pt idx="146">
                  <c:v>0.4</c:v>
                </c:pt>
                <c:pt idx="147">
                  <c:v>13.9</c:v>
                </c:pt>
                <c:pt idx="148">
                  <c:v>0.2</c:v>
                </c:pt>
                <c:pt idx="149">
                  <c:v>0.7</c:v>
                </c:pt>
                <c:pt idx="150">
                  <c:v>0.1</c:v>
                </c:pt>
                <c:pt idx="151">
                  <c:v>0.5</c:v>
                </c:pt>
                <c:pt idx="152">
                  <c:v>0.7</c:v>
                </c:pt>
                <c:pt idx="153">
                  <c:v>0.1</c:v>
                </c:pt>
                <c:pt idx="154">
                  <c:v>0.4</c:v>
                </c:pt>
                <c:pt idx="155">
                  <c:v>0.1</c:v>
                </c:pt>
                <c:pt idx="156">
                  <c:v>0.2</c:v>
                </c:pt>
                <c:pt idx="157">
                  <c:v>0.6</c:v>
                </c:pt>
                <c:pt idx="158">
                  <c:v>0.1</c:v>
                </c:pt>
                <c:pt idx="159">
                  <c:v>0.5</c:v>
                </c:pt>
                <c:pt idx="160">
                  <c:v>56.9</c:v>
                </c:pt>
                <c:pt idx="161">
                  <c:v>0.1</c:v>
                </c:pt>
                <c:pt idx="162">
                  <c:v>0.5</c:v>
                </c:pt>
                <c:pt idx="163">
                  <c:v>0.1</c:v>
                </c:pt>
                <c:pt idx="164">
                  <c:v>0.1</c:v>
                </c:pt>
                <c:pt idx="165">
                  <c:v>0.6</c:v>
                </c:pt>
                <c:pt idx="166">
                  <c:v>0.1</c:v>
                </c:pt>
                <c:pt idx="167">
                  <c:v>0.5</c:v>
                </c:pt>
                <c:pt idx="168">
                  <c:v>17.5</c:v>
                </c:pt>
                <c:pt idx="169">
                  <c:v>0.1</c:v>
                </c:pt>
                <c:pt idx="170">
                  <c:v>0.6</c:v>
                </c:pt>
                <c:pt idx="171">
                  <c:v>0.1</c:v>
                </c:pt>
                <c:pt idx="172">
                  <c:v>0.5</c:v>
                </c:pt>
                <c:pt idx="173">
                  <c:v>0.6</c:v>
                </c:pt>
                <c:pt idx="174">
                  <c:v>0.1</c:v>
                </c:pt>
                <c:pt idx="175">
                  <c:v>0.5</c:v>
                </c:pt>
                <c:pt idx="176">
                  <c:v>0.1</c:v>
                </c:pt>
                <c:pt idx="177">
                  <c:v>0.4</c:v>
                </c:pt>
                <c:pt idx="178">
                  <c:v>0.7</c:v>
                </c:pt>
                <c:pt idx="179">
                  <c:v>0.1</c:v>
                </c:pt>
                <c:pt idx="180">
                  <c:v>0.6</c:v>
                </c:pt>
                <c:pt idx="181">
                  <c:v>0.1</c:v>
                </c:pt>
                <c:pt idx="182">
                  <c:v>0.3</c:v>
                </c:pt>
                <c:pt idx="183">
                  <c:v>0.6</c:v>
                </c:pt>
                <c:pt idx="184">
                  <c:v>0.1</c:v>
                </c:pt>
                <c:pt idx="185">
                  <c:v>0.5</c:v>
                </c:pt>
                <c:pt idx="186">
                  <c:v>3.7</c:v>
                </c:pt>
                <c:pt idx="187">
                  <c:v>0.1</c:v>
                </c:pt>
                <c:pt idx="188">
                  <c:v>0.6</c:v>
                </c:pt>
                <c:pt idx="189">
                  <c:v>0.1</c:v>
                </c:pt>
                <c:pt idx="190">
                  <c:v>0.5</c:v>
                </c:pt>
                <c:pt idx="191">
                  <c:v>43.1</c:v>
                </c:pt>
                <c:pt idx="192">
                  <c:v>0.1</c:v>
                </c:pt>
                <c:pt idx="193">
                  <c:v>1.5</c:v>
                </c:pt>
                <c:pt idx="194">
                  <c:v>0.1</c:v>
                </c:pt>
                <c:pt idx="195">
                  <c:v>0.5</c:v>
                </c:pt>
                <c:pt idx="196">
                  <c:v>56.3</c:v>
                </c:pt>
                <c:pt idx="197">
                  <c:v>0.1</c:v>
                </c:pt>
                <c:pt idx="198">
                  <c:v>0.7</c:v>
                </c:pt>
                <c:pt idx="199">
                  <c:v>0.1</c:v>
                </c:pt>
                <c:pt idx="200">
                  <c:v>0.5</c:v>
                </c:pt>
                <c:pt idx="201">
                  <c:v>0.5</c:v>
                </c:pt>
                <c:pt idx="202">
                  <c:v>0.1</c:v>
                </c:pt>
                <c:pt idx="203">
                  <c:v>0.4</c:v>
                </c:pt>
                <c:pt idx="204">
                  <c:v>0.1</c:v>
                </c:pt>
                <c:pt idx="205">
                  <c:v>0.4</c:v>
                </c:pt>
                <c:pt idx="206">
                  <c:v>0.9</c:v>
                </c:pt>
                <c:pt idx="207">
                  <c:v>0.1</c:v>
                </c:pt>
                <c:pt idx="208">
                  <c:v>0.5</c:v>
                </c:pt>
                <c:pt idx="209">
                  <c:v>0.1</c:v>
                </c:pt>
                <c:pt idx="210">
                  <c:v>0.1</c:v>
                </c:pt>
                <c:pt idx="211">
                  <c:v>0.7</c:v>
                </c:pt>
                <c:pt idx="212">
                  <c:v>0.1</c:v>
                </c:pt>
                <c:pt idx="213">
                  <c:v>0.5</c:v>
                </c:pt>
                <c:pt idx="214">
                  <c:v>49.5</c:v>
                </c:pt>
                <c:pt idx="215">
                  <c:v>0.1</c:v>
                </c:pt>
                <c:pt idx="216">
                  <c:v>1.7</c:v>
                </c:pt>
                <c:pt idx="217">
                  <c:v>0.1</c:v>
                </c:pt>
                <c:pt idx="218">
                  <c:v>0.5</c:v>
                </c:pt>
                <c:pt idx="219">
                  <c:v>0.7</c:v>
                </c:pt>
                <c:pt idx="220">
                  <c:v>0.1</c:v>
                </c:pt>
                <c:pt idx="221">
                  <c:v>0.5</c:v>
                </c:pt>
                <c:pt idx="222">
                  <c:v>14.9</c:v>
                </c:pt>
                <c:pt idx="223">
                  <c:v>0.3</c:v>
                </c:pt>
                <c:pt idx="224">
                  <c:v>0.7</c:v>
                </c:pt>
                <c:pt idx="225">
                  <c:v>0.1</c:v>
                </c:pt>
                <c:pt idx="226">
                  <c:v>0.5</c:v>
                </c:pt>
                <c:pt idx="227">
                  <c:v>0.7</c:v>
                </c:pt>
                <c:pt idx="228">
                  <c:v>0.1</c:v>
                </c:pt>
                <c:pt idx="229">
                  <c:v>0.5</c:v>
                </c:pt>
                <c:pt idx="230">
                  <c:v>0.9</c:v>
                </c:pt>
                <c:pt idx="231">
                  <c:v>0.1</c:v>
                </c:pt>
                <c:pt idx="232">
                  <c:v>0.7</c:v>
                </c:pt>
                <c:pt idx="233">
                  <c:v>0.1</c:v>
                </c:pt>
                <c:pt idx="234">
                  <c:v>0.6</c:v>
                </c:pt>
                <c:pt idx="235">
                  <c:v>0.7</c:v>
                </c:pt>
                <c:pt idx="236">
                  <c:v>0.1</c:v>
                </c:pt>
                <c:pt idx="237">
                  <c:v>0.4</c:v>
                </c:pt>
                <c:pt idx="238">
                  <c:v>0.1</c:v>
                </c:pt>
                <c:pt idx="239">
                  <c:v>0.1</c:v>
                </c:pt>
                <c:pt idx="240">
                  <c:v>0.7</c:v>
                </c:pt>
                <c:pt idx="241">
                  <c:v>0.1</c:v>
                </c:pt>
                <c:pt idx="242">
                  <c:v>0.5</c:v>
                </c:pt>
                <c:pt idx="243">
                  <c:v>59.7</c:v>
                </c:pt>
                <c:pt idx="244">
                  <c:v>0.1</c:v>
                </c:pt>
                <c:pt idx="245">
                  <c:v>0.2</c:v>
                </c:pt>
                <c:pt idx="246">
                  <c:v>0.1</c:v>
                </c:pt>
                <c:pt idx="247">
                  <c:v>0.5</c:v>
                </c:pt>
                <c:pt idx="248">
                  <c:v>0.7</c:v>
                </c:pt>
                <c:pt idx="249">
                  <c:v>0.1</c:v>
                </c:pt>
                <c:pt idx="250">
                  <c:v>0.5</c:v>
                </c:pt>
                <c:pt idx="251">
                  <c:v>39.1</c:v>
                </c:pt>
                <c:pt idx="252">
                  <c:v>0.1</c:v>
                </c:pt>
                <c:pt idx="253">
                  <c:v>0.7</c:v>
                </c:pt>
                <c:pt idx="254">
                  <c:v>0.1</c:v>
                </c:pt>
                <c:pt idx="255">
                  <c:v>0.5</c:v>
                </c:pt>
                <c:pt idx="256">
                  <c:v>0.8</c:v>
                </c:pt>
                <c:pt idx="257">
                  <c:v>0.1</c:v>
                </c:pt>
                <c:pt idx="258">
                  <c:v>0.7</c:v>
                </c:pt>
                <c:pt idx="259">
                  <c:v>0.1</c:v>
                </c:pt>
                <c:pt idx="260">
                  <c:v>0.5</c:v>
                </c:pt>
                <c:pt idx="261">
                  <c:v>0.7</c:v>
                </c:pt>
                <c:pt idx="262">
                  <c:v>0.1</c:v>
                </c:pt>
                <c:pt idx="263">
                  <c:v>0.4</c:v>
                </c:pt>
                <c:pt idx="264">
                  <c:v>2.9</c:v>
                </c:pt>
                <c:pt idx="265">
                  <c:v>0.3</c:v>
                </c:pt>
                <c:pt idx="266">
                  <c:v>0.7</c:v>
                </c:pt>
                <c:pt idx="267">
                  <c:v>0.1</c:v>
                </c:pt>
                <c:pt idx="268">
                  <c:v>0.5</c:v>
                </c:pt>
                <c:pt idx="269">
                  <c:v>48.7</c:v>
                </c:pt>
                <c:pt idx="270">
                  <c:v>0.1</c:v>
                </c:pt>
                <c:pt idx="271">
                  <c:v>0.6</c:v>
                </c:pt>
                <c:pt idx="272">
                  <c:v>0.1</c:v>
                </c:pt>
                <c:pt idx="273">
                  <c:v>0.5</c:v>
                </c:pt>
                <c:pt idx="274">
                  <c:v>0.8</c:v>
                </c:pt>
                <c:pt idx="275">
                  <c:v>0.1</c:v>
                </c:pt>
                <c:pt idx="276">
                  <c:v>0.1</c:v>
                </c:pt>
                <c:pt idx="277">
                  <c:v>0.1</c:v>
                </c:pt>
                <c:pt idx="278">
                  <c:v>0.5</c:v>
                </c:pt>
                <c:pt idx="279">
                  <c:v>0.7</c:v>
                </c:pt>
                <c:pt idx="280">
                  <c:v>0.1</c:v>
                </c:pt>
                <c:pt idx="281">
                  <c:v>0.5</c:v>
                </c:pt>
                <c:pt idx="282">
                  <c:v>47.1</c:v>
                </c:pt>
                <c:pt idx="283">
                  <c:v>0.1</c:v>
                </c:pt>
                <c:pt idx="284">
                  <c:v>2.0</c:v>
                </c:pt>
                <c:pt idx="285">
                  <c:v>0.1</c:v>
                </c:pt>
                <c:pt idx="286">
                  <c:v>0.4</c:v>
                </c:pt>
                <c:pt idx="287">
                  <c:v>0.6</c:v>
                </c:pt>
                <c:pt idx="288">
                  <c:v>0.1</c:v>
                </c:pt>
                <c:pt idx="289">
                  <c:v>0.1</c:v>
                </c:pt>
                <c:pt idx="290">
                  <c:v>0.1</c:v>
                </c:pt>
                <c:pt idx="291">
                  <c:v>0.5</c:v>
                </c:pt>
                <c:pt idx="292">
                  <c:v>0.7</c:v>
                </c:pt>
                <c:pt idx="293">
                  <c:v>0.1</c:v>
                </c:pt>
                <c:pt idx="294">
                  <c:v>0.5</c:v>
                </c:pt>
                <c:pt idx="295">
                  <c:v>39.1</c:v>
                </c:pt>
                <c:pt idx="296">
                  <c:v>0.1</c:v>
                </c:pt>
                <c:pt idx="297">
                  <c:v>0.8</c:v>
                </c:pt>
                <c:pt idx="298">
                  <c:v>0.1</c:v>
                </c:pt>
                <c:pt idx="299">
                  <c:v>0.5</c:v>
                </c:pt>
                <c:pt idx="300">
                  <c:v>2.0</c:v>
                </c:pt>
                <c:pt idx="301">
                  <c:v>0.1</c:v>
                </c:pt>
                <c:pt idx="302">
                  <c:v>0.1</c:v>
                </c:pt>
                <c:pt idx="303">
                  <c:v>0.1</c:v>
                </c:pt>
                <c:pt idx="304">
                  <c:v>0.5</c:v>
                </c:pt>
                <c:pt idx="305">
                  <c:v>0.7</c:v>
                </c:pt>
                <c:pt idx="306">
                  <c:v>0.1</c:v>
                </c:pt>
                <c:pt idx="307">
                  <c:v>0.1</c:v>
                </c:pt>
                <c:pt idx="308">
                  <c:v>0.1</c:v>
                </c:pt>
                <c:pt idx="309">
                  <c:v>0.5</c:v>
                </c:pt>
                <c:pt idx="310">
                  <c:v>0.6</c:v>
                </c:pt>
                <c:pt idx="311">
                  <c:v>0.1</c:v>
                </c:pt>
                <c:pt idx="312">
                  <c:v>0.5</c:v>
                </c:pt>
                <c:pt idx="313">
                  <c:v>41.3</c:v>
                </c:pt>
                <c:pt idx="314">
                  <c:v>0.1</c:v>
                </c:pt>
                <c:pt idx="315">
                  <c:v>0.6</c:v>
                </c:pt>
                <c:pt idx="316">
                  <c:v>0.1</c:v>
                </c:pt>
                <c:pt idx="317">
                  <c:v>0.5</c:v>
                </c:pt>
                <c:pt idx="318">
                  <c:v>0.6</c:v>
                </c:pt>
                <c:pt idx="319">
                  <c:v>0.1</c:v>
                </c:pt>
                <c:pt idx="320">
                  <c:v>0.1</c:v>
                </c:pt>
                <c:pt idx="321">
                  <c:v>0.1</c:v>
                </c:pt>
                <c:pt idx="322">
                  <c:v>0.5</c:v>
                </c:pt>
                <c:pt idx="323">
                  <c:v>0.6</c:v>
                </c:pt>
                <c:pt idx="324">
                  <c:v>0.3</c:v>
                </c:pt>
                <c:pt idx="325">
                  <c:v>0.1</c:v>
                </c:pt>
                <c:pt idx="326">
                  <c:v>0.1</c:v>
                </c:pt>
                <c:pt idx="327">
                  <c:v>0.4</c:v>
                </c:pt>
                <c:pt idx="328">
                  <c:v>0.7</c:v>
                </c:pt>
                <c:pt idx="329">
                  <c:v>0.1</c:v>
                </c:pt>
                <c:pt idx="330">
                  <c:v>0.1</c:v>
                </c:pt>
                <c:pt idx="331">
                  <c:v>0.1</c:v>
                </c:pt>
                <c:pt idx="332">
                  <c:v>0.5</c:v>
                </c:pt>
                <c:pt idx="333">
                  <c:v>0.6</c:v>
                </c:pt>
                <c:pt idx="334">
                  <c:v>0.1</c:v>
                </c:pt>
                <c:pt idx="335">
                  <c:v>0.4</c:v>
                </c:pt>
                <c:pt idx="336">
                  <c:v>33.7</c:v>
                </c:pt>
                <c:pt idx="337">
                  <c:v>0.4</c:v>
                </c:pt>
                <c:pt idx="338">
                  <c:v>0.6</c:v>
                </c:pt>
                <c:pt idx="339">
                  <c:v>0.1</c:v>
                </c:pt>
                <c:pt idx="340">
                  <c:v>0.5</c:v>
                </c:pt>
                <c:pt idx="341">
                  <c:v>0.7</c:v>
                </c:pt>
                <c:pt idx="342">
                  <c:v>0.1</c:v>
                </c:pt>
                <c:pt idx="343">
                  <c:v>0.1</c:v>
                </c:pt>
                <c:pt idx="344">
                  <c:v>17.5</c:v>
                </c:pt>
                <c:pt idx="345">
                  <c:v>0.5</c:v>
                </c:pt>
                <c:pt idx="346">
                  <c:v>0.7</c:v>
                </c:pt>
                <c:pt idx="347">
                  <c:v>0.1</c:v>
                </c:pt>
                <c:pt idx="348">
                  <c:v>0.5</c:v>
                </c:pt>
                <c:pt idx="349">
                  <c:v>61.5</c:v>
                </c:pt>
                <c:pt idx="350">
                  <c:v>0.1</c:v>
                </c:pt>
                <c:pt idx="351">
                  <c:v>0.8</c:v>
                </c:pt>
                <c:pt idx="352">
                  <c:v>0.1</c:v>
                </c:pt>
                <c:pt idx="353">
                  <c:v>0.5</c:v>
                </c:pt>
                <c:pt idx="354">
                  <c:v>2.3</c:v>
                </c:pt>
                <c:pt idx="355">
                  <c:v>0.1</c:v>
                </c:pt>
                <c:pt idx="356">
                  <c:v>0.1</c:v>
                </c:pt>
                <c:pt idx="357">
                  <c:v>0.1</c:v>
                </c:pt>
                <c:pt idx="358">
                  <c:v>0.5</c:v>
                </c:pt>
                <c:pt idx="359">
                  <c:v>0.7</c:v>
                </c:pt>
                <c:pt idx="360">
                  <c:v>0.3</c:v>
                </c:pt>
                <c:pt idx="361">
                  <c:v>0.5</c:v>
                </c:pt>
                <c:pt idx="362">
                  <c:v>58.9</c:v>
                </c:pt>
                <c:pt idx="363">
                  <c:v>0.1</c:v>
                </c:pt>
                <c:pt idx="364">
                  <c:v>0.4</c:v>
                </c:pt>
                <c:pt idx="365">
                  <c:v>0.1</c:v>
                </c:pt>
                <c:pt idx="366">
                  <c:v>0.5</c:v>
                </c:pt>
                <c:pt idx="367">
                  <c:v>0.7</c:v>
                </c:pt>
                <c:pt idx="368">
                  <c:v>0.1</c:v>
                </c:pt>
                <c:pt idx="369">
                  <c:v>0.1</c:v>
                </c:pt>
                <c:pt idx="370">
                  <c:v>0.1</c:v>
                </c:pt>
                <c:pt idx="371">
                  <c:v>0.4</c:v>
                </c:pt>
                <c:pt idx="372">
                  <c:v>0.6</c:v>
                </c:pt>
                <c:pt idx="373">
                  <c:v>0.1</c:v>
                </c:pt>
                <c:pt idx="374">
                  <c:v>0.5</c:v>
                </c:pt>
                <c:pt idx="375">
                  <c:v>55.7</c:v>
                </c:pt>
                <c:pt idx="376">
                  <c:v>0.1</c:v>
                </c:pt>
                <c:pt idx="377">
                  <c:v>0.7</c:v>
                </c:pt>
                <c:pt idx="378">
                  <c:v>0.1</c:v>
                </c:pt>
                <c:pt idx="379">
                  <c:v>0.5</c:v>
                </c:pt>
                <c:pt idx="380">
                  <c:v>0.7</c:v>
                </c:pt>
                <c:pt idx="381">
                  <c:v>0.1</c:v>
                </c:pt>
                <c:pt idx="382">
                  <c:v>0.2</c:v>
                </c:pt>
                <c:pt idx="383">
                  <c:v>19.9</c:v>
                </c:pt>
                <c:pt idx="384">
                  <c:v>0.5</c:v>
                </c:pt>
                <c:pt idx="385">
                  <c:v>0.8</c:v>
                </c:pt>
                <c:pt idx="386">
                  <c:v>0.2</c:v>
                </c:pt>
                <c:pt idx="387">
                  <c:v>0.5</c:v>
                </c:pt>
                <c:pt idx="388">
                  <c:v>0.7</c:v>
                </c:pt>
                <c:pt idx="389">
                  <c:v>0.1</c:v>
                </c:pt>
                <c:pt idx="390">
                  <c:v>0.1</c:v>
                </c:pt>
                <c:pt idx="391">
                  <c:v>0.2</c:v>
                </c:pt>
                <c:pt idx="392">
                  <c:v>0.5</c:v>
                </c:pt>
                <c:pt idx="393">
                  <c:v>0.7</c:v>
                </c:pt>
                <c:pt idx="394">
                  <c:v>0.1</c:v>
                </c:pt>
                <c:pt idx="395">
                  <c:v>0.1</c:v>
                </c:pt>
                <c:pt idx="396">
                  <c:v>43.3</c:v>
                </c:pt>
                <c:pt idx="397">
                  <c:v>0.5</c:v>
                </c:pt>
                <c:pt idx="398">
                  <c:v>0.7</c:v>
                </c:pt>
                <c:pt idx="399">
                  <c:v>0.1</c:v>
                </c:pt>
                <c:pt idx="400">
                  <c:v>0.5</c:v>
                </c:pt>
                <c:pt idx="401">
                  <c:v>0.6</c:v>
                </c:pt>
                <c:pt idx="402">
                  <c:v>0.1</c:v>
                </c:pt>
                <c:pt idx="403">
                  <c:v>0.1</c:v>
                </c:pt>
                <c:pt idx="404">
                  <c:v>0.1</c:v>
                </c:pt>
                <c:pt idx="405">
                  <c:v>0.5</c:v>
                </c:pt>
                <c:pt idx="406">
                  <c:v>0.6</c:v>
                </c:pt>
                <c:pt idx="407">
                  <c:v>0.1</c:v>
                </c:pt>
                <c:pt idx="408">
                  <c:v>0.1</c:v>
                </c:pt>
                <c:pt idx="409">
                  <c:v>50.3</c:v>
                </c:pt>
                <c:pt idx="410">
                  <c:v>0.4</c:v>
                </c:pt>
                <c:pt idx="411">
                  <c:v>1.0</c:v>
                </c:pt>
                <c:pt idx="412">
                  <c:v>0.1</c:v>
                </c:pt>
                <c:pt idx="413">
                  <c:v>0.5</c:v>
                </c:pt>
                <c:pt idx="414">
                  <c:v>0.7</c:v>
                </c:pt>
                <c:pt idx="415">
                  <c:v>0.1</c:v>
                </c:pt>
                <c:pt idx="416">
                  <c:v>0.2</c:v>
                </c:pt>
                <c:pt idx="417">
                  <c:v>6.1</c:v>
                </c:pt>
                <c:pt idx="418">
                  <c:v>0.5</c:v>
                </c:pt>
                <c:pt idx="419">
                  <c:v>0.8</c:v>
                </c:pt>
                <c:pt idx="420">
                  <c:v>0.1</c:v>
                </c:pt>
                <c:pt idx="421">
                  <c:v>0.3</c:v>
                </c:pt>
                <c:pt idx="422">
                  <c:v>31.9</c:v>
                </c:pt>
                <c:pt idx="423">
                  <c:v>0.5</c:v>
                </c:pt>
                <c:pt idx="424">
                  <c:v>0.8</c:v>
                </c:pt>
                <c:pt idx="425">
                  <c:v>0.1</c:v>
                </c:pt>
                <c:pt idx="426">
                  <c:v>0.1</c:v>
                </c:pt>
                <c:pt idx="427">
                  <c:v>55.3</c:v>
                </c:pt>
                <c:pt idx="428">
                  <c:v>0.5</c:v>
                </c:pt>
                <c:pt idx="429">
                  <c:v>0.7</c:v>
                </c:pt>
                <c:pt idx="430">
                  <c:v>0.1</c:v>
                </c:pt>
                <c:pt idx="431">
                  <c:v>0.5</c:v>
                </c:pt>
                <c:pt idx="432">
                  <c:v>0.7</c:v>
                </c:pt>
                <c:pt idx="433">
                  <c:v>0.1</c:v>
                </c:pt>
                <c:pt idx="434">
                  <c:v>0.2</c:v>
                </c:pt>
                <c:pt idx="435">
                  <c:v>7.7</c:v>
                </c:pt>
                <c:pt idx="436">
                  <c:v>0.5</c:v>
                </c:pt>
                <c:pt idx="437">
                  <c:v>0.7</c:v>
                </c:pt>
                <c:pt idx="438">
                  <c:v>0.1</c:v>
                </c:pt>
                <c:pt idx="439">
                  <c:v>0.1</c:v>
                </c:pt>
                <c:pt idx="440">
                  <c:v>0.6</c:v>
                </c:pt>
                <c:pt idx="441">
                  <c:v>0.4</c:v>
                </c:pt>
                <c:pt idx="442">
                  <c:v>0.3</c:v>
                </c:pt>
                <c:pt idx="443">
                  <c:v>0.1</c:v>
                </c:pt>
                <c:pt idx="444">
                  <c:v>0.5</c:v>
                </c:pt>
                <c:pt idx="445">
                  <c:v>0.7</c:v>
                </c:pt>
                <c:pt idx="446">
                  <c:v>0.1</c:v>
                </c:pt>
                <c:pt idx="447">
                  <c:v>0.2</c:v>
                </c:pt>
                <c:pt idx="448">
                  <c:v>50.1</c:v>
                </c:pt>
                <c:pt idx="449">
                  <c:v>0.5</c:v>
                </c:pt>
                <c:pt idx="450">
                  <c:v>0.8</c:v>
                </c:pt>
                <c:pt idx="451">
                  <c:v>0.1</c:v>
                </c:pt>
                <c:pt idx="452">
                  <c:v>0.1</c:v>
                </c:pt>
                <c:pt idx="453">
                  <c:v>0.6</c:v>
                </c:pt>
                <c:pt idx="454">
                  <c:v>0.5</c:v>
                </c:pt>
                <c:pt idx="455">
                  <c:v>0.2</c:v>
                </c:pt>
                <c:pt idx="456">
                  <c:v>23.7</c:v>
                </c:pt>
                <c:pt idx="457">
                  <c:v>0.4</c:v>
                </c:pt>
                <c:pt idx="458">
                  <c:v>0.0</c:v>
                </c:pt>
              </c:numCache>
            </c:numRef>
          </c:val>
          <c:smooth val="0"/>
        </c:ser>
        <c:ser>
          <c:idx val="1"/>
          <c:order val="1"/>
          <c:tx>
            <c:strRef>
              <c:f>Sheet1!$C$1</c:f>
              <c:strCache>
                <c:ptCount val="1"/>
                <c:pt idx="0">
                  <c:v>8591</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Sheet1!$C$2:$C$460</c:f>
              <c:numCache>
                <c:formatCode>General</c:formatCode>
                <c:ptCount val="459"/>
                <c:pt idx="0">
                  <c:v>0.0</c:v>
                </c:pt>
                <c:pt idx="1">
                  <c:v>0.0</c:v>
                </c:pt>
                <c:pt idx="2">
                  <c:v>0.2</c:v>
                </c:pt>
                <c:pt idx="3">
                  <c:v>0.1</c:v>
                </c:pt>
                <c:pt idx="4">
                  <c:v>0.1</c:v>
                </c:pt>
                <c:pt idx="5">
                  <c:v>0.2</c:v>
                </c:pt>
                <c:pt idx="6">
                  <c:v>1.7</c:v>
                </c:pt>
                <c:pt idx="7">
                  <c:v>0.1</c:v>
                </c:pt>
                <c:pt idx="8">
                  <c:v>0.2</c:v>
                </c:pt>
                <c:pt idx="9">
                  <c:v>0.1</c:v>
                </c:pt>
                <c:pt idx="10">
                  <c:v>0.1</c:v>
                </c:pt>
                <c:pt idx="11">
                  <c:v>1.1</c:v>
                </c:pt>
                <c:pt idx="12">
                  <c:v>0.1</c:v>
                </c:pt>
                <c:pt idx="13">
                  <c:v>0.2</c:v>
                </c:pt>
                <c:pt idx="14">
                  <c:v>1.1</c:v>
                </c:pt>
                <c:pt idx="15">
                  <c:v>0.1</c:v>
                </c:pt>
                <c:pt idx="16">
                  <c:v>0.2</c:v>
                </c:pt>
                <c:pt idx="17">
                  <c:v>0.1</c:v>
                </c:pt>
                <c:pt idx="18">
                  <c:v>0.1</c:v>
                </c:pt>
                <c:pt idx="19">
                  <c:v>1.1</c:v>
                </c:pt>
                <c:pt idx="20">
                  <c:v>0.1</c:v>
                </c:pt>
                <c:pt idx="21">
                  <c:v>0.1</c:v>
                </c:pt>
                <c:pt idx="22">
                  <c:v>35.8</c:v>
                </c:pt>
                <c:pt idx="23">
                  <c:v>0.1</c:v>
                </c:pt>
                <c:pt idx="24">
                  <c:v>1.0</c:v>
                </c:pt>
                <c:pt idx="25">
                  <c:v>0.1</c:v>
                </c:pt>
                <c:pt idx="26">
                  <c:v>0.1</c:v>
                </c:pt>
                <c:pt idx="27">
                  <c:v>1.0</c:v>
                </c:pt>
                <c:pt idx="28">
                  <c:v>0.1</c:v>
                </c:pt>
                <c:pt idx="29">
                  <c:v>0.1</c:v>
                </c:pt>
                <c:pt idx="30">
                  <c:v>13.5</c:v>
                </c:pt>
                <c:pt idx="31">
                  <c:v>0.1</c:v>
                </c:pt>
                <c:pt idx="32">
                  <c:v>1.0</c:v>
                </c:pt>
                <c:pt idx="33">
                  <c:v>0.1</c:v>
                </c:pt>
                <c:pt idx="34">
                  <c:v>0.1</c:v>
                </c:pt>
                <c:pt idx="35">
                  <c:v>1.1</c:v>
                </c:pt>
                <c:pt idx="36">
                  <c:v>0.1</c:v>
                </c:pt>
                <c:pt idx="37">
                  <c:v>0.1</c:v>
                </c:pt>
                <c:pt idx="38">
                  <c:v>24.5</c:v>
                </c:pt>
                <c:pt idx="39">
                  <c:v>0.3</c:v>
                </c:pt>
                <c:pt idx="40">
                  <c:v>1.2</c:v>
                </c:pt>
                <c:pt idx="41">
                  <c:v>0.2</c:v>
                </c:pt>
                <c:pt idx="42">
                  <c:v>0.1</c:v>
                </c:pt>
                <c:pt idx="43">
                  <c:v>1.3</c:v>
                </c:pt>
                <c:pt idx="44">
                  <c:v>0.1</c:v>
                </c:pt>
                <c:pt idx="45">
                  <c:v>0.1</c:v>
                </c:pt>
                <c:pt idx="46">
                  <c:v>33.5</c:v>
                </c:pt>
                <c:pt idx="47">
                  <c:v>0.3</c:v>
                </c:pt>
                <c:pt idx="48">
                  <c:v>1.3</c:v>
                </c:pt>
                <c:pt idx="49">
                  <c:v>0.1</c:v>
                </c:pt>
                <c:pt idx="50">
                  <c:v>0.1</c:v>
                </c:pt>
                <c:pt idx="51">
                  <c:v>1.1</c:v>
                </c:pt>
                <c:pt idx="52">
                  <c:v>0.1</c:v>
                </c:pt>
                <c:pt idx="53">
                  <c:v>0.2</c:v>
                </c:pt>
                <c:pt idx="54">
                  <c:v>51.5</c:v>
                </c:pt>
                <c:pt idx="55">
                  <c:v>0.1</c:v>
                </c:pt>
                <c:pt idx="56">
                  <c:v>1.1</c:v>
                </c:pt>
                <c:pt idx="57">
                  <c:v>0.1</c:v>
                </c:pt>
                <c:pt idx="58">
                  <c:v>0.1</c:v>
                </c:pt>
                <c:pt idx="59">
                  <c:v>1.1</c:v>
                </c:pt>
                <c:pt idx="60">
                  <c:v>0.1</c:v>
                </c:pt>
                <c:pt idx="61">
                  <c:v>0.2</c:v>
                </c:pt>
                <c:pt idx="62">
                  <c:v>0.1</c:v>
                </c:pt>
                <c:pt idx="63">
                  <c:v>0.1</c:v>
                </c:pt>
                <c:pt idx="64">
                  <c:v>1.1</c:v>
                </c:pt>
                <c:pt idx="65">
                  <c:v>0.1</c:v>
                </c:pt>
                <c:pt idx="66">
                  <c:v>0.1</c:v>
                </c:pt>
                <c:pt idx="67">
                  <c:v>0.1</c:v>
                </c:pt>
                <c:pt idx="68">
                  <c:v>0.1</c:v>
                </c:pt>
                <c:pt idx="69">
                  <c:v>1.3</c:v>
                </c:pt>
                <c:pt idx="70">
                  <c:v>0.1</c:v>
                </c:pt>
                <c:pt idx="71">
                  <c:v>0.1</c:v>
                </c:pt>
                <c:pt idx="72">
                  <c:v>0.2</c:v>
                </c:pt>
                <c:pt idx="73">
                  <c:v>0.1</c:v>
                </c:pt>
                <c:pt idx="74">
                  <c:v>1.0</c:v>
                </c:pt>
                <c:pt idx="75">
                  <c:v>0.1</c:v>
                </c:pt>
                <c:pt idx="76">
                  <c:v>0.1</c:v>
                </c:pt>
                <c:pt idx="77">
                  <c:v>50.4</c:v>
                </c:pt>
                <c:pt idx="78">
                  <c:v>0.1</c:v>
                </c:pt>
                <c:pt idx="79">
                  <c:v>0.1</c:v>
                </c:pt>
                <c:pt idx="80">
                  <c:v>0.1</c:v>
                </c:pt>
                <c:pt idx="81">
                  <c:v>0.3</c:v>
                </c:pt>
                <c:pt idx="82">
                  <c:v>1.1</c:v>
                </c:pt>
                <c:pt idx="83">
                  <c:v>0.1</c:v>
                </c:pt>
                <c:pt idx="84">
                  <c:v>0.1</c:v>
                </c:pt>
                <c:pt idx="85">
                  <c:v>45.7</c:v>
                </c:pt>
                <c:pt idx="86">
                  <c:v>0.1</c:v>
                </c:pt>
                <c:pt idx="87">
                  <c:v>0.3</c:v>
                </c:pt>
                <c:pt idx="88">
                  <c:v>0.1</c:v>
                </c:pt>
                <c:pt idx="89">
                  <c:v>0.2</c:v>
                </c:pt>
                <c:pt idx="90">
                  <c:v>1.1</c:v>
                </c:pt>
                <c:pt idx="91">
                  <c:v>0.1</c:v>
                </c:pt>
                <c:pt idx="92">
                  <c:v>0.1</c:v>
                </c:pt>
                <c:pt idx="93">
                  <c:v>41.3</c:v>
                </c:pt>
                <c:pt idx="94">
                  <c:v>0.1</c:v>
                </c:pt>
                <c:pt idx="95">
                  <c:v>1.0</c:v>
                </c:pt>
                <c:pt idx="96">
                  <c:v>0.1</c:v>
                </c:pt>
                <c:pt idx="97">
                  <c:v>0.1</c:v>
                </c:pt>
                <c:pt idx="98">
                  <c:v>1.1</c:v>
                </c:pt>
                <c:pt idx="99">
                  <c:v>0.4</c:v>
                </c:pt>
                <c:pt idx="100">
                  <c:v>0.2</c:v>
                </c:pt>
                <c:pt idx="101">
                  <c:v>0.1</c:v>
                </c:pt>
                <c:pt idx="102">
                  <c:v>0.1</c:v>
                </c:pt>
                <c:pt idx="103">
                  <c:v>52.7</c:v>
                </c:pt>
                <c:pt idx="104">
                  <c:v>0.1</c:v>
                </c:pt>
                <c:pt idx="105">
                  <c:v>1.1</c:v>
                </c:pt>
                <c:pt idx="106">
                  <c:v>0.7</c:v>
                </c:pt>
                <c:pt idx="107">
                  <c:v>0.1</c:v>
                </c:pt>
                <c:pt idx="108">
                  <c:v>33.3</c:v>
                </c:pt>
                <c:pt idx="109">
                  <c:v>0.1</c:v>
                </c:pt>
                <c:pt idx="110">
                  <c:v>1.1</c:v>
                </c:pt>
                <c:pt idx="111">
                  <c:v>0.1</c:v>
                </c:pt>
                <c:pt idx="112">
                  <c:v>0.1</c:v>
                </c:pt>
                <c:pt idx="113">
                  <c:v>61.3</c:v>
                </c:pt>
                <c:pt idx="114">
                  <c:v>0.2</c:v>
                </c:pt>
                <c:pt idx="115">
                  <c:v>1.2</c:v>
                </c:pt>
                <c:pt idx="116">
                  <c:v>0.1</c:v>
                </c:pt>
                <c:pt idx="117">
                  <c:v>0.1</c:v>
                </c:pt>
                <c:pt idx="118">
                  <c:v>0.2</c:v>
                </c:pt>
                <c:pt idx="119">
                  <c:v>0.1</c:v>
                </c:pt>
                <c:pt idx="120">
                  <c:v>1.0</c:v>
                </c:pt>
                <c:pt idx="121">
                  <c:v>0.1</c:v>
                </c:pt>
                <c:pt idx="122">
                  <c:v>0.1</c:v>
                </c:pt>
                <c:pt idx="123">
                  <c:v>34.0</c:v>
                </c:pt>
                <c:pt idx="124">
                  <c:v>0.1</c:v>
                </c:pt>
                <c:pt idx="125">
                  <c:v>1.4</c:v>
                </c:pt>
                <c:pt idx="126">
                  <c:v>0.1</c:v>
                </c:pt>
                <c:pt idx="127">
                  <c:v>0.1</c:v>
                </c:pt>
                <c:pt idx="128">
                  <c:v>2.6</c:v>
                </c:pt>
                <c:pt idx="129">
                  <c:v>0.1</c:v>
                </c:pt>
                <c:pt idx="130">
                  <c:v>1.5</c:v>
                </c:pt>
                <c:pt idx="131">
                  <c:v>0.2</c:v>
                </c:pt>
                <c:pt idx="132">
                  <c:v>0.2</c:v>
                </c:pt>
                <c:pt idx="133">
                  <c:v>1.1</c:v>
                </c:pt>
                <c:pt idx="134">
                  <c:v>0.1</c:v>
                </c:pt>
                <c:pt idx="135">
                  <c:v>0.1</c:v>
                </c:pt>
                <c:pt idx="136">
                  <c:v>0.1</c:v>
                </c:pt>
                <c:pt idx="137">
                  <c:v>0.1</c:v>
                </c:pt>
                <c:pt idx="138">
                  <c:v>1.1</c:v>
                </c:pt>
                <c:pt idx="139">
                  <c:v>0.3</c:v>
                </c:pt>
                <c:pt idx="140">
                  <c:v>0.2</c:v>
                </c:pt>
                <c:pt idx="141">
                  <c:v>47.5</c:v>
                </c:pt>
                <c:pt idx="142">
                  <c:v>0.1</c:v>
                </c:pt>
                <c:pt idx="143">
                  <c:v>1.1</c:v>
                </c:pt>
                <c:pt idx="144">
                  <c:v>0.1</c:v>
                </c:pt>
                <c:pt idx="145">
                  <c:v>0.1</c:v>
                </c:pt>
                <c:pt idx="146">
                  <c:v>1.0</c:v>
                </c:pt>
                <c:pt idx="147">
                  <c:v>0.1</c:v>
                </c:pt>
                <c:pt idx="148">
                  <c:v>0.2</c:v>
                </c:pt>
                <c:pt idx="149">
                  <c:v>25.2</c:v>
                </c:pt>
                <c:pt idx="150">
                  <c:v>0.1</c:v>
                </c:pt>
                <c:pt idx="151">
                  <c:v>1.0</c:v>
                </c:pt>
                <c:pt idx="152">
                  <c:v>0.2</c:v>
                </c:pt>
                <c:pt idx="153">
                  <c:v>0.1</c:v>
                </c:pt>
                <c:pt idx="154">
                  <c:v>1.5</c:v>
                </c:pt>
                <c:pt idx="155">
                  <c:v>0.1</c:v>
                </c:pt>
                <c:pt idx="156">
                  <c:v>0.2</c:v>
                </c:pt>
                <c:pt idx="157">
                  <c:v>6.6</c:v>
                </c:pt>
                <c:pt idx="158">
                  <c:v>0.1</c:v>
                </c:pt>
                <c:pt idx="159">
                  <c:v>1.2</c:v>
                </c:pt>
                <c:pt idx="160">
                  <c:v>0.1</c:v>
                </c:pt>
                <c:pt idx="161">
                  <c:v>0.1</c:v>
                </c:pt>
                <c:pt idx="162">
                  <c:v>1.0</c:v>
                </c:pt>
                <c:pt idx="163">
                  <c:v>0.1</c:v>
                </c:pt>
                <c:pt idx="164">
                  <c:v>0.1</c:v>
                </c:pt>
                <c:pt idx="165">
                  <c:v>0.2</c:v>
                </c:pt>
                <c:pt idx="166">
                  <c:v>0.1</c:v>
                </c:pt>
                <c:pt idx="167">
                  <c:v>1.1</c:v>
                </c:pt>
                <c:pt idx="168">
                  <c:v>0.1</c:v>
                </c:pt>
                <c:pt idx="169">
                  <c:v>0.1</c:v>
                </c:pt>
                <c:pt idx="170">
                  <c:v>28.7</c:v>
                </c:pt>
                <c:pt idx="171">
                  <c:v>0.1</c:v>
                </c:pt>
                <c:pt idx="172">
                  <c:v>1.2</c:v>
                </c:pt>
                <c:pt idx="173">
                  <c:v>0.2</c:v>
                </c:pt>
                <c:pt idx="174">
                  <c:v>0.1</c:v>
                </c:pt>
                <c:pt idx="175">
                  <c:v>1.0</c:v>
                </c:pt>
                <c:pt idx="176">
                  <c:v>0.1</c:v>
                </c:pt>
                <c:pt idx="177">
                  <c:v>0.3</c:v>
                </c:pt>
                <c:pt idx="178">
                  <c:v>0.2</c:v>
                </c:pt>
                <c:pt idx="179">
                  <c:v>0.2</c:v>
                </c:pt>
                <c:pt idx="180">
                  <c:v>51.9</c:v>
                </c:pt>
                <c:pt idx="181">
                  <c:v>0.1</c:v>
                </c:pt>
                <c:pt idx="182">
                  <c:v>1.1</c:v>
                </c:pt>
                <c:pt idx="183">
                  <c:v>0.2</c:v>
                </c:pt>
                <c:pt idx="184">
                  <c:v>0.1</c:v>
                </c:pt>
                <c:pt idx="185">
                  <c:v>1.1</c:v>
                </c:pt>
                <c:pt idx="186">
                  <c:v>0.1</c:v>
                </c:pt>
                <c:pt idx="187">
                  <c:v>0.1</c:v>
                </c:pt>
                <c:pt idx="188">
                  <c:v>14.8</c:v>
                </c:pt>
                <c:pt idx="189">
                  <c:v>0.1</c:v>
                </c:pt>
                <c:pt idx="190">
                  <c:v>1.0</c:v>
                </c:pt>
                <c:pt idx="191">
                  <c:v>0.1</c:v>
                </c:pt>
                <c:pt idx="192">
                  <c:v>0.1</c:v>
                </c:pt>
                <c:pt idx="193">
                  <c:v>62.9</c:v>
                </c:pt>
                <c:pt idx="194">
                  <c:v>0.2</c:v>
                </c:pt>
                <c:pt idx="195">
                  <c:v>1.6</c:v>
                </c:pt>
                <c:pt idx="196">
                  <c:v>0.1</c:v>
                </c:pt>
                <c:pt idx="197">
                  <c:v>0.1</c:v>
                </c:pt>
                <c:pt idx="198">
                  <c:v>57.2</c:v>
                </c:pt>
                <c:pt idx="199">
                  <c:v>0.2</c:v>
                </c:pt>
                <c:pt idx="200">
                  <c:v>1.6</c:v>
                </c:pt>
                <c:pt idx="201">
                  <c:v>0.2</c:v>
                </c:pt>
                <c:pt idx="202">
                  <c:v>0.1</c:v>
                </c:pt>
                <c:pt idx="203">
                  <c:v>0.8</c:v>
                </c:pt>
                <c:pt idx="204">
                  <c:v>0.1</c:v>
                </c:pt>
                <c:pt idx="205">
                  <c:v>1.1</c:v>
                </c:pt>
                <c:pt idx="206">
                  <c:v>0.3</c:v>
                </c:pt>
                <c:pt idx="207">
                  <c:v>0.1</c:v>
                </c:pt>
                <c:pt idx="208">
                  <c:v>1.1</c:v>
                </c:pt>
                <c:pt idx="209">
                  <c:v>0.1</c:v>
                </c:pt>
                <c:pt idx="210">
                  <c:v>0.2</c:v>
                </c:pt>
                <c:pt idx="211">
                  <c:v>0.2</c:v>
                </c:pt>
                <c:pt idx="212">
                  <c:v>0.1</c:v>
                </c:pt>
                <c:pt idx="213">
                  <c:v>1.0</c:v>
                </c:pt>
                <c:pt idx="214">
                  <c:v>0.1</c:v>
                </c:pt>
                <c:pt idx="215">
                  <c:v>0.2</c:v>
                </c:pt>
                <c:pt idx="216">
                  <c:v>48.4</c:v>
                </c:pt>
                <c:pt idx="217">
                  <c:v>0.1</c:v>
                </c:pt>
                <c:pt idx="218">
                  <c:v>1.7</c:v>
                </c:pt>
                <c:pt idx="219">
                  <c:v>0.1</c:v>
                </c:pt>
                <c:pt idx="220">
                  <c:v>0.1</c:v>
                </c:pt>
                <c:pt idx="221">
                  <c:v>1.1</c:v>
                </c:pt>
                <c:pt idx="222">
                  <c:v>0.1</c:v>
                </c:pt>
                <c:pt idx="223">
                  <c:v>0.3</c:v>
                </c:pt>
                <c:pt idx="224">
                  <c:v>1.5</c:v>
                </c:pt>
                <c:pt idx="225">
                  <c:v>0.1</c:v>
                </c:pt>
                <c:pt idx="226">
                  <c:v>1.0</c:v>
                </c:pt>
                <c:pt idx="227">
                  <c:v>0.2</c:v>
                </c:pt>
                <c:pt idx="228">
                  <c:v>0.2</c:v>
                </c:pt>
                <c:pt idx="229">
                  <c:v>1.1</c:v>
                </c:pt>
                <c:pt idx="230">
                  <c:v>0.1</c:v>
                </c:pt>
                <c:pt idx="231">
                  <c:v>0.1</c:v>
                </c:pt>
                <c:pt idx="232">
                  <c:v>0.2</c:v>
                </c:pt>
                <c:pt idx="233">
                  <c:v>0.1</c:v>
                </c:pt>
                <c:pt idx="234">
                  <c:v>1.2</c:v>
                </c:pt>
                <c:pt idx="235">
                  <c:v>0.2</c:v>
                </c:pt>
                <c:pt idx="236">
                  <c:v>0.1</c:v>
                </c:pt>
                <c:pt idx="237">
                  <c:v>2.0</c:v>
                </c:pt>
                <c:pt idx="238">
                  <c:v>0.1</c:v>
                </c:pt>
                <c:pt idx="239">
                  <c:v>0.1</c:v>
                </c:pt>
                <c:pt idx="240">
                  <c:v>0.3</c:v>
                </c:pt>
                <c:pt idx="241">
                  <c:v>0.1</c:v>
                </c:pt>
                <c:pt idx="242">
                  <c:v>1.0</c:v>
                </c:pt>
                <c:pt idx="243">
                  <c:v>0.1</c:v>
                </c:pt>
                <c:pt idx="244">
                  <c:v>0.1</c:v>
                </c:pt>
                <c:pt idx="245">
                  <c:v>30.9</c:v>
                </c:pt>
                <c:pt idx="246">
                  <c:v>0.2</c:v>
                </c:pt>
                <c:pt idx="247">
                  <c:v>1.1</c:v>
                </c:pt>
                <c:pt idx="248">
                  <c:v>0.3</c:v>
                </c:pt>
                <c:pt idx="249">
                  <c:v>0.1</c:v>
                </c:pt>
                <c:pt idx="250">
                  <c:v>1.8</c:v>
                </c:pt>
                <c:pt idx="251">
                  <c:v>0.1</c:v>
                </c:pt>
                <c:pt idx="252">
                  <c:v>0.2</c:v>
                </c:pt>
                <c:pt idx="253">
                  <c:v>5.9</c:v>
                </c:pt>
                <c:pt idx="254">
                  <c:v>0.1</c:v>
                </c:pt>
                <c:pt idx="255">
                  <c:v>1.1</c:v>
                </c:pt>
                <c:pt idx="256">
                  <c:v>0.3</c:v>
                </c:pt>
                <c:pt idx="257">
                  <c:v>0.1</c:v>
                </c:pt>
                <c:pt idx="258">
                  <c:v>15.5</c:v>
                </c:pt>
                <c:pt idx="259">
                  <c:v>0.1</c:v>
                </c:pt>
                <c:pt idx="260">
                  <c:v>1.1</c:v>
                </c:pt>
                <c:pt idx="261">
                  <c:v>0.1</c:v>
                </c:pt>
                <c:pt idx="262">
                  <c:v>0.1</c:v>
                </c:pt>
                <c:pt idx="263">
                  <c:v>1.0</c:v>
                </c:pt>
                <c:pt idx="264">
                  <c:v>0.1</c:v>
                </c:pt>
                <c:pt idx="265">
                  <c:v>0.4</c:v>
                </c:pt>
                <c:pt idx="266">
                  <c:v>0.2</c:v>
                </c:pt>
                <c:pt idx="267">
                  <c:v>0.1</c:v>
                </c:pt>
                <c:pt idx="268">
                  <c:v>1.1</c:v>
                </c:pt>
                <c:pt idx="269">
                  <c:v>0.1</c:v>
                </c:pt>
                <c:pt idx="270">
                  <c:v>0.1</c:v>
                </c:pt>
                <c:pt idx="271">
                  <c:v>9.5</c:v>
                </c:pt>
                <c:pt idx="272">
                  <c:v>0.1</c:v>
                </c:pt>
                <c:pt idx="273">
                  <c:v>1.0</c:v>
                </c:pt>
                <c:pt idx="274">
                  <c:v>0.2</c:v>
                </c:pt>
                <c:pt idx="275">
                  <c:v>0.1</c:v>
                </c:pt>
                <c:pt idx="276">
                  <c:v>51.3</c:v>
                </c:pt>
                <c:pt idx="277">
                  <c:v>0.1</c:v>
                </c:pt>
                <c:pt idx="278">
                  <c:v>1.8</c:v>
                </c:pt>
                <c:pt idx="279">
                  <c:v>0.1</c:v>
                </c:pt>
                <c:pt idx="280">
                  <c:v>0.2</c:v>
                </c:pt>
                <c:pt idx="281">
                  <c:v>1.2</c:v>
                </c:pt>
                <c:pt idx="282">
                  <c:v>0.1</c:v>
                </c:pt>
                <c:pt idx="283">
                  <c:v>0.1</c:v>
                </c:pt>
                <c:pt idx="284">
                  <c:v>0.1</c:v>
                </c:pt>
                <c:pt idx="285">
                  <c:v>0.1</c:v>
                </c:pt>
                <c:pt idx="286">
                  <c:v>1.0</c:v>
                </c:pt>
                <c:pt idx="287">
                  <c:v>0.2</c:v>
                </c:pt>
                <c:pt idx="288">
                  <c:v>0.1</c:v>
                </c:pt>
                <c:pt idx="289">
                  <c:v>34.6</c:v>
                </c:pt>
                <c:pt idx="290">
                  <c:v>0.2</c:v>
                </c:pt>
                <c:pt idx="291">
                  <c:v>1.8</c:v>
                </c:pt>
                <c:pt idx="292">
                  <c:v>0.2</c:v>
                </c:pt>
                <c:pt idx="293">
                  <c:v>0.2</c:v>
                </c:pt>
                <c:pt idx="294">
                  <c:v>1.1</c:v>
                </c:pt>
                <c:pt idx="295">
                  <c:v>0.1</c:v>
                </c:pt>
                <c:pt idx="296">
                  <c:v>0.2</c:v>
                </c:pt>
                <c:pt idx="297">
                  <c:v>0.1</c:v>
                </c:pt>
                <c:pt idx="298">
                  <c:v>0.1</c:v>
                </c:pt>
                <c:pt idx="299">
                  <c:v>2.0</c:v>
                </c:pt>
                <c:pt idx="300">
                  <c:v>0.2</c:v>
                </c:pt>
                <c:pt idx="301">
                  <c:v>0.2</c:v>
                </c:pt>
                <c:pt idx="302">
                  <c:v>12.7</c:v>
                </c:pt>
                <c:pt idx="303">
                  <c:v>0.2</c:v>
                </c:pt>
                <c:pt idx="304">
                  <c:v>1.1</c:v>
                </c:pt>
                <c:pt idx="305">
                  <c:v>0.2</c:v>
                </c:pt>
                <c:pt idx="306">
                  <c:v>0.2</c:v>
                </c:pt>
                <c:pt idx="307">
                  <c:v>48.9</c:v>
                </c:pt>
                <c:pt idx="308">
                  <c:v>0.1</c:v>
                </c:pt>
                <c:pt idx="309">
                  <c:v>1.0</c:v>
                </c:pt>
                <c:pt idx="310">
                  <c:v>0.1</c:v>
                </c:pt>
                <c:pt idx="311">
                  <c:v>0.1</c:v>
                </c:pt>
                <c:pt idx="312">
                  <c:v>1.1</c:v>
                </c:pt>
                <c:pt idx="313">
                  <c:v>0.1</c:v>
                </c:pt>
                <c:pt idx="314">
                  <c:v>0.2</c:v>
                </c:pt>
                <c:pt idx="315">
                  <c:v>0.2</c:v>
                </c:pt>
                <c:pt idx="316">
                  <c:v>0.1</c:v>
                </c:pt>
                <c:pt idx="317">
                  <c:v>1.1</c:v>
                </c:pt>
                <c:pt idx="318">
                  <c:v>0.2</c:v>
                </c:pt>
                <c:pt idx="319">
                  <c:v>0.2</c:v>
                </c:pt>
                <c:pt idx="320">
                  <c:v>19.1</c:v>
                </c:pt>
                <c:pt idx="321">
                  <c:v>0.1</c:v>
                </c:pt>
                <c:pt idx="322">
                  <c:v>1.1</c:v>
                </c:pt>
                <c:pt idx="323">
                  <c:v>0.1</c:v>
                </c:pt>
                <c:pt idx="324">
                  <c:v>0.3</c:v>
                </c:pt>
                <c:pt idx="325">
                  <c:v>1.6</c:v>
                </c:pt>
                <c:pt idx="326">
                  <c:v>0.1</c:v>
                </c:pt>
                <c:pt idx="327">
                  <c:v>1.0</c:v>
                </c:pt>
                <c:pt idx="328">
                  <c:v>0.2</c:v>
                </c:pt>
                <c:pt idx="329">
                  <c:v>0.1</c:v>
                </c:pt>
                <c:pt idx="330">
                  <c:v>0.1</c:v>
                </c:pt>
                <c:pt idx="331">
                  <c:v>0.1</c:v>
                </c:pt>
                <c:pt idx="332">
                  <c:v>1.0</c:v>
                </c:pt>
                <c:pt idx="333">
                  <c:v>0.2</c:v>
                </c:pt>
                <c:pt idx="334">
                  <c:v>0.1</c:v>
                </c:pt>
                <c:pt idx="335">
                  <c:v>0.8</c:v>
                </c:pt>
                <c:pt idx="336">
                  <c:v>0.2</c:v>
                </c:pt>
                <c:pt idx="337">
                  <c:v>0.4</c:v>
                </c:pt>
                <c:pt idx="338">
                  <c:v>0.2</c:v>
                </c:pt>
                <c:pt idx="339">
                  <c:v>0.1</c:v>
                </c:pt>
                <c:pt idx="340">
                  <c:v>1.0</c:v>
                </c:pt>
                <c:pt idx="341">
                  <c:v>0.2</c:v>
                </c:pt>
                <c:pt idx="342">
                  <c:v>0.1</c:v>
                </c:pt>
                <c:pt idx="343">
                  <c:v>26.7</c:v>
                </c:pt>
                <c:pt idx="344">
                  <c:v>0.1</c:v>
                </c:pt>
                <c:pt idx="345">
                  <c:v>1.2</c:v>
                </c:pt>
                <c:pt idx="346">
                  <c:v>0.2</c:v>
                </c:pt>
                <c:pt idx="347">
                  <c:v>0.1</c:v>
                </c:pt>
                <c:pt idx="348">
                  <c:v>1.0</c:v>
                </c:pt>
                <c:pt idx="349">
                  <c:v>0.2</c:v>
                </c:pt>
                <c:pt idx="350">
                  <c:v>0.2</c:v>
                </c:pt>
                <c:pt idx="351">
                  <c:v>0.1</c:v>
                </c:pt>
                <c:pt idx="352">
                  <c:v>0.1</c:v>
                </c:pt>
                <c:pt idx="353">
                  <c:v>1.1</c:v>
                </c:pt>
                <c:pt idx="354">
                  <c:v>0.1</c:v>
                </c:pt>
                <c:pt idx="355">
                  <c:v>0.2</c:v>
                </c:pt>
                <c:pt idx="356">
                  <c:v>7.9</c:v>
                </c:pt>
                <c:pt idx="357">
                  <c:v>0.2</c:v>
                </c:pt>
                <c:pt idx="358">
                  <c:v>2.0</c:v>
                </c:pt>
                <c:pt idx="359">
                  <c:v>0.2</c:v>
                </c:pt>
                <c:pt idx="360">
                  <c:v>0.3</c:v>
                </c:pt>
                <c:pt idx="361">
                  <c:v>1.0</c:v>
                </c:pt>
                <c:pt idx="362">
                  <c:v>0.2</c:v>
                </c:pt>
                <c:pt idx="363">
                  <c:v>0.2</c:v>
                </c:pt>
                <c:pt idx="364">
                  <c:v>0.2</c:v>
                </c:pt>
                <c:pt idx="365">
                  <c:v>0.1</c:v>
                </c:pt>
                <c:pt idx="366">
                  <c:v>1.1</c:v>
                </c:pt>
                <c:pt idx="367">
                  <c:v>1.2</c:v>
                </c:pt>
                <c:pt idx="368">
                  <c:v>0.2</c:v>
                </c:pt>
                <c:pt idx="369">
                  <c:v>39.1</c:v>
                </c:pt>
                <c:pt idx="370">
                  <c:v>0.1</c:v>
                </c:pt>
                <c:pt idx="371">
                  <c:v>1.1</c:v>
                </c:pt>
                <c:pt idx="372">
                  <c:v>0.2</c:v>
                </c:pt>
                <c:pt idx="373">
                  <c:v>0.1</c:v>
                </c:pt>
                <c:pt idx="374">
                  <c:v>1.0</c:v>
                </c:pt>
                <c:pt idx="375">
                  <c:v>0.2</c:v>
                </c:pt>
                <c:pt idx="376">
                  <c:v>0.2</c:v>
                </c:pt>
                <c:pt idx="377">
                  <c:v>0.2</c:v>
                </c:pt>
                <c:pt idx="378">
                  <c:v>0.1</c:v>
                </c:pt>
                <c:pt idx="379">
                  <c:v>1.0</c:v>
                </c:pt>
                <c:pt idx="380">
                  <c:v>0.2</c:v>
                </c:pt>
                <c:pt idx="381">
                  <c:v>0.2</c:v>
                </c:pt>
                <c:pt idx="382">
                  <c:v>56.6</c:v>
                </c:pt>
                <c:pt idx="383">
                  <c:v>0.1</c:v>
                </c:pt>
                <c:pt idx="384">
                  <c:v>1.1</c:v>
                </c:pt>
                <c:pt idx="385">
                  <c:v>0.2</c:v>
                </c:pt>
                <c:pt idx="386">
                  <c:v>0.3</c:v>
                </c:pt>
                <c:pt idx="387">
                  <c:v>1.1</c:v>
                </c:pt>
                <c:pt idx="388">
                  <c:v>0.2</c:v>
                </c:pt>
                <c:pt idx="389">
                  <c:v>0.2</c:v>
                </c:pt>
                <c:pt idx="390">
                  <c:v>0.1</c:v>
                </c:pt>
                <c:pt idx="391">
                  <c:v>0.3</c:v>
                </c:pt>
                <c:pt idx="392">
                  <c:v>1.2</c:v>
                </c:pt>
                <c:pt idx="393">
                  <c:v>0.2</c:v>
                </c:pt>
                <c:pt idx="394">
                  <c:v>0.1</c:v>
                </c:pt>
                <c:pt idx="395">
                  <c:v>44.5</c:v>
                </c:pt>
                <c:pt idx="396">
                  <c:v>0.2</c:v>
                </c:pt>
                <c:pt idx="397">
                  <c:v>1.1</c:v>
                </c:pt>
                <c:pt idx="398">
                  <c:v>0.2</c:v>
                </c:pt>
                <c:pt idx="399">
                  <c:v>0.1</c:v>
                </c:pt>
                <c:pt idx="400">
                  <c:v>1.1</c:v>
                </c:pt>
                <c:pt idx="401">
                  <c:v>0.2</c:v>
                </c:pt>
                <c:pt idx="402">
                  <c:v>0.2</c:v>
                </c:pt>
                <c:pt idx="403">
                  <c:v>5.3</c:v>
                </c:pt>
                <c:pt idx="404">
                  <c:v>0.1</c:v>
                </c:pt>
                <c:pt idx="405">
                  <c:v>2.2</c:v>
                </c:pt>
                <c:pt idx="406">
                  <c:v>0.1</c:v>
                </c:pt>
                <c:pt idx="407">
                  <c:v>0.2</c:v>
                </c:pt>
                <c:pt idx="408">
                  <c:v>53.8</c:v>
                </c:pt>
                <c:pt idx="409">
                  <c:v>0.2</c:v>
                </c:pt>
                <c:pt idx="410">
                  <c:v>1.1</c:v>
                </c:pt>
                <c:pt idx="411">
                  <c:v>0.3</c:v>
                </c:pt>
                <c:pt idx="412">
                  <c:v>0.1</c:v>
                </c:pt>
                <c:pt idx="413">
                  <c:v>1.1</c:v>
                </c:pt>
                <c:pt idx="414">
                  <c:v>0.2</c:v>
                </c:pt>
                <c:pt idx="415">
                  <c:v>0.2</c:v>
                </c:pt>
                <c:pt idx="416">
                  <c:v>14.3</c:v>
                </c:pt>
                <c:pt idx="417">
                  <c:v>0.1</c:v>
                </c:pt>
                <c:pt idx="418">
                  <c:v>1.1</c:v>
                </c:pt>
                <c:pt idx="419">
                  <c:v>0.2</c:v>
                </c:pt>
                <c:pt idx="420">
                  <c:v>0.2</c:v>
                </c:pt>
                <c:pt idx="421">
                  <c:v>54.1</c:v>
                </c:pt>
                <c:pt idx="422">
                  <c:v>0.2</c:v>
                </c:pt>
                <c:pt idx="423">
                  <c:v>1.2</c:v>
                </c:pt>
                <c:pt idx="424">
                  <c:v>0.2</c:v>
                </c:pt>
                <c:pt idx="425">
                  <c:v>0.1</c:v>
                </c:pt>
                <c:pt idx="426">
                  <c:v>47.7</c:v>
                </c:pt>
                <c:pt idx="427">
                  <c:v>0.2</c:v>
                </c:pt>
                <c:pt idx="428">
                  <c:v>1.1</c:v>
                </c:pt>
                <c:pt idx="429">
                  <c:v>0.2</c:v>
                </c:pt>
                <c:pt idx="430">
                  <c:v>0.2</c:v>
                </c:pt>
                <c:pt idx="431">
                  <c:v>1.2</c:v>
                </c:pt>
                <c:pt idx="432">
                  <c:v>0.2</c:v>
                </c:pt>
                <c:pt idx="433">
                  <c:v>0.2</c:v>
                </c:pt>
                <c:pt idx="434">
                  <c:v>0.1</c:v>
                </c:pt>
                <c:pt idx="435">
                  <c:v>0.2</c:v>
                </c:pt>
                <c:pt idx="436">
                  <c:v>1.1</c:v>
                </c:pt>
                <c:pt idx="437">
                  <c:v>0.2</c:v>
                </c:pt>
                <c:pt idx="438">
                  <c:v>0.2</c:v>
                </c:pt>
                <c:pt idx="439">
                  <c:v>50.5</c:v>
                </c:pt>
                <c:pt idx="440">
                  <c:v>0.2</c:v>
                </c:pt>
                <c:pt idx="441">
                  <c:v>1.0</c:v>
                </c:pt>
                <c:pt idx="442">
                  <c:v>0.4</c:v>
                </c:pt>
                <c:pt idx="443">
                  <c:v>0.1</c:v>
                </c:pt>
                <c:pt idx="444">
                  <c:v>1.0</c:v>
                </c:pt>
                <c:pt idx="445">
                  <c:v>0.2</c:v>
                </c:pt>
                <c:pt idx="446">
                  <c:v>0.2</c:v>
                </c:pt>
                <c:pt idx="447">
                  <c:v>0.2</c:v>
                </c:pt>
                <c:pt idx="448">
                  <c:v>0.1</c:v>
                </c:pt>
                <c:pt idx="449">
                  <c:v>1.1</c:v>
                </c:pt>
                <c:pt idx="450">
                  <c:v>0.2</c:v>
                </c:pt>
                <c:pt idx="451">
                  <c:v>0.1</c:v>
                </c:pt>
                <c:pt idx="452">
                  <c:v>43.4</c:v>
                </c:pt>
                <c:pt idx="453">
                  <c:v>0.2</c:v>
                </c:pt>
                <c:pt idx="454">
                  <c:v>1.1</c:v>
                </c:pt>
                <c:pt idx="455">
                  <c:v>0.1</c:v>
                </c:pt>
                <c:pt idx="456">
                  <c:v>0.1</c:v>
                </c:pt>
                <c:pt idx="457">
                  <c:v>1.2</c:v>
                </c:pt>
                <c:pt idx="458">
                  <c:v>0.2</c:v>
                </c:pt>
              </c:numCache>
            </c:numRef>
          </c:val>
          <c:smooth val="0"/>
        </c:ser>
        <c:dLbls>
          <c:showLegendKey val="0"/>
          <c:showVal val="0"/>
          <c:showCatName val="0"/>
          <c:showSerName val="0"/>
          <c:showPercent val="0"/>
          <c:showBubbleSize val="0"/>
        </c:dLbls>
        <c:marker val="1"/>
        <c:smooth val="0"/>
        <c:axId val="2048131064"/>
        <c:axId val="2048125656"/>
      </c:lineChart>
      <c:catAx>
        <c:axId val="2048131064"/>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48125656"/>
        <c:crosses val="autoZero"/>
        <c:auto val="1"/>
        <c:lblAlgn val="ctr"/>
        <c:lblOffset val="100"/>
        <c:noMultiLvlLbl val="0"/>
      </c:catAx>
      <c:valAx>
        <c:axId val="2048125656"/>
        <c:scaling>
          <c:orientation val="minMax"/>
          <c:max val="100.0"/>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04813106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CPU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Sheet1!$B$2:$B$291</c:f>
              <c:numCache>
                <c:formatCode>General</c:formatCode>
                <c:ptCount val="290"/>
                <c:pt idx="0">
                  <c:v>0.0</c:v>
                </c:pt>
                <c:pt idx="1">
                  <c:v>0.6</c:v>
                </c:pt>
                <c:pt idx="2">
                  <c:v>0.4</c:v>
                </c:pt>
                <c:pt idx="3">
                  <c:v>0.5</c:v>
                </c:pt>
                <c:pt idx="4">
                  <c:v>23.2</c:v>
                </c:pt>
                <c:pt idx="5">
                  <c:v>0.5</c:v>
                </c:pt>
                <c:pt idx="6">
                  <c:v>1.3</c:v>
                </c:pt>
                <c:pt idx="7">
                  <c:v>0.3</c:v>
                </c:pt>
                <c:pt idx="8">
                  <c:v>0.4</c:v>
                </c:pt>
                <c:pt idx="9">
                  <c:v>4.4</c:v>
                </c:pt>
                <c:pt idx="10">
                  <c:v>0.3</c:v>
                </c:pt>
                <c:pt idx="11">
                  <c:v>0.9</c:v>
                </c:pt>
                <c:pt idx="12">
                  <c:v>0.4</c:v>
                </c:pt>
                <c:pt idx="13">
                  <c:v>0.4</c:v>
                </c:pt>
                <c:pt idx="14">
                  <c:v>42.8</c:v>
                </c:pt>
                <c:pt idx="15">
                  <c:v>0.4</c:v>
                </c:pt>
                <c:pt idx="16">
                  <c:v>1.3</c:v>
                </c:pt>
                <c:pt idx="17">
                  <c:v>0.4</c:v>
                </c:pt>
                <c:pt idx="18">
                  <c:v>0.4</c:v>
                </c:pt>
                <c:pt idx="19">
                  <c:v>0.9</c:v>
                </c:pt>
                <c:pt idx="20">
                  <c:v>0.3</c:v>
                </c:pt>
                <c:pt idx="21">
                  <c:v>0.3</c:v>
                </c:pt>
                <c:pt idx="22">
                  <c:v>2.9</c:v>
                </c:pt>
                <c:pt idx="23">
                  <c:v>0.4</c:v>
                </c:pt>
                <c:pt idx="24">
                  <c:v>1.0</c:v>
                </c:pt>
                <c:pt idx="25">
                  <c:v>0.3</c:v>
                </c:pt>
                <c:pt idx="26">
                  <c:v>0.4</c:v>
                </c:pt>
                <c:pt idx="27">
                  <c:v>1.1</c:v>
                </c:pt>
                <c:pt idx="28">
                  <c:v>0.4</c:v>
                </c:pt>
                <c:pt idx="29">
                  <c:v>0.8</c:v>
                </c:pt>
                <c:pt idx="30">
                  <c:v>0.4</c:v>
                </c:pt>
                <c:pt idx="31">
                  <c:v>0.3</c:v>
                </c:pt>
                <c:pt idx="32">
                  <c:v>1.8</c:v>
                </c:pt>
                <c:pt idx="33">
                  <c:v>0.3</c:v>
                </c:pt>
                <c:pt idx="34">
                  <c:v>0.3</c:v>
                </c:pt>
                <c:pt idx="35">
                  <c:v>12.7</c:v>
                </c:pt>
                <c:pt idx="36">
                  <c:v>0.4</c:v>
                </c:pt>
                <c:pt idx="37">
                  <c:v>1.5</c:v>
                </c:pt>
                <c:pt idx="38">
                  <c:v>0.4</c:v>
                </c:pt>
                <c:pt idx="39">
                  <c:v>0.4</c:v>
                </c:pt>
                <c:pt idx="40">
                  <c:v>1.7</c:v>
                </c:pt>
                <c:pt idx="41">
                  <c:v>0.4</c:v>
                </c:pt>
                <c:pt idx="42">
                  <c:v>0.4</c:v>
                </c:pt>
                <c:pt idx="43">
                  <c:v>0.3</c:v>
                </c:pt>
                <c:pt idx="44">
                  <c:v>0.4</c:v>
                </c:pt>
                <c:pt idx="45">
                  <c:v>1.2</c:v>
                </c:pt>
                <c:pt idx="46">
                  <c:v>0.3</c:v>
                </c:pt>
                <c:pt idx="47">
                  <c:v>0.4</c:v>
                </c:pt>
                <c:pt idx="48">
                  <c:v>0.3</c:v>
                </c:pt>
                <c:pt idx="49">
                  <c:v>0.4</c:v>
                </c:pt>
                <c:pt idx="50">
                  <c:v>0.9</c:v>
                </c:pt>
                <c:pt idx="51">
                  <c:v>0.4</c:v>
                </c:pt>
                <c:pt idx="52">
                  <c:v>1.0</c:v>
                </c:pt>
                <c:pt idx="53">
                  <c:v>0.9</c:v>
                </c:pt>
                <c:pt idx="54">
                  <c:v>0.0</c:v>
                </c:pt>
                <c:pt idx="55">
                  <c:v>1.1</c:v>
                </c:pt>
                <c:pt idx="56">
                  <c:v>1.1</c:v>
                </c:pt>
                <c:pt idx="57">
                  <c:v>0.5</c:v>
                </c:pt>
                <c:pt idx="58">
                  <c:v>1.3</c:v>
                </c:pt>
                <c:pt idx="59">
                  <c:v>0.4</c:v>
                </c:pt>
                <c:pt idx="60">
                  <c:v>0.5</c:v>
                </c:pt>
                <c:pt idx="61">
                  <c:v>0.5</c:v>
                </c:pt>
                <c:pt idx="62">
                  <c:v>0.4</c:v>
                </c:pt>
                <c:pt idx="63">
                  <c:v>1.3</c:v>
                </c:pt>
                <c:pt idx="64">
                  <c:v>0.0</c:v>
                </c:pt>
                <c:pt idx="65">
                  <c:v>0.4</c:v>
                </c:pt>
                <c:pt idx="66">
                  <c:v>0.4</c:v>
                </c:pt>
                <c:pt idx="67">
                  <c:v>0.4</c:v>
                </c:pt>
                <c:pt idx="68">
                  <c:v>1.3</c:v>
                </c:pt>
                <c:pt idx="69">
                  <c:v>0.3</c:v>
                </c:pt>
                <c:pt idx="70">
                  <c:v>0.4</c:v>
                </c:pt>
                <c:pt idx="71">
                  <c:v>3.1</c:v>
                </c:pt>
                <c:pt idx="72">
                  <c:v>0.4</c:v>
                </c:pt>
                <c:pt idx="73">
                  <c:v>1.2</c:v>
                </c:pt>
                <c:pt idx="74">
                  <c:v>0.3</c:v>
                </c:pt>
                <c:pt idx="75">
                  <c:v>0.4</c:v>
                </c:pt>
                <c:pt idx="76">
                  <c:v>31.8</c:v>
                </c:pt>
                <c:pt idx="77">
                  <c:v>0.4</c:v>
                </c:pt>
                <c:pt idx="78">
                  <c:v>1.2</c:v>
                </c:pt>
                <c:pt idx="79">
                  <c:v>1.3</c:v>
                </c:pt>
                <c:pt idx="80">
                  <c:v>0.4</c:v>
                </c:pt>
                <c:pt idx="81">
                  <c:v>24.2</c:v>
                </c:pt>
                <c:pt idx="82">
                  <c:v>0.4</c:v>
                </c:pt>
                <c:pt idx="83">
                  <c:v>1.3</c:v>
                </c:pt>
                <c:pt idx="84">
                  <c:v>0.0</c:v>
                </c:pt>
                <c:pt idx="85">
                  <c:v>0.4</c:v>
                </c:pt>
                <c:pt idx="86">
                  <c:v>34.2</c:v>
                </c:pt>
                <c:pt idx="87">
                  <c:v>0.4</c:v>
                </c:pt>
                <c:pt idx="88">
                  <c:v>1.2</c:v>
                </c:pt>
                <c:pt idx="89">
                  <c:v>0.4</c:v>
                </c:pt>
                <c:pt idx="90">
                  <c:v>0.4</c:v>
                </c:pt>
                <c:pt idx="91">
                  <c:v>17.3</c:v>
                </c:pt>
                <c:pt idx="92">
                  <c:v>0.4</c:v>
                </c:pt>
                <c:pt idx="93">
                  <c:v>1.2</c:v>
                </c:pt>
                <c:pt idx="94">
                  <c:v>0.4</c:v>
                </c:pt>
                <c:pt idx="95">
                  <c:v>0.4</c:v>
                </c:pt>
                <c:pt idx="96">
                  <c:v>48.4</c:v>
                </c:pt>
                <c:pt idx="97">
                  <c:v>0.4</c:v>
                </c:pt>
                <c:pt idx="98">
                  <c:v>0.9</c:v>
                </c:pt>
                <c:pt idx="99">
                  <c:v>0.4</c:v>
                </c:pt>
                <c:pt idx="100">
                  <c:v>0.4</c:v>
                </c:pt>
                <c:pt idx="101">
                  <c:v>21.6</c:v>
                </c:pt>
                <c:pt idx="102">
                  <c:v>0.4</c:v>
                </c:pt>
                <c:pt idx="103">
                  <c:v>1.1</c:v>
                </c:pt>
                <c:pt idx="104">
                  <c:v>0.4</c:v>
                </c:pt>
                <c:pt idx="105">
                  <c:v>0.2</c:v>
                </c:pt>
                <c:pt idx="106">
                  <c:v>41.0</c:v>
                </c:pt>
                <c:pt idx="107">
                  <c:v>0.3</c:v>
                </c:pt>
                <c:pt idx="108">
                  <c:v>2.1</c:v>
                </c:pt>
                <c:pt idx="109">
                  <c:v>0.4</c:v>
                </c:pt>
                <c:pt idx="110">
                  <c:v>0.4</c:v>
                </c:pt>
                <c:pt idx="111">
                  <c:v>23.6</c:v>
                </c:pt>
                <c:pt idx="112">
                  <c:v>0.4</c:v>
                </c:pt>
                <c:pt idx="113">
                  <c:v>1.3</c:v>
                </c:pt>
                <c:pt idx="114">
                  <c:v>0.0</c:v>
                </c:pt>
                <c:pt idx="115">
                  <c:v>0.4</c:v>
                </c:pt>
                <c:pt idx="116">
                  <c:v>3.8</c:v>
                </c:pt>
                <c:pt idx="117">
                  <c:v>0.4</c:v>
                </c:pt>
                <c:pt idx="118">
                  <c:v>1.2</c:v>
                </c:pt>
                <c:pt idx="119">
                  <c:v>0.4</c:v>
                </c:pt>
                <c:pt idx="120">
                  <c:v>0.5</c:v>
                </c:pt>
                <c:pt idx="121">
                  <c:v>0.4</c:v>
                </c:pt>
                <c:pt idx="122">
                  <c:v>0.4</c:v>
                </c:pt>
                <c:pt idx="123">
                  <c:v>1.3</c:v>
                </c:pt>
                <c:pt idx="124">
                  <c:v>0.4</c:v>
                </c:pt>
                <c:pt idx="125">
                  <c:v>0.8</c:v>
                </c:pt>
                <c:pt idx="126">
                  <c:v>0.1</c:v>
                </c:pt>
                <c:pt idx="127">
                  <c:v>0.4</c:v>
                </c:pt>
                <c:pt idx="128">
                  <c:v>1.3</c:v>
                </c:pt>
                <c:pt idx="129">
                  <c:v>0.4</c:v>
                </c:pt>
                <c:pt idx="130">
                  <c:v>0.8</c:v>
                </c:pt>
                <c:pt idx="131">
                  <c:v>0.4</c:v>
                </c:pt>
                <c:pt idx="132">
                  <c:v>0.4</c:v>
                </c:pt>
                <c:pt idx="133">
                  <c:v>1.2</c:v>
                </c:pt>
                <c:pt idx="134">
                  <c:v>0.4</c:v>
                </c:pt>
                <c:pt idx="135">
                  <c:v>0.7</c:v>
                </c:pt>
                <c:pt idx="136">
                  <c:v>0.4</c:v>
                </c:pt>
                <c:pt idx="137">
                  <c:v>0.4</c:v>
                </c:pt>
                <c:pt idx="138">
                  <c:v>0.8</c:v>
                </c:pt>
                <c:pt idx="139">
                  <c:v>0.4</c:v>
                </c:pt>
                <c:pt idx="140">
                  <c:v>1.2</c:v>
                </c:pt>
                <c:pt idx="141">
                  <c:v>0.4</c:v>
                </c:pt>
                <c:pt idx="142">
                  <c:v>0.4</c:v>
                </c:pt>
                <c:pt idx="143">
                  <c:v>0.6</c:v>
                </c:pt>
                <c:pt idx="144">
                  <c:v>0.4</c:v>
                </c:pt>
                <c:pt idx="145">
                  <c:v>2.4</c:v>
                </c:pt>
                <c:pt idx="146">
                  <c:v>0.4</c:v>
                </c:pt>
                <c:pt idx="147">
                  <c:v>0.4</c:v>
                </c:pt>
                <c:pt idx="148">
                  <c:v>1.0</c:v>
                </c:pt>
                <c:pt idx="149">
                  <c:v>0.4</c:v>
                </c:pt>
                <c:pt idx="150">
                  <c:v>0.3</c:v>
                </c:pt>
                <c:pt idx="151">
                  <c:v>0.4</c:v>
                </c:pt>
                <c:pt idx="152">
                  <c:v>0.4</c:v>
                </c:pt>
                <c:pt idx="153">
                  <c:v>0.8</c:v>
                </c:pt>
                <c:pt idx="154">
                  <c:v>0.4</c:v>
                </c:pt>
                <c:pt idx="155">
                  <c:v>1.2</c:v>
                </c:pt>
                <c:pt idx="156">
                  <c:v>0.4</c:v>
                </c:pt>
                <c:pt idx="157">
                  <c:v>0.0</c:v>
                </c:pt>
                <c:pt idx="158">
                  <c:v>0.8</c:v>
                </c:pt>
                <c:pt idx="159">
                  <c:v>0.4</c:v>
                </c:pt>
                <c:pt idx="160">
                  <c:v>1.2</c:v>
                </c:pt>
                <c:pt idx="161">
                  <c:v>0.4</c:v>
                </c:pt>
                <c:pt idx="162">
                  <c:v>0.0</c:v>
                </c:pt>
                <c:pt idx="163">
                  <c:v>60.4</c:v>
                </c:pt>
                <c:pt idx="164">
                  <c:v>0.4</c:v>
                </c:pt>
                <c:pt idx="165">
                  <c:v>1.2</c:v>
                </c:pt>
                <c:pt idx="166">
                  <c:v>0.4</c:v>
                </c:pt>
                <c:pt idx="167">
                  <c:v>0.3</c:v>
                </c:pt>
                <c:pt idx="168">
                  <c:v>44.8</c:v>
                </c:pt>
                <c:pt idx="169">
                  <c:v>0.4</c:v>
                </c:pt>
                <c:pt idx="170">
                  <c:v>1.1</c:v>
                </c:pt>
                <c:pt idx="171">
                  <c:v>0.4</c:v>
                </c:pt>
                <c:pt idx="172">
                  <c:v>0.4</c:v>
                </c:pt>
                <c:pt idx="173">
                  <c:v>20.6</c:v>
                </c:pt>
                <c:pt idx="174">
                  <c:v>0.0</c:v>
                </c:pt>
                <c:pt idx="175">
                  <c:v>1.3</c:v>
                </c:pt>
                <c:pt idx="176">
                  <c:v>0.4</c:v>
                </c:pt>
                <c:pt idx="177">
                  <c:v>0.4</c:v>
                </c:pt>
                <c:pt idx="178">
                  <c:v>24.4</c:v>
                </c:pt>
                <c:pt idx="179">
                  <c:v>0.4</c:v>
                </c:pt>
                <c:pt idx="180">
                  <c:v>1.3</c:v>
                </c:pt>
                <c:pt idx="181">
                  <c:v>0.0</c:v>
                </c:pt>
                <c:pt idx="182">
                  <c:v>0.7</c:v>
                </c:pt>
                <c:pt idx="183">
                  <c:v>0.4</c:v>
                </c:pt>
                <c:pt idx="184">
                  <c:v>0.4</c:v>
                </c:pt>
                <c:pt idx="185">
                  <c:v>1.1</c:v>
                </c:pt>
                <c:pt idx="186">
                  <c:v>0.4</c:v>
                </c:pt>
                <c:pt idx="187">
                  <c:v>0.8</c:v>
                </c:pt>
                <c:pt idx="188">
                  <c:v>0.3</c:v>
                </c:pt>
                <c:pt idx="189">
                  <c:v>0.4</c:v>
                </c:pt>
                <c:pt idx="190">
                  <c:v>1.0</c:v>
                </c:pt>
                <c:pt idx="191">
                  <c:v>0.4</c:v>
                </c:pt>
                <c:pt idx="192">
                  <c:v>0.8</c:v>
                </c:pt>
                <c:pt idx="193">
                  <c:v>0.4</c:v>
                </c:pt>
                <c:pt idx="194">
                  <c:v>0.4</c:v>
                </c:pt>
                <c:pt idx="195">
                  <c:v>1.7</c:v>
                </c:pt>
                <c:pt idx="196">
                  <c:v>0.4</c:v>
                </c:pt>
                <c:pt idx="197">
                  <c:v>0.8</c:v>
                </c:pt>
                <c:pt idx="198">
                  <c:v>0.4</c:v>
                </c:pt>
                <c:pt idx="199">
                  <c:v>0.4</c:v>
                </c:pt>
                <c:pt idx="200">
                  <c:v>1.1</c:v>
                </c:pt>
                <c:pt idx="201">
                  <c:v>0.4</c:v>
                </c:pt>
                <c:pt idx="202">
                  <c:v>0.3</c:v>
                </c:pt>
                <c:pt idx="203">
                  <c:v>0.4</c:v>
                </c:pt>
                <c:pt idx="204">
                  <c:v>0.4</c:v>
                </c:pt>
                <c:pt idx="205">
                  <c:v>0.9</c:v>
                </c:pt>
                <c:pt idx="206">
                  <c:v>2.6</c:v>
                </c:pt>
                <c:pt idx="207">
                  <c:v>0.6</c:v>
                </c:pt>
                <c:pt idx="208">
                  <c:v>0.4</c:v>
                </c:pt>
                <c:pt idx="209">
                  <c:v>0.8</c:v>
                </c:pt>
                <c:pt idx="210">
                  <c:v>0.9</c:v>
                </c:pt>
                <c:pt idx="211">
                  <c:v>0.4</c:v>
                </c:pt>
                <c:pt idx="212">
                  <c:v>0.4</c:v>
                </c:pt>
                <c:pt idx="213">
                  <c:v>0.4</c:v>
                </c:pt>
                <c:pt idx="214">
                  <c:v>0.8</c:v>
                </c:pt>
                <c:pt idx="215">
                  <c:v>1.1</c:v>
                </c:pt>
                <c:pt idx="216">
                  <c:v>0.4</c:v>
                </c:pt>
                <c:pt idx="217">
                  <c:v>0.9</c:v>
                </c:pt>
                <c:pt idx="218">
                  <c:v>2.7</c:v>
                </c:pt>
                <c:pt idx="219">
                  <c:v>0.7</c:v>
                </c:pt>
                <c:pt idx="220">
                  <c:v>32.8</c:v>
                </c:pt>
                <c:pt idx="221">
                  <c:v>0.4</c:v>
                </c:pt>
                <c:pt idx="222">
                  <c:v>0.9</c:v>
                </c:pt>
                <c:pt idx="223">
                  <c:v>0.4</c:v>
                </c:pt>
                <c:pt idx="224">
                  <c:v>0.7</c:v>
                </c:pt>
                <c:pt idx="225">
                  <c:v>8.6</c:v>
                </c:pt>
                <c:pt idx="226">
                  <c:v>0.3</c:v>
                </c:pt>
                <c:pt idx="227">
                  <c:v>0.9</c:v>
                </c:pt>
                <c:pt idx="228">
                  <c:v>0.4</c:v>
                </c:pt>
                <c:pt idx="229">
                  <c:v>0.8</c:v>
                </c:pt>
                <c:pt idx="230">
                  <c:v>0.4</c:v>
                </c:pt>
                <c:pt idx="231">
                  <c:v>0.0</c:v>
                </c:pt>
                <c:pt idx="232">
                  <c:v>1.0</c:v>
                </c:pt>
                <c:pt idx="233">
                  <c:v>0.4</c:v>
                </c:pt>
                <c:pt idx="234">
                  <c:v>0.4</c:v>
                </c:pt>
                <c:pt idx="235">
                  <c:v>0.4</c:v>
                </c:pt>
                <c:pt idx="236">
                  <c:v>0.8</c:v>
                </c:pt>
                <c:pt idx="237">
                  <c:v>1.0</c:v>
                </c:pt>
                <c:pt idx="238">
                  <c:v>0.0</c:v>
                </c:pt>
                <c:pt idx="239">
                  <c:v>1.0</c:v>
                </c:pt>
                <c:pt idx="240">
                  <c:v>0.4</c:v>
                </c:pt>
                <c:pt idx="241">
                  <c:v>0.8</c:v>
                </c:pt>
                <c:pt idx="242">
                  <c:v>0.9</c:v>
                </c:pt>
                <c:pt idx="243">
                  <c:v>0.4</c:v>
                </c:pt>
                <c:pt idx="244">
                  <c:v>2.7</c:v>
                </c:pt>
                <c:pt idx="245">
                  <c:v>0.4</c:v>
                </c:pt>
                <c:pt idx="246">
                  <c:v>0.3</c:v>
                </c:pt>
                <c:pt idx="247">
                  <c:v>13.2</c:v>
                </c:pt>
                <c:pt idx="248">
                  <c:v>0.4</c:v>
                </c:pt>
                <c:pt idx="249">
                  <c:v>1.0</c:v>
                </c:pt>
                <c:pt idx="250">
                  <c:v>0.4</c:v>
                </c:pt>
                <c:pt idx="251">
                  <c:v>0.8</c:v>
                </c:pt>
                <c:pt idx="252">
                  <c:v>0.4</c:v>
                </c:pt>
                <c:pt idx="253">
                  <c:v>0.4</c:v>
                </c:pt>
                <c:pt idx="254">
                  <c:v>76.0</c:v>
                </c:pt>
                <c:pt idx="255">
                  <c:v>0.4</c:v>
                </c:pt>
                <c:pt idx="256">
                  <c:v>1.0</c:v>
                </c:pt>
                <c:pt idx="257">
                  <c:v>0.4</c:v>
                </c:pt>
                <c:pt idx="258">
                  <c:v>0.8</c:v>
                </c:pt>
                <c:pt idx="259">
                  <c:v>0.4</c:v>
                </c:pt>
                <c:pt idx="260">
                  <c:v>0.4</c:v>
                </c:pt>
                <c:pt idx="261">
                  <c:v>0.9</c:v>
                </c:pt>
                <c:pt idx="262">
                  <c:v>0.4</c:v>
                </c:pt>
                <c:pt idx="263">
                  <c:v>0.5</c:v>
                </c:pt>
                <c:pt idx="264">
                  <c:v>0.4</c:v>
                </c:pt>
                <c:pt idx="265">
                  <c:v>0.7</c:v>
                </c:pt>
                <c:pt idx="266">
                  <c:v>0.8</c:v>
                </c:pt>
                <c:pt idx="267">
                  <c:v>0.4</c:v>
                </c:pt>
                <c:pt idx="268">
                  <c:v>0.4</c:v>
                </c:pt>
                <c:pt idx="269">
                  <c:v>0.4</c:v>
                </c:pt>
                <c:pt idx="270">
                  <c:v>0.7</c:v>
                </c:pt>
                <c:pt idx="271">
                  <c:v>3.6</c:v>
                </c:pt>
                <c:pt idx="272">
                  <c:v>0.4</c:v>
                </c:pt>
                <c:pt idx="273">
                  <c:v>0.4</c:v>
                </c:pt>
                <c:pt idx="274">
                  <c:v>0.5</c:v>
                </c:pt>
                <c:pt idx="275">
                  <c:v>0.6</c:v>
                </c:pt>
                <c:pt idx="276">
                  <c:v>43.2</c:v>
                </c:pt>
                <c:pt idx="277">
                  <c:v>0.4</c:v>
                </c:pt>
                <c:pt idx="278">
                  <c:v>0.9</c:v>
                </c:pt>
                <c:pt idx="279">
                  <c:v>0.4</c:v>
                </c:pt>
                <c:pt idx="280">
                  <c:v>0.7</c:v>
                </c:pt>
                <c:pt idx="281">
                  <c:v>33.0</c:v>
                </c:pt>
                <c:pt idx="282">
                  <c:v>0.8</c:v>
                </c:pt>
                <c:pt idx="283">
                  <c:v>1.0</c:v>
                </c:pt>
                <c:pt idx="284">
                  <c:v>0.0</c:v>
                </c:pt>
                <c:pt idx="285">
                  <c:v>0.4</c:v>
                </c:pt>
                <c:pt idx="286">
                  <c:v>6.6</c:v>
                </c:pt>
                <c:pt idx="287">
                  <c:v>0.8</c:v>
                </c:pt>
                <c:pt idx="288">
                  <c:v>4.1</c:v>
                </c:pt>
                <c:pt idx="289">
                  <c:v>0.6</c:v>
                </c:pt>
              </c:numCache>
            </c:numRef>
          </c:val>
          <c:smooth val="0"/>
        </c:ser>
        <c:ser>
          <c:idx val="1"/>
          <c:order val="1"/>
          <c:tx>
            <c:strRef>
              <c:f>Sheet1!$C$1</c:f>
              <c:strCache>
                <c:ptCount val="1"/>
                <c:pt idx="0">
                  <c:v>8591</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Sheet1!$C$2:$C$291</c:f>
              <c:numCache>
                <c:formatCode>General</c:formatCode>
                <c:ptCount val="290"/>
                <c:pt idx="0">
                  <c:v>0.0</c:v>
                </c:pt>
                <c:pt idx="1">
                  <c:v>0.0</c:v>
                </c:pt>
                <c:pt idx="2">
                  <c:v>0.5</c:v>
                </c:pt>
                <c:pt idx="3">
                  <c:v>0.6</c:v>
                </c:pt>
                <c:pt idx="4">
                  <c:v>26.0</c:v>
                </c:pt>
                <c:pt idx="5">
                  <c:v>0.4</c:v>
                </c:pt>
                <c:pt idx="6">
                  <c:v>1.5</c:v>
                </c:pt>
                <c:pt idx="7">
                  <c:v>0.4</c:v>
                </c:pt>
                <c:pt idx="8">
                  <c:v>0.6</c:v>
                </c:pt>
                <c:pt idx="9">
                  <c:v>7.8</c:v>
                </c:pt>
                <c:pt idx="10">
                  <c:v>0.4</c:v>
                </c:pt>
                <c:pt idx="11">
                  <c:v>1.0</c:v>
                </c:pt>
                <c:pt idx="12">
                  <c:v>0.4</c:v>
                </c:pt>
                <c:pt idx="13">
                  <c:v>0.4</c:v>
                </c:pt>
                <c:pt idx="14">
                  <c:v>39.8</c:v>
                </c:pt>
                <c:pt idx="15">
                  <c:v>0.4</c:v>
                </c:pt>
                <c:pt idx="16">
                  <c:v>0.8</c:v>
                </c:pt>
                <c:pt idx="17">
                  <c:v>0.4</c:v>
                </c:pt>
                <c:pt idx="18">
                  <c:v>0.4</c:v>
                </c:pt>
                <c:pt idx="19">
                  <c:v>0.8</c:v>
                </c:pt>
                <c:pt idx="20">
                  <c:v>0.4</c:v>
                </c:pt>
                <c:pt idx="21">
                  <c:v>0.7</c:v>
                </c:pt>
                <c:pt idx="22">
                  <c:v>2.0</c:v>
                </c:pt>
                <c:pt idx="23">
                  <c:v>0.4</c:v>
                </c:pt>
                <c:pt idx="24">
                  <c:v>0.9</c:v>
                </c:pt>
                <c:pt idx="25">
                  <c:v>0.8</c:v>
                </c:pt>
                <c:pt idx="26">
                  <c:v>0.4</c:v>
                </c:pt>
                <c:pt idx="27">
                  <c:v>1.1</c:v>
                </c:pt>
                <c:pt idx="28">
                  <c:v>0.4</c:v>
                </c:pt>
                <c:pt idx="29">
                  <c:v>0.7</c:v>
                </c:pt>
                <c:pt idx="30">
                  <c:v>0.4</c:v>
                </c:pt>
                <c:pt idx="31">
                  <c:v>0.4</c:v>
                </c:pt>
                <c:pt idx="32">
                  <c:v>1.9</c:v>
                </c:pt>
                <c:pt idx="33">
                  <c:v>0.4</c:v>
                </c:pt>
                <c:pt idx="34">
                  <c:v>0.4</c:v>
                </c:pt>
                <c:pt idx="35">
                  <c:v>12.2</c:v>
                </c:pt>
                <c:pt idx="36">
                  <c:v>0.4</c:v>
                </c:pt>
                <c:pt idx="37">
                  <c:v>1.4</c:v>
                </c:pt>
                <c:pt idx="38">
                  <c:v>0.4</c:v>
                </c:pt>
                <c:pt idx="39">
                  <c:v>0.4</c:v>
                </c:pt>
                <c:pt idx="40">
                  <c:v>1.3</c:v>
                </c:pt>
                <c:pt idx="41">
                  <c:v>1.1</c:v>
                </c:pt>
                <c:pt idx="42">
                  <c:v>0.6</c:v>
                </c:pt>
                <c:pt idx="43">
                  <c:v>0.4</c:v>
                </c:pt>
                <c:pt idx="44">
                  <c:v>0.4</c:v>
                </c:pt>
                <c:pt idx="45">
                  <c:v>1.3</c:v>
                </c:pt>
                <c:pt idx="46">
                  <c:v>0.4</c:v>
                </c:pt>
                <c:pt idx="47">
                  <c:v>0.4</c:v>
                </c:pt>
                <c:pt idx="48">
                  <c:v>0.4</c:v>
                </c:pt>
                <c:pt idx="49">
                  <c:v>0.4</c:v>
                </c:pt>
                <c:pt idx="50">
                  <c:v>1.4</c:v>
                </c:pt>
                <c:pt idx="51">
                  <c:v>0.4</c:v>
                </c:pt>
                <c:pt idx="52">
                  <c:v>0.4</c:v>
                </c:pt>
                <c:pt idx="53">
                  <c:v>46.2</c:v>
                </c:pt>
                <c:pt idx="54">
                  <c:v>0.0</c:v>
                </c:pt>
                <c:pt idx="55">
                  <c:v>1.8</c:v>
                </c:pt>
                <c:pt idx="56">
                  <c:v>0.4</c:v>
                </c:pt>
                <c:pt idx="57">
                  <c:v>0.4</c:v>
                </c:pt>
                <c:pt idx="58">
                  <c:v>1.1</c:v>
                </c:pt>
                <c:pt idx="59">
                  <c:v>0.4</c:v>
                </c:pt>
                <c:pt idx="60">
                  <c:v>0.5</c:v>
                </c:pt>
                <c:pt idx="61">
                  <c:v>0.4</c:v>
                </c:pt>
                <c:pt idx="62">
                  <c:v>0.4</c:v>
                </c:pt>
                <c:pt idx="63">
                  <c:v>1.4</c:v>
                </c:pt>
                <c:pt idx="64">
                  <c:v>0.0</c:v>
                </c:pt>
                <c:pt idx="65">
                  <c:v>0.5</c:v>
                </c:pt>
                <c:pt idx="66">
                  <c:v>0.4</c:v>
                </c:pt>
                <c:pt idx="67">
                  <c:v>0.4</c:v>
                </c:pt>
                <c:pt idx="68">
                  <c:v>1.9</c:v>
                </c:pt>
                <c:pt idx="69">
                  <c:v>0.4</c:v>
                </c:pt>
                <c:pt idx="70">
                  <c:v>0.5</c:v>
                </c:pt>
                <c:pt idx="71">
                  <c:v>0.3</c:v>
                </c:pt>
                <c:pt idx="72">
                  <c:v>0.4</c:v>
                </c:pt>
                <c:pt idx="73">
                  <c:v>1.9</c:v>
                </c:pt>
                <c:pt idx="74">
                  <c:v>0.4</c:v>
                </c:pt>
                <c:pt idx="75">
                  <c:v>0.5</c:v>
                </c:pt>
                <c:pt idx="76">
                  <c:v>10.2</c:v>
                </c:pt>
                <c:pt idx="77">
                  <c:v>0.4</c:v>
                </c:pt>
                <c:pt idx="78">
                  <c:v>2.2</c:v>
                </c:pt>
                <c:pt idx="79">
                  <c:v>0.5</c:v>
                </c:pt>
                <c:pt idx="80">
                  <c:v>0.5</c:v>
                </c:pt>
                <c:pt idx="81">
                  <c:v>0.4</c:v>
                </c:pt>
                <c:pt idx="82">
                  <c:v>0.4</c:v>
                </c:pt>
                <c:pt idx="83">
                  <c:v>2.1</c:v>
                </c:pt>
                <c:pt idx="84">
                  <c:v>0.1</c:v>
                </c:pt>
                <c:pt idx="85">
                  <c:v>0.5</c:v>
                </c:pt>
                <c:pt idx="86">
                  <c:v>0.4</c:v>
                </c:pt>
                <c:pt idx="87">
                  <c:v>0.5</c:v>
                </c:pt>
                <c:pt idx="88">
                  <c:v>2.4</c:v>
                </c:pt>
                <c:pt idx="89">
                  <c:v>0.4</c:v>
                </c:pt>
                <c:pt idx="90">
                  <c:v>0.5</c:v>
                </c:pt>
                <c:pt idx="91">
                  <c:v>0.4</c:v>
                </c:pt>
                <c:pt idx="92">
                  <c:v>0.5</c:v>
                </c:pt>
                <c:pt idx="93">
                  <c:v>1.9</c:v>
                </c:pt>
                <c:pt idx="94">
                  <c:v>0.4</c:v>
                </c:pt>
                <c:pt idx="95">
                  <c:v>0.5</c:v>
                </c:pt>
                <c:pt idx="96">
                  <c:v>0.5</c:v>
                </c:pt>
                <c:pt idx="97">
                  <c:v>0.4</c:v>
                </c:pt>
                <c:pt idx="98">
                  <c:v>1.0</c:v>
                </c:pt>
                <c:pt idx="99">
                  <c:v>0.4</c:v>
                </c:pt>
                <c:pt idx="100">
                  <c:v>0.4</c:v>
                </c:pt>
                <c:pt idx="101">
                  <c:v>0.4</c:v>
                </c:pt>
                <c:pt idx="102">
                  <c:v>0.5</c:v>
                </c:pt>
                <c:pt idx="103">
                  <c:v>1.3</c:v>
                </c:pt>
                <c:pt idx="104">
                  <c:v>1.4</c:v>
                </c:pt>
                <c:pt idx="105">
                  <c:v>0.3</c:v>
                </c:pt>
                <c:pt idx="106">
                  <c:v>0.5</c:v>
                </c:pt>
                <c:pt idx="107">
                  <c:v>0.3</c:v>
                </c:pt>
                <c:pt idx="108">
                  <c:v>1.4</c:v>
                </c:pt>
                <c:pt idx="109">
                  <c:v>0.5</c:v>
                </c:pt>
                <c:pt idx="110">
                  <c:v>0.5</c:v>
                </c:pt>
                <c:pt idx="111">
                  <c:v>0.5</c:v>
                </c:pt>
                <c:pt idx="112">
                  <c:v>0.4</c:v>
                </c:pt>
                <c:pt idx="113">
                  <c:v>1.5</c:v>
                </c:pt>
                <c:pt idx="114">
                  <c:v>0.0</c:v>
                </c:pt>
                <c:pt idx="115">
                  <c:v>0.5</c:v>
                </c:pt>
                <c:pt idx="116">
                  <c:v>0.4</c:v>
                </c:pt>
                <c:pt idx="117">
                  <c:v>0.5</c:v>
                </c:pt>
                <c:pt idx="118">
                  <c:v>1.3</c:v>
                </c:pt>
                <c:pt idx="119">
                  <c:v>0.4</c:v>
                </c:pt>
                <c:pt idx="120">
                  <c:v>0.7</c:v>
                </c:pt>
                <c:pt idx="121">
                  <c:v>0.4</c:v>
                </c:pt>
                <c:pt idx="122">
                  <c:v>0.4</c:v>
                </c:pt>
                <c:pt idx="123">
                  <c:v>1.4</c:v>
                </c:pt>
                <c:pt idx="124">
                  <c:v>0.5</c:v>
                </c:pt>
                <c:pt idx="125">
                  <c:v>1.6</c:v>
                </c:pt>
                <c:pt idx="126">
                  <c:v>0.2</c:v>
                </c:pt>
                <c:pt idx="127">
                  <c:v>0.5</c:v>
                </c:pt>
                <c:pt idx="128">
                  <c:v>1.3</c:v>
                </c:pt>
                <c:pt idx="129">
                  <c:v>0.4</c:v>
                </c:pt>
                <c:pt idx="130">
                  <c:v>1.5</c:v>
                </c:pt>
                <c:pt idx="131">
                  <c:v>0.4</c:v>
                </c:pt>
                <c:pt idx="132">
                  <c:v>0.5</c:v>
                </c:pt>
                <c:pt idx="133">
                  <c:v>2.3</c:v>
                </c:pt>
                <c:pt idx="134">
                  <c:v>0.5</c:v>
                </c:pt>
                <c:pt idx="135">
                  <c:v>1.5</c:v>
                </c:pt>
                <c:pt idx="136">
                  <c:v>0.5</c:v>
                </c:pt>
                <c:pt idx="137">
                  <c:v>0.5</c:v>
                </c:pt>
                <c:pt idx="138">
                  <c:v>0.9</c:v>
                </c:pt>
                <c:pt idx="139">
                  <c:v>0.5</c:v>
                </c:pt>
                <c:pt idx="140">
                  <c:v>3.7</c:v>
                </c:pt>
                <c:pt idx="141">
                  <c:v>0.5</c:v>
                </c:pt>
                <c:pt idx="142">
                  <c:v>0.5</c:v>
                </c:pt>
                <c:pt idx="143">
                  <c:v>54.8</c:v>
                </c:pt>
                <c:pt idx="144">
                  <c:v>0.5</c:v>
                </c:pt>
                <c:pt idx="145">
                  <c:v>1.4</c:v>
                </c:pt>
                <c:pt idx="146">
                  <c:v>0.5</c:v>
                </c:pt>
                <c:pt idx="147">
                  <c:v>0.5</c:v>
                </c:pt>
                <c:pt idx="148">
                  <c:v>32.6</c:v>
                </c:pt>
                <c:pt idx="149">
                  <c:v>0.5</c:v>
                </c:pt>
                <c:pt idx="150">
                  <c:v>0.9</c:v>
                </c:pt>
                <c:pt idx="151">
                  <c:v>0.5</c:v>
                </c:pt>
                <c:pt idx="152">
                  <c:v>0.4</c:v>
                </c:pt>
                <c:pt idx="153">
                  <c:v>11.3</c:v>
                </c:pt>
                <c:pt idx="154">
                  <c:v>0.5</c:v>
                </c:pt>
                <c:pt idx="155">
                  <c:v>1.5</c:v>
                </c:pt>
                <c:pt idx="156">
                  <c:v>0.5</c:v>
                </c:pt>
                <c:pt idx="157">
                  <c:v>0.0</c:v>
                </c:pt>
                <c:pt idx="158">
                  <c:v>11.0</c:v>
                </c:pt>
                <c:pt idx="159">
                  <c:v>0.4</c:v>
                </c:pt>
                <c:pt idx="160">
                  <c:v>1.4</c:v>
                </c:pt>
                <c:pt idx="161">
                  <c:v>0.5</c:v>
                </c:pt>
                <c:pt idx="162">
                  <c:v>0.0</c:v>
                </c:pt>
                <c:pt idx="163">
                  <c:v>0.5</c:v>
                </c:pt>
                <c:pt idx="164">
                  <c:v>0.4</c:v>
                </c:pt>
                <c:pt idx="165">
                  <c:v>2.5</c:v>
                </c:pt>
                <c:pt idx="166">
                  <c:v>0.4</c:v>
                </c:pt>
                <c:pt idx="167">
                  <c:v>0.4</c:v>
                </c:pt>
                <c:pt idx="168">
                  <c:v>0.5</c:v>
                </c:pt>
                <c:pt idx="169">
                  <c:v>0.4</c:v>
                </c:pt>
                <c:pt idx="170">
                  <c:v>1.4</c:v>
                </c:pt>
                <c:pt idx="171">
                  <c:v>0.5</c:v>
                </c:pt>
                <c:pt idx="172">
                  <c:v>0.5</c:v>
                </c:pt>
                <c:pt idx="173">
                  <c:v>0.5</c:v>
                </c:pt>
                <c:pt idx="174">
                  <c:v>0.0</c:v>
                </c:pt>
                <c:pt idx="175">
                  <c:v>1.4</c:v>
                </c:pt>
                <c:pt idx="176">
                  <c:v>0.4</c:v>
                </c:pt>
                <c:pt idx="177">
                  <c:v>0.7</c:v>
                </c:pt>
                <c:pt idx="178">
                  <c:v>0.5</c:v>
                </c:pt>
                <c:pt idx="179">
                  <c:v>0.5</c:v>
                </c:pt>
                <c:pt idx="180">
                  <c:v>1.2</c:v>
                </c:pt>
                <c:pt idx="181">
                  <c:v>0.0</c:v>
                </c:pt>
                <c:pt idx="182">
                  <c:v>3.2</c:v>
                </c:pt>
                <c:pt idx="183">
                  <c:v>0.4</c:v>
                </c:pt>
                <c:pt idx="184">
                  <c:v>0.5</c:v>
                </c:pt>
                <c:pt idx="185">
                  <c:v>36.5</c:v>
                </c:pt>
                <c:pt idx="186">
                  <c:v>0.5</c:v>
                </c:pt>
                <c:pt idx="187">
                  <c:v>1.5</c:v>
                </c:pt>
                <c:pt idx="188">
                  <c:v>0.2</c:v>
                </c:pt>
                <c:pt idx="189">
                  <c:v>0.5</c:v>
                </c:pt>
                <c:pt idx="190">
                  <c:v>40.9</c:v>
                </c:pt>
                <c:pt idx="191">
                  <c:v>2.1</c:v>
                </c:pt>
                <c:pt idx="192">
                  <c:v>1.4</c:v>
                </c:pt>
                <c:pt idx="193">
                  <c:v>0.5</c:v>
                </c:pt>
                <c:pt idx="194">
                  <c:v>0.5</c:v>
                </c:pt>
                <c:pt idx="195">
                  <c:v>20.2</c:v>
                </c:pt>
                <c:pt idx="196">
                  <c:v>0.5</c:v>
                </c:pt>
                <c:pt idx="197">
                  <c:v>1.3</c:v>
                </c:pt>
                <c:pt idx="198">
                  <c:v>0.5</c:v>
                </c:pt>
                <c:pt idx="199">
                  <c:v>0.5</c:v>
                </c:pt>
                <c:pt idx="200">
                  <c:v>0.5</c:v>
                </c:pt>
                <c:pt idx="201">
                  <c:v>0.5</c:v>
                </c:pt>
                <c:pt idx="202">
                  <c:v>0.9</c:v>
                </c:pt>
                <c:pt idx="203">
                  <c:v>0.5</c:v>
                </c:pt>
                <c:pt idx="204">
                  <c:v>0.4</c:v>
                </c:pt>
                <c:pt idx="205">
                  <c:v>0.4</c:v>
                </c:pt>
                <c:pt idx="206">
                  <c:v>0.5</c:v>
                </c:pt>
                <c:pt idx="207">
                  <c:v>1.4</c:v>
                </c:pt>
                <c:pt idx="208">
                  <c:v>0.5</c:v>
                </c:pt>
                <c:pt idx="209">
                  <c:v>1.4</c:v>
                </c:pt>
                <c:pt idx="210">
                  <c:v>0.5</c:v>
                </c:pt>
                <c:pt idx="211">
                  <c:v>0.5</c:v>
                </c:pt>
                <c:pt idx="212">
                  <c:v>1.0</c:v>
                </c:pt>
                <c:pt idx="213">
                  <c:v>0.5</c:v>
                </c:pt>
                <c:pt idx="214">
                  <c:v>1.4</c:v>
                </c:pt>
                <c:pt idx="215">
                  <c:v>0.5</c:v>
                </c:pt>
                <c:pt idx="216">
                  <c:v>0.5</c:v>
                </c:pt>
                <c:pt idx="217">
                  <c:v>28.7</c:v>
                </c:pt>
                <c:pt idx="218">
                  <c:v>0.5</c:v>
                </c:pt>
                <c:pt idx="219">
                  <c:v>1.4</c:v>
                </c:pt>
                <c:pt idx="220">
                  <c:v>0.5</c:v>
                </c:pt>
                <c:pt idx="221">
                  <c:v>0.4</c:v>
                </c:pt>
                <c:pt idx="222">
                  <c:v>4.9</c:v>
                </c:pt>
                <c:pt idx="223">
                  <c:v>0.5</c:v>
                </c:pt>
                <c:pt idx="224">
                  <c:v>1.4</c:v>
                </c:pt>
                <c:pt idx="225">
                  <c:v>0.5</c:v>
                </c:pt>
                <c:pt idx="226">
                  <c:v>0.1</c:v>
                </c:pt>
                <c:pt idx="227">
                  <c:v>0.5</c:v>
                </c:pt>
                <c:pt idx="228">
                  <c:v>0.5</c:v>
                </c:pt>
                <c:pt idx="229">
                  <c:v>1.5</c:v>
                </c:pt>
                <c:pt idx="230">
                  <c:v>0.5</c:v>
                </c:pt>
                <c:pt idx="231">
                  <c:v>0.0</c:v>
                </c:pt>
                <c:pt idx="232">
                  <c:v>0.4</c:v>
                </c:pt>
                <c:pt idx="233">
                  <c:v>0.5</c:v>
                </c:pt>
                <c:pt idx="234">
                  <c:v>65.7</c:v>
                </c:pt>
                <c:pt idx="235">
                  <c:v>0.5</c:v>
                </c:pt>
                <c:pt idx="236">
                  <c:v>1.4</c:v>
                </c:pt>
                <c:pt idx="237">
                  <c:v>0.5</c:v>
                </c:pt>
                <c:pt idx="238">
                  <c:v>0.0</c:v>
                </c:pt>
                <c:pt idx="239">
                  <c:v>27.1</c:v>
                </c:pt>
                <c:pt idx="240">
                  <c:v>0.5</c:v>
                </c:pt>
                <c:pt idx="241">
                  <c:v>1.4</c:v>
                </c:pt>
                <c:pt idx="242">
                  <c:v>0.5</c:v>
                </c:pt>
                <c:pt idx="243">
                  <c:v>0.4</c:v>
                </c:pt>
                <c:pt idx="244">
                  <c:v>0.5</c:v>
                </c:pt>
                <c:pt idx="245">
                  <c:v>0.5</c:v>
                </c:pt>
                <c:pt idx="246">
                  <c:v>1.0</c:v>
                </c:pt>
                <c:pt idx="247">
                  <c:v>0.5</c:v>
                </c:pt>
                <c:pt idx="248">
                  <c:v>0.5</c:v>
                </c:pt>
                <c:pt idx="249">
                  <c:v>0.5</c:v>
                </c:pt>
                <c:pt idx="250">
                  <c:v>0.5</c:v>
                </c:pt>
                <c:pt idx="251">
                  <c:v>1.3</c:v>
                </c:pt>
                <c:pt idx="252">
                  <c:v>0.5</c:v>
                </c:pt>
                <c:pt idx="253">
                  <c:v>0.5</c:v>
                </c:pt>
                <c:pt idx="254">
                  <c:v>0.4</c:v>
                </c:pt>
                <c:pt idx="255">
                  <c:v>0.5</c:v>
                </c:pt>
                <c:pt idx="256">
                  <c:v>0.5</c:v>
                </c:pt>
                <c:pt idx="257">
                  <c:v>0.5</c:v>
                </c:pt>
                <c:pt idx="258">
                  <c:v>1.3</c:v>
                </c:pt>
                <c:pt idx="259">
                  <c:v>0.5</c:v>
                </c:pt>
                <c:pt idx="260">
                  <c:v>0.6</c:v>
                </c:pt>
                <c:pt idx="261">
                  <c:v>0.5</c:v>
                </c:pt>
                <c:pt idx="262">
                  <c:v>0.5</c:v>
                </c:pt>
                <c:pt idx="263">
                  <c:v>0.9</c:v>
                </c:pt>
                <c:pt idx="264">
                  <c:v>0.5</c:v>
                </c:pt>
                <c:pt idx="265">
                  <c:v>3.4</c:v>
                </c:pt>
                <c:pt idx="266">
                  <c:v>0.4</c:v>
                </c:pt>
                <c:pt idx="267">
                  <c:v>0.5</c:v>
                </c:pt>
                <c:pt idx="268">
                  <c:v>22.0</c:v>
                </c:pt>
                <c:pt idx="269">
                  <c:v>0.5</c:v>
                </c:pt>
                <c:pt idx="270">
                  <c:v>1.4</c:v>
                </c:pt>
                <c:pt idx="271">
                  <c:v>0.6</c:v>
                </c:pt>
                <c:pt idx="272">
                  <c:v>0.6</c:v>
                </c:pt>
                <c:pt idx="273">
                  <c:v>0.5</c:v>
                </c:pt>
                <c:pt idx="274">
                  <c:v>0.6</c:v>
                </c:pt>
                <c:pt idx="275">
                  <c:v>3.4</c:v>
                </c:pt>
                <c:pt idx="276">
                  <c:v>0.5</c:v>
                </c:pt>
                <c:pt idx="277">
                  <c:v>0.6</c:v>
                </c:pt>
                <c:pt idx="278">
                  <c:v>0.5</c:v>
                </c:pt>
                <c:pt idx="279">
                  <c:v>0.5</c:v>
                </c:pt>
                <c:pt idx="280">
                  <c:v>1.4</c:v>
                </c:pt>
                <c:pt idx="281">
                  <c:v>0.5</c:v>
                </c:pt>
                <c:pt idx="282">
                  <c:v>1.5</c:v>
                </c:pt>
                <c:pt idx="283">
                  <c:v>0.5</c:v>
                </c:pt>
                <c:pt idx="284">
                  <c:v>0.2</c:v>
                </c:pt>
                <c:pt idx="285">
                  <c:v>41.1</c:v>
                </c:pt>
                <c:pt idx="286">
                  <c:v>0.4</c:v>
                </c:pt>
                <c:pt idx="287">
                  <c:v>1.5</c:v>
                </c:pt>
                <c:pt idx="288">
                  <c:v>0.5</c:v>
                </c:pt>
                <c:pt idx="289">
                  <c:v>1.6</c:v>
                </c:pt>
              </c:numCache>
            </c:numRef>
          </c:val>
          <c:smooth val="0"/>
        </c:ser>
        <c:dLbls>
          <c:showLegendKey val="0"/>
          <c:showVal val="0"/>
          <c:showCatName val="0"/>
          <c:showSerName val="0"/>
          <c:showPercent val="0"/>
          <c:showBubbleSize val="0"/>
        </c:dLbls>
        <c:marker val="1"/>
        <c:smooth val="0"/>
        <c:axId val="2079926664"/>
        <c:axId val="2079932056"/>
      </c:lineChart>
      <c:catAx>
        <c:axId val="2079926664"/>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79932056"/>
        <c:crosses val="autoZero"/>
        <c:auto val="1"/>
        <c:lblAlgn val="ctr"/>
        <c:lblOffset val="100"/>
        <c:noMultiLvlLbl val="0"/>
      </c:catAx>
      <c:valAx>
        <c:axId val="2079932056"/>
        <c:scaling>
          <c:orientation val="minMax"/>
          <c:max val="100.0"/>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07992666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CPU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Sheet1!$B$2:$B$72</c:f>
              <c:numCache>
                <c:formatCode>General</c:formatCode>
                <c:ptCount val="71"/>
                <c:pt idx="0">
                  <c:v>0.0</c:v>
                </c:pt>
                <c:pt idx="1">
                  <c:v>0.0</c:v>
                </c:pt>
                <c:pt idx="2">
                  <c:v>0.0</c:v>
                </c:pt>
                <c:pt idx="3">
                  <c:v>0.0</c:v>
                </c:pt>
                <c:pt idx="4">
                  <c:v>6.3</c:v>
                </c:pt>
                <c:pt idx="5">
                  <c:v>0.0</c:v>
                </c:pt>
                <c:pt idx="6">
                  <c:v>0.0</c:v>
                </c:pt>
                <c:pt idx="7">
                  <c:v>0.0</c:v>
                </c:pt>
                <c:pt idx="8">
                  <c:v>0.0</c:v>
                </c:pt>
                <c:pt idx="9">
                  <c:v>5.9</c:v>
                </c:pt>
                <c:pt idx="10">
                  <c:v>0.0</c:v>
                </c:pt>
                <c:pt idx="11">
                  <c:v>0.0</c:v>
                </c:pt>
                <c:pt idx="12">
                  <c:v>5.8</c:v>
                </c:pt>
                <c:pt idx="13">
                  <c:v>0.0</c:v>
                </c:pt>
                <c:pt idx="14">
                  <c:v>0.0</c:v>
                </c:pt>
                <c:pt idx="15">
                  <c:v>5.8</c:v>
                </c:pt>
                <c:pt idx="16">
                  <c:v>0.0</c:v>
                </c:pt>
                <c:pt idx="17">
                  <c:v>0.0</c:v>
                </c:pt>
                <c:pt idx="18">
                  <c:v>2.4</c:v>
                </c:pt>
                <c:pt idx="19">
                  <c:v>0.0</c:v>
                </c:pt>
                <c:pt idx="20">
                  <c:v>0.0</c:v>
                </c:pt>
                <c:pt idx="21">
                  <c:v>0.0</c:v>
                </c:pt>
                <c:pt idx="22">
                  <c:v>0.0</c:v>
                </c:pt>
                <c:pt idx="23">
                  <c:v>0.0</c:v>
                </c:pt>
                <c:pt idx="24">
                  <c:v>4.8</c:v>
                </c:pt>
                <c:pt idx="25">
                  <c:v>0.0</c:v>
                </c:pt>
                <c:pt idx="26">
                  <c:v>0.0</c:v>
                </c:pt>
                <c:pt idx="27">
                  <c:v>4.3</c:v>
                </c:pt>
                <c:pt idx="28">
                  <c:v>0.0</c:v>
                </c:pt>
                <c:pt idx="29">
                  <c:v>0.3</c:v>
                </c:pt>
                <c:pt idx="30">
                  <c:v>0.0</c:v>
                </c:pt>
                <c:pt idx="31">
                  <c:v>0.0</c:v>
                </c:pt>
                <c:pt idx="32">
                  <c:v>0.0</c:v>
                </c:pt>
                <c:pt idx="33">
                  <c:v>0.0</c:v>
                </c:pt>
                <c:pt idx="34">
                  <c:v>0.0</c:v>
                </c:pt>
                <c:pt idx="35">
                  <c:v>0.4</c:v>
                </c:pt>
                <c:pt idx="36">
                  <c:v>0.0</c:v>
                </c:pt>
                <c:pt idx="37">
                  <c:v>0.0</c:v>
                </c:pt>
                <c:pt idx="38">
                  <c:v>0.4</c:v>
                </c:pt>
                <c:pt idx="39">
                  <c:v>0.0</c:v>
                </c:pt>
                <c:pt idx="40">
                  <c:v>0.0</c:v>
                </c:pt>
                <c:pt idx="41">
                  <c:v>0.3</c:v>
                </c:pt>
                <c:pt idx="42">
                  <c:v>0.0</c:v>
                </c:pt>
                <c:pt idx="43">
                  <c:v>0.0</c:v>
                </c:pt>
                <c:pt idx="44">
                  <c:v>0.3</c:v>
                </c:pt>
                <c:pt idx="45">
                  <c:v>0.0</c:v>
                </c:pt>
                <c:pt idx="46">
                  <c:v>0.0</c:v>
                </c:pt>
                <c:pt idx="47">
                  <c:v>52.8</c:v>
                </c:pt>
                <c:pt idx="48">
                  <c:v>0.0</c:v>
                </c:pt>
                <c:pt idx="49">
                  <c:v>0.0</c:v>
                </c:pt>
                <c:pt idx="50">
                  <c:v>0.0</c:v>
                </c:pt>
                <c:pt idx="51">
                  <c:v>0.0</c:v>
                </c:pt>
                <c:pt idx="52">
                  <c:v>0.0</c:v>
                </c:pt>
                <c:pt idx="53">
                  <c:v>0.0</c:v>
                </c:pt>
                <c:pt idx="54">
                  <c:v>0.0</c:v>
                </c:pt>
                <c:pt idx="55">
                  <c:v>2.1</c:v>
                </c:pt>
                <c:pt idx="56">
                  <c:v>0.0</c:v>
                </c:pt>
                <c:pt idx="57">
                  <c:v>6.2</c:v>
                </c:pt>
                <c:pt idx="58">
                  <c:v>0.0</c:v>
                </c:pt>
                <c:pt idx="59">
                  <c:v>2.7</c:v>
                </c:pt>
                <c:pt idx="60">
                  <c:v>0.0</c:v>
                </c:pt>
                <c:pt idx="61">
                  <c:v>0.4</c:v>
                </c:pt>
                <c:pt idx="62">
                  <c:v>4.9</c:v>
                </c:pt>
                <c:pt idx="63">
                  <c:v>0.0</c:v>
                </c:pt>
                <c:pt idx="64">
                  <c:v>0.8</c:v>
                </c:pt>
                <c:pt idx="65">
                  <c:v>0.0</c:v>
                </c:pt>
                <c:pt idx="66">
                  <c:v>0.0</c:v>
                </c:pt>
                <c:pt idx="67">
                  <c:v>0.3</c:v>
                </c:pt>
                <c:pt idx="68">
                  <c:v>0.0</c:v>
                </c:pt>
                <c:pt idx="69">
                  <c:v>0.0</c:v>
                </c:pt>
                <c:pt idx="70">
                  <c:v>0.3</c:v>
                </c:pt>
              </c:numCache>
            </c:numRef>
          </c:val>
          <c:smooth val="0"/>
        </c:ser>
        <c:ser>
          <c:idx val="1"/>
          <c:order val="1"/>
          <c:tx>
            <c:strRef>
              <c:f>Sheet1!$C$1</c:f>
              <c:strCache>
                <c:ptCount val="1"/>
                <c:pt idx="0">
                  <c:v>8591</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Sheet1!$C$2:$C$72</c:f>
              <c:numCache>
                <c:formatCode>General</c:formatCode>
                <c:ptCount val="71"/>
                <c:pt idx="0">
                  <c:v>0.0</c:v>
                </c:pt>
                <c:pt idx="1">
                  <c:v>0.0</c:v>
                </c:pt>
                <c:pt idx="2">
                  <c:v>0.0</c:v>
                </c:pt>
                <c:pt idx="3">
                  <c:v>0.0</c:v>
                </c:pt>
                <c:pt idx="4">
                  <c:v>4.4</c:v>
                </c:pt>
                <c:pt idx="5">
                  <c:v>39.8</c:v>
                </c:pt>
                <c:pt idx="6">
                  <c:v>1.8</c:v>
                </c:pt>
                <c:pt idx="7">
                  <c:v>0.2</c:v>
                </c:pt>
                <c:pt idx="8">
                  <c:v>0.6</c:v>
                </c:pt>
                <c:pt idx="9">
                  <c:v>4.8</c:v>
                </c:pt>
                <c:pt idx="10">
                  <c:v>0.0</c:v>
                </c:pt>
                <c:pt idx="11">
                  <c:v>0.9</c:v>
                </c:pt>
                <c:pt idx="12">
                  <c:v>4.5</c:v>
                </c:pt>
                <c:pt idx="13">
                  <c:v>0.0</c:v>
                </c:pt>
                <c:pt idx="14">
                  <c:v>1.1</c:v>
                </c:pt>
                <c:pt idx="15">
                  <c:v>3.8</c:v>
                </c:pt>
                <c:pt idx="16">
                  <c:v>0.7</c:v>
                </c:pt>
                <c:pt idx="17">
                  <c:v>0.8</c:v>
                </c:pt>
                <c:pt idx="18">
                  <c:v>1.4</c:v>
                </c:pt>
                <c:pt idx="19">
                  <c:v>0.0</c:v>
                </c:pt>
                <c:pt idx="20">
                  <c:v>0.9</c:v>
                </c:pt>
                <c:pt idx="21">
                  <c:v>0.0</c:v>
                </c:pt>
                <c:pt idx="22">
                  <c:v>0.0</c:v>
                </c:pt>
                <c:pt idx="23">
                  <c:v>0.8</c:v>
                </c:pt>
                <c:pt idx="24">
                  <c:v>3.3</c:v>
                </c:pt>
                <c:pt idx="25">
                  <c:v>0.0</c:v>
                </c:pt>
                <c:pt idx="26">
                  <c:v>0.8</c:v>
                </c:pt>
                <c:pt idx="27">
                  <c:v>3.1</c:v>
                </c:pt>
                <c:pt idx="28">
                  <c:v>0.0</c:v>
                </c:pt>
                <c:pt idx="29">
                  <c:v>0.8</c:v>
                </c:pt>
                <c:pt idx="30">
                  <c:v>0.8</c:v>
                </c:pt>
                <c:pt idx="31">
                  <c:v>0.3</c:v>
                </c:pt>
                <c:pt idx="32">
                  <c:v>0.0</c:v>
                </c:pt>
                <c:pt idx="33">
                  <c:v>1.5</c:v>
                </c:pt>
                <c:pt idx="34">
                  <c:v>0.0</c:v>
                </c:pt>
                <c:pt idx="35">
                  <c:v>0.1</c:v>
                </c:pt>
                <c:pt idx="36">
                  <c:v>0.8</c:v>
                </c:pt>
                <c:pt idx="37">
                  <c:v>0.2</c:v>
                </c:pt>
                <c:pt idx="38">
                  <c:v>0.1</c:v>
                </c:pt>
                <c:pt idx="39">
                  <c:v>0.9</c:v>
                </c:pt>
                <c:pt idx="40">
                  <c:v>0.0</c:v>
                </c:pt>
                <c:pt idx="41">
                  <c:v>0.1</c:v>
                </c:pt>
                <c:pt idx="42">
                  <c:v>0.8</c:v>
                </c:pt>
                <c:pt idx="43">
                  <c:v>0.0</c:v>
                </c:pt>
                <c:pt idx="44">
                  <c:v>0.2</c:v>
                </c:pt>
                <c:pt idx="45">
                  <c:v>0.8</c:v>
                </c:pt>
                <c:pt idx="46">
                  <c:v>0.2</c:v>
                </c:pt>
                <c:pt idx="47">
                  <c:v>0.0</c:v>
                </c:pt>
                <c:pt idx="48">
                  <c:v>0.8</c:v>
                </c:pt>
                <c:pt idx="49">
                  <c:v>0.3</c:v>
                </c:pt>
                <c:pt idx="50">
                  <c:v>0.0</c:v>
                </c:pt>
                <c:pt idx="51">
                  <c:v>0.7</c:v>
                </c:pt>
                <c:pt idx="52">
                  <c:v>0.0</c:v>
                </c:pt>
                <c:pt idx="53">
                  <c:v>0.0</c:v>
                </c:pt>
                <c:pt idx="54">
                  <c:v>0.6</c:v>
                </c:pt>
                <c:pt idx="55">
                  <c:v>2.1</c:v>
                </c:pt>
                <c:pt idx="56">
                  <c:v>0.0</c:v>
                </c:pt>
                <c:pt idx="57">
                  <c:v>0.2</c:v>
                </c:pt>
                <c:pt idx="58">
                  <c:v>0.6</c:v>
                </c:pt>
                <c:pt idx="59">
                  <c:v>24.4</c:v>
                </c:pt>
                <c:pt idx="60">
                  <c:v>0.0</c:v>
                </c:pt>
                <c:pt idx="61">
                  <c:v>1.1</c:v>
                </c:pt>
                <c:pt idx="62">
                  <c:v>5.5</c:v>
                </c:pt>
                <c:pt idx="63">
                  <c:v>0.0</c:v>
                </c:pt>
                <c:pt idx="64">
                  <c:v>0.4</c:v>
                </c:pt>
                <c:pt idx="65">
                  <c:v>0.7</c:v>
                </c:pt>
                <c:pt idx="66">
                  <c:v>0.0</c:v>
                </c:pt>
                <c:pt idx="67">
                  <c:v>0.2</c:v>
                </c:pt>
                <c:pt idx="68">
                  <c:v>0.9</c:v>
                </c:pt>
                <c:pt idx="69">
                  <c:v>0.0</c:v>
                </c:pt>
                <c:pt idx="70">
                  <c:v>0.1</c:v>
                </c:pt>
              </c:numCache>
            </c:numRef>
          </c:val>
          <c:smooth val="0"/>
        </c:ser>
        <c:dLbls>
          <c:showLegendKey val="0"/>
          <c:showVal val="0"/>
          <c:showCatName val="0"/>
          <c:showSerName val="0"/>
          <c:showPercent val="0"/>
          <c:showBubbleSize val="0"/>
        </c:dLbls>
        <c:marker val="1"/>
        <c:smooth val="0"/>
        <c:axId val="2079965720"/>
        <c:axId val="2079971384"/>
      </c:lineChart>
      <c:catAx>
        <c:axId val="2079965720"/>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079971384"/>
        <c:crosses val="autoZero"/>
        <c:auto val="1"/>
        <c:lblAlgn val="ctr"/>
        <c:lblOffset val="100"/>
        <c:noMultiLvlLbl val="0"/>
      </c:catAx>
      <c:valAx>
        <c:axId val="2079971384"/>
        <c:scaling>
          <c:orientation val="minMax"/>
          <c:max val="100.0"/>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07996572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 CPU Usage with Automatic Coordinator, 20 Devices</a:t>
            </a:r>
          </a:p>
        </c:rich>
      </c:tx>
      <c:layout>
        <c:manualLayout>
          <c:xMode val="edge"/>
          <c:yMode val="edge"/>
          <c:x val="0.217327126130162"/>
          <c:y val="0.0304745319982586"/>
        </c:manualLayout>
      </c:layout>
      <c:overlay val="0"/>
    </c:title>
    <c:autoTitleDeleted val="0"/>
    <c:plotArea>
      <c:layout/>
      <c:lineChart>
        <c:grouping val="standard"/>
        <c:varyColors val="0"/>
        <c:ser>
          <c:idx val="0"/>
          <c:order val="0"/>
          <c:tx>
            <c:strRef>
              <c:f>Sheet1!$F$2</c:f>
              <c:strCache>
                <c:ptCount val="1"/>
                <c:pt idx="0">
                  <c:v>Actual</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Sheet1!$F$3:$F$101</c:f>
              <c:numCache>
                <c:formatCode>General</c:formatCode>
                <c:ptCount val="99"/>
                <c:pt idx="0">
                  <c:v>11.1</c:v>
                </c:pt>
                <c:pt idx="1">
                  <c:v>9.400000000000002</c:v>
                </c:pt>
                <c:pt idx="2">
                  <c:v>8.3</c:v>
                </c:pt>
                <c:pt idx="3">
                  <c:v>11.5</c:v>
                </c:pt>
                <c:pt idx="4">
                  <c:v>10.0</c:v>
                </c:pt>
                <c:pt idx="5">
                  <c:v>12.7</c:v>
                </c:pt>
                <c:pt idx="6">
                  <c:v>6.5</c:v>
                </c:pt>
                <c:pt idx="7">
                  <c:v>9.4</c:v>
                </c:pt>
                <c:pt idx="8">
                  <c:v>9.6</c:v>
                </c:pt>
                <c:pt idx="9">
                  <c:v>11.4</c:v>
                </c:pt>
                <c:pt idx="10">
                  <c:v>11.4</c:v>
                </c:pt>
                <c:pt idx="11">
                  <c:v>9.8</c:v>
                </c:pt>
                <c:pt idx="12">
                  <c:v>98.80000000000003</c:v>
                </c:pt>
                <c:pt idx="13">
                  <c:v>22.2</c:v>
                </c:pt>
                <c:pt idx="14">
                  <c:v>18.2</c:v>
                </c:pt>
                <c:pt idx="15">
                  <c:v>11.3</c:v>
                </c:pt>
                <c:pt idx="16">
                  <c:v>21.2</c:v>
                </c:pt>
                <c:pt idx="17">
                  <c:v>21.7</c:v>
                </c:pt>
                <c:pt idx="18">
                  <c:v>21.1</c:v>
                </c:pt>
                <c:pt idx="19">
                  <c:v>173.3</c:v>
                </c:pt>
                <c:pt idx="20">
                  <c:v>103.4</c:v>
                </c:pt>
                <c:pt idx="21">
                  <c:v>113.0</c:v>
                </c:pt>
                <c:pt idx="22">
                  <c:v>48.8</c:v>
                </c:pt>
                <c:pt idx="23">
                  <c:v>25.7</c:v>
                </c:pt>
                <c:pt idx="24">
                  <c:v>151.4</c:v>
                </c:pt>
                <c:pt idx="25">
                  <c:v>48.4</c:v>
                </c:pt>
                <c:pt idx="26">
                  <c:v>24.1</c:v>
                </c:pt>
                <c:pt idx="27">
                  <c:v>106.9</c:v>
                </c:pt>
                <c:pt idx="28">
                  <c:v>43.0</c:v>
                </c:pt>
                <c:pt idx="29">
                  <c:v>219.0</c:v>
                </c:pt>
                <c:pt idx="30">
                  <c:v>28.30000000000001</c:v>
                </c:pt>
                <c:pt idx="31">
                  <c:v>165.8</c:v>
                </c:pt>
                <c:pt idx="32">
                  <c:v>53.60000000000001</c:v>
                </c:pt>
                <c:pt idx="33">
                  <c:v>138.9</c:v>
                </c:pt>
                <c:pt idx="34">
                  <c:v>42.50000000000001</c:v>
                </c:pt>
                <c:pt idx="35">
                  <c:v>186.0</c:v>
                </c:pt>
                <c:pt idx="36">
                  <c:v>27.8</c:v>
                </c:pt>
                <c:pt idx="37">
                  <c:v>139.1</c:v>
                </c:pt>
                <c:pt idx="38">
                  <c:v>31.7</c:v>
                </c:pt>
                <c:pt idx="39">
                  <c:v>187.6</c:v>
                </c:pt>
                <c:pt idx="40">
                  <c:v>63.70000000000001</c:v>
                </c:pt>
                <c:pt idx="41">
                  <c:v>91.89999999999997</c:v>
                </c:pt>
                <c:pt idx="42">
                  <c:v>144.8</c:v>
                </c:pt>
                <c:pt idx="43">
                  <c:v>46.5</c:v>
                </c:pt>
                <c:pt idx="44">
                  <c:v>136.1</c:v>
                </c:pt>
                <c:pt idx="45">
                  <c:v>123.5</c:v>
                </c:pt>
                <c:pt idx="46">
                  <c:v>29.00000000000001</c:v>
                </c:pt>
                <c:pt idx="47">
                  <c:v>199.9</c:v>
                </c:pt>
                <c:pt idx="48">
                  <c:v>99.3</c:v>
                </c:pt>
                <c:pt idx="49">
                  <c:v>31.5</c:v>
                </c:pt>
                <c:pt idx="50">
                  <c:v>129.5</c:v>
                </c:pt>
                <c:pt idx="51">
                  <c:v>90.5</c:v>
                </c:pt>
                <c:pt idx="52">
                  <c:v>33.4</c:v>
                </c:pt>
                <c:pt idx="53">
                  <c:v>111.4</c:v>
                </c:pt>
                <c:pt idx="54">
                  <c:v>119.2</c:v>
                </c:pt>
                <c:pt idx="55">
                  <c:v>74.5</c:v>
                </c:pt>
                <c:pt idx="56">
                  <c:v>48.70000000000001</c:v>
                </c:pt>
                <c:pt idx="57">
                  <c:v>135.3</c:v>
                </c:pt>
                <c:pt idx="58">
                  <c:v>134.2</c:v>
                </c:pt>
                <c:pt idx="59">
                  <c:v>63.1</c:v>
                </c:pt>
                <c:pt idx="60">
                  <c:v>38.8</c:v>
                </c:pt>
                <c:pt idx="61">
                  <c:v>150.9</c:v>
                </c:pt>
                <c:pt idx="62">
                  <c:v>130.0</c:v>
                </c:pt>
                <c:pt idx="63">
                  <c:v>76.7</c:v>
                </c:pt>
                <c:pt idx="64">
                  <c:v>44.5</c:v>
                </c:pt>
                <c:pt idx="65">
                  <c:v>98.60000000000001</c:v>
                </c:pt>
                <c:pt idx="66">
                  <c:v>97.4</c:v>
                </c:pt>
                <c:pt idx="67">
                  <c:v>51.19999999999998</c:v>
                </c:pt>
                <c:pt idx="68">
                  <c:v>28.8</c:v>
                </c:pt>
                <c:pt idx="69">
                  <c:v>65.9</c:v>
                </c:pt>
                <c:pt idx="70">
                  <c:v>159.5</c:v>
                </c:pt>
                <c:pt idx="72">
                  <c:v>67.7</c:v>
                </c:pt>
                <c:pt idx="76">
                  <c:v>53.8</c:v>
                </c:pt>
                <c:pt idx="77">
                  <c:v>44.5</c:v>
                </c:pt>
                <c:pt idx="78">
                  <c:v>63.9</c:v>
                </c:pt>
                <c:pt idx="79">
                  <c:v>126.0</c:v>
                </c:pt>
                <c:pt idx="80">
                  <c:v>101.0</c:v>
                </c:pt>
                <c:pt idx="81">
                  <c:v>37.3</c:v>
                </c:pt>
                <c:pt idx="82">
                  <c:v>30.2</c:v>
                </c:pt>
                <c:pt idx="83">
                  <c:v>126.7</c:v>
                </c:pt>
                <c:pt idx="85">
                  <c:v>60.60000000000001</c:v>
                </c:pt>
                <c:pt idx="86">
                  <c:v>49.4</c:v>
                </c:pt>
                <c:pt idx="87">
                  <c:v>116.5</c:v>
                </c:pt>
                <c:pt idx="88">
                  <c:v>107.0</c:v>
                </c:pt>
                <c:pt idx="89">
                  <c:v>100.0</c:v>
                </c:pt>
                <c:pt idx="91">
                  <c:v>118.2</c:v>
                </c:pt>
                <c:pt idx="92">
                  <c:v>122.8</c:v>
                </c:pt>
                <c:pt idx="93">
                  <c:v>129.5</c:v>
                </c:pt>
                <c:pt idx="94">
                  <c:v>60.4</c:v>
                </c:pt>
                <c:pt idx="96">
                  <c:v>11.0</c:v>
                </c:pt>
                <c:pt idx="97">
                  <c:v>79.9</c:v>
                </c:pt>
                <c:pt idx="98">
                  <c:v>40.2</c:v>
                </c:pt>
              </c:numCache>
            </c:numRef>
          </c:val>
          <c:smooth val="0"/>
        </c:ser>
        <c:ser>
          <c:idx val="1"/>
          <c:order val="1"/>
          <c:tx>
            <c:strRef>
              <c:f>Sheet1!$G$2</c:f>
              <c:strCache>
                <c:ptCount val="1"/>
                <c:pt idx="0">
                  <c:v>Projected</c:v>
                </c:pt>
              </c:strCache>
            </c:strRef>
          </c:tx>
          <c:spPr>
            <a:ln w="12700">
              <a:prstDash val="dash"/>
            </a:ln>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Sheet1!$G$3:$G$101</c:f>
              <c:numCache>
                <c:formatCode>General</c:formatCode>
                <c:ptCount val="99"/>
                <c:pt idx="70">
                  <c:v>159.5</c:v>
                </c:pt>
                <c:pt idx="71">
                  <c:v>400.0</c:v>
                </c:pt>
                <c:pt idx="72">
                  <c:v>67.7</c:v>
                </c:pt>
                <c:pt idx="73">
                  <c:v>400.0</c:v>
                </c:pt>
                <c:pt idx="74">
                  <c:v>400.0</c:v>
                </c:pt>
                <c:pt idx="75">
                  <c:v>400.0</c:v>
                </c:pt>
                <c:pt idx="76">
                  <c:v>53.8</c:v>
                </c:pt>
                <c:pt idx="83">
                  <c:v>126.7</c:v>
                </c:pt>
                <c:pt idx="84">
                  <c:v>400.0</c:v>
                </c:pt>
                <c:pt idx="85">
                  <c:v>60.60000000000001</c:v>
                </c:pt>
                <c:pt idx="89">
                  <c:v>100.0</c:v>
                </c:pt>
                <c:pt idx="90">
                  <c:v>400.0</c:v>
                </c:pt>
                <c:pt idx="91">
                  <c:v>118.2</c:v>
                </c:pt>
                <c:pt idx="94">
                  <c:v>60.4</c:v>
                </c:pt>
                <c:pt idx="95">
                  <c:v>400.0</c:v>
                </c:pt>
                <c:pt idx="96">
                  <c:v>11.0</c:v>
                </c:pt>
              </c:numCache>
            </c:numRef>
          </c:val>
          <c:smooth val="0"/>
        </c:ser>
        <c:dLbls>
          <c:showLegendKey val="0"/>
          <c:showVal val="0"/>
          <c:showCatName val="0"/>
          <c:showSerName val="0"/>
          <c:showPercent val="0"/>
          <c:showBubbleSize val="0"/>
        </c:dLbls>
        <c:marker val="1"/>
        <c:smooth val="0"/>
        <c:axId val="2077182376"/>
        <c:axId val="2077188008"/>
      </c:lineChart>
      <c:catAx>
        <c:axId val="2077182376"/>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out"/>
        <c:minorTickMark val="none"/>
        <c:tickLblPos val="nextTo"/>
        <c:crossAx val="2077188008"/>
        <c:crosses val="autoZero"/>
        <c:auto val="1"/>
        <c:lblAlgn val="ctr"/>
        <c:lblOffset val="100"/>
        <c:noMultiLvlLbl val="0"/>
      </c:catAx>
      <c:valAx>
        <c:axId val="2077188008"/>
        <c:scaling>
          <c:orientation val="minMax"/>
          <c:max val="400.0"/>
        </c:scaling>
        <c:delete val="0"/>
        <c:axPos val="l"/>
        <c:majorGridlines/>
        <c:title>
          <c:tx>
            <c:rich>
              <a:bodyPr rot="-5400000" vert="horz"/>
              <a:lstStyle/>
              <a:p>
                <a:pPr>
                  <a:defRPr sz="800"/>
                </a:pPr>
                <a:r>
                  <a:rPr lang="en-US" sz="800"/>
                  <a:t>CPU</a:t>
                </a:r>
                <a:r>
                  <a:rPr lang="en-US" sz="800" baseline="0"/>
                  <a:t> Usage (%)</a:t>
                </a:r>
                <a:endParaRPr lang="en-US" sz="800"/>
              </a:p>
            </c:rich>
          </c:tx>
          <c:layout/>
          <c:overlay val="0"/>
        </c:title>
        <c:numFmt formatCode="General" sourceLinked="1"/>
        <c:majorTickMark val="out"/>
        <c:minorTickMark val="none"/>
        <c:tickLblPos val="nextTo"/>
        <c:crossAx val="207718237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Memory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Sheet1!$B$2:$B$460</c:f>
              <c:numCache>
                <c:formatCode>General</c:formatCode>
                <c:ptCount val="459"/>
                <c:pt idx="0">
                  <c:v>1964.0</c:v>
                </c:pt>
                <c:pt idx="1">
                  <c:v>3064.0</c:v>
                </c:pt>
                <c:pt idx="2">
                  <c:v>4236.0</c:v>
                </c:pt>
                <c:pt idx="3">
                  <c:v>5156.0</c:v>
                </c:pt>
                <c:pt idx="4">
                  <c:v>5176.0</c:v>
                </c:pt>
                <c:pt idx="5">
                  <c:v>5220.0</c:v>
                </c:pt>
                <c:pt idx="6">
                  <c:v>5432.0</c:v>
                </c:pt>
                <c:pt idx="7">
                  <c:v>5480.0</c:v>
                </c:pt>
                <c:pt idx="8">
                  <c:v>5544.0</c:v>
                </c:pt>
                <c:pt idx="9">
                  <c:v>6324.0</c:v>
                </c:pt>
                <c:pt idx="10">
                  <c:v>5740.0</c:v>
                </c:pt>
                <c:pt idx="11">
                  <c:v>7628.0</c:v>
                </c:pt>
                <c:pt idx="12">
                  <c:v>5784.0</c:v>
                </c:pt>
                <c:pt idx="13">
                  <c:v>6016.0</c:v>
                </c:pt>
                <c:pt idx="14">
                  <c:v>6000.0</c:v>
                </c:pt>
                <c:pt idx="15">
                  <c:v>6064.0</c:v>
                </c:pt>
                <c:pt idx="16">
                  <c:v>6024.0</c:v>
                </c:pt>
                <c:pt idx="17">
                  <c:v>6800.0</c:v>
                </c:pt>
                <c:pt idx="18">
                  <c:v>6084.0</c:v>
                </c:pt>
                <c:pt idx="19">
                  <c:v>9256.0</c:v>
                </c:pt>
                <c:pt idx="20">
                  <c:v>6172.0</c:v>
                </c:pt>
                <c:pt idx="21">
                  <c:v>6172.0</c:v>
                </c:pt>
                <c:pt idx="22">
                  <c:v>6300.0</c:v>
                </c:pt>
                <c:pt idx="23">
                  <c:v>6340.0</c:v>
                </c:pt>
                <c:pt idx="24">
                  <c:v>5624.0</c:v>
                </c:pt>
                <c:pt idx="25">
                  <c:v>6648.0</c:v>
                </c:pt>
                <c:pt idx="26">
                  <c:v>6660.0</c:v>
                </c:pt>
                <c:pt idx="27">
                  <c:v>6728.0</c:v>
                </c:pt>
                <c:pt idx="28">
                  <c:v>6792.0</c:v>
                </c:pt>
                <c:pt idx="29">
                  <c:v>6908.0</c:v>
                </c:pt>
                <c:pt idx="30">
                  <c:v>6048.0</c:v>
                </c:pt>
                <c:pt idx="31">
                  <c:v>7040.0</c:v>
                </c:pt>
                <c:pt idx="32">
                  <c:v>6096.0</c:v>
                </c:pt>
                <c:pt idx="33">
                  <c:v>7092.0</c:v>
                </c:pt>
                <c:pt idx="34">
                  <c:v>7160.0</c:v>
                </c:pt>
                <c:pt idx="35">
                  <c:v>7768.0</c:v>
                </c:pt>
                <c:pt idx="36">
                  <c:v>7516.0</c:v>
                </c:pt>
                <c:pt idx="37">
                  <c:v>7592.0</c:v>
                </c:pt>
                <c:pt idx="38">
                  <c:v>7624.0</c:v>
                </c:pt>
                <c:pt idx="39">
                  <c:v>7632.0</c:v>
                </c:pt>
                <c:pt idx="40">
                  <c:v>7680.0</c:v>
                </c:pt>
                <c:pt idx="41">
                  <c:v>10528.0</c:v>
                </c:pt>
                <c:pt idx="42">
                  <c:v>7816.0</c:v>
                </c:pt>
                <c:pt idx="43">
                  <c:v>10568.0</c:v>
                </c:pt>
                <c:pt idx="44">
                  <c:v>7852.0</c:v>
                </c:pt>
                <c:pt idx="45">
                  <c:v>8012.0</c:v>
                </c:pt>
                <c:pt idx="46">
                  <c:v>8004.0</c:v>
                </c:pt>
                <c:pt idx="47">
                  <c:v>8056.0</c:v>
                </c:pt>
                <c:pt idx="48">
                  <c:v>8196.0</c:v>
                </c:pt>
                <c:pt idx="49">
                  <c:v>15660.0</c:v>
                </c:pt>
                <c:pt idx="50">
                  <c:v>8228.0</c:v>
                </c:pt>
                <c:pt idx="51">
                  <c:v>13536.0</c:v>
                </c:pt>
                <c:pt idx="52">
                  <c:v>8596.0</c:v>
                </c:pt>
                <c:pt idx="53">
                  <c:v>8596.0</c:v>
                </c:pt>
                <c:pt idx="54">
                  <c:v>8784.0</c:v>
                </c:pt>
                <c:pt idx="55">
                  <c:v>8984.0</c:v>
                </c:pt>
                <c:pt idx="56">
                  <c:v>8952.0</c:v>
                </c:pt>
                <c:pt idx="57">
                  <c:v>15616.0</c:v>
                </c:pt>
                <c:pt idx="58">
                  <c:v>9028.0</c:v>
                </c:pt>
                <c:pt idx="59">
                  <c:v>14072.0</c:v>
                </c:pt>
                <c:pt idx="60">
                  <c:v>9236.0</c:v>
                </c:pt>
                <c:pt idx="61">
                  <c:v>9252.0</c:v>
                </c:pt>
                <c:pt idx="62">
                  <c:v>14724.0</c:v>
                </c:pt>
                <c:pt idx="63">
                  <c:v>9536.0</c:v>
                </c:pt>
                <c:pt idx="64">
                  <c:v>11008.0</c:v>
                </c:pt>
                <c:pt idx="65">
                  <c:v>9628.0</c:v>
                </c:pt>
                <c:pt idx="66">
                  <c:v>9640.0</c:v>
                </c:pt>
                <c:pt idx="67">
                  <c:v>8696.0</c:v>
                </c:pt>
                <c:pt idx="68">
                  <c:v>9684.0</c:v>
                </c:pt>
                <c:pt idx="69">
                  <c:v>8752.0</c:v>
                </c:pt>
                <c:pt idx="70">
                  <c:v>9756.0</c:v>
                </c:pt>
                <c:pt idx="71">
                  <c:v>9784.0</c:v>
                </c:pt>
                <c:pt idx="72">
                  <c:v>10376.0</c:v>
                </c:pt>
                <c:pt idx="73">
                  <c:v>10408.0</c:v>
                </c:pt>
                <c:pt idx="74">
                  <c:v>10420.0</c:v>
                </c:pt>
                <c:pt idx="75">
                  <c:v>13256.0</c:v>
                </c:pt>
                <c:pt idx="76">
                  <c:v>10500.0</c:v>
                </c:pt>
                <c:pt idx="77">
                  <c:v>12256.0</c:v>
                </c:pt>
                <c:pt idx="78">
                  <c:v>10592.0</c:v>
                </c:pt>
                <c:pt idx="79">
                  <c:v>10652.0</c:v>
                </c:pt>
                <c:pt idx="80">
                  <c:v>10660.0</c:v>
                </c:pt>
                <c:pt idx="81">
                  <c:v>10672.0</c:v>
                </c:pt>
                <c:pt idx="82">
                  <c:v>10972.0</c:v>
                </c:pt>
                <c:pt idx="83">
                  <c:v>11912.0</c:v>
                </c:pt>
                <c:pt idx="84">
                  <c:v>11228.0</c:v>
                </c:pt>
                <c:pt idx="85">
                  <c:v>12712.0</c:v>
                </c:pt>
                <c:pt idx="86">
                  <c:v>11256.0</c:v>
                </c:pt>
                <c:pt idx="87">
                  <c:v>11308.0</c:v>
                </c:pt>
                <c:pt idx="88">
                  <c:v>11300.0</c:v>
                </c:pt>
                <c:pt idx="89">
                  <c:v>11320.0</c:v>
                </c:pt>
                <c:pt idx="90">
                  <c:v>11356.0</c:v>
                </c:pt>
                <c:pt idx="91">
                  <c:v>12132.0</c:v>
                </c:pt>
                <c:pt idx="92">
                  <c:v>11368.0</c:v>
                </c:pt>
                <c:pt idx="93">
                  <c:v>11956.0</c:v>
                </c:pt>
                <c:pt idx="94">
                  <c:v>11808.0</c:v>
                </c:pt>
                <c:pt idx="95">
                  <c:v>11840.0</c:v>
                </c:pt>
                <c:pt idx="96">
                  <c:v>11864.0</c:v>
                </c:pt>
                <c:pt idx="97">
                  <c:v>11932.0</c:v>
                </c:pt>
                <c:pt idx="98">
                  <c:v>11916.0</c:v>
                </c:pt>
                <c:pt idx="99">
                  <c:v>11932.0</c:v>
                </c:pt>
                <c:pt idx="100">
                  <c:v>11992.0</c:v>
                </c:pt>
                <c:pt idx="101">
                  <c:v>11992.0</c:v>
                </c:pt>
                <c:pt idx="102">
                  <c:v>12008.0</c:v>
                </c:pt>
                <c:pt idx="103">
                  <c:v>13284.0</c:v>
                </c:pt>
                <c:pt idx="104">
                  <c:v>12112.0</c:v>
                </c:pt>
                <c:pt idx="105">
                  <c:v>12132.0</c:v>
                </c:pt>
                <c:pt idx="106">
                  <c:v>12296.0</c:v>
                </c:pt>
                <c:pt idx="107">
                  <c:v>12884.0</c:v>
                </c:pt>
                <c:pt idx="108">
                  <c:v>12888.0</c:v>
                </c:pt>
                <c:pt idx="109">
                  <c:v>12916.0</c:v>
                </c:pt>
                <c:pt idx="110">
                  <c:v>12920.0</c:v>
                </c:pt>
                <c:pt idx="111">
                  <c:v>18752.0</c:v>
                </c:pt>
                <c:pt idx="112">
                  <c:v>12960.0</c:v>
                </c:pt>
                <c:pt idx="113">
                  <c:v>15696.0</c:v>
                </c:pt>
                <c:pt idx="114">
                  <c:v>12912.0</c:v>
                </c:pt>
                <c:pt idx="115">
                  <c:v>11972.0</c:v>
                </c:pt>
                <c:pt idx="116">
                  <c:v>12952.0</c:v>
                </c:pt>
                <c:pt idx="117">
                  <c:v>12920.0</c:v>
                </c:pt>
                <c:pt idx="118">
                  <c:v>12916.0</c:v>
                </c:pt>
                <c:pt idx="119">
                  <c:v>12952.0</c:v>
                </c:pt>
                <c:pt idx="120">
                  <c:v>11940.0</c:v>
                </c:pt>
                <c:pt idx="121">
                  <c:v>12888.0</c:v>
                </c:pt>
                <c:pt idx="122">
                  <c:v>12928.0</c:v>
                </c:pt>
                <c:pt idx="123">
                  <c:v>12940.0</c:v>
                </c:pt>
                <c:pt idx="124">
                  <c:v>12992.0</c:v>
                </c:pt>
                <c:pt idx="125">
                  <c:v>12984.0</c:v>
                </c:pt>
                <c:pt idx="126">
                  <c:v>12984.0</c:v>
                </c:pt>
                <c:pt idx="127">
                  <c:v>12928.0</c:v>
                </c:pt>
                <c:pt idx="128">
                  <c:v>13928.0</c:v>
                </c:pt>
                <c:pt idx="129">
                  <c:v>13976.0</c:v>
                </c:pt>
                <c:pt idx="130">
                  <c:v>13960.0</c:v>
                </c:pt>
                <c:pt idx="131">
                  <c:v>22480.0</c:v>
                </c:pt>
                <c:pt idx="132">
                  <c:v>13952.0</c:v>
                </c:pt>
                <c:pt idx="133">
                  <c:v>19332.0</c:v>
                </c:pt>
                <c:pt idx="134">
                  <c:v>13944.0</c:v>
                </c:pt>
                <c:pt idx="135">
                  <c:v>13936.0</c:v>
                </c:pt>
                <c:pt idx="136">
                  <c:v>14944.0</c:v>
                </c:pt>
                <c:pt idx="137">
                  <c:v>14992.0</c:v>
                </c:pt>
                <c:pt idx="138">
                  <c:v>14960.0</c:v>
                </c:pt>
                <c:pt idx="139">
                  <c:v>21064.0</c:v>
                </c:pt>
                <c:pt idx="140">
                  <c:v>14960.0</c:v>
                </c:pt>
                <c:pt idx="141">
                  <c:v>18544.0</c:v>
                </c:pt>
                <c:pt idx="142">
                  <c:v>14960.0</c:v>
                </c:pt>
                <c:pt idx="143">
                  <c:v>14928.0</c:v>
                </c:pt>
                <c:pt idx="144">
                  <c:v>14916.0</c:v>
                </c:pt>
                <c:pt idx="145">
                  <c:v>14944.0</c:v>
                </c:pt>
                <c:pt idx="146">
                  <c:v>14928.0</c:v>
                </c:pt>
                <c:pt idx="147">
                  <c:v>18032.0</c:v>
                </c:pt>
                <c:pt idx="148">
                  <c:v>14968.0</c:v>
                </c:pt>
                <c:pt idx="149">
                  <c:v>17532.0</c:v>
                </c:pt>
                <c:pt idx="150">
                  <c:v>14936.0</c:v>
                </c:pt>
                <c:pt idx="151">
                  <c:v>14960.0</c:v>
                </c:pt>
                <c:pt idx="152">
                  <c:v>15928.0</c:v>
                </c:pt>
                <c:pt idx="153">
                  <c:v>15960.0</c:v>
                </c:pt>
                <c:pt idx="154">
                  <c:v>15960.0</c:v>
                </c:pt>
                <c:pt idx="155">
                  <c:v>15960.0</c:v>
                </c:pt>
                <c:pt idx="156">
                  <c:v>15936.0</c:v>
                </c:pt>
                <c:pt idx="157">
                  <c:v>15924.0</c:v>
                </c:pt>
                <c:pt idx="158">
                  <c:v>15960.0</c:v>
                </c:pt>
                <c:pt idx="159">
                  <c:v>15992.0</c:v>
                </c:pt>
                <c:pt idx="160">
                  <c:v>29408.0</c:v>
                </c:pt>
                <c:pt idx="161">
                  <c:v>15960.0</c:v>
                </c:pt>
                <c:pt idx="162">
                  <c:v>14960.0</c:v>
                </c:pt>
                <c:pt idx="163">
                  <c:v>15928.0</c:v>
                </c:pt>
                <c:pt idx="164">
                  <c:v>15968.0</c:v>
                </c:pt>
                <c:pt idx="165">
                  <c:v>15940.0</c:v>
                </c:pt>
                <c:pt idx="166">
                  <c:v>15968.0</c:v>
                </c:pt>
                <c:pt idx="167">
                  <c:v>16000.0</c:v>
                </c:pt>
                <c:pt idx="168">
                  <c:v>20656.0</c:v>
                </c:pt>
                <c:pt idx="169">
                  <c:v>15968.0</c:v>
                </c:pt>
                <c:pt idx="170">
                  <c:v>19440.0</c:v>
                </c:pt>
                <c:pt idx="171">
                  <c:v>16928.0</c:v>
                </c:pt>
                <c:pt idx="172">
                  <c:v>16896.0</c:v>
                </c:pt>
                <c:pt idx="173">
                  <c:v>16884.0</c:v>
                </c:pt>
                <c:pt idx="174">
                  <c:v>16920.0</c:v>
                </c:pt>
                <c:pt idx="175">
                  <c:v>15968.0</c:v>
                </c:pt>
                <c:pt idx="176">
                  <c:v>16944.0</c:v>
                </c:pt>
                <c:pt idx="177">
                  <c:v>16928.0</c:v>
                </c:pt>
                <c:pt idx="178">
                  <c:v>16916.0</c:v>
                </c:pt>
                <c:pt idx="179">
                  <c:v>16944.0</c:v>
                </c:pt>
                <c:pt idx="180">
                  <c:v>21168.0</c:v>
                </c:pt>
                <c:pt idx="181">
                  <c:v>17984.0</c:v>
                </c:pt>
                <c:pt idx="182">
                  <c:v>17928.0</c:v>
                </c:pt>
                <c:pt idx="183">
                  <c:v>17908.0</c:v>
                </c:pt>
                <c:pt idx="184">
                  <c:v>17928.0</c:v>
                </c:pt>
                <c:pt idx="185">
                  <c:v>17944.0</c:v>
                </c:pt>
                <c:pt idx="186">
                  <c:v>20568.0</c:v>
                </c:pt>
                <c:pt idx="187">
                  <c:v>17960.0</c:v>
                </c:pt>
                <c:pt idx="188">
                  <c:v>20752.0</c:v>
                </c:pt>
                <c:pt idx="189">
                  <c:v>17928.0</c:v>
                </c:pt>
                <c:pt idx="190">
                  <c:v>17968.0</c:v>
                </c:pt>
                <c:pt idx="191">
                  <c:v>27928.0</c:v>
                </c:pt>
                <c:pt idx="192">
                  <c:v>17952.0</c:v>
                </c:pt>
                <c:pt idx="193">
                  <c:v>24056.0</c:v>
                </c:pt>
                <c:pt idx="194">
                  <c:v>17936.0</c:v>
                </c:pt>
                <c:pt idx="195">
                  <c:v>17952.0</c:v>
                </c:pt>
                <c:pt idx="196">
                  <c:v>29984.0</c:v>
                </c:pt>
                <c:pt idx="197">
                  <c:v>17976.0</c:v>
                </c:pt>
                <c:pt idx="198">
                  <c:v>23336.0</c:v>
                </c:pt>
                <c:pt idx="199">
                  <c:v>17928.0</c:v>
                </c:pt>
                <c:pt idx="200">
                  <c:v>17928.0</c:v>
                </c:pt>
                <c:pt idx="201">
                  <c:v>17924.0</c:v>
                </c:pt>
                <c:pt idx="202">
                  <c:v>17960.0</c:v>
                </c:pt>
                <c:pt idx="203">
                  <c:v>17924.0</c:v>
                </c:pt>
                <c:pt idx="204">
                  <c:v>18856.0</c:v>
                </c:pt>
                <c:pt idx="205">
                  <c:v>18928.0</c:v>
                </c:pt>
                <c:pt idx="206">
                  <c:v>18928.0</c:v>
                </c:pt>
                <c:pt idx="207">
                  <c:v>18960.0</c:v>
                </c:pt>
                <c:pt idx="208">
                  <c:v>17976.0</c:v>
                </c:pt>
                <c:pt idx="209">
                  <c:v>18960.0</c:v>
                </c:pt>
                <c:pt idx="210">
                  <c:v>18936.0</c:v>
                </c:pt>
                <c:pt idx="211">
                  <c:v>18912.0</c:v>
                </c:pt>
                <c:pt idx="212">
                  <c:v>18920.0</c:v>
                </c:pt>
                <c:pt idx="213">
                  <c:v>18976.0</c:v>
                </c:pt>
                <c:pt idx="214">
                  <c:v>30056.0</c:v>
                </c:pt>
                <c:pt idx="215">
                  <c:v>19976.0</c:v>
                </c:pt>
                <c:pt idx="216">
                  <c:v>24888.0</c:v>
                </c:pt>
                <c:pt idx="217">
                  <c:v>19936.0</c:v>
                </c:pt>
                <c:pt idx="218">
                  <c:v>19936.0</c:v>
                </c:pt>
                <c:pt idx="219">
                  <c:v>19936.0</c:v>
                </c:pt>
                <c:pt idx="220">
                  <c:v>19976.0</c:v>
                </c:pt>
                <c:pt idx="221">
                  <c:v>19960.0</c:v>
                </c:pt>
                <c:pt idx="222">
                  <c:v>23872.0</c:v>
                </c:pt>
                <c:pt idx="223">
                  <c:v>19936.0</c:v>
                </c:pt>
                <c:pt idx="224">
                  <c:v>22800.0</c:v>
                </c:pt>
                <c:pt idx="225">
                  <c:v>19928.0</c:v>
                </c:pt>
                <c:pt idx="226">
                  <c:v>19960.0</c:v>
                </c:pt>
                <c:pt idx="227">
                  <c:v>20940.0</c:v>
                </c:pt>
                <c:pt idx="228">
                  <c:v>20960.0</c:v>
                </c:pt>
                <c:pt idx="229">
                  <c:v>20936.0</c:v>
                </c:pt>
                <c:pt idx="230">
                  <c:v>22064.0</c:v>
                </c:pt>
                <c:pt idx="231">
                  <c:v>20992.0</c:v>
                </c:pt>
                <c:pt idx="232">
                  <c:v>22448.0</c:v>
                </c:pt>
                <c:pt idx="233">
                  <c:v>20928.0</c:v>
                </c:pt>
                <c:pt idx="234">
                  <c:v>20944.0</c:v>
                </c:pt>
                <c:pt idx="235">
                  <c:v>20932.0</c:v>
                </c:pt>
                <c:pt idx="236">
                  <c:v>20952.0</c:v>
                </c:pt>
                <c:pt idx="237">
                  <c:v>19936.0</c:v>
                </c:pt>
                <c:pt idx="238">
                  <c:v>20880.0</c:v>
                </c:pt>
                <c:pt idx="239">
                  <c:v>20920.0</c:v>
                </c:pt>
                <c:pt idx="240">
                  <c:v>21300.0</c:v>
                </c:pt>
                <c:pt idx="241">
                  <c:v>21936.0</c:v>
                </c:pt>
                <c:pt idx="242">
                  <c:v>21928.0</c:v>
                </c:pt>
                <c:pt idx="243">
                  <c:v>35600.0</c:v>
                </c:pt>
                <c:pt idx="244">
                  <c:v>21920.0</c:v>
                </c:pt>
                <c:pt idx="245">
                  <c:v>20984.0</c:v>
                </c:pt>
                <c:pt idx="246">
                  <c:v>21976.0</c:v>
                </c:pt>
                <c:pt idx="247">
                  <c:v>21960.0</c:v>
                </c:pt>
                <c:pt idx="248">
                  <c:v>21924.0</c:v>
                </c:pt>
                <c:pt idx="249">
                  <c:v>21912.0</c:v>
                </c:pt>
                <c:pt idx="250">
                  <c:v>21928.0</c:v>
                </c:pt>
                <c:pt idx="251">
                  <c:v>31712.0</c:v>
                </c:pt>
                <c:pt idx="252">
                  <c:v>21936.0</c:v>
                </c:pt>
                <c:pt idx="253">
                  <c:v>26732.0</c:v>
                </c:pt>
                <c:pt idx="254">
                  <c:v>21928.0</c:v>
                </c:pt>
                <c:pt idx="255">
                  <c:v>21920.0</c:v>
                </c:pt>
                <c:pt idx="256">
                  <c:v>21904.0</c:v>
                </c:pt>
                <c:pt idx="257">
                  <c:v>21936.0</c:v>
                </c:pt>
                <c:pt idx="258">
                  <c:v>29020.0</c:v>
                </c:pt>
                <c:pt idx="259">
                  <c:v>22944.0</c:v>
                </c:pt>
                <c:pt idx="260">
                  <c:v>22960.0</c:v>
                </c:pt>
                <c:pt idx="261">
                  <c:v>22952.0</c:v>
                </c:pt>
                <c:pt idx="262">
                  <c:v>22976.0</c:v>
                </c:pt>
                <c:pt idx="263">
                  <c:v>22944.0</c:v>
                </c:pt>
                <c:pt idx="264">
                  <c:v>25016.0</c:v>
                </c:pt>
                <c:pt idx="265">
                  <c:v>22896.0</c:v>
                </c:pt>
                <c:pt idx="266">
                  <c:v>24212.0</c:v>
                </c:pt>
                <c:pt idx="267">
                  <c:v>22960.0</c:v>
                </c:pt>
                <c:pt idx="268">
                  <c:v>22944.0</c:v>
                </c:pt>
                <c:pt idx="269">
                  <c:v>34400.0</c:v>
                </c:pt>
                <c:pt idx="270">
                  <c:v>22976.0</c:v>
                </c:pt>
                <c:pt idx="271">
                  <c:v>28204.0</c:v>
                </c:pt>
                <c:pt idx="272">
                  <c:v>23928.0</c:v>
                </c:pt>
                <c:pt idx="273">
                  <c:v>23944.0</c:v>
                </c:pt>
                <c:pt idx="274">
                  <c:v>23916.0</c:v>
                </c:pt>
                <c:pt idx="275">
                  <c:v>23936.0</c:v>
                </c:pt>
                <c:pt idx="276">
                  <c:v>23920.0</c:v>
                </c:pt>
                <c:pt idx="277">
                  <c:v>23920.0</c:v>
                </c:pt>
                <c:pt idx="278">
                  <c:v>23936.0</c:v>
                </c:pt>
                <c:pt idx="279">
                  <c:v>23920.0</c:v>
                </c:pt>
                <c:pt idx="280">
                  <c:v>23944.0</c:v>
                </c:pt>
                <c:pt idx="281">
                  <c:v>23920.0</c:v>
                </c:pt>
                <c:pt idx="282">
                  <c:v>34912.0</c:v>
                </c:pt>
                <c:pt idx="283">
                  <c:v>24944.0</c:v>
                </c:pt>
                <c:pt idx="284">
                  <c:v>29876.0</c:v>
                </c:pt>
                <c:pt idx="285">
                  <c:v>24936.0</c:v>
                </c:pt>
                <c:pt idx="286">
                  <c:v>24920.0</c:v>
                </c:pt>
                <c:pt idx="287">
                  <c:v>24908.0</c:v>
                </c:pt>
                <c:pt idx="288">
                  <c:v>24920.0</c:v>
                </c:pt>
                <c:pt idx="289">
                  <c:v>24928.0</c:v>
                </c:pt>
                <c:pt idx="290">
                  <c:v>24928.0</c:v>
                </c:pt>
                <c:pt idx="291">
                  <c:v>24952.0</c:v>
                </c:pt>
                <c:pt idx="292">
                  <c:v>24932.0</c:v>
                </c:pt>
                <c:pt idx="293">
                  <c:v>24952.0</c:v>
                </c:pt>
                <c:pt idx="294">
                  <c:v>24976.0</c:v>
                </c:pt>
                <c:pt idx="295">
                  <c:v>34616.0</c:v>
                </c:pt>
                <c:pt idx="296">
                  <c:v>24984.0</c:v>
                </c:pt>
                <c:pt idx="297">
                  <c:v>29040.0</c:v>
                </c:pt>
                <c:pt idx="298">
                  <c:v>24944.0</c:v>
                </c:pt>
                <c:pt idx="299">
                  <c:v>25944.0</c:v>
                </c:pt>
                <c:pt idx="300">
                  <c:v>24968.0</c:v>
                </c:pt>
                <c:pt idx="301">
                  <c:v>25960.0</c:v>
                </c:pt>
                <c:pt idx="302">
                  <c:v>24956.0</c:v>
                </c:pt>
                <c:pt idx="303">
                  <c:v>25920.0</c:v>
                </c:pt>
                <c:pt idx="304">
                  <c:v>25936.0</c:v>
                </c:pt>
                <c:pt idx="305">
                  <c:v>25924.0</c:v>
                </c:pt>
                <c:pt idx="306">
                  <c:v>25944.0</c:v>
                </c:pt>
                <c:pt idx="307">
                  <c:v>25912.0</c:v>
                </c:pt>
                <c:pt idx="308">
                  <c:v>25912.0</c:v>
                </c:pt>
                <c:pt idx="309">
                  <c:v>25984.0</c:v>
                </c:pt>
                <c:pt idx="310">
                  <c:v>25952.0</c:v>
                </c:pt>
                <c:pt idx="311">
                  <c:v>25952.0</c:v>
                </c:pt>
                <c:pt idx="312">
                  <c:v>25928.0</c:v>
                </c:pt>
                <c:pt idx="313">
                  <c:v>35480.0</c:v>
                </c:pt>
                <c:pt idx="314">
                  <c:v>25944.0</c:v>
                </c:pt>
                <c:pt idx="315">
                  <c:v>30140.0</c:v>
                </c:pt>
                <c:pt idx="316">
                  <c:v>26960.0</c:v>
                </c:pt>
                <c:pt idx="317">
                  <c:v>26944.0</c:v>
                </c:pt>
                <c:pt idx="318">
                  <c:v>26936.0</c:v>
                </c:pt>
                <c:pt idx="319">
                  <c:v>26992.0</c:v>
                </c:pt>
                <c:pt idx="320">
                  <c:v>26976.0</c:v>
                </c:pt>
                <c:pt idx="321">
                  <c:v>26976.0</c:v>
                </c:pt>
                <c:pt idx="322">
                  <c:v>25664.0</c:v>
                </c:pt>
                <c:pt idx="323">
                  <c:v>25620.0</c:v>
                </c:pt>
                <c:pt idx="324">
                  <c:v>25608.0</c:v>
                </c:pt>
                <c:pt idx="325">
                  <c:v>24660.0</c:v>
                </c:pt>
                <c:pt idx="326">
                  <c:v>25632.0</c:v>
                </c:pt>
                <c:pt idx="327">
                  <c:v>25576.0</c:v>
                </c:pt>
                <c:pt idx="328">
                  <c:v>25608.0</c:v>
                </c:pt>
                <c:pt idx="329">
                  <c:v>25656.0</c:v>
                </c:pt>
                <c:pt idx="330">
                  <c:v>24648.0</c:v>
                </c:pt>
                <c:pt idx="331">
                  <c:v>25624.0</c:v>
                </c:pt>
                <c:pt idx="332">
                  <c:v>25624.0</c:v>
                </c:pt>
                <c:pt idx="333">
                  <c:v>25600.0</c:v>
                </c:pt>
                <c:pt idx="334">
                  <c:v>25616.0</c:v>
                </c:pt>
                <c:pt idx="335">
                  <c:v>25632.0</c:v>
                </c:pt>
                <c:pt idx="336">
                  <c:v>33760.0</c:v>
                </c:pt>
                <c:pt idx="337">
                  <c:v>25632.0</c:v>
                </c:pt>
                <c:pt idx="338">
                  <c:v>30024.0</c:v>
                </c:pt>
                <c:pt idx="339">
                  <c:v>25624.0</c:v>
                </c:pt>
                <c:pt idx="340">
                  <c:v>26632.0</c:v>
                </c:pt>
                <c:pt idx="341">
                  <c:v>26616.0</c:v>
                </c:pt>
                <c:pt idx="342">
                  <c:v>26608.0</c:v>
                </c:pt>
                <c:pt idx="343">
                  <c:v>26632.0</c:v>
                </c:pt>
                <c:pt idx="344">
                  <c:v>30824.0</c:v>
                </c:pt>
                <c:pt idx="345">
                  <c:v>26624.0</c:v>
                </c:pt>
                <c:pt idx="346">
                  <c:v>28244.0</c:v>
                </c:pt>
                <c:pt idx="347">
                  <c:v>26592.0</c:v>
                </c:pt>
                <c:pt idx="348">
                  <c:v>26616.0</c:v>
                </c:pt>
                <c:pt idx="349">
                  <c:v>40624.0</c:v>
                </c:pt>
                <c:pt idx="350">
                  <c:v>26624.0</c:v>
                </c:pt>
                <c:pt idx="351">
                  <c:v>34040.0</c:v>
                </c:pt>
                <c:pt idx="352">
                  <c:v>26656.0</c:v>
                </c:pt>
                <c:pt idx="353">
                  <c:v>27576.0</c:v>
                </c:pt>
                <c:pt idx="354">
                  <c:v>27584.0</c:v>
                </c:pt>
                <c:pt idx="355">
                  <c:v>26640.0</c:v>
                </c:pt>
                <c:pt idx="356">
                  <c:v>26592.0</c:v>
                </c:pt>
                <c:pt idx="357">
                  <c:v>26592.0</c:v>
                </c:pt>
                <c:pt idx="358">
                  <c:v>26624.0</c:v>
                </c:pt>
                <c:pt idx="359">
                  <c:v>26972.0</c:v>
                </c:pt>
                <c:pt idx="360">
                  <c:v>26600.0</c:v>
                </c:pt>
                <c:pt idx="361">
                  <c:v>26640.0</c:v>
                </c:pt>
                <c:pt idx="362">
                  <c:v>41016.0</c:v>
                </c:pt>
                <c:pt idx="363">
                  <c:v>26632.0</c:v>
                </c:pt>
                <c:pt idx="364">
                  <c:v>26652.0</c:v>
                </c:pt>
                <c:pt idx="365">
                  <c:v>26632.0</c:v>
                </c:pt>
                <c:pt idx="366">
                  <c:v>27592.0</c:v>
                </c:pt>
                <c:pt idx="367">
                  <c:v>27596.0</c:v>
                </c:pt>
                <c:pt idx="368">
                  <c:v>27616.0</c:v>
                </c:pt>
                <c:pt idx="369">
                  <c:v>27640.0</c:v>
                </c:pt>
                <c:pt idx="370">
                  <c:v>27384.0</c:v>
                </c:pt>
                <c:pt idx="371">
                  <c:v>26656.0</c:v>
                </c:pt>
                <c:pt idx="372">
                  <c:v>27008.0</c:v>
                </c:pt>
                <c:pt idx="373">
                  <c:v>27624.0</c:v>
                </c:pt>
                <c:pt idx="374">
                  <c:v>27616.0</c:v>
                </c:pt>
                <c:pt idx="375">
                  <c:v>40912.0</c:v>
                </c:pt>
                <c:pt idx="376">
                  <c:v>27616.0</c:v>
                </c:pt>
                <c:pt idx="377">
                  <c:v>33348.0</c:v>
                </c:pt>
                <c:pt idx="378">
                  <c:v>27576.0</c:v>
                </c:pt>
                <c:pt idx="379">
                  <c:v>27616.0</c:v>
                </c:pt>
                <c:pt idx="380">
                  <c:v>27596.0</c:v>
                </c:pt>
                <c:pt idx="381">
                  <c:v>27608.0</c:v>
                </c:pt>
                <c:pt idx="382">
                  <c:v>27672.0</c:v>
                </c:pt>
                <c:pt idx="383">
                  <c:v>32712.0</c:v>
                </c:pt>
                <c:pt idx="384">
                  <c:v>27624.0</c:v>
                </c:pt>
                <c:pt idx="385">
                  <c:v>29904.0</c:v>
                </c:pt>
                <c:pt idx="386">
                  <c:v>27632.0</c:v>
                </c:pt>
                <c:pt idx="387">
                  <c:v>27616.0</c:v>
                </c:pt>
                <c:pt idx="388">
                  <c:v>27572.0</c:v>
                </c:pt>
                <c:pt idx="389">
                  <c:v>27552.0</c:v>
                </c:pt>
                <c:pt idx="390">
                  <c:v>26680.0</c:v>
                </c:pt>
                <c:pt idx="391">
                  <c:v>27688.0</c:v>
                </c:pt>
                <c:pt idx="392">
                  <c:v>27632.0</c:v>
                </c:pt>
                <c:pt idx="393">
                  <c:v>28616.0</c:v>
                </c:pt>
                <c:pt idx="394">
                  <c:v>28632.0</c:v>
                </c:pt>
                <c:pt idx="395">
                  <c:v>28632.0</c:v>
                </c:pt>
                <c:pt idx="396">
                  <c:v>38968.0</c:v>
                </c:pt>
                <c:pt idx="397">
                  <c:v>28640.0</c:v>
                </c:pt>
                <c:pt idx="398">
                  <c:v>34164.0</c:v>
                </c:pt>
                <c:pt idx="399">
                  <c:v>29656.0</c:v>
                </c:pt>
                <c:pt idx="400">
                  <c:v>29640.0</c:v>
                </c:pt>
                <c:pt idx="401">
                  <c:v>29616.0</c:v>
                </c:pt>
                <c:pt idx="402">
                  <c:v>29616.0</c:v>
                </c:pt>
                <c:pt idx="403">
                  <c:v>29624.0</c:v>
                </c:pt>
                <c:pt idx="404">
                  <c:v>30384.0</c:v>
                </c:pt>
                <c:pt idx="405">
                  <c:v>29648.0</c:v>
                </c:pt>
                <c:pt idx="406">
                  <c:v>30000.0</c:v>
                </c:pt>
                <c:pt idx="407">
                  <c:v>29624.0</c:v>
                </c:pt>
                <c:pt idx="408">
                  <c:v>29656.0</c:v>
                </c:pt>
                <c:pt idx="409">
                  <c:v>41168.0</c:v>
                </c:pt>
                <c:pt idx="410">
                  <c:v>29624.0</c:v>
                </c:pt>
                <c:pt idx="411">
                  <c:v>28644.0</c:v>
                </c:pt>
                <c:pt idx="412">
                  <c:v>29616.0</c:v>
                </c:pt>
                <c:pt idx="413">
                  <c:v>29656.0</c:v>
                </c:pt>
                <c:pt idx="414">
                  <c:v>29612.0</c:v>
                </c:pt>
                <c:pt idx="415">
                  <c:v>29600.0</c:v>
                </c:pt>
                <c:pt idx="416">
                  <c:v>30648.0</c:v>
                </c:pt>
                <c:pt idx="417">
                  <c:v>33320.0</c:v>
                </c:pt>
                <c:pt idx="418">
                  <c:v>30648.0</c:v>
                </c:pt>
                <c:pt idx="419">
                  <c:v>30632.0</c:v>
                </c:pt>
                <c:pt idx="420">
                  <c:v>30664.0</c:v>
                </c:pt>
                <c:pt idx="421">
                  <c:v>30624.0</c:v>
                </c:pt>
                <c:pt idx="422">
                  <c:v>38768.0</c:v>
                </c:pt>
                <c:pt idx="423">
                  <c:v>30640.0</c:v>
                </c:pt>
                <c:pt idx="424">
                  <c:v>34648.0</c:v>
                </c:pt>
                <c:pt idx="425">
                  <c:v>30616.0</c:v>
                </c:pt>
                <c:pt idx="426">
                  <c:v>30616.0</c:v>
                </c:pt>
                <c:pt idx="427">
                  <c:v>44080.0</c:v>
                </c:pt>
                <c:pt idx="428">
                  <c:v>30616.0</c:v>
                </c:pt>
                <c:pt idx="429">
                  <c:v>37304.0</c:v>
                </c:pt>
                <c:pt idx="430">
                  <c:v>30632.0</c:v>
                </c:pt>
                <c:pt idx="431">
                  <c:v>30632.0</c:v>
                </c:pt>
                <c:pt idx="432">
                  <c:v>30596.0</c:v>
                </c:pt>
                <c:pt idx="433">
                  <c:v>30632.0</c:v>
                </c:pt>
                <c:pt idx="434">
                  <c:v>30640.0</c:v>
                </c:pt>
                <c:pt idx="435">
                  <c:v>33400.0</c:v>
                </c:pt>
                <c:pt idx="436">
                  <c:v>30608.0</c:v>
                </c:pt>
                <c:pt idx="437">
                  <c:v>33960.0</c:v>
                </c:pt>
                <c:pt idx="438">
                  <c:v>31600.0</c:v>
                </c:pt>
                <c:pt idx="439">
                  <c:v>32592.0</c:v>
                </c:pt>
                <c:pt idx="440">
                  <c:v>32596.0</c:v>
                </c:pt>
                <c:pt idx="441">
                  <c:v>32632.0</c:v>
                </c:pt>
                <c:pt idx="442">
                  <c:v>31636.0</c:v>
                </c:pt>
                <c:pt idx="443">
                  <c:v>32600.0</c:v>
                </c:pt>
                <c:pt idx="444">
                  <c:v>32664.0</c:v>
                </c:pt>
                <c:pt idx="445">
                  <c:v>33000.0</c:v>
                </c:pt>
                <c:pt idx="446">
                  <c:v>32640.0</c:v>
                </c:pt>
                <c:pt idx="447">
                  <c:v>32648.0</c:v>
                </c:pt>
                <c:pt idx="448">
                  <c:v>44704.0</c:v>
                </c:pt>
                <c:pt idx="449">
                  <c:v>32632.0</c:v>
                </c:pt>
                <c:pt idx="450">
                  <c:v>39380.0</c:v>
                </c:pt>
                <c:pt idx="451">
                  <c:v>32624.0</c:v>
                </c:pt>
                <c:pt idx="452">
                  <c:v>32624.0</c:v>
                </c:pt>
                <c:pt idx="453">
                  <c:v>32620.0</c:v>
                </c:pt>
                <c:pt idx="454">
                  <c:v>32632.0</c:v>
                </c:pt>
                <c:pt idx="455">
                  <c:v>32616.0</c:v>
                </c:pt>
                <c:pt idx="456">
                  <c:v>37992.0</c:v>
                </c:pt>
                <c:pt idx="457">
                  <c:v>32624.0</c:v>
                </c:pt>
                <c:pt idx="458">
                  <c:v>33496.0</c:v>
                </c:pt>
              </c:numCache>
            </c:numRef>
          </c:val>
          <c:smooth val="0"/>
        </c:ser>
        <c:ser>
          <c:idx val="1"/>
          <c:order val="1"/>
          <c:tx>
            <c:strRef>
              <c:f>Sheet1!$C$1</c:f>
              <c:strCache>
                <c:ptCount val="1"/>
                <c:pt idx="0">
                  <c:v>8591</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Sheet1!$C$2:$C$460</c:f>
              <c:numCache>
                <c:formatCode>General</c:formatCode>
                <c:ptCount val="459"/>
                <c:pt idx="0">
                  <c:v>0.0</c:v>
                </c:pt>
                <c:pt idx="1">
                  <c:v>0.0</c:v>
                </c:pt>
                <c:pt idx="2">
                  <c:v>2212.0</c:v>
                </c:pt>
                <c:pt idx="3">
                  <c:v>4280.0</c:v>
                </c:pt>
                <c:pt idx="4">
                  <c:v>4340.0</c:v>
                </c:pt>
                <c:pt idx="5">
                  <c:v>4696.0</c:v>
                </c:pt>
                <c:pt idx="6">
                  <c:v>5068.0</c:v>
                </c:pt>
                <c:pt idx="7">
                  <c:v>5060.0</c:v>
                </c:pt>
                <c:pt idx="8">
                  <c:v>5244.0</c:v>
                </c:pt>
                <c:pt idx="9">
                  <c:v>6028.0</c:v>
                </c:pt>
                <c:pt idx="10">
                  <c:v>5268.0</c:v>
                </c:pt>
                <c:pt idx="11">
                  <c:v>6728.0</c:v>
                </c:pt>
                <c:pt idx="12">
                  <c:v>5224.0</c:v>
                </c:pt>
                <c:pt idx="13">
                  <c:v>5316.0</c:v>
                </c:pt>
                <c:pt idx="14">
                  <c:v>5304.0</c:v>
                </c:pt>
                <c:pt idx="15">
                  <c:v>5320.0</c:v>
                </c:pt>
                <c:pt idx="16">
                  <c:v>5396.0</c:v>
                </c:pt>
                <c:pt idx="17">
                  <c:v>6148.0</c:v>
                </c:pt>
                <c:pt idx="18">
                  <c:v>5380.0</c:v>
                </c:pt>
                <c:pt idx="19">
                  <c:v>6888.0</c:v>
                </c:pt>
                <c:pt idx="20">
                  <c:v>5480.0</c:v>
                </c:pt>
                <c:pt idx="21">
                  <c:v>5464.0</c:v>
                </c:pt>
                <c:pt idx="22">
                  <c:v>15376.0</c:v>
                </c:pt>
                <c:pt idx="23">
                  <c:v>5484.0</c:v>
                </c:pt>
                <c:pt idx="24">
                  <c:v>8992.0</c:v>
                </c:pt>
                <c:pt idx="25">
                  <c:v>5632.0</c:v>
                </c:pt>
                <c:pt idx="26">
                  <c:v>5660.0</c:v>
                </c:pt>
                <c:pt idx="27">
                  <c:v>5640.0</c:v>
                </c:pt>
                <c:pt idx="28">
                  <c:v>5644.0</c:v>
                </c:pt>
                <c:pt idx="29">
                  <c:v>5668.0</c:v>
                </c:pt>
                <c:pt idx="30">
                  <c:v>9524.0</c:v>
                </c:pt>
                <c:pt idx="31">
                  <c:v>5668.0</c:v>
                </c:pt>
                <c:pt idx="32">
                  <c:v>8956.0</c:v>
                </c:pt>
                <c:pt idx="33">
                  <c:v>5660.0</c:v>
                </c:pt>
                <c:pt idx="34">
                  <c:v>5864.0</c:v>
                </c:pt>
                <c:pt idx="35">
                  <c:v>5848.0</c:v>
                </c:pt>
                <c:pt idx="36">
                  <c:v>5888.0</c:v>
                </c:pt>
                <c:pt idx="37">
                  <c:v>5940.0</c:v>
                </c:pt>
                <c:pt idx="38">
                  <c:v>11268.0</c:v>
                </c:pt>
                <c:pt idx="39">
                  <c:v>5964.0</c:v>
                </c:pt>
                <c:pt idx="40">
                  <c:v>10652.0</c:v>
                </c:pt>
                <c:pt idx="41">
                  <c:v>6076.0</c:v>
                </c:pt>
                <c:pt idx="42">
                  <c:v>6108.0</c:v>
                </c:pt>
                <c:pt idx="43">
                  <c:v>6232.0</c:v>
                </c:pt>
                <c:pt idx="44">
                  <c:v>6272.0</c:v>
                </c:pt>
                <c:pt idx="45">
                  <c:v>6328.0</c:v>
                </c:pt>
                <c:pt idx="46">
                  <c:v>13960.0</c:v>
                </c:pt>
                <c:pt idx="47">
                  <c:v>6304.0</c:v>
                </c:pt>
                <c:pt idx="48">
                  <c:v>12244.0</c:v>
                </c:pt>
                <c:pt idx="49">
                  <c:v>6424.0</c:v>
                </c:pt>
                <c:pt idx="50">
                  <c:v>6396.0</c:v>
                </c:pt>
                <c:pt idx="51">
                  <c:v>6352.0</c:v>
                </c:pt>
                <c:pt idx="52">
                  <c:v>6348.0</c:v>
                </c:pt>
                <c:pt idx="53">
                  <c:v>6388.0</c:v>
                </c:pt>
                <c:pt idx="54">
                  <c:v>16340.0</c:v>
                </c:pt>
                <c:pt idx="55">
                  <c:v>6380.0</c:v>
                </c:pt>
                <c:pt idx="56">
                  <c:v>12268.0</c:v>
                </c:pt>
                <c:pt idx="57">
                  <c:v>6388.0</c:v>
                </c:pt>
                <c:pt idx="58">
                  <c:v>6496.0</c:v>
                </c:pt>
                <c:pt idx="59">
                  <c:v>6520.0</c:v>
                </c:pt>
                <c:pt idx="60">
                  <c:v>6536.0</c:v>
                </c:pt>
                <c:pt idx="61">
                  <c:v>6556.0</c:v>
                </c:pt>
                <c:pt idx="62">
                  <c:v>6556.0</c:v>
                </c:pt>
                <c:pt idx="63">
                  <c:v>6544.0</c:v>
                </c:pt>
                <c:pt idx="64">
                  <c:v>6532.0</c:v>
                </c:pt>
                <c:pt idx="65">
                  <c:v>6540.0</c:v>
                </c:pt>
                <c:pt idx="66">
                  <c:v>5660.0</c:v>
                </c:pt>
                <c:pt idx="67">
                  <c:v>6660.0</c:v>
                </c:pt>
                <c:pt idx="68">
                  <c:v>6652.0</c:v>
                </c:pt>
                <c:pt idx="69">
                  <c:v>6660.0</c:v>
                </c:pt>
                <c:pt idx="70">
                  <c:v>6692.0</c:v>
                </c:pt>
                <c:pt idx="71">
                  <c:v>6636.0</c:v>
                </c:pt>
                <c:pt idx="72">
                  <c:v>7444.0</c:v>
                </c:pt>
                <c:pt idx="73">
                  <c:v>6736.0</c:v>
                </c:pt>
                <c:pt idx="74">
                  <c:v>7100.0</c:v>
                </c:pt>
                <c:pt idx="75">
                  <c:v>6720.0</c:v>
                </c:pt>
                <c:pt idx="76">
                  <c:v>6720.0</c:v>
                </c:pt>
                <c:pt idx="77">
                  <c:v>18376.0</c:v>
                </c:pt>
                <c:pt idx="78">
                  <c:v>6800.0</c:v>
                </c:pt>
                <c:pt idx="79">
                  <c:v>5856.0</c:v>
                </c:pt>
                <c:pt idx="80">
                  <c:v>6848.0</c:v>
                </c:pt>
                <c:pt idx="81">
                  <c:v>6816.0</c:v>
                </c:pt>
                <c:pt idx="82">
                  <c:v>7000.0</c:v>
                </c:pt>
                <c:pt idx="83">
                  <c:v>7064.0</c:v>
                </c:pt>
                <c:pt idx="84">
                  <c:v>7120.0</c:v>
                </c:pt>
                <c:pt idx="85">
                  <c:v>17824.0</c:v>
                </c:pt>
                <c:pt idx="86">
                  <c:v>7072.0</c:v>
                </c:pt>
                <c:pt idx="87">
                  <c:v>6120.0</c:v>
                </c:pt>
                <c:pt idx="88">
                  <c:v>7088.0</c:v>
                </c:pt>
                <c:pt idx="89">
                  <c:v>7220.0</c:v>
                </c:pt>
                <c:pt idx="90">
                  <c:v>7200.0</c:v>
                </c:pt>
                <c:pt idx="91">
                  <c:v>7204.0</c:v>
                </c:pt>
                <c:pt idx="92">
                  <c:v>7260.0</c:v>
                </c:pt>
                <c:pt idx="93">
                  <c:v>16948.0</c:v>
                </c:pt>
                <c:pt idx="94">
                  <c:v>7236.0</c:v>
                </c:pt>
                <c:pt idx="95">
                  <c:v>14028.0</c:v>
                </c:pt>
                <c:pt idx="96">
                  <c:v>7336.0</c:v>
                </c:pt>
                <c:pt idx="97">
                  <c:v>7376.0</c:v>
                </c:pt>
                <c:pt idx="98">
                  <c:v>7368.0</c:v>
                </c:pt>
                <c:pt idx="99">
                  <c:v>7416.0</c:v>
                </c:pt>
                <c:pt idx="100">
                  <c:v>6412.0</c:v>
                </c:pt>
                <c:pt idx="101">
                  <c:v>7408.0</c:v>
                </c:pt>
                <c:pt idx="102">
                  <c:v>7384.0</c:v>
                </c:pt>
                <c:pt idx="103">
                  <c:v>19576.0</c:v>
                </c:pt>
                <c:pt idx="104">
                  <c:v>7272.0</c:v>
                </c:pt>
                <c:pt idx="105">
                  <c:v>12712.0</c:v>
                </c:pt>
                <c:pt idx="106">
                  <c:v>7312.0</c:v>
                </c:pt>
                <c:pt idx="107">
                  <c:v>7368.0</c:v>
                </c:pt>
                <c:pt idx="108">
                  <c:v>15720.0</c:v>
                </c:pt>
                <c:pt idx="109">
                  <c:v>7376.0</c:v>
                </c:pt>
                <c:pt idx="110">
                  <c:v>11096.0</c:v>
                </c:pt>
                <c:pt idx="111">
                  <c:v>7372.0</c:v>
                </c:pt>
                <c:pt idx="112">
                  <c:v>7356.0</c:v>
                </c:pt>
                <c:pt idx="113">
                  <c:v>21292.0</c:v>
                </c:pt>
                <c:pt idx="114">
                  <c:v>7388.0</c:v>
                </c:pt>
                <c:pt idx="115">
                  <c:v>7308.0</c:v>
                </c:pt>
                <c:pt idx="116">
                  <c:v>7332.0</c:v>
                </c:pt>
                <c:pt idx="117">
                  <c:v>6372.0</c:v>
                </c:pt>
                <c:pt idx="118">
                  <c:v>7320.0</c:v>
                </c:pt>
                <c:pt idx="119">
                  <c:v>7344.0</c:v>
                </c:pt>
                <c:pt idx="120">
                  <c:v>7432.0</c:v>
                </c:pt>
                <c:pt idx="121">
                  <c:v>7604.0</c:v>
                </c:pt>
                <c:pt idx="122">
                  <c:v>7776.0</c:v>
                </c:pt>
                <c:pt idx="123">
                  <c:v>16152.0</c:v>
                </c:pt>
                <c:pt idx="124">
                  <c:v>7792.0</c:v>
                </c:pt>
                <c:pt idx="125">
                  <c:v>9436.0</c:v>
                </c:pt>
                <c:pt idx="126">
                  <c:v>7824.0</c:v>
                </c:pt>
                <c:pt idx="127">
                  <c:v>7856.0</c:v>
                </c:pt>
                <c:pt idx="128">
                  <c:v>9808.0</c:v>
                </c:pt>
                <c:pt idx="129">
                  <c:v>7864.0</c:v>
                </c:pt>
                <c:pt idx="130">
                  <c:v>9424.0</c:v>
                </c:pt>
                <c:pt idx="131">
                  <c:v>7904.0</c:v>
                </c:pt>
                <c:pt idx="132">
                  <c:v>7968.0</c:v>
                </c:pt>
                <c:pt idx="133">
                  <c:v>7940.0</c:v>
                </c:pt>
                <c:pt idx="134">
                  <c:v>7968.0</c:v>
                </c:pt>
                <c:pt idx="135">
                  <c:v>7104.0</c:v>
                </c:pt>
                <c:pt idx="136">
                  <c:v>8088.0</c:v>
                </c:pt>
                <c:pt idx="137">
                  <c:v>8080.0</c:v>
                </c:pt>
                <c:pt idx="138">
                  <c:v>8060.0</c:v>
                </c:pt>
                <c:pt idx="139">
                  <c:v>8100.0</c:v>
                </c:pt>
                <c:pt idx="140">
                  <c:v>8156.0</c:v>
                </c:pt>
                <c:pt idx="141">
                  <c:v>19380.0</c:v>
                </c:pt>
                <c:pt idx="142">
                  <c:v>8112.0</c:v>
                </c:pt>
                <c:pt idx="143">
                  <c:v>14976.0</c:v>
                </c:pt>
                <c:pt idx="144">
                  <c:v>8136.0</c:v>
                </c:pt>
                <c:pt idx="145">
                  <c:v>8268.0</c:v>
                </c:pt>
                <c:pt idx="146">
                  <c:v>8260.0</c:v>
                </c:pt>
                <c:pt idx="147">
                  <c:v>8296.0</c:v>
                </c:pt>
                <c:pt idx="148">
                  <c:v>8280.0</c:v>
                </c:pt>
                <c:pt idx="149">
                  <c:v>14576.0</c:v>
                </c:pt>
                <c:pt idx="150">
                  <c:v>8336.0</c:v>
                </c:pt>
                <c:pt idx="151">
                  <c:v>12320.0</c:v>
                </c:pt>
                <c:pt idx="152">
                  <c:v>8336.0</c:v>
                </c:pt>
                <c:pt idx="153">
                  <c:v>8320.0</c:v>
                </c:pt>
                <c:pt idx="154">
                  <c:v>8464.0</c:v>
                </c:pt>
                <c:pt idx="155">
                  <c:v>8472.0</c:v>
                </c:pt>
                <c:pt idx="156">
                  <c:v>8520.0</c:v>
                </c:pt>
                <c:pt idx="157">
                  <c:v>11376.0</c:v>
                </c:pt>
                <c:pt idx="158">
                  <c:v>8440.0</c:v>
                </c:pt>
                <c:pt idx="159">
                  <c:v>10568.0</c:v>
                </c:pt>
                <c:pt idx="160">
                  <c:v>8808.0</c:v>
                </c:pt>
                <c:pt idx="161">
                  <c:v>8840.0</c:v>
                </c:pt>
                <c:pt idx="162">
                  <c:v>8812.0</c:v>
                </c:pt>
                <c:pt idx="163">
                  <c:v>8824.0</c:v>
                </c:pt>
                <c:pt idx="164">
                  <c:v>7848.0</c:v>
                </c:pt>
                <c:pt idx="165">
                  <c:v>8852.0</c:v>
                </c:pt>
                <c:pt idx="166">
                  <c:v>8788.0</c:v>
                </c:pt>
                <c:pt idx="167">
                  <c:v>8760.0</c:v>
                </c:pt>
                <c:pt idx="168">
                  <c:v>8764.0</c:v>
                </c:pt>
                <c:pt idx="169">
                  <c:v>8880.0</c:v>
                </c:pt>
                <c:pt idx="170">
                  <c:v>15800.0</c:v>
                </c:pt>
                <c:pt idx="171">
                  <c:v>8992.0</c:v>
                </c:pt>
                <c:pt idx="172">
                  <c:v>13772.0</c:v>
                </c:pt>
                <c:pt idx="173">
                  <c:v>8936.0</c:v>
                </c:pt>
                <c:pt idx="174">
                  <c:v>8948.0</c:v>
                </c:pt>
                <c:pt idx="175">
                  <c:v>8948.0</c:v>
                </c:pt>
                <c:pt idx="176">
                  <c:v>9020.0</c:v>
                </c:pt>
                <c:pt idx="177">
                  <c:v>7980.0</c:v>
                </c:pt>
                <c:pt idx="178">
                  <c:v>8948.0</c:v>
                </c:pt>
                <c:pt idx="179">
                  <c:v>8972.0</c:v>
                </c:pt>
                <c:pt idx="180">
                  <c:v>20868.0</c:v>
                </c:pt>
                <c:pt idx="181">
                  <c:v>8948.0</c:v>
                </c:pt>
                <c:pt idx="182">
                  <c:v>16320.0</c:v>
                </c:pt>
                <c:pt idx="183">
                  <c:v>8964.0</c:v>
                </c:pt>
                <c:pt idx="184">
                  <c:v>9052.0</c:v>
                </c:pt>
                <c:pt idx="185">
                  <c:v>9060.0</c:v>
                </c:pt>
                <c:pt idx="186">
                  <c:v>9084.0</c:v>
                </c:pt>
                <c:pt idx="187">
                  <c:v>9076.0</c:v>
                </c:pt>
                <c:pt idx="188">
                  <c:v>13152.0</c:v>
                </c:pt>
                <c:pt idx="189">
                  <c:v>9088.0</c:v>
                </c:pt>
                <c:pt idx="190">
                  <c:v>10336.0</c:v>
                </c:pt>
                <c:pt idx="191">
                  <c:v>9000.0</c:v>
                </c:pt>
                <c:pt idx="192">
                  <c:v>9072.0</c:v>
                </c:pt>
                <c:pt idx="193">
                  <c:v>23816.0</c:v>
                </c:pt>
                <c:pt idx="194">
                  <c:v>9096.0</c:v>
                </c:pt>
                <c:pt idx="195">
                  <c:v>14108.0</c:v>
                </c:pt>
                <c:pt idx="196">
                  <c:v>9084.0</c:v>
                </c:pt>
                <c:pt idx="197">
                  <c:v>9036.0</c:v>
                </c:pt>
                <c:pt idx="198">
                  <c:v>22868.0</c:v>
                </c:pt>
                <c:pt idx="199">
                  <c:v>9060.0</c:v>
                </c:pt>
                <c:pt idx="200">
                  <c:v>14388.0</c:v>
                </c:pt>
                <c:pt idx="201">
                  <c:v>9136.0</c:v>
                </c:pt>
                <c:pt idx="202">
                  <c:v>9184.0</c:v>
                </c:pt>
                <c:pt idx="203">
                  <c:v>8184.0</c:v>
                </c:pt>
                <c:pt idx="204">
                  <c:v>9140.0</c:v>
                </c:pt>
                <c:pt idx="205">
                  <c:v>14976.0</c:v>
                </c:pt>
                <c:pt idx="206">
                  <c:v>9380.0</c:v>
                </c:pt>
                <c:pt idx="207">
                  <c:v>9600.0</c:v>
                </c:pt>
                <c:pt idx="208">
                  <c:v>9568.0</c:v>
                </c:pt>
                <c:pt idx="209">
                  <c:v>9560.0</c:v>
                </c:pt>
                <c:pt idx="210">
                  <c:v>8620.0</c:v>
                </c:pt>
                <c:pt idx="211">
                  <c:v>9616.0</c:v>
                </c:pt>
                <c:pt idx="212">
                  <c:v>9572.0</c:v>
                </c:pt>
                <c:pt idx="213">
                  <c:v>9956.0</c:v>
                </c:pt>
                <c:pt idx="214">
                  <c:v>9612.0</c:v>
                </c:pt>
                <c:pt idx="215">
                  <c:v>9580.0</c:v>
                </c:pt>
                <c:pt idx="216">
                  <c:v>20788.0</c:v>
                </c:pt>
                <c:pt idx="217">
                  <c:v>9572.0</c:v>
                </c:pt>
                <c:pt idx="218">
                  <c:v>15660.0</c:v>
                </c:pt>
                <c:pt idx="219">
                  <c:v>9832.0</c:v>
                </c:pt>
                <c:pt idx="220">
                  <c:v>9856.0</c:v>
                </c:pt>
                <c:pt idx="221">
                  <c:v>9812.0</c:v>
                </c:pt>
                <c:pt idx="222">
                  <c:v>9808.0</c:v>
                </c:pt>
                <c:pt idx="223">
                  <c:v>9800.0</c:v>
                </c:pt>
                <c:pt idx="224">
                  <c:v>11616.0</c:v>
                </c:pt>
                <c:pt idx="225">
                  <c:v>9960.0</c:v>
                </c:pt>
                <c:pt idx="226">
                  <c:v>11492.0</c:v>
                </c:pt>
                <c:pt idx="227">
                  <c:v>9992.0</c:v>
                </c:pt>
                <c:pt idx="228">
                  <c:v>10016.0</c:v>
                </c:pt>
                <c:pt idx="229">
                  <c:v>9016.0</c:v>
                </c:pt>
                <c:pt idx="230">
                  <c:v>10000.0</c:v>
                </c:pt>
                <c:pt idx="231">
                  <c:v>9052.0</c:v>
                </c:pt>
                <c:pt idx="232">
                  <c:v>10028.0</c:v>
                </c:pt>
                <c:pt idx="233">
                  <c:v>10020.0</c:v>
                </c:pt>
                <c:pt idx="234">
                  <c:v>10696.0</c:v>
                </c:pt>
                <c:pt idx="235">
                  <c:v>10060.0</c:v>
                </c:pt>
                <c:pt idx="236">
                  <c:v>10004.0</c:v>
                </c:pt>
                <c:pt idx="237">
                  <c:v>9208.0</c:v>
                </c:pt>
                <c:pt idx="238">
                  <c:v>10148.0</c:v>
                </c:pt>
                <c:pt idx="239">
                  <c:v>9232.0</c:v>
                </c:pt>
                <c:pt idx="240">
                  <c:v>10220.0</c:v>
                </c:pt>
                <c:pt idx="241">
                  <c:v>10180.0</c:v>
                </c:pt>
                <c:pt idx="242">
                  <c:v>10168.0</c:v>
                </c:pt>
                <c:pt idx="243">
                  <c:v>10204.0</c:v>
                </c:pt>
                <c:pt idx="244">
                  <c:v>10236.0</c:v>
                </c:pt>
                <c:pt idx="245">
                  <c:v>17804.0</c:v>
                </c:pt>
                <c:pt idx="246">
                  <c:v>10180.0</c:v>
                </c:pt>
                <c:pt idx="247">
                  <c:v>15624.0</c:v>
                </c:pt>
                <c:pt idx="248">
                  <c:v>10156.0</c:v>
                </c:pt>
                <c:pt idx="249">
                  <c:v>10204.0</c:v>
                </c:pt>
                <c:pt idx="250">
                  <c:v>10356.0</c:v>
                </c:pt>
                <c:pt idx="251">
                  <c:v>10376.0</c:v>
                </c:pt>
                <c:pt idx="252">
                  <c:v>10368.0</c:v>
                </c:pt>
                <c:pt idx="253">
                  <c:v>13096.0</c:v>
                </c:pt>
                <c:pt idx="254">
                  <c:v>10376.0</c:v>
                </c:pt>
                <c:pt idx="255">
                  <c:v>12528.0</c:v>
                </c:pt>
                <c:pt idx="256">
                  <c:v>10360.0</c:v>
                </c:pt>
                <c:pt idx="257">
                  <c:v>10460.0</c:v>
                </c:pt>
                <c:pt idx="258">
                  <c:v>14588.0</c:v>
                </c:pt>
                <c:pt idx="259">
                  <c:v>10476.0</c:v>
                </c:pt>
                <c:pt idx="260">
                  <c:v>12360.0</c:v>
                </c:pt>
                <c:pt idx="261">
                  <c:v>10540.0</c:v>
                </c:pt>
                <c:pt idx="262">
                  <c:v>10476.0</c:v>
                </c:pt>
                <c:pt idx="263">
                  <c:v>9600.0</c:v>
                </c:pt>
                <c:pt idx="264">
                  <c:v>10760.0</c:v>
                </c:pt>
                <c:pt idx="265">
                  <c:v>9812.0</c:v>
                </c:pt>
                <c:pt idx="266">
                  <c:v>10796.0</c:v>
                </c:pt>
                <c:pt idx="267">
                  <c:v>10780.0</c:v>
                </c:pt>
                <c:pt idx="268">
                  <c:v>10768.0</c:v>
                </c:pt>
                <c:pt idx="269">
                  <c:v>10804.0</c:v>
                </c:pt>
                <c:pt idx="270">
                  <c:v>10740.0</c:v>
                </c:pt>
                <c:pt idx="271">
                  <c:v>13504.0</c:v>
                </c:pt>
                <c:pt idx="272">
                  <c:v>10776.0</c:v>
                </c:pt>
                <c:pt idx="273">
                  <c:v>12484.0</c:v>
                </c:pt>
                <c:pt idx="274">
                  <c:v>10784.0</c:v>
                </c:pt>
                <c:pt idx="275">
                  <c:v>10816.0</c:v>
                </c:pt>
                <c:pt idx="276">
                  <c:v>22728.0</c:v>
                </c:pt>
                <c:pt idx="277">
                  <c:v>10776.0</c:v>
                </c:pt>
                <c:pt idx="278">
                  <c:v>16656.0</c:v>
                </c:pt>
                <c:pt idx="279">
                  <c:v>10768.0</c:v>
                </c:pt>
                <c:pt idx="280">
                  <c:v>10728.0</c:v>
                </c:pt>
                <c:pt idx="281">
                  <c:v>10724.0</c:v>
                </c:pt>
                <c:pt idx="282">
                  <c:v>10784.0</c:v>
                </c:pt>
                <c:pt idx="283">
                  <c:v>10736.0</c:v>
                </c:pt>
                <c:pt idx="284">
                  <c:v>11512.0</c:v>
                </c:pt>
                <c:pt idx="285">
                  <c:v>10772.0</c:v>
                </c:pt>
                <c:pt idx="286">
                  <c:v>10776.0</c:v>
                </c:pt>
                <c:pt idx="287">
                  <c:v>10816.0</c:v>
                </c:pt>
                <c:pt idx="288">
                  <c:v>10840.0</c:v>
                </c:pt>
                <c:pt idx="289">
                  <c:v>18920.0</c:v>
                </c:pt>
                <c:pt idx="290">
                  <c:v>10788.0</c:v>
                </c:pt>
                <c:pt idx="291">
                  <c:v>14488.0</c:v>
                </c:pt>
                <c:pt idx="292">
                  <c:v>11080.0</c:v>
                </c:pt>
                <c:pt idx="293">
                  <c:v>11128.0</c:v>
                </c:pt>
                <c:pt idx="294">
                  <c:v>11076.0</c:v>
                </c:pt>
                <c:pt idx="295">
                  <c:v>11056.0</c:v>
                </c:pt>
                <c:pt idx="296">
                  <c:v>10112.0</c:v>
                </c:pt>
                <c:pt idx="297">
                  <c:v>11088.0</c:v>
                </c:pt>
                <c:pt idx="298">
                  <c:v>11264.0</c:v>
                </c:pt>
                <c:pt idx="299">
                  <c:v>11856.0</c:v>
                </c:pt>
                <c:pt idx="300">
                  <c:v>11868.0</c:v>
                </c:pt>
                <c:pt idx="301">
                  <c:v>11876.0</c:v>
                </c:pt>
                <c:pt idx="302">
                  <c:v>15244.0</c:v>
                </c:pt>
                <c:pt idx="303">
                  <c:v>11884.0</c:v>
                </c:pt>
                <c:pt idx="304">
                  <c:v>12240.0</c:v>
                </c:pt>
                <c:pt idx="305">
                  <c:v>11884.0</c:v>
                </c:pt>
                <c:pt idx="306">
                  <c:v>11908.0</c:v>
                </c:pt>
                <c:pt idx="307">
                  <c:v>23588.0</c:v>
                </c:pt>
                <c:pt idx="308">
                  <c:v>12012.0</c:v>
                </c:pt>
                <c:pt idx="309">
                  <c:v>14984.0</c:v>
                </c:pt>
                <c:pt idx="310">
                  <c:v>12012.0</c:v>
                </c:pt>
                <c:pt idx="311">
                  <c:v>12004.0</c:v>
                </c:pt>
                <c:pt idx="312">
                  <c:v>11992.0</c:v>
                </c:pt>
                <c:pt idx="313">
                  <c:v>12028.0</c:v>
                </c:pt>
                <c:pt idx="314">
                  <c:v>11028.0</c:v>
                </c:pt>
                <c:pt idx="315">
                  <c:v>11980.0</c:v>
                </c:pt>
                <c:pt idx="316">
                  <c:v>12036.0</c:v>
                </c:pt>
                <c:pt idx="317">
                  <c:v>11988.0</c:v>
                </c:pt>
                <c:pt idx="318">
                  <c:v>11988.0</c:v>
                </c:pt>
                <c:pt idx="319">
                  <c:v>12028.0</c:v>
                </c:pt>
                <c:pt idx="320">
                  <c:v>17232.0</c:v>
                </c:pt>
                <c:pt idx="321">
                  <c:v>12016.0</c:v>
                </c:pt>
                <c:pt idx="322">
                  <c:v>11744.0</c:v>
                </c:pt>
                <c:pt idx="323">
                  <c:v>11272.0</c:v>
                </c:pt>
                <c:pt idx="324">
                  <c:v>11488.0</c:v>
                </c:pt>
                <c:pt idx="325">
                  <c:v>11572.0</c:v>
                </c:pt>
                <c:pt idx="326">
                  <c:v>11596.0</c:v>
                </c:pt>
                <c:pt idx="327">
                  <c:v>11596.0</c:v>
                </c:pt>
                <c:pt idx="328">
                  <c:v>11652.0</c:v>
                </c:pt>
                <c:pt idx="329">
                  <c:v>11620.0</c:v>
                </c:pt>
                <c:pt idx="330">
                  <c:v>11620.0</c:v>
                </c:pt>
                <c:pt idx="331">
                  <c:v>11612.0</c:v>
                </c:pt>
                <c:pt idx="332">
                  <c:v>11972.0</c:v>
                </c:pt>
                <c:pt idx="333">
                  <c:v>11588.0</c:v>
                </c:pt>
                <c:pt idx="334">
                  <c:v>11636.0</c:v>
                </c:pt>
                <c:pt idx="335">
                  <c:v>10652.0</c:v>
                </c:pt>
                <c:pt idx="336">
                  <c:v>11620.0</c:v>
                </c:pt>
                <c:pt idx="337">
                  <c:v>10656.0</c:v>
                </c:pt>
                <c:pt idx="338">
                  <c:v>11644.0</c:v>
                </c:pt>
                <c:pt idx="339">
                  <c:v>11588.0</c:v>
                </c:pt>
                <c:pt idx="340">
                  <c:v>11588.0</c:v>
                </c:pt>
                <c:pt idx="341">
                  <c:v>11636.0</c:v>
                </c:pt>
                <c:pt idx="342">
                  <c:v>11624.0</c:v>
                </c:pt>
                <c:pt idx="343">
                  <c:v>18448.0</c:v>
                </c:pt>
                <c:pt idx="344">
                  <c:v>11592.0</c:v>
                </c:pt>
                <c:pt idx="345">
                  <c:v>15088.0</c:v>
                </c:pt>
                <c:pt idx="346">
                  <c:v>11584.0</c:v>
                </c:pt>
                <c:pt idx="347">
                  <c:v>11616.0</c:v>
                </c:pt>
                <c:pt idx="348">
                  <c:v>11596.0</c:v>
                </c:pt>
                <c:pt idx="349">
                  <c:v>11640.0</c:v>
                </c:pt>
                <c:pt idx="350">
                  <c:v>10644.0</c:v>
                </c:pt>
                <c:pt idx="351">
                  <c:v>11616.0</c:v>
                </c:pt>
                <c:pt idx="352">
                  <c:v>11624.0</c:v>
                </c:pt>
                <c:pt idx="353">
                  <c:v>11596.0</c:v>
                </c:pt>
                <c:pt idx="354">
                  <c:v>11640.0</c:v>
                </c:pt>
                <c:pt idx="355">
                  <c:v>11648.0</c:v>
                </c:pt>
                <c:pt idx="356">
                  <c:v>14448.0</c:v>
                </c:pt>
                <c:pt idx="357">
                  <c:v>11640.0</c:v>
                </c:pt>
                <c:pt idx="358">
                  <c:v>13140.0</c:v>
                </c:pt>
                <c:pt idx="359">
                  <c:v>11732.0</c:v>
                </c:pt>
                <c:pt idx="360">
                  <c:v>11700.0</c:v>
                </c:pt>
                <c:pt idx="361">
                  <c:v>11704.0</c:v>
                </c:pt>
                <c:pt idx="362">
                  <c:v>11748.0</c:v>
                </c:pt>
                <c:pt idx="363">
                  <c:v>10760.0</c:v>
                </c:pt>
                <c:pt idx="364">
                  <c:v>11740.0</c:v>
                </c:pt>
                <c:pt idx="365">
                  <c:v>11676.0</c:v>
                </c:pt>
                <c:pt idx="366">
                  <c:v>11672.0</c:v>
                </c:pt>
                <c:pt idx="367">
                  <c:v>11712.0</c:v>
                </c:pt>
                <c:pt idx="368">
                  <c:v>11704.0</c:v>
                </c:pt>
                <c:pt idx="369">
                  <c:v>21056.0</c:v>
                </c:pt>
                <c:pt idx="370">
                  <c:v>11720.0</c:v>
                </c:pt>
                <c:pt idx="371">
                  <c:v>17192.0</c:v>
                </c:pt>
                <c:pt idx="372">
                  <c:v>11696.0</c:v>
                </c:pt>
                <c:pt idx="373">
                  <c:v>11760.0</c:v>
                </c:pt>
                <c:pt idx="374">
                  <c:v>11748.0</c:v>
                </c:pt>
                <c:pt idx="375">
                  <c:v>11784.0</c:v>
                </c:pt>
                <c:pt idx="376">
                  <c:v>11852.0</c:v>
                </c:pt>
                <c:pt idx="377">
                  <c:v>11852.0</c:v>
                </c:pt>
                <c:pt idx="378">
                  <c:v>11844.0</c:v>
                </c:pt>
                <c:pt idx="379">
                  <c:v>11836.0</c:v>
                </c:pt>
                <c:pt idx="380">
                  <c:v>11868.0</c:v>
                </c:pt>
                <c:pt idx="381">
                  <c:v>11852.0</c:v>
                </c:pt>
                <c:pt idx="382">
                  <c:v>25772.0</c:v>
                </c:pt>
                <c:pt idx="383">
                  <c:v>11860.0</c:v>
                </c:pt>
                <c:pt idx="384">
                  <c:v>17860.0</c:v>
                </c:pt>
                <c:pt idx="385">
                  <c:v>12084.0</c:v>
                </c:pt>
                <c:pt idx="386">
                  <c:v>12436.0</c:v>
                </c:pt>
                <c:pt idx="387">
                  <c:v>12420.0</c:v>
                </c:pt>
                <c:pt idx="388">
                  <c:v>12444.0</c:v>
                </c:pt>
                <c:pt idx="389">
                  <c:v>12440.0</c:v>
                </c:pt>
                <c:pt idx="390">
                  <c:v>12440.0</c:v>
                </c:pt>
                <c:pt idx="391">
                  <c:v>12472.0</c:v>
                </c:pt>
                <c:pt idx="392">
                  <c:v>12460.0</c:v>
                </c:pt>
                <c:pt idx="393">
                  <c:v>12472.0</c:v>
                </c:pt>
                <c:pt idx="394">
                  <c:v>12456.0</c:v>
                </c:pt>
                <c:pt idx="395">
                  <c:v>22808.0</c:v>
                </c:pt>
                <c:pt idx="396">
                  <c:v>12604.0</c:v>
                </c:pt>
                <c:pt idx="397">
                  <c:v>18272.0</c:v>
                </c:pt>
                <c:pt idx="398">
                  <c:v>12612.0</c:v>
                </c:pt>
                <c:pt idx="399">
                  <c:v>12620.0</c:v>
                </c:pt>
                <c:pt idx="400">
                  <c:v>12584.0</c:v>
                </c:pt>
                <c:pt idx="401">
                  <c:v>12588.0</c:v>
                </c:pt>
                <c:pt idx="402">
                  <c:v>12588.0</c:v>
                </c:pt>
                <c:pt idx="403">
                  <c:v>15068.0</c:v>
                </c:pt>
                <c:pt idx="404">
                  <c:v>12588.0</c:v>
                </c:pt>
                <c:pt idx="405">
                  <c:v>14160.0</c:v>
                </c:pt>
                <c:pt idx="406">
                  <c:v>12636.0</c:v>
                </c:pt>
                <c:pt idx="407">
                  <c:v>12588.0</c:v>
                </c:pt>
                <c:pt idx="408">
                  <c:v>26292.0</c:v>
                </c:pt>
                <c:pt idx="409">
                  <c:v>12620.0</c:v>
                </c:pt>
                <c:pt idx="410">
                  <c:v>11632.0</c:v>
                </c:pt>
                <c:pt idx="411">
                  <c:v>12620.0</c:v>
                </c:pt>
                <c:pt idx="412">
                  <c:v>12612.0</c:v>
                </c:pt>
                <c:pt idx="413">
                  <c:v>12580.0</c:v>
                </c:pt>
                <c:pt idx="414">
                  <c:v>12588.0</c:v>
                </c:pt>
                <c:pt idx="415">
                  <c:v>12680.0</c:v>
                </c:pt>
                <c:pt idx="416">
                  <c:v>16048.0</c:v>
                </c:pt>
                <c:pt idx="417">
                  <c:v>12680.0</c:v>
                </c:pt>
                <c:pt idx="418">
                  <c:v>15048.0</c:v>
                </c:pt>
                <c:pt idx="419">
                  <c:v>12680.0</c:v>
                </c:pt>
                <c:pt idx="420">
                  <c:v>12704.0</c:v>
                </c:pt>
                <c:pt idx="421">
                  <c:v>26128.0</c:v>
                </c:pt>
                <c:pt idx="422">
                  <c:v>12664.0</c:v>
                </c:pt>
                <c:pt idx="423">
                  <c:v>18232.0</c:v>
                </c:pt>
                <c:pt idx="424">
                  <c:v>12680.0</c:v>
                </c:pt>
                <c:pt idx="425">
                  <c:v>12680.0</c:v>
                </c:pt>
                <c:pt idx="426">
                  <c:v>24448.0</c:v>
                </c:pt>
                <c:pt idx="427">
                  <c:v>12664.0</c:v>
                </c:pt>
                <c:pt idx="428">
                  <c:v>18636.0</c:v>
                </c:pt>
                <c:pt idx="429">
                  <c:v>12704.0</c:v>
                </c:pt>
                <c:pt idx="430">
                  <c:v>12688.0</c:v>
                </c:pt>
                <c:pt idx="431">
                  <c:v>12668.0</c:v>
                </c:pt>
                <c:pt idx="432">
                  <c:v>12696.0</c:v>
                </c:pt>
                <c:pt idx="433">
                  <c:v>12688.0</c:v>
                </c:pt>
                <c:pt idx="434">
                  <c:v>13432.0</c:v>
                </c:pt>
                <c:pt idx="435">
                  <c:v>12688.0</c:v>
                </c:pt>
                <c:pt idx="436">
                  <c:v>12668.0</c:v>
                </c:pt>
                <c:pt idx="437">
                  <c:v>12656.0</c:v>
                </c:pt>
                <c:pt idx="438">
                  <c:v>12640.0</c:v>
                </c:pt>
                <c:pt idx="439">
                  <c:v>24336.0</c:v>
                </c:pt>
                <c:pt idx="440">
                  <c:v>12728.0</c:v>
                </c:pt>
                <c:pt idx="441">
                  <c:v>18952.0</c:v>
                </c:pt>
                <c:pt idx="442">
                  <c:v>12632.0</c:v>
                </c:pt>
                <c:pt idx="443">
                  <c:v>12688.0</c:v>
                </c:pt>
                <c:pt idx="444">
                  <c:v>12668.0</c:v>
                </c:pt>
                <c:pt idx="445">
                  <c:v>12720.0</c:v>
                </c:pt>
                <c:pt idx="446">
                  <c:v>11720.0</c:v>
                </c:pt>
                <c:pt idx="447">
                  <c:v>12720.0</c:v>
                </c:pt>
                <c:pt idx="448">
                  <c:v>12664.0</c:v>
                </c:pt>
                <c:pt idx="449">
                  <c:v>12648.0</c:v>
                </c:pt>
                <c:pt idx="450">
                  <c:v>12680.0</c:v>
                </c:pt>
                <c:pt idx="451">
                  <c:v>12672.0</c:v>
                </c:pt>
                <c:pt idx="452">
                  <c:v>22400.0</c:v>
                </c:pt>
                <c:pt idx="453">
                  <c:v>12680.0</c:v>
                </c:pt>
                <c:pt idx="454">
                  <c:v>17128.0</c:v>
                </c:pt>
                <c:pt idx="455">
                  <c:v>12664.0</c:v>
                </c:pt>
                <c:pt idx="456">
                  <c:v>12672.0</c:v>
                </c:pt>
                <c:pt idx="457">
                  <c:v>12656.0</c:v>
                </c:pt>
                <c:pt idx="458">
                  <c:v>12704.0</c:v>
                </c:pt>
              </c:numCache>
            </c:numRef>
          </c:val>
          <c:smooth val="0"/>
        </c:ser>
        <c:dLbls>
          <c:showLegendKey val="0"/>
          <c:showVal val="0"/>
          <c:showCatName val="0"/>
          <c:showSerName val="0"/>
          <c:showPercent val="0"/>
          <c:showBubbleSize val="0"/>
        </c:dLbls>
        <c:marker val="1"/>
        <c:smooth val="0"/>
        <c:axId val="2080002360"/>
        <c:axId val="2080008024"/>
      </c:lineChart>
      <c:catAx>
        <c:axId val="2080002360"/>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080008024"/>
        <c:crosses val="autoZero"/>
        <c:auto val="1"/>
        <c:lblAlgn val="ctr"/>
        <c:lblOffset val="100"/>
        <c:noMultiLvlLbl val="0"/>
      </c:catAx>
      <c:valAx>
        <c:axId val="2080008024"/>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08000236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Memory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Sheet1!$B$2:$B$291</c:f>
              <c:numCache>
                <c:formatCode>General</c:formatCode>
                <c:ptCount val="290"/>
                <c:pt idx="0">
                  <c:v>1940.0</c:v>
                </c:pt>
                <c:pt idx="1">
                  <c:v>3136.0</c:v>
                </c:pt>
                <c:pt idx="2">
                  <c:v>4256.0</c:v>
                </c:pt>
                <c:pt idx="3">
                  <c:v>5016.0</c:v>
                </c:pt>
                <c:pt idx="4">
                  <c:v>11472.0</c:v>
                </c:pt>
                <c:pt idx="5">
                  <c:v>5272.0</c:v>
                </c:pt>
                <c:pt idx="6">
                  <c:v>6620.0</c:v>
                </c:pt>
                <c:pt idx="7">
                  <c:v>5392.0</c:v>
                </c:pt>
                <c:pt idx="8">
                  <c:v>5780.0</c:v>
                </c:pt>
                <c:pt idx="9">
                  <c:v>8332.0</c:v>
                </c:pt>
                <c:pt idx="10">
                  <c:v>5764.0</c:v>
                </c:pt>
                <c:pt idx="11">
                  <c:v>6220.0</c:v>
                </c:pt>
                <c:pt idx="12">
                  <c:v>6260.0</c:v>
                </c:pt>
                <c:pt idx="13">
                  <c:v>6412.0</c:v>
                </c:pt>
                <c:pt idx="14">
                  <c:v>18056.0</c:v>
                </c:pt>
                <c:pt idx="15">
                  <c:v>6436.0</c:v>
                </c:pt>
                <c:pt idx="16">
                  <c:v>5776.0</c:v>
                </c:pt>
                <c:pt idx="17">
                  <c:v>6756.0</c:v>
                </c:pt>
                <c:pt idx="18">
                  <c:v>6788.0</c:v>
                </c:pt>
                <c:pt idx="19">
                  <c:v>6892.0</c:v>
                </c:pt>
                <c:pt idx="20">
                  <c:v>7064.0</c:v>
                </c:pt>
                <c:pt idx="21">
                  <c:v>7040.0</c:v>
                </c:pt>
                <c:pt idx="22">
                  <c:v>9352.0</c:v>
                </c:pt>
                <c:pt idx="23">
                  <c:v>7052.0</c:v>
                </c:pt>
                <c:pt idx="24">
                  <c:v>8656.0</c:v>
                </c:pt>
                <c:pt idx="25">
                  <c:v>7160.0</c:v>
                </c:pt>
                <c:pt idx="26">
                  <c:v>7176.0</c:v>
                </c:pt>
                <c:pt idx="27">
                  <c:v>7360.0</c:v>
                </c:pt>
                <c:pt idx="28">
                  <c:v>7408.0</c:v>
                </c:pt>
                <c:pt idx="29">
                  <c:v>6632.0</c:v>
                </c:pt>
                <c:pt idx="30">
                  <c:v>7752.0</c:v>
                </c:pt>
                <c:pt idx="31">
                  <c:v>7768.0</c:v>
                </c:pt>
                <c:pt idx="32">
                  <c:v>7788.0</c:v>
                </c:pt>
                <c:pt idx="33">
                  <c:v>7848.0</c:v>
                </c:pt>
                <c:pt idx="34">
                  <c:v>8240.0</c:v>
                </c:pt>
                <c:pt idx="35">
                  <c:v>11984.0</c:v>
                </c:pt>
                <c:pt idx="36">
                  <c:v>8268.0</c:v>
                </c:pt>
                <c:pt idx="37">
                  <c:v>9964.0</c:v>
                </c:pt>
                <c:pt idx="38">
                  <c:v>8524.0</c:v>
                </c:pt>
                <c:pt idx="39">
                  <c:v>8716.0</c:v>
                </c:pt>
                <c:pt idx="40">
                  <c:v>8856.0</c:v>
                </c:pt>
                <c:pt idx="41">
                  <c:v>8916.0</c:v>
                </c:pt>
                <c:pt idx="42">
                  <c:v>7948.0</c:v>
                </c:pt>
                <c:pt idx="43">
                  <c:v>8972.0</c:v>
                </c:pt>
                <c:pt idx="44">
                  <c:v>8940.0</c:v>
                </c:pt>
                <c:pt idx="45">
                  <c:v>9108.0</c:v>
                </c:pt>
                <c:pt idx="46">
                  <c:v>9264.0</c:v>
                </c:pt>
                <c:pt idx="47">
                  <c:v>9216.0</c:v>
                </c:pt>
                <c:pt idx="48">
                  <c:v>10024.0</c:v>
                </c:pt>
                <c:pt idx="49">
                  <c:v>9524.0</c:v>
                </c:pt>
                <c:pt idx="50">
                  <c:v>10984.0</c:v>
                </c:pt>
                <c:pt idx="51">
                  <c:v>9488.0</c:v>
                </c:pt>
                <c:pt idx="52">
                  <c:v>10196.0</c:v>
                </c:pt>
                <c:pt idx="53">
                  <c:v>10212.0</c:v>
                </c:pt>
                <c:pt idx="54">
                  <c:v>10236.0</c:v>
                </c:pt>
                <c:pt idx="55">
                  <c:v>9328.0</c:v>
                </c:pt>
                <c:pt idx="56">
                  <c:v>10340.0</c:v>
                </c:pt>
                <c:pt idx="57">
                  <c:v>10368.0</c:v>
                </c:pt>
                <c:pt idx="58">
                  <c:v>10372.0</c:v>
                </c:pt>
                <c:pt idx="59">
                  <c:v>10392.0</c:v>
                </c:pt>
                <c:pt idx="60">
                  <c:v>10552.0</c:v>
                </c:pt>
                <c:pt idx="61">
                  <c:v>10568.0</c:v>
                </c:pt>
                <c:pt idx="62">
                  <c:v>10644.0</c:v>
                </c:pt>
                <c:pt idx="63">
                  <c:v>10668.0</c:v>
                </c:pt>
                <c:pt idx="64">
                  <c:v>10956.0</c:v>
                </c:pt>
                <c:pt idx="65">
                  <c:v>11388.0</c:v>
                </c:pt>
                <c:pt idx="66">
                  <c:v>12128.0</c:v>
                </c:pt>
                <c:pt idx="67">
                  <c:v>11424.0</c:v>
                </c:pt>
                <c:pt idx="68">
                  <c:v>11548.0</c:v>
                </c:pt>
                <c:pt idx="69">
                  <c:v>11824.0</c:v>
                </c:pt>
                <c:pt idx="70">
                  <c:v>11836.0</c:v>
                </c:pt>
                <c:pt idx="71">
                  <c:v>14272.0</c:v>
                </c:pt>
                <c:pt idx="72">
                  <c:v>11880.0</c:v>
                </c:pt>
                <c:pt idx="73">
                  <c:v>12344.0</c:v>
                </c:pt>
                <c:pt idx="74">
                  <c:v>12184.0</c:v>
                </c:pt>
                <c:pt idx="75">
                  <c:v>12200.0</c:v>
                </c:pt>
                <c:pt idx="76">
                  <c:v>20176.0</c:v>
                </c:pt>
                <c:pt idx="77">
                  <c:v>12248.0</c:v>
                </c:pt>
                <c:pt idx="78">
                  <c:v>15024.0</c:v>
                </c:pt>
                <c:pt idx="79">
                  <c:v>12588.0</c:v>
                </c:pt>
                <c:pt idx="80">
                  <c:v>12648.0</c:v>
                </c:pt>
                <c:pt idx="81">
                  <c:v>18780.0</c:v>
                </c:pt>
                <c:pt idx="82">
                  <c:v>12680.0</c:v>
                </c:pt>
                <c:pt idx="83">
                  <c:v>14076.0</c:v>
                </c:pt>
                <c:pt idx="84">
                  <c:v>12644.0</c:v>
                </c:pt>
                <c:pt idx="85">
                  <c:v>12800.0</c:v>
                </c:pt>
                <c:pt idx="86">
                  <c:v>21136.0</c:v>
                </c:pt>
                <c:pt idx="87">
                  <c:v>12812.0</c:v>
                </c:pt>
                <c:pt idx="88">
                  <c:v>14080.0</c:v>
                </c:pt>
                <c:pt idx="89">
                  <c:v>12920.0</c:v>
                </c:pt>
                <c:pt idx="90">
                  <c:v>12944.0</c:v>
                </c:pt>
                <c:pt idx="91">
                  <c:v>16448.0</c:v>
                </c:pt>
                <c:pt idx="92">
                  <c:v>12936.0</c:v>
                </c:pt>
                <c:pt idx="93">
                  <c:v>14468.0</c:v>
                </c:pt>
                <c:pt idx="94">
                  <c:v>12952.0</c:v>
                </c:pt>
                <c:pt idx="95">
                  <c:v>13952.0</c:v>
                </c:pt>
                <c:pt idx="96">
                  <c:v>23712.0</c:v>
                </c:pt>
                <c:pt idx="97">
                  <c:v>13920.0</c:v>
                </c:pt>
                <c:pt idx="98">
                  <c:v>16700.0</c:v>
                </c:pt>
                <c:pt idx="99">
                  <c:v>13936.0</c:v>
                </c:pt>
                <c:pt idx="100">
                  <c:v>13912.0</c:v>
                </c:pt>
                <c:pt idx="101">
                  <c:v>19208.0</c:v>
                </c:pt>
                <c:pt idx="102">
                  <c:v>13944.0</c:v>
                </c:pt>
                <c:pt idx="103">
                  <c:v>15392.0</c:v>
                </c:pt>
                <c:pt idx="104">
                  <c:v>13944.0</c:v>
                </c:pt>
                <c:pt idx="105">
                  <c:v>13896.0</c:v>
                </c:pt>
                <c:pt idx="106">
                  <c:v>23144.0</c:v>
                </c:pt>
                <c:pt idx="107">
                  <c:v>13944.0</c:v>
                </c:pt>
                <c:pt idx="108">
                  <c:v>17620.0</c:v>
                </c:pt>
                <c:pt idx="109">
                  <c:v>14936.0</c:v>
                </c:pt>
                <c:pt idx="110">
                  <c:v>14896.0</c:v>
                </c:pt>
                <c:pt idx="111">
                  <c:v>21304.0</c:v>
                </c:pt>
                <c:pt idx="112">
                  <c:v>14888.0</c:v>
                </c:pt>
                <c:pt idx="113">
                  <c:v>16416.0</c:v>
                </c:pt>
                <c:pt idx="114">
                  <c:v>14896.0</c:v>
                </c:pt>
                <c:pt idx="115">
                  <c:v>14944.0</c:v>
                </c:pt>
                <c:pt idx="116">
                  <c:v>17584.0</c:v>
                </c:pt>
                <c:pt idx="117">
                  <c:v>14912.0</c:v>
                </c:pt>
                <c:pt idx="118">
                  <c:v>15900.0</c:v>
                </c:pt>
                <c:pt idx="119">
                  <c:v>15952.0</c:v>
                </c:pt>
                <c:pt idx="120">
                  <c:v>15968.0</c:v>
                </c:pt>
                <c:pt idx="121">
                  <c:v>15968.0</c:v>
                </c:pt>
                <c:pt idx="122">
                  <c:v>15968.0</c:v>
                </c:pt>
                <c:pt idx="123">
                  <c:v>15940.0</c:v>
                </c:pt>
                <c:pt idx="124">
                  <c:v>15960.0</c:v>
                </c:pt>
                <c:pt idx="125">
                  <c:v>15936.0</c:v>
                </c:pt>
                <c:pt idx="126">
                  <c:v>16672.0</c:v>
                </c:pt>
                <c:pt idx="127">
                  <c:v>15944.0</c:v>
                </c:pt>
                <c:pt idx="128">
                  <c:v>15928.0</c:v>
                </c:pt>
                <c:pt idx="129">
                  <c:v>15952.0</c:v>
                </c:pt>
                <c:pt idx="130">
                  <c:v>15952.0</c:v>
                </c:pt>
                <c:pt idx="131">
                  <c:v>16952.0</c:v>
                </c:pt>
                <c:pt idx="132">
                  <c:v>16944.0</c:v>
                </c:pt>
                <c:pt idx="133">
                  <c:v>16908.0</c:v>
                </c:pt>
                <c:pt idx="134">
                  <c:v>16920.0</c:v>
                </c:pt>
                <c:pt idx="135">
                  <c:v>16928.0</c:v>
                </c:pt>
                <c:pt idx="136">
                  <c:v>16928.0</c:v>
                </c:pt>
                <c:pt idx="137">
                  <c:v>16904.0</c:v>
                </c:pt>
                <c:pt idx="138">
                  <c:v>16900.0</c:v>
                </c:pt>
                <c:pt idx="139">
                  <c:v>16952.0</c:v>
                </c:pt>
                <c:pt idx="140">
                  <c:v>16952.0</c:v>
                </c:pt>
                <c:pt idx="141">
                  <c:v>16952.0</c:v>
                </c:pt>
                <c:pt idx="142">
                  <c:v>16952.0</c:v>
                </c:pt>
                <c:pt idx="143">
                  <c:v>17924.0</c:v>
                </c:pt>
                <c:pt idx="144">
                  <c:v>17928.0</c:v>
                </c:pt>
                <c:pt idx="145">
                  <c:v>17976.0</c:v>
                </c:pt>
                <c:pt idx="146">
                  <c:v>18960.0</c:v>
                </c:pt>
                <c:pt idx="147">
                  <c:v>18896.0</c:v>
                </c:pt>
                <c:pt idx="148">
                  <c:v>18912.0</c:v>
                </c:pt>
                <c:pt idx="149">
                  <c:v>18944.0</c:v>
                </c:pt>
                <c:pt idx="150">
                  <c:v>17948.0</c:v>
                </c:pt>
                <c:pt idx="151">
                  <c:v>18904.0</c:v>
                </c:pt>
                <c:pt idx="152">
                  <c:v>18936.0</c:v>
                </c:pt>
                <c:pt idx="153">
                  <c:v>18912.0</c:v>
                </c:pt>
                <c:pt idx="154">
                  <c:v>18920.0</c:v>
                </c:pt>
                <c:pt idx="155">
                  <c:v>25764.0</c:v>
                </c:pt>
                <c:pt idx="156">
                  <c:v>18912.0</c:v>
                </c:pt>
                <c:pt idx="157">
                  <c:v>18928.0</c:v>
                </c:pt>
                <c:pt idx="158">
                  <c:v>17960.0</c:v>
                </c:pt>
                <c:pt idx="159">
                  <c:v>18912.0</c:v>
                </c:pt>
                <c:pt idx="160">
                  <c:v>25388.0</c:v>
                </c:pt>
                <c:pt idx="161">
                  <c:v>18920.0</c:v>
                </c:pt>
                <c:pt idx="162">
                  <c:v>18912.0</c:v>
                </c:pt>
                <c:pt idx="163">
                  <c:v>32680.0</c:v>
                </c:pt>
                <c:pt idx="164">
                  <c:v>19896.0</c:v>
                </c:pt>
                <c:pt idx="165">
                  <c:v>24424.0</c:v>
                </c:pt>
                <c:pt idx="166">
                  <c:v>19912.0</c:v>
                </c:pt>
                <c:pt idx="167">
                  <c:v>19944.0</c:v>
                </c:pt>
                <c:pt idx="168">
                  <c:v>30496.0</c:v>
                </c:pt>
                <c:pt idx="169">
                  <c:v>19936.0</c:v>
                </c:pt>
                <c:pt idx="170">
                  <c:v>23688.0</c:v>
                </c:pt>
                <c:pt idx="171">
                  <c:v>19952.0</c:v>
                </c:pt>
                <c:pt idx="172">
                  <c:v>19912.0</c:v>
                </c:pt>
                <c:pt idx="173">
                  <c:v>25424.0</c:v>
                </c:pt>
                <c:pt idx="174">
                  <c:v>20920.0</c:v>
                </c:pt>
                <c:pt idx="175">
                  <c:v>22476.0</c:v>
                </c:pt>
                <c:pt idx="176">
                  <c:v>20984.0</c:v>
                </c:pt>
                <c:pt idx="177">
                  <c:v>20976.0</c:v>
                </c:pt>
                <c:pt idx="178">
                  <c:v>27024.0</c:v>
                </c:pt>
                <c:pt idx="179">
                  <c:v>20920.0</c:v>
                </c:pt>
                <c:pt idx="180">
                  <c:v>21308.0</c:v>
                </c:pt>
                <c:pt idx="181">
                  <c:v>20920.0</c:v>
                </c:pt>
                <c:pt idx="182">
                  <c:v>20936.0</c:v>
                </c:pt>
                <c:pt idx="183">
                  <c:v>21696.0</c:v>
                </c:pt>
                <c:pt idx="184">
                  <c:v>21992.0</c:v>
                </c:pt>
                <c:pt idx="185">
                  <c:v>21952.0</c:v>
                </c:pt>
                <c:pt idx="186">
                  <c:v>21944.0</c:v>
                </c:pt>
                <c:pt idx="187">
                  <c:v>21960.0</c:v>
                </c:pt>
                <c:pt idx="188">
                  <c:v>21960.0</c:v>
                </c:pt>
                <c:pt idx="189">
                  <c:v>21944.0</c:v>
                </c:pt>
                <c:pt idx="190">
                  <c:v>21908.0</c:v>
                </c:pt>
                <c:pt idx="191">
                  <c:v>21912.0</c:v>
                </c:pt>
                <c:pt idx="192">
                  <c:v>21992.0</c:v>
                </c:pt>
                <c:pt idx="193">
                  <c:v>21992.0</c:v>
                </c:pt>
                <c:pt idx="194">
                  <c:v>21936.0</c:v>
                </c:pt>
                <c:pt idx="195">
                  <c:v>21940.0</c:v>
                </c:pt>
                <c:pt idx="196">
                  <c:v>21960.0</c:v>
                </c:pt>
                <c:pt idx="197">
                  <c:v>21936.0</c:v>
                </c:pt>
                <c:pt idx="198">
                  <c:v>21936.0</c:v>
                </c:pt>
                <c:pt idx="199">
                  <c:v>21936.0</c:v>
                </c:pt>
                <c:pt idx="200">
                  <c:v>21912.0</c:v>
                </c:pt>
                <c:pt idx="201">
                  <c:v>21936.0</c:v>
                </c:pt>
                <c:pt idx="202">
                  <c:v>21928.0</c:v>
                </c:pt>
                <c:pt idx="203">
                  <c:v>21928.0</c:v>
                </c:pt>
                <c:pt idx="204">
                  <c:v>21920.0</c:v>
                </c:pt>
                <c:pt idx="205">
                  <c:v>22888.0</c:v>
                </c:pt>
                <c:pt idx="206">
                  <c:v>22904.0</c:v>
                </c:pt>
                <c:pt idx="207">
                  <c:v>21964.0</c:v>
                </c:pt>
                <c:pt idx="208">
                  <c:v>22936.0</c:v>
                </c:pt>
                <c:pt idx="209">
                  <c:v>22952.0</c:v>
                </c:pt>
                <c:pt idx="210">
                  <c:v>22936.0</c:v>
                </c:pt>
                <c:pt idx="211">
                  <c:v>22968.0</c:v>
                </c:pt>
                <c:pt idx="212">
                  <c:v>21976.0</c:v>
                </c:pt>
                <c:pt idx="213">
                  <c:v>22960.0</c:v>
                </c:pt>
                <c:pt idx="214">
                  <c:v>22984.0</c:v>
                </c:pt>
                <c:pt idx="215">
                  <c:v>21988.0</c:v>
                </c:pt>
                <c:pt idx="216">
                  <c:v>22936.0</c:v>
                </c:pt>
                <c:pt idx="217">
                  <c:v>28872.0</c:v>
                </c:pt>
                <c:pt idx="218">
                  <c:v>23928.0</c:v>
                </c:pt>
                <c:pt idx="219">
                  <c:v>23928.0</c:v>
                </c:pt>
                <c:pt idx="220">
                  <c:v>31848.0</c:v>
                </c:pt>
                <c:pt idx="221">
                  <c:v>23920.0</c:v>
                </c:pt>
                <c:pt idx="222">
                  <c:v>26636.0</c:v>
                </c:pt>
                <c:pt idx="223">
                  <c:v>23904.0</c:v>
                </c:pt>
                <c:pt idx="224">
                  <c:v>24008.0</c:v>
                </c:pt>
                <c:pt idx="225">
                  <c:v>27144.0</c:v>
                </c:pt>
                <c:pt idx="226">
                  <c:v>23960.0</c:v>
                </c:pt>
                <c:pt idx="227">
                  <c:v>24312.0</c:v>
                </c:pt>
                <c:pt idx="228">
                  <c:v>23936.0</c:v>
                </c:pt>
                <c:pt idx="229">
                  <c:v>24944.0</c:v>
                </c:pt>
                <c:pt idx="230">
                  <c:v>24944.0</c:v>
                </c:pt>
                <c:pt idx="231">
                  <c:v>24928.0</c:v>
                </c:pt>
                <c:pt idx="232">
                  <c:v>24924.0</c:v>
                </c:pt>
                <c:pt idx="233">
                  <c:v>24960.0</c:v>
                </c:pt>
                <c:pt idx="234">
                  <c:v>23964.0</c:v>
                </c:pt>
                <c:pt idx="235">
                  <c:v>24936.0</c:v>
                </c:pt>
                <c:pt idx="236">
                  <c:v>24944.0</c:v>
                </c:pt>
                <c:pt idx="237">
                  <c:v>24908.0</c:v>
                </c:pt>
                <c:pt idx="238">
                  <c:v>24920.0</c:v>
                </c:pt>
                <c:pt idx="239">
                  <c:v>31536.0</c:v>
                </c:pt>
                <c:pt idx="240">
                  <c:v>24960.0</c:v>
                </c:pt>
                <c:pt idx="241">
                  <c:v>24952.0</c:v>
                </c:pt>
                <c:pt idx="242">
                  <c:v>25932.0</c:v>
                </c:pt>
                <c:pt idx="243">
                  <c:v>25952.0</c:v>
                </c:pt>
                <c:pt idx="244">
                  <c:v>29996.0</c:v>
                </c:pt>
                <c:pt idx="245">
                  <c:v>26960.0</c:v>
                </c:pt>
                <c:pt idx="246">
                  <c:v>26936.0</c:v>
                </c:pt>
                <c:pt idx="247">
                  <c:v>30456.0</c:v>
                </c:pt>
                <c:pt idx="248">
                  <c:v>26928.0</c:v>
                </c:pt>
                <c:pt idx="249">
                  <c:v>27284.0</c:v>
                </c:pt>
                <c:pt idx="250">
                  <c:v>26944.0</c:v>
                </c:pt>
                <c:pt idx="251">
                  <c:v>26912.0</c:v>
                </c:pt>
                <c:pt idx="252">
                  <c:v>26912.0</c:v>
                </c:pt>
                <c:pt idx="253">
                  <c:v>26936.0</c:v>
                </c:pt>
                <c:pt idx="254">
                  <c:v>40576.0</c:v>
                </c:pt>
                <c:pt idx="255">
                  <c:v>26952.0</c:v>
                </c:pt>
                <c:pt idx="256">
                  <c:v>28264.0</c:v>
                </c:pt>
                <c:pt idx="257">
                  <c:v>26912.0</c:v>
                </c:pt>
                <c:pt idx="258">
                  <c:v>27960.0</c:v>
                </c:pt>
                <c:pt idx="259">
                  <c:v>27960.0</c:v>
                </c:pt>
                <c:pt idx="260">
                  <c:v>27944.0</c:v>
                </c:pt>
                <c:pt idx="261">
                  <c:v>27936.0</c:v>
                </c:pt>
                <c:pt idx="262">
                  <c:v>27960.0</c:v>
                </c:pt>
                <c:pt idx="263">
                  <c:v>27976.0</c:v>
                </c:pt>
                <c:pt idx="264">
                  <c:v>27976.0</c:v>
                </c:pt>
                <c:pt idx="265">
                  <c:v>27936.0</c:v>
                </c:pt>
                <c:pt idx="266">
                  <c:v>27924.0</c:v>
                </c:pt>
                <c:pt idx="267">
                  <c:v>27960.0</c:v>
                </c:pt>
                <c:pt idx="268">
                  <c:v>26976.0</c:v>
                </c:pt>
                <c:pt idx="269">
                  <c:v>27960.0</c:v>
                </c:pt>
                <c:pt idx="270">
                  <c:v>27944.0</c:v>
                </c:pt>
                <c:pt idx="271">
                  <c:v>28944.0</c:v>
                </c:pt>
                <c:pt idx="272">
                  <c:v>28984.0</c:v>
                </c:pt>
                <c:pt idx="273">
                  <c:v>27960.0</c:v>
                </c:pt>
                <c:pt idx="274">
                  <c:v>28928.0</c:v>
                </c:pt>
                <c:pt idx="275">
                  <c:v>28920.0</c:v>
                </c:pt>
                <c:pt idx="276">
                  <c:v>38472.0</c:v>
                </c:pt>
                <c:pt idx="277">
                  <c:v>28944.0</c:v>
                </c:pt>
                <c:pt idx="278">
                  <c:v>31740.0</c:v>
                </c:pt>
                <c:pt idx="279">
                  <c:v>28864.0</c:v>
                </c:pt>
                <c:pt idx="280">
                  <c:v>28960.0</c:v>
                </c:pt>
                <c:pt idx="281">
                  <c:v>36720.0</c:v>
                </c:pt>
                <c:pt idx="282">
                  <c:v>28992.0</c:v>
                </c:pt>
                <c:pt idx="283">
                  <c:v>30400.0</c:v>
                </c:pt>
                <c:pt idx="284">
                  <c:v>28936.0</c:v>
                </c:pt>
                <c:pt idx="285">
                  <c:v>29960.0</c:v>
                </c:pt>
                <c:pt idx="286">
                  <c:v>33864.0</c:v>
                </c:pt>
                <c:pt idx="287">
                  <c:v>31928.0</c:v>
                </c:pt>
                <c:pt idx="288">
                  <c:v>31924.0</c:v>
                </c:pt>
                <c:pt idx="289">
                  <c:v>31960.0</c:v>
                </c:pt>
              </c:numCache>
            </c:numRef>
          </c:val>
          <c:smooth val="0"/>
        </c:ser>
        <c:ser>
          <c:idx val="1"/>
          <c:order val="1"/>
          <c:tx>
            <c:strRef>
              <c:f>Sheet1!$C$1</c:f>
              <c:strCache>
                <c:ptCount val="1"/>
                <c:pt idx="0">
                  <c:v>8591</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Sheet1!$C$2:$C$291</c:f>
              <c:numCache>
                <c:formatCode>General</c:formatCode>
                <c:ptCount val="290"/>
                <c:pt idx="0">
                  <c:v>0.0</c:v>
                </c:pt>
                <c:pt idx="1">
                  <c:v>0.0</c:v>
                </c:pt>
                <c:pt idx="2">
                  <c:v>2296.0</c:v>
                </c:pt>
                <c:pt idx="3">
                  <c:v>4560.0</c:v>
                </c:pt>
                <c:pt idx="4">
                  <c:v>11912.0</c:v>
                </c:pt>
                <c:pt idx="5">
                  <c:v>4896.0</c:v>
                </c:pt>
                <c:pt idx="6">
                  <c:v>6424.0</c:v>
                </c:pt>
                <c:pt idx="7">
                  <c:v>5092.0</c:v>
                </c:pt>
                <c:pt idx="8">
                  <c:v>5252.0</c:v>
                </c:pt>
                <c:pt idx="9">
                  <c:v>8076.0</c:v>
                </c:pt>
                <c:pt idx="10">
                  <c:v>5264.0</c:v>
                </c:pt>
                <c:pt idx="11">
                  <c:v>5684.0</c:v>
                </c:pt>
                <c:pt idx="12">
                  <c:v>5708.0</c:v>
                </c:pt>
                <c:pt idx="13">
                  <c:v>5856.0</c:v>
                </c:pt>
                <c:pt idx="14">
                  <c:v>16304.0</c:v>
                </c:pt>
                <c:pt idx="15">
                  <c:v>6012.0</c:v>
                </c:pt>
                <c:pt idx="16">
                  <c:v>5044.0</c:v>
                </c:pt>
                <c:pt idx="17">
                  <c:v>6040.0</c:v>
                </c:pt>
                <c:pt idx="18">
                  <c:v>6160.0</c:v>
                </c:pt>
                <c:pt idx="19">
                  <c:v>6160.0</c:v>
                </c:pt>
                <c:pt idx="20">
                  <c:v>6192.0</c:v>
                </c:pt>
                <c:pt idx="21">
                  <c:v>6176.0</c:v>
                </c:pt>
                <c:pt idx="22">
                  <c:v>7876.0</c:v>
                </c:pt>
                <c:pt idx="23">
                  <c:v>6216.0</c:v>
                </c:pt>
                <c:pt idx="24">
                  <c:v>7500.0</c:v>
                </c:pt>
                <c:pt idx="25">
                  <c:v>6300.0</c:v>
                </c:pt>
                <c:pt idx="26">
                  <c:v>6340.0</c:v>
                </c:pt>
                <c:pt idx="27">
                  <c:v>6412.0</c:v>
                </c:pt>
                <c:pt idx="28">
                  <c:v>6424.0</c:v>
                </c:pt>
                <c:pt idx="29">
                  <c:v>5568.0</c:v>
                </c:pt>
                <c:pt idx="30">
                  <c:v>6540.0</c:v>
                </c:pt>
                <c:pt idx="31">
                  <c:v>6864.0</c:v>
                </c:pt>
                <c:pt idx="32">
                  <c:v>6920.0</c:v>
                </c:pt>
                <c:pt idx="33">
                  <c:v>6968.0</c:v>
                </c:pt>
                <c:pt idx="34">
                  <c:v>6988.0</c:v>
                </c:pt>
                <c:pt idx="35">
                  <c:v>10820.0</c:v>
                </c:pt>
                <c:pt idx="36">
                  <c:v>7140.0</c:v>
                </c:pt>
                <c:pt idx="37">
                  <c:v>8480.0</c:v>
                </c:pt>
                <c:pt idx="38">
                  <c:v>7304.0</c:v>
                </c:pt>
                <c:pt idx="39">
                  <c:v>7568.0</c:v>
                </c:pt>
                <c:pt idx="40">
                  <c:v>6620.0</c:v>
                </c:pt>
                <c:pt idx="41">
                  <c:v>7640.0</c:v>
                </c:pt>
                <c:pt idx="42">
                  <c:v>6716.0</c:v>
                </c:pt>
                <c:pt idx="43">
                  <c:v>7704.0</c:v>
                </c:pt>
                <c:pt idx="44">
                  <c:v>7676.0</c:v>
                </c:pt>
                <c:pt idx="45">
                  <c:v>7656.0</c:v>
                </c:pt>
                <c:pt idx="46">
                  <c:v>7700.0</c:v>
                </c:pt>
                <c:pt idx="47">
                  <c:v>8096.0</c:v>
                </c:pt>
                <c:pt idx="48">
                  <c:v>8856.0</c:v>
                </c:pt>
                <c:pt idx="49">
                  <c:v>8144.0</c:v>
                </c:pt>
                <c:pt idx="50">
                  <c:v>9024.0</c:v>
                </c:pt>
                <c:pt idx="51">
                  <c:v>8256.0</c:v>
                </c:pt>
                <c:pt idx="52">
                  <c:v>8312.0</c:v>
                </c:pt>
                <c:pt idx="53">
                  <c:v>20412.0</c:v>
                </c:pt>
                <c:pt idx="54">
                  <c:v>8316.0</c:v>
                </c:pt>
                <c:pt idx="55">
                  <c:v>14260.0</c:v>
                </c:pt>
                <c:pt idx="56">
                  <c:v>8324.0</c:v>
                </c:pt>
                <c:pt idx="57">
                  <c:v>8572.0</c:v>
                </c:pt>
                <c:pt idx="58">
                  <c:v>7588.0</c:v>
                </c:pt>
                <c:pt idx="59">
                  <c:v>8520.0</c:v>
                </c:pt>
                <c:pt idx="60">
                  <c:v>7576.0</c:v>
                </c:pt>
                <c:pt idx="61">
                  <c:v>8564.0</c:v>
                </c:pt>
                <c:pt idx="62">
                  <c:v>8596.0</c:v>
                </c:pt>
                <c:pt idx="63">
                  <c:v>8568.0</c:v>
                </c:pt>
                <c:pt idx="64">
                  <c:v>8588.0</c:v>
                </c:pt>
                <c:pt idx="65">
                  <c:v>8744.0</c:v>
                </c:pt>
                <c:pt idx="66">
                  <c:v>8744.0</c:v>
                </c:pt>
                <c:pt idx="67">
                  <c:v>8852.0</c:v>
                </c:pt>
                <c:pt idx="68">
                  <c:v>9200.0</c:v>
                </c:pt>
                <c:pt idx="69">
                  <c:v>9200.0</c:v>
                </c:pt>
                <c:pt idx="70">
                  <c:v>9316.0</c:v>
                </c:pt>
                <c:pt idx="71">
                  <c:v>9316.0</c:v>
                </c:pt>
                <c:pt idx="72">
                  <c:v>9408.0</c:v>
                </c:pt>
                <c:pt idx="73">
                  <c:v>9964.0</c:v>
                </c:pt>
                <c:pt idx="74">
                  <c:v>9940.0</c:v>
                </c:pt>
                <c:pt idx="75">
                  <c:v>9956.0</c:v>
                </c:pt>
                <c:pt idx="76">
                  <c:v>12972.0</c:v>
                </c:pt>
                <c:pt idx="77">
                  <c:v>9968.0</c:v>
                </c:pt>
                <c:pt idx="78">
                  <c:v>10468.0</c:v>
                </c:pt>
                <c:pt idx="79">
                  <c:v>10088.0</c:v>
                </c:pt>
                <c:pt idx="80">
                  <c:v>10172.0</c:v>
                </c:pt>
                <c:pt idx="81">
                  <c:v>10892.0</c:v>
                </c:pt>
                <c:pt idx="82">
                  <c:v>10108.0</c:v>
                </c:pt>
                <c:pt idx="83">
                  <c:v>10100.0</c:v>
                </c:pt>
                <c:pt idx="84">
                  <c:v>10100.0</c:v>
                </c:pt>
                <c:pt idx="85">
                  <c:v>10136.0</c:v>
                </c:pt>
                <c:pt idx="86">
                  <c:v>10136.0</c:v>
                </c:pt>
                <c:pt idx="87">
                  <c:v>10128.0</c:v>
                </c:pt>
                <c:pt idx="88">
                  <c:v>10300.0</c:v>
                </c:pt>
                <c:pt idx="89">
                  <c:v>10316.0</c:v>
                </c:pt>
                <c:pt idx="90">
                  <c:v>10356.0</c:v>
                </c:pt>
                <c:pt idx="91">
                  <c:v>10356.0</c:v>
                </c:pt>
                <c:pt idx="92">
                  <c:v>10364.0</c:v>
                </c:pt>
                <c:pt idx="93">
                  <c:v>10332.0</c:v>
                </c:pt>
                <c:pt idx="94">
                  <c:v>10356.0</c:v>
                </c:pt>
                <c:pt idx="95">
                  <c:v>10356.0</c:v>
                </c:pt>
                <c:pt idx="96">
                  <c:v>11140.0</c:v>
                </c:pt>
                <c:pt idx="97">
                  <c:v>10292.0</c:v>
                </c:pt>
                <c:pt idx="98">
                  <c:v>10668.0</c:v>
                </c:pt>
                <c:pt idx="99">
                  <c:v>10876.0</c:v>
                </c:pt>
                <c:pt idx="100">
                  <c:v>10876.0</c:v>
                </c:pt>
                <c:pt idx="101">
                  <c:v>10880.0</c:v>
                </c:pt>
                <c:pt idx="102">
                  <c:v>10896.0</c:v>
                </c:pt>
                <c:pt idx="103">
                  <c:v>10884.0</c:v>
                </c:pt>
                <c:pt idx="104">
                  <c:v>10916.0</c:v>
                </c:pt>
                <c:pt idx="105">
                  <c:v>10844.0</c:v>
                </c:pt>
                <c:pt idx="106">
                  <c:v>10844.0</c:v>
                </c:pt>
                <c:pt idx="107">
                  <c:v>10884.0</c:v>
                </c:pt>
                <c:pt idx="108">
                  <c:v>10872.0</c:v>
                </c:pt>
                <c:pt idx="109">
                  <c:v>10932.0</c:v>
                </c:pt>
                <c:pt idx="110">
                  <c:v>9964.0</c:v>
                </c:pt>
                <c:pt idx="111">
                  <c:v>10932.0</c:v>
                </c:pt>
                <c:pt idx="112">
                  <c:v>10972.0</c:v>
                </c:pt>
                <c:pt idx="113">
                  <c:v>10948.0</c:v>
                </c:pt>
                <c:pt idx="114">
                  <c:v>10948.0</c:v>
                </c:pt>
                <c:pt idx="115">
                  <c:v>10284.0</c:v>
                </c:pt>
                <c:pt idx="116">
                  <c:v>11264.0</c:v>
                </c:pt>
                <c:pt idx="117">
                  <c:v>11280.0</c:v>
                </c:pt>
                <c:pt idx="118">
                  <c:v>11264.0</c:v>
                </c:pt>
                <c:pt idx="119">
                  <c:v>11292.0</c:v>
                </c:pt>
                <c:pt idx="120">
                  <c:v>10400.0</c:v>
                </c:pt>
                <c:pt idx="121">
                  <c:v>11624.0</c:v>
                </c:pt>
                <c:pt idx="122">
                  <c:v>11852.0</c:v>
                </c:pt>
                <c:pt idx="123">
                  <c:v>11832.0</c:v>
                </c:pt>
                <c:pt idx="124">
                  <c:v>11844.0</c:v>
                </c:pt>
                <c:pt idx="125">
                  <c:v>18704.0</c:v>
                </c:pt>
                <c:pt idx="126">
                  <c:v>11828.0</c:v>
                </c:pt>
                <c:pt idx="127">
                  <c:v>11788.0</c:v>
                </c:pt>
                <c:pt idx="128">
                  <c:v>11856.0</c:v>
                </c:pt>
                <c:pt idx="129">
                  <c:v>11904.0</c:v>
                </c:pt>
                <c:pt idx="130">
                  <c:v>17132.0</c:v>
                </c:pt>
                <c:pt idx="131">
                  <c:v>11888.0</c:v>
                </c:pt>
                <c:pt idx="132">
                  <c:v>11944.0</c:v>
                </c:pt>
                <c:pt idx="133">
                  <c:v>11408.0</c:v>
                </c:pt>
                <c:pt idx="134">
                  <c:v>12308.0</c:v>
                </c:pt>
                <c:pt idx="135">
                  <c:v>18092.0</c:v>
                </c:pt>
                <c:pt idx="136">
                  <c:v>12348.0</c:v>
                </c:pt>
                <c:pt idx="137">
                  <c:v>12364.0</c:v>
                </c:pt>
                <c:pt idx="138">
                  <c:v>11644.0</c:v>
                </c:pt>
                <c:pt idx="139">
                  <c:v>12928.0</c:v>
                </c:pt>
                <c:pt idx="140">
                  <c:v>19176.0</c:v>
                </c:pt>
                <c:pt idx="141">
                  <c:v>13112.0</c:v>
                </c:pt>
                <c:pt idx="142">
                  <c:v>13048.0</c:v>
                </c:pt>
                <c:pt idx="143">
                  <c:v>25792.0</c:v>
                </c:pt>
                <c:pt idx="144">
                  <c:v>13064.0</c:v>
                </c:pt>
                <c:pt idx="145">
                  <c:v>16448.0</c:v>
                </c:pt>
                <c:pt idx="146">
                  <c:v>13024.0</c:v>
                </c:pt>
                <c:pt idx="147">
                  <c:v>13048.0</c:v>
                </c:pt>
                <c:pt idx="148">
                  <c:v>20192.0</c:v>
                </c:pt>
                <c:pt idx="149">
                  <c:v>13048.0</c:v>
                </c:pt>
                <c:pt idx="150">
                  <c:v>14804.0</c:v>
                </c:pt>
                <c:pt idx="151">
                  <c:v>14048.0</c:v>
                </c:pt>
                <c:pt idx="152">
                  <c:v>14064.0</c:v>
                </c:pt>
                <c:pt idx="153">
                  <c:v>17272.0</c:v>
                </c:pt>
                <c:pt idx="154">
                  <c:v>14112.0</c:v>
                </c:pt>
                <c:pt idx="155">
                  <c:v>14456.0</c:v>
                </c:pt>
                <c:pt idx="156">
                  <c:v>14080.0</c:v>
                </c:pt>
                <c:pt idx="157">
                  <c:v>14056.0</c:v>
                </c:pt>
                <c:pt idx="158">
                  <c:v>17416.0</c:v>
                </c:pt>
                <c:pt idx="159">
                  <c:v>14088.0</c:v>
                </c:pt>
                <c:pt idx="160">
                  <c:v>14428.0</c:v>
                </c:pt>
                <c:pt idx="161">
                  <c:v>14048.0</c:v>
                </c:pt>
                <c:pt idx="162">
                  <c:v>14088.0</c:v>
                </c:pt>
                <c:pt idx="163">
                  <c:v>14816.0</c:v>
                </c:pt>
                <c:pt idx="164">
                  <c:v>14032.0</c:v>
                </c:pt>
                <c:pt idx="165">
                  <c:v>14032.0</c:v>
                </c:pt>
                <c:pt idx="166">
                  <c:v>14072.0</c:v>
                </c:pt>
                <c:pt idx="167">
                  <c:v>14008.0</c:v>
                </c:pt>
                <c:pt idx="168">
                  <c:v>14008.0</c:v>
                </c:pt>
                <c:pt idx="169">
                  <c:v>14032.0</c:v>
                </c:pt>
                <c:pt idx="170">
                  <c:v>14040.0</c:v>
                </c:pt>
                <c:pt idx="171">
                  <c:v>14112.0</c:v>
                </c:pt>
                <c:pt idx="172">
                  <c:v>13080.0</c:v>
                </c:pt>
                <c:pt idx="173">
                  <c:v>14048.0</c:v>
                </c:pt>
                <c:pt idx="174">
                  <c:v>14064.0</c:v>
                </c:pt>
                <c:pt idx="175">
                  <c:v>14052.0</c:v>
                </c:pt>
                <c:pt idx="176">
                  <c:v>14080.0</c:v>
                </c:pt>
                <c:pt idx="177">
                  <c:v>13092.0</c:v>
                </c:pt>
                <c:pt idx="178">
                  <c:v>14072.0</c:v>
                </c:pt>
                <c:pt idx="179">
                  <c:v>14024.0</c:v>
                </c:pt>
                <c:pt idx="180">
                  <c:v>13068.0</c:v>
                </c:pt>
                <c:pt idx="181">
                  <c:v>14056.0</c:v>
                </c:pt>
                <c:pt idx="182">
                  <c:v>19048.0</c:v>
                </c:pt>
                <c:pt idx="183">
                  <c:v>15064.0</c:v>
                </c:pt>
                <c:pt idx="184">
                  <c:v>15088.0</c:v>
                </c:pt>
                <c:pt idx="185">
                  <c:v>24000.0</c:v>
                </c:pt>
                <c:pt idx="186">
                  <c:v>15088.0</c:v>
                </c:pt>
                <c:pt idx="187">
                  <c:v>18060.0</c:v>
                </c:pt>
                <c:pt idx="188">
                  <c:v>15072.0</c:v>
                </c:pt>
                <c:pt idx="189">
                  <c:v>15080.0</c:v>
                </c:pt>
                <c:pt idx="190">
                  <c:v>25136.0</c:v>
                </c:pt>
                <c:pt idx="191">
                  <c:v>15016.0</c:v>
                </c:pt>
                <c:pt idx="192">
                  <c:v>17172.0</c:v>
                </c:pt>
                <c:pt idx="193">
                  <c:v>15072.0</c:v>
                </c:pt>
                <c:pt idx="194">
                  <c:v>15080.0</c:v>
                </c:pt>
                <c:pt idx="195">
                  <c:v>19104.0</c:v>
                </c:pt>
                <c:pt idx="196">
                  <c:v>15072.0</c:v>
                </c:pt>
                <c:pt idx="197">
                  <c:v>15020.0</c:v>
                </c:pt>
                <c:pt idx="198">
                  <c:v>15016.0</c:v>
                </c:pt>
                <c:pt idx="199">
                  <c:v>15096.0</c:v>
                </c:pt>
                <c:pt idx="200">
                  <c:v>15096.0</c:v>
                </c:pt>
                <c:pt idx="201">
                  <c:v>15040.0</c:v>
                </c:pt>
                <c:pt idx="202">
                  <c:v>15004.0</c:v>
                </c:pt>
                <c:pt idx="203">
                  <c:v>15040.0</c:v>
                </c:pt>
                <c:pt idx="204">
                  <c:v>14064.0</c:v>
                </c:pt>
                <c:pt idx="205">
                  <c:v>15016.0</c:v>
                </c:pt>
                <c:pt idx="206">
                  <c:v>15072.0</c:v>
                </c:pt>
                <c:pt idx="207">
                  <c:v>15028.0</c:v>
                </c:pt>
                <c:pt idx="208">
                  <c:v>15032.0</c:v>
                </c:pt>
                <c:pt idx="209">
                  <c:v>22744.0</c:v>
                </c:pt>
                <c:pt idx="210">
                  <c:v>16104.0</c:v>
                </c:pt>
                <c:pt idx="211">
                  <c:v>16088.0</c:v>
                </c:pt>
                <c:pt idx="212">
                  <c:v>15100.0</c:v>
                </c:pt>
                <c:pt idx="213">
                  <c:v>16120.0</c:v>
                </c:pt>
                <c:pt idx="214">
                  <c:v>19600.0</c:v>
                </c:pt>
                <c:pt idx="215">
                  <c:v>16072.0</c:v>
                </c:pt>
                <c:pt idx="216">
                  <c:v>16080.0</c:v>
                </c:pt>
                <c:pt idx="217">
                  <c:v>22248.0</c:v>
                </c:pt>
                <c:pt idx="218">
                  <c:v>16088.0</c:v>
                </c:pt>
                <c:pt idx="219">
                  <c:v>17640.0</c:v>
                </c:pt>
                <c:pt idx="220">
                  <c:v>16056.0</c:v>
                </c:pt>
                <c:pt idx="221">
                  <c:v>16008.0</c:v>
                </c:pt>
                <c:pt idx="222">
                  <c:v>18912.0</c:v>
                </c:pt>
                <c:pt idx="223">
                  <c:v>16072.0</c:v>
                </c:pt>
                <c:pt idx="224">
                  <c:v>16076.0</c:v>
                </c:pt>
                <c:pt idx="225">
                  <c:v>16120.0</c:v>
                </c:pt>
                <c:pt idx="226">
                  <c:v>16064.0</c:v>
                </c:pt>
                <c:pt idx="227">
                  <c:v>16064.0</c:v>
                </c:pt>
                <c:pt idx="228">
                  <c:v>16056.0</c:v>
                </c:pt>
                <c:pt idx="229">
                  <c:v>16008.0</c:v>
                </c:pt>
                <c:pt idx="230">
                  <c:v>16048.0</c:v>
                </c:pt>
                <c:pt idx="231">
                  <c:v>16088.0</c:v>
                </c:pt>
                <c:pt idx="232">
                  <c:v>17064.0</c:v>
                </c:pt>
                <c:pt idx="233">
                  <c:v>17072.0</c:v>
                </c:pt>
                <c:pt idx="234">
                  <c:v>30128.0</c:v>
                </c:pt>
                <c:pt idx="235">
                  <c:v>17056.0</c:v>
                </c:pt>
                <c:pt idx="236">
                  <c:v>21392.0</c:v>
                </c:pt>
                <c:pt idx="237">
                  <c:v>17040.0</c:v>
                </c:pt>
                <c:pt idx="238">
                  <c:v>17056.0</c:v>
                </c:pt>
                <c:pt idx="239">
                  <c:v>23848.0</c:v>
                </c:pt>
                <c:pt idx="240">
                  <c:v>17048.0</c:v>
                </c:pt>
                <c:pt idx="241">
                  <c:v>18548.0</c:v>
                </c:pt>
                <c:pt idx="242">
                  <c:v>17056.0</c:v>
                </c:pt>
                <c:pt idx="243">
                  <c:v>17088.0</c:v>
                </c:pt>
                <c:pt idx="244">
                  <c:v>17816.0</c:v>
                </c:pt>
                <c:pt idx="245">
                  <c:v>17064.0</c:v>
                </c:pt>
                <c:pt idx="246">
                  <c:v>17064.0</c:v>
                </c:pt>
                <c:pt idx="247">
                  <c:v>17096.0</c:v>
                </c:pt>
                <c:pt idx="248">
                  <c:v>17088.0</c:v>
                </c:pt>
                <c:pt idx="249">
                  <c:v>17088.0</c:v>
                </c:pt>
                <c:pt idx="250">
                  <c:v>17104.0</c:v>
                </c:pt>
                <c:pt idx="251">
                  <c:v>17056.0</c:v>
                </c:pt>
                <c:pt idx="252">
                  <c:v>17040.0</c:v>
                </c:pt>
                <c:pt idx="253">
                  <c:v>17116.0</c:v>
                </c:pt>
                <c:pt idx="254">
                  <c:v>18120.0</c:v>
                </c:pt>
                <c:pt idx="255">
                  <c:v>18104.0</c:v>
                </c:pt>
                <c:pt idx="256">
                  <c:v>18848.0</c:v>
                </c:pt>
                <c:pt idx="257">
                  <c:v>18064.0</c:v>
                </c:pt>
                <c:pt idx="258">
                  <c:v>18048.0</c:v>
                </c:pt>
                <c:pt idx="259">
                  <c:v>18056.0</c:v>
                </c:pt>
                <c:pt idx="260">
                  <c:v>17084.0</c:v>
                </c:pt>
                <c:pt idx="261">
                  <c:v>18056.0</c:v>
                </c:pt>
                <c:pt idx="262">
                  <c:v>18056.0</c:v>
                </c:pt>
                <c:pt idx="263">
                  <c:v>17084.0</c:v>
                </c:pt>
                <c:pt idx="264">
                  <c:v>18048.0</c:v>
                </c:pt>
                <c:pt idx="265">
                  <c:v>21276.0</c:v>
                </c:pt>
                <c:pt idx="266">
                  <c:v>18048.0</c:v>
                </c:pt>
                <c:pt idx="267">
                  <c:v>18112.0</c:v>
                </c:pt>
                <c:pt idx="268">
                  <c:v>23880.0</c:v>
                </c:pt>
                <c:pt idx="269">
                  <c:v>18064.0</c:v>
                </c:pt>
                <c:pt idx="270">
                  <c:v>18044.0</c:v>
                </c:pt>
                <c:pt idx="271">
                  <c:v>19064.0</c:v>
                </c:pt>
                <c:pt idx="272">
                  <c:v>19072.0</c:v>
                </c:pt>
                <c:pt idx="273">
                  <c:v>19824.0</c:v>
                </c:pt>
                <c:pt idx="274">
                  <c:v>19048.0</c:v>
                </c:pt>
                <c:pt idx="275">
                  <c:v>19996.0</c:v>
                </c:pt>
                <c:pt idx="276">
                  <c:v>20008.0</c:v>
                </c:pt>
                <c:pt idx="277">
                  <c:v>19076.0</c:v>
                </c:pt>
                <c:pt idx="278">
                  <c:v>20040.0</c:v>
                </c:pt>
                <c:pt idx="279">
                  <c:v>20048.0</c:v>
                </c:pt>
                <c:pt idx="280">
                  <c:v>19080.0</c:v>
                </c:pt>
                <c:pt idx="281">
                  <c:v>20048.0</c:v>
                </c:pt>
                <c:pt idx="282">
                  <c:v>25856.0</c:v>
                </c:pt>
                <c:pt idx="283">
                  <c:v>20016.0</c:v>
                </c:pt>
                <c:pt idx="284">
                  <c:v>20096.0</c:v>
                </c:pt>
                <c:pt idx="285">
                  <c:v>30024.0</c:v>
                </c:pt>
                <c:pt idx="286">
                  <c:v>20096.0</c:v>
                </c:pt>
                <c:pt idx="287">
                  <c:v>21060.0</c:v>
                </c:pt>
                <c:pt idx="288">
                  <c:v>21064.0</c:v>
                </c:pt>
                <c:pt idx="289">
                  <c:v>21076.0</c:v>
                </c:pt>
              </c:numCache>
            </c:numRef>
          </c:val>
          <c:smooth val="0"/>
        </c:ser>
        <c:dLbls>
          <c:showLegendKey val="0"/>
          <c:showVal val="0"/>
          <c:showCatName val="0"/>
          <c:showSerName val="0"/>
          <c:showPercent val="0"/>
          <c:showBubbleSize val="0"/>
        </c:dLbls>
        <c:marker val="1"/>
        <c:smooth val="0"/>
        <c:axId val="2080038552"/>
        <c:axId val="2080043976"/>
      </c:lineChart>
      <c:catAx>
        <c:axId val="2080038552"/>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80043976"/>
        <c:crosses val="autoZero"/>
        <c:auto val="1"/>
        <c:lblAlgn val="ctr"/>
        <c:lblOffset val="100"/>
        <c:noMultiLvlLbl val="0"/>
      </c:catAx>
      <c:valAx>
        <c:axId val="2080043976"/>
        <c:scaling>
          <c:orientation val="minMax"/>
          <c:max val="50000.0"/>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08003855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Memory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Sheet1!$B$2:$B$72</c:f>
              <c:numCache>
                <c:formatCode>General</c:formatCode>
                <c:ptCount val="71"/>
                <c:pt idx="0">
                  <c:v>2000.0</c:v>
                </c:pt>
                <c:pt idx="1">
                  <c:v>2012.0</c:v>
                </c:pt>
                <c:pt idx="2">
                  <c:v>3972.0</c:v>
                </c:pt>
                <c:pt idx="3">
                  <c:v>3976.0</c:v>
                </c:pt>
                <c:pt idx="4">
                  <c:v>4080.0</c:v>
                </c:pt>
                <c:pt idx="5">
                  <c:v>5064.0</c:v>
                </c:pt>
                <c:pt idx="6">
                  <c:v>3704.0</c:v>
                </c:pt>
                <c:pt idx="7">
                  <c:v>5700.0</c:v>
                </c:pt>
                <c:pt idx="8">
                  <c:v>3724.0</c:v>
                </c:pt>
                <c:pt idx="9">
                  <c:v>4704.0</c:v>
                </c:pt>
                <c:pt idx="10">
                  <c:v>5708.0</c:v>
                </c:pt>
                <c:pt idx="11">
                  <c:v>3896.0</c:v>
                </c:pt>
                <c:pt idx="12">
                  <c:v>4852.0</c:v>
                </c:pt>
                <c:pt idx="13">
                  <c:v>5840.0</c:v>
                </c:pt>
                <c:pt idx="14">
                  <c:v>4000.0</c:v>
                </c:pt>
                <c:pt idx="15">
                  <c:v>5340.0</c:v>
                </c:pt>
                <c:pt idx="16">
                  <c:v>6344.0</c:v>
                </c:pt>
                <c:pt idx="17">
                  <c:v>4508.0</c:v>
                </c:pt>
                <c:pt idx="18">
                  <c:v>5456.0</c:v>
                </c:pt>
                <c:pt idx="19">
                  <c:v>6424.0</c:v>
                </c:pt>
                <c:pt idx="20">
                  <c:v>4632.0</c:v>
                </c:pt>
                <c:pt idx="21">
                  <c:v>5852.0</c:v>
                </c:pt>
                <c:pt idx="22">
                  <c:v>6840.0</c:v>
                </c:pt>
                <c:pt idx="23">
                  <c:v>4912.0</c:v>
                </c:pt>
                <c:pt idx="24">
                  <c:v>5916.0</c:v>
                </c:pt>
                <c:pt idx="25">
                  <c:v>6912.0</c:v>
                </c:pt>
                <c:pt idx="26">
                  <c:v>5076.0</c:v>
                </c:pt>
                <c:pt idx="27">
                  <c:v>5092.0</c:v>
                </c:pt>
                <c:pt idx="28">
                  <c:v>7188.0</c:v>
                </c:pt>
                <c:pt idx="29">
                  <c:v>6336.0</c:v>
                </c:pt>
                <c:pt idx="30">
                  <c:v>5364.0</c:v>
                </c:pt>
                <c:pt idx="31">
                  <c:v>7688.0</c:v>
                </c:pt>
                <c:pt idx="32">
                  <c:v>8440.0</c:v>
                </c:pt>
                <c:pt idx="33">
                  <c:v>5744.0</c:v>
                </c:pt>
                <c:pt idx="34">
                  <c:v>7712.0</c:v>
                </c:pt>
                <c:pt idx="35">
                  <c:v>6740.0</c:v>
                </c:pt>
                <c:pt idx="36">
                  <c:v>5764.0</c:v>
                </c:pt>
                <c:pt idx="37">
                  <c:v>7956.0</c:v>
                </c:pt>
                <c:pt idx="38">
                  <c:v>7116.0</c:v>
                </c:pt>
                <c:pt idx="39">
                  <c:v>6216.0</c:v>
                </c:pt>
                <c:pt idx="40">
                  <c:v>8356.0</c:v>
                </c:pt>
                <c:pt idx="41">
                  <c:v>7372.0</c:v>
                </c:pt>
                <c:pt idx="42">
                  <c:v>6388.0</c:v>
                </c:pt>
                <c:pt idx="43">
                  <c:v>8432.0</c:v>
                </c:pt>
                <c:pt idx="44">
                  <c:v>7468.0</c:v>
                </c:pt>
                <c:pt idx="45">
                  <c:v>6500.0</c:v>
                </c:pt>
                <c:pt idx="46">
                  <c:v>8724.0</c:v>
                </c:pt>
                <c:pt idx="47">
                  <c:v>22708.0</c:v>
                </c:pt>
                <c:pt idx="48">
                  <c:v>6732.0</c:v>
                </c:pt>
                <c:pt idx="49">
                  <c:v>8868.0</c:v>
                </c:pt>
                <c:pt idx="50">
                  <c:v>8868.0</c:v>
                </c:pt>
                <c:pt idx="51">
                  <c:v>6924.0</c:v>
                </c:pt>
                <c:pt idx="52">
                  <c:v>9576.0</c:v>
                </c:pt>
                <c:pt idx="53">
                  <c:v>8928.0</c:v>
                </c:pt>
                <c:pt idx="54">
                  <c:v>6976.0</c:v>
                </c:pt>
                <c:pt idx="55">
                  <c:v>6976.0</c:v>
                </c:pt>
                <c:pt idx="56">
                  <c:v>8976.0</c:v>
                </c:pt>
                <c:pt idx="57">
                  <c:v>12040.0</c:v>
                </c:pt>
                <c:pt idx="58">
                  <c:v>6984.0</c:v>
                </c:pt>
                <c:pt idx="59">
                  <c:v>8872.0</c:v>
                </c:pt>
                <c:pt idx="60">
                  <c:v>9868.0</c:v>
                </c:pt>
                <c:pt idx="61">
                  <c:v>8552.0</c:v>
                </c:pt>
                <c:pt idx="62">
                  <c:v>7700.0</c:v>
                </c:pt>
                <c:pt idx="63">
                  <c:v>9652.0</c:v>
                </c:pt>
                <c:pt idx="64">
                  <c:v>8988.0</c:v>
                </c:pt>
                <c:pt idx="65">
                  <c:v>8020.0</c:v>
                </c:pt>
                <c:pt idx="66">
                  <c:v>9996.0</c:v>
                </c:pt>
                <c:pt idx="67">
                  <c:v>9008.0</c:v>
                </c:pt>
                <c:pt idx="68">
                  <c:v>8020.0</c:v>
                </c:pt>
                <c:pt idx="69">
                  <c:v>10084.0</c:v>
                </c:pt>
                <c:pt idx="70">
                  <c:v>9100.0</c:v>
                </c:pt>
              </c:numCache>
            </c:numRef>
          </c:val>
          <c:smooth val="0"/>
        </c:ser>
        <c:ser>
          <c:idx val="1"/>
          <c:order val="1"/>
          <c:tx>
            <c:strRef>
              <c:f>Sheet1!$C$1</c:f>
              <c:strCache>
                <c:ptCount val="1"/>
                <c:pt idx="0">
                  <c:v>8591</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Sheet1!$C$2:$C$72</c:f>
              <c:numCache>
                <c:formatCode>General</c:formatCode>
                <c:ptCount val="71"/>
                <c:pt idx="0">
                  <c:v>2008.0</c:v>
                </c:pt>
                <c:pt idx="1">
                  <c:v>2012.0</c:v>
                </c:pt>
                <c:pt idx="2">
                  <c:v>2056.0</c:v>
                </c:pt>
                <c:pt idx="3">
                  <c:v>2060.0</c:v>
                </c:pt>
                <c:pt idx="4">
                  <c:v>4712.0</c:v>
                </c:pt>
                <c:pt idx="5">
                  <c:v>14240.0</c:v>
                </c:pt>
                <c:pt idx="6">
                  <c:v>5336.0</c:v>
                </c:pt>
                <c:pt idx="7">
                  <c:v>4588.0</c:v>
                </c:pt>
                <c:pt idx="8">
                  <c:v>4616.0</c:v>
                </c:pt>
                <c:pt idx="9">
                  <c:v>5708.0</c:v>
                </c:pt>
                <c:pt idx="10">
                  <c:v>4008.0</c:v>
                </c:pt>
                <c:pt idx="11">
                  <c:v>5960.0</c:v>
                </c:pt>
                <c:pt idx="12">
                  <c:v>7348.0</c:v>
                </c:pt>
                <c:pt idx="13">
                  <c:v>4752.0</c:v>
                </c:pt>
                <c:pt idx="14">
                  <c:v>5716.0</c:v>
                </c:pt>
                <c:pt idx="15">
                  <c:v>6716.0</c:v>
                </c:pt>
                <c:pt idx="16">
                  <c:v>9416.0</c:v>
                </c:pt>
                <c:pt idx="17">
                  <c:v>6752.0</c:v>
                </c:pt>
                <c:pt idx="18">
                  <c:v>7208.0</c:v>
                </c:pt>
                <c:pt idx="19">
                  <c:v>5540.0</c:v>
                </c:pt>
                <c:pt idx="20">
                  <c:v>7436.0</c:v>
                </c:pt>
                <c:pt idx="21">
                  <c:v>7436.0</c:v>
                </c:pt>
                <c:pt idx="22">
                  <c:v>5812.0</c:v>
                </c:pt>
                <c:pt idx="23">
                  <c:v>7780.0</c:v>
                </c:pt>
                <c:pt idx="24">
                  <c:v>7788.0</c:v>
                </c:pt>
                <c:pt idx="25">
                  <c:v>6136.0</c:v>
                </c:pt>
                <c:pt idx="26">
                  <c:v>8064.0</c:v>
                </c:pt>
                <c:pt idx="27">
                  <c:v>8088.0</c:v>
                </c:pt>
                <c:pt idx="28">
                  <c:v>6348.0</c:v>
                </c:pt>
                <c:pt idx="29">
                  <c:v>7308.0</c:v>
                </c:pt>
                <c:pt idx="30">
                  <c:v>8344.0</c:v>
                </c:pt>
                <c:pt idx="31">
                  <c:v>9004.0</c:v>
                </c:pt>
                <c:pt idx="32">
                  <c:v>6840.0</c:v>
                </c:pt>
                <c:pt idx="33">
                  <c:v>9340.0</c:v>
                </c:pt>
                <c:pt idx="34">
                  <c:v>9364.0</c:v>
                </c:pt>
                <c:pt idx="35">
                  <c:v>8404.0</c:v>
                </c:pt>
                <c:pt idx="36">
                  <c:v>9396.0</c:v>
                </c:pt>
                <c:pt idx="37">
                  <c:v>10192.0</c:v>
                </c:pt>
                <c:pt idx="38">
                  <c:v>8432.0</c:v>
                </c:pt>
                <c:pt idx="39">
                  <c:v>9480.0</c:v>
                </c:pt>
                <c:pt idx="40">
                  <c:v>7708.0</c:v>
                </c:pt>
                <c:pt idx="41">
                  <c:v>8652.0</c:v>
                </c:pt>
                <c:pt idx="42">
                  <c:v>9636.0</c:v>
                </c:pt>
                <c:pt idx="43">
                  <c:v>7708.0</c:v>
                </c:pt>
                <c:pt idx="44">
                  <c:v>8652.0</c:v>
                </c:pt>
                <c:pt idx="45">
                  <c:v>10072.0</c:v>
                </c:pt>
                <c:pt idx="46">
                  <c:v>15392.0</c:v>
                </c:pt>
                <c:pt idx="47">
                  <c:v>8700.0</c:v>
                </c:pt>
                <c:pt idx="48">
                  <c:v>10700.0</c:v>
                </c:pt>
                <c:pt idx="49">
                  <c:v>9776.0</c:v>
                </c:pt>
                <c:pt idx="50">
                  <c:v>8820.0</c:v>
                </c:pt>
                <c:pt idx="51">
                  <c:v>10816.0</c:v>
                </c:pt>
                <c:pt idx="52">
                  <c:v>11268.0</c:v>
                </c:pt>
                <c:pt idx="53">
                  <c:v>8744.0</c:v>
                </c:pt>
                <c:pt idx="54">
                  <c:v>10664.0</c:v>
                </c:pt>
                <c:pt idx="55">
                  <c:v>10716.0</c:v>
                </c:pt>
                <c:pt idx="56">
                  <c:v>8832.0</c:v>
                </c:pt>
                <c:pt idx="57">
                  <c:v>8832.0</c:v>
                </c:pt>
                <c:pt idx="58">
                  <c:v>10760.0</c:v>
                </c:pt>
                <c:pt idx="59">
                  <c:v>15544.0</c:v>
                </c:pt>
                <c:pt idx="60">
                  <c:v>9192.0</c:v>
                </c:pt>
                <c:pt idx="61">
                  <c:v>9840.0</c:v>
                </c:pt>
                <c:pt idx="62">
                  <c:v>11940.0</c:v>
                </c:pt>
                <c:pt idx="63">
                  <c:v>12692.0</c:v>
                </c:pt>
                <c:pt idx="64">
                  <c:v>11000.0</c:v>
                </c:pt>
                <c:pt idx="65">
                  <c:v>12016.0</c:v>
                </c:pt>
                <c:pt idx="66">
                  <c:v>10040.0</c:v>
                </c:pt>
                <c:pt idx="67">
                  <c:v>10964.0</c:v>
                </c:pt>
                <c:pt idx="68">
                  <c:v>11960.0</c:v>
                </c:pt>
                <c:pt idx="69">
                  <c:v>10272.0</c:v>
                </c:pt>
                <c:pt idx="70">
                  <c:v>11224.0</c:v>
                </c:pt>
              </c:numCache>
            </c:numRef>
          </c:val>
          <c:smooth val="0"/>
        </c:ser>
        <c:dLbls>
          <c:showLegendKey val="0"/>
          <c:showVal val="0"/>
          <c:showCatName val="0"/>
          <c:showSerName val="0"/>
          <c:showPercent val="0"/>
          <c:showBubbleSize val="0"/>
        </c:dLbls>
        <c:marker val="1"/>
        <c:smooth val="0"/>
        <c:axId val="2080077544"/>
        <c:axId val="2080083208"/>
      </c:lineChart>
      <c:catAx>
        <c:axId val="2080077544"/>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080083208"/>
        <c:crosses val="autoZero"/>
        <c:auto val="1"/>
        <c:lblAlgn val="ctr"/>
        <c:lblOffset val="100"/>
        <c:noMultiLvlLbl val="0"/>
      </c:catAx>
      <c:valAx>
        <c:axId val="2080083208"/>
        <c:scaling>
          <c:orientation val="minMax"/>
          <c:max val="50000.0"/>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08007754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Larger File Size, Traffic </a:t>
            </a:r>
          </a:p>
        </c:rich>
      </c:tx>
      <c:layout/>
      <c:overlay val="0"/>
    </c:title>
    <c:autoTitleDeleted val="0"/>
    <c:plotArea>
      <c:layout/>
      <c:lineChart>
        <c:grouping val="standard"/>
        <c:varyColors val="0"/>
        <c:ser>
          <c:idx val="0"/>
          <c:order val="0"/>
          <c:tx>
            <c:strRef>
              <c:f>'Larger File Size.csv'!$B$1</c:f>
              <c:strCache>
                <c:ptCount val="1"/>
                <c:pt idx="0">
                  <c:v>100 Files</c:v>
                </c:pt>
              </c:strCache>
            </c:strRef>
          </c:tx>
          <c:spPr>
            <a:ln w="12700">
              <a:solidFill>
                <a:srgbClr val="FFFF00"/>
              </a:solidFill>
            </a:ln>
          </c:spPr>
          <c:marker>
            <c:symbol val="none"/>
          </c:marker>
          <c:cat>
            <c:numRef>
              <c:f>'Larger File Size.csv'!$A$2:$A$1376</c:f>
              <c:numCache>
                <c:formatCode>General</c:formatCode>
                <c:ptCount val="137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pt idx="463">
                  <c:v>463.0</c:v>
                </c:pt>
                <c:pt idx="464">
                  <c:v>464.0</c:v>
                </c:pt>
                <c:pt idx="465">
                  <c:v>465.0</c:v>
                </c:pt>
                <c:pt idx="466">
                  <c:v>466.0</c:v>
                </c:pt>
                <c:pt idx="467">
                  <c:v>467.0</c:v>
                </c:pt>
                <c:pt idx="468">
                  <c:v>468.0</c:v>
                </c:pt>
                <c:pt idx="469">
                  <c:v>469.0</c:v>
                </c:pt>
                <c:pt idx="470">
                  <c:v>470.0</c:v>
                </c:pt>
                <c:pt idx="471">
                  <c:v>471.0</c:v>
                </c:pt>
                <c:pt idx="472">
                  <c:v>472.0</c:v>
                </c:pt>
                <c:pt idx="473">
                  <c:v>473.0</c:v>
                </c:pt>
                <c:pt idx="474">
                  <c:v>474.0</c:v>
                </c:pt>
                <c:pt idx="475">
                  <c:v>475.0</c:v>
                </c:pt>
                <c:pt idx="476">
                  <c:v>476.0</c:v>
                </c:pt>
                <c:pt idx="477">
                  <c:v>477.0</c:v>
                </c:pt>
                <c:pt idx="478">
                  <c:v>478.0</c:v>
                </c:pt>
                <c:pt idx="479">
                  <c:v>479.0</c:v>
                </c:pt>
                <c:pt idx="480">
                  <c:v>480.0</c:v>
                </c:pt>
                <c:pt idx="481">
                  <c:v>481.0</c:v>
                </c:pt>
                <c:pt idx="482">
                  <c:v>482.0</c:v>
                </c:pt>
                <c:pt idx="483">
                  <c:v>483.0</c:v>
                </c:pt>
                <c:pt idx="484">
                  <c:v>484.0</c:v>
                </c:pt>
                <c:pt idx="485">
                  <c:v>485.0</c:v>
                </c:pt>
                <c:pt idx="486">
                  <c:v>486.0</c:v>
                </c:pt>
                <c:pt idx="487">
                  <c:v>487.0</c:v>
                </c:pt>
                <c:pt idx="488">
                  <c:v>488.0</c:v>
                </c:pt>
                <c:pt idx="489">
                  <c:v>489.0</c:v>
                </c:pt>
                <c:pt idx="490">
                  <c:v>490.0</c:v>
                </c:pt>
                <c:pt idx="491">
                  <c:v>491.0</c:v>
                </c:pt>
                <c:pt idx="492">
                  <c:v>492.0</c:v>
                </c:pt>
                <c:pt idx="493">
                  <c:v>493.0</c:v>
                </c:pt>
                <c:pt idx="494">
                  <c:v>494.0</c:v>
                </c:pt>
                <c:pt idx="495">
                  <c:v>495.0</c:v>
                </c:pt>
                <c:pt idx="496">
                  <c:v>496.0</c:v>
                </c:pt>
                <c:pt idx="497">
                  <c:v>497.0</c:v>
                </c:pt>
                <c:pt idx="498">
                  <c:v>498.0</c:v>
                </c:pt>
                <c:pt idx="499">
                  <c:v>499.0</c:v>
                </c:pt>
                <c:pt idx="500">
                  <c:v>500.0</c:v>
                </c:pt>
                <c:pt idx="501">
                  <c:v>501.0</c:v>
                </c:pt>
                <c:pt idx="502">
                  <c:v>502.0</c:v>
                </c:pt>
                <c:pt idx="503">
                  <c:v>503.0</c:v>
                </c:pt>
                <c:pt idx="504">
                  <c:v>504.0</c:v>
                </c:pt>
                <c:pt idx="505">
                  <c:v>505.0</c:v>
                </c:pt>
                <c:pt idx="506">
                  <c:v>506.0</c:v>
                </c:pt>
                <c:pt idx="507">
                  <c:v>507.0</c:v>
                </c:pt>
                <c:pt idx="508">
                  <c:v>508.0</c:v>
                </c:pt>
                <c:pt idx="509">
                  <c:v>509.0</c:v>
                </c:pt>
                <c:pt idx="510">
                  <c:v>510.0</c:v>
                </c:pt>
                <c:pt idx="511">
                  <c:v>511.0</c:v>
                </c:pt>
                <c:pt idx="512">
                  <c:v>512.0</c:v>
                </c:pt>
                <c:pt idx="513">
                  <c:v>513.0</c:v>
                </c:pt>
                <c:pt idx="514">
                  <c:v>514.0</c:v>
                </c:pt>
                <c:pt idx="515">
                  <c:v>515.0</c:v>
                </c:pt>
                <c:pt idx="516">
                  <c:v>516.0</c:v>
                </c:pt>
                <c:pt idx="517">
                  <c:v>517.0</c:v>
                </c:pt>
                <c:pt idx="518">
                  <c:v>518.0</c:v>
                </c:pt>
                <c:pt idx="519">
                  <c:v>519.0</c:v>
                </c:pt>
                <c:pt idx="520">
                  <c:v>520.0</c:v>
                </c:pt>
                <c:pt idx="521">
                  <c:v>521.0</c:v>
                </c:pt>
                <c:pt idx="522">
                  <c:v>522.0</c:v>
                </c:pt>
                <c:pt idx="523">
                  <c:v>523.0</c:v>
                </c:pt>
                <c:pt idx="524">
                  <c:v>524.0</c:v>
                </c:pt>
                <c:pt idx="525">
                  <c:v>525.0</c:v>
                </c:pt>
                <c:pt idx="526">
                  <c:v>526.0</c:v>
                </c:pt>
                <c:pt idx="527">
                  <c:v>527.0</c:v>
                </c:pt>
                <c:pt idx="528">
                  <c:v>528.0</c:v>
                </c:pt>
                <c:pt idx="529">
                  <c:v>529.0</c:v>
                </c:pt>
                <c:pt idx="530">
                  <c:v>530.0</c:v>
                </c:pt>
                <c:pt idx="531">
                  <c:v>531.0</c:v>
                </c:pt>
                <c:pt idx="532">
                  <c:v>532.0</c:v>
                </c:pt>
                <c:pt idx="533">
                  <c:v>533.0</c:v>
                </c:pt>
                <c:pt idx="534">
                  <c:v>534.0</c:v>
                </c:pt>
                <c:pt idx="535">
                  <c:v>535.0</c:v>
                </c:pt>
                <c:pt idx="536">
                  <c:v>536.0</c:v>
                </c:pt>
                <c:pt idx="537">
                  <c:v>537.0</c:v>
                </c:pt>
                <c:pt idx="538">
                  <c:v>538.0</c:v>
                </c:pt>
                <c:pt idx="539">
                  <c:v>539.0</c:v>
                </c:pt>
                <c:pt idx="540">
                  <c:v>540.0</c:v>
                </c:pt>
                <c:pt idx="541">
                  <c:v>541.0</c:v>
                </c:pt>
                <c:pt idx="542">
                  <c:v>542.0</c:v>
                </c:pt>
                <c:pt idx="543">
                  <c:v>543.0</c:v>
                </c:pt>
                <c:pt idx="544">
                  <c:v>544.0</c:v>
                </c:pt>
                <c:pt idx="545">
                  <c:v>545.0</c:v>
                </c:pt>
                <c:pt idx="546">
                  <c:v>546.0</c:v>
                </c:pt>
                <c:pt idx="547">
                  <c:v>547.0</c:v>
                </c:pt>
                <c:pt idx="548">
                  <c:v>548.0</c:v>
                </c:pt>
                <c:pt idx="549">
                  <c:v>549.0</c:v>
                </c:pt>
                <c:pt idx="550">
                  <c:v>550.0</c:v>
                </c:pt>
                <c:pt idx="551">
                  <c:v>551.0</c:v>
                </c:pt>
                <c:pt idx="552">
                  <c:v>552.0</c:v>
                </c:pt>
                <c:pt idx="553">
                  <c:v>553.0</c:v>
                </c:pt>
                <c:pt idx="554">
                  <c:v>554.0</c:v>
                </c:pt>
                <c:pt idx="555">
                  <c:v>555.0</c:v>
                </c:pt>
                <c:pt idx="556">
                  <c:v>556.0</c:v>
                </c:pt>
                <c:pt idx="557">
                  <c:v>557.0</c:v>
                </c:pt>
                <c:pt idx="558">
                  <c:v>558.0</c:v>
                </c:pt>
                <c:pt idx="559">
                  <c:v>559.0</c:v>
                </c:pt>
                <c:pt idx="560">
                  <c:v>560.0</c:v>
                </c:pt>
                <c:pt idx="561">
                  <c:v>561.0</c:v>
                </c:pt>
                <c:pt idx="562">
                  <c:v>562.0</c:v>
                </c:pt>
                <c:pt idx="563">
                  <c:v>563.0</c:v>
                </c:pt>
                <c:pt idx="564">
                  <c:v>564.0</c:v>
                </c:pt>
                <c:pt idx="565">
                  <c:v>565.0</c:v>
                </c:pt>
                <c:pt idx="566">
                  <c:v>566.0</c:v>
                </c:pt>
                <c:pt idx="567">
                  <c:v>567.0</c:v>
                </c:pt>
                <c:pt idx="568">
                  <c:v>568.0</c:v>
                </c:pt>
                <c:pt idx="569">
                  <c:v>569.0</c:v>
                </c:pt>
                <c:pt idx="570">
                  <c:v>570.0</c:v>
                </c:pt>
                <c:pt idx="571">
                  <c:v>571.0</c:v>
                </c:pt>
                <c:pt idx="572">
                  <c:v>572.0</c:v>
                </c:pt>
                <c:pt idx="573">
                  <c:v>573.0</c:v>
                </c:pt>
                <c:pt idx="574">
                  <c:v>574.0</c:v>
                </c:pt>
                <c:pt idx="575">
                  <c:v>575.0</c:v>
                </c:pt>
                <c:pt idx="576">
                  <c:v>576.0</c:v>
                </c:pt>
                <c:pt idx="577">
                  <c:v>577.0</c:v>
                </c:pt>
                <c:pt idx="578">
                  <c:v>578.0</c:v>
                </c:pt>
                <c:pt idx="579">
                  <c:v>579.0</c:v>
                </c:pt>
                <c:pt idx="580">
                  <c:v>580.0</c:v>
                </c:pt>
                <c:pt idx="581">
                  <c:v>581.0</c:v>
                </c:pt>
                <c:pt idx="582">
                  <c:v>582.0</c:v>
                </c:pt>
                <c:pt idx="583">
                  <c:v>583.0</c:v>
                </c:pt>
                <c:pt idx="584">
                  <c:v>584.0</c:v>
                </c:pt>
                <c:pt idx="585">
                  <c:v>585.0</c:v>
                </c:pt>
                <c:pt idx="586">
                  <c:v>586.0</c:v>
                </c:pt>
                <c:pt idx="587">
                  <c:v>587.0</c:v>
                </c:pt>
                <c:pt idx="588">
                  <c:v>588.0</c:v>
                </c:pt>
                <c:pt idx="589">
                  <c:v>589.0</c:v>
                </c:pt>
                <c:pt idx="590">
                  <c:v>590.0</c:v>
                </c:pt>
                <c:pt idx="591">
                  <c:v>591.0</c:v>
                </c:pt>
                <c:pt idx="592">
                  <c:v>592.0</c:v>
                </c:pt>
                <c:pt idx="593">
                  <c:v>593.0</c:v>
                </c:pt>
                <c:pt idx="594">
                  <c:v>594.0</c:v>
                </c:pt>
                <c:pt idx="595">
                  <c:v>595.0</c:v>
                </c:pt>
                <c:pt idx="596">
                  <c:v>596.0</c:v>
                </c:pt>
                <c:pt idx="597">
                  <c:v>597.0</c:v>
                </c:pt>
                <c:pt idx="598">
                  <c:v>598.0</c:v>
                </c:pt>
                <c:pt idx="599">
                  <c:v>599.0</c:v>
                </c:pt>
                <c:pt idx="600">
                  <c:v>600.0</c:v>
                </c:pt>
                <c:pt idx="601">
                  <c:v>601.0</c:v>
                </c:pt>
                <c:pt idx="602">
                  <c:v>602.0</c:v>
                </c:pt>
                <c:pt idx="603">
                  <c:v>603.0</c:v>
                </c:pt>
                <c:pt idx="604">
                  <c:v>604.0</c:v>
                </c:pt>
                <c:pt idx="605">
                  <c:v>605.0</c:v>
                </c:pt>
                <c:pt idx="606">
                  <c:v>606.0</c:v>
                </c:pt>
                <c:pt idx="607">
                  <c:v>607.0</c:v>
                </c:pt>
                <c:pt idx="608">
                  <c:v>608.0</c:v>
                </c:pt>
                <c:pt idx="609">
                  <c:v>609.0</c:v>
                </c:pt>
                <c:pt idx="610">
                  <c:v>610.0</c:v>
                </c:pt>
                <c:pt idx="611">
                  <c:v>611.0</c:v>
                </c:pt>
                <c:pt idx="612">
                  <c:v>612.0</c:v>
                </c:pt>
                <c:pt idx="613">
                  <c:v>613.0</c:v>
                </c:pt>
                <c:pt idx="614">
                  <c:v>614.0</c:v>
                </c:pt>
                <c:pt idx="615">
                  <c:v>615.0</c:v>
                </c:pt>
                <c:pt idx="616">
                  <c:v>616.0</c:v>
                </c:pt>
                <c:pt idx="617">
                  <c:v>617.0</c:v>
                </c:pt>
                <c:pt idx="618">
                  <c:v>618.0</c:v>
                </c:pt>
                <c:pt idx="619">
                  <c:v>619.0</c:v>
                </c:pt>
                <c:pt idx="620">
                  <c:v>620.0</c:v>
                </c:pt>
                <c:pt idx="621">
                  <c:v>621.0</c:v>
                </c:pt>
                <c:pt idx="622">
                  <c:v>622.0</c:v>
                </c:pt>
                <c:pt idx="623">
                  <c:v>623.0</c:v>
                </c:pt>
                <c:pt idx="624">
                  <c:v>624.0</c:v>
                </c:pt>
                <c:pt idx="625">
                  <c:v>625.0</c:v>
                </c:pt>
                <c:pt idx="626">
                  <c:v>626.0</c:v>
                </c:pt>
                <c:pt idx="627">
                  <c:v>627.0</c:v>
                </c:pt>
                <c:pt idx="628">
                  <c:v>628.0</c:v>
                </c:pt>
                <c:pt idx="629">
                  <c:v>629.0</c:v>
                </c:pt>
                <c:pt idx="630">
                  <c:v>630.0</c:v>
                </c:pt>
                <c:pt idx="631">
                  <c:v>631.0</c:v>
                </c:pt>
                <c:pt idx="632">
                  <c:v>632.0</c:v>
                </c:pt>
                <c:pt idx="633">
                  <c:v>633.0</c:v>
                </c:pt>
                <c:pt idx="634">
                  <c:v>634.0</c:v>
                </c:pt>
                <c:pt idx="635">
                  <c:v>635.0</c:v>
                </c:pt>
                <c:pt idx="636">
                  <c:v>636.0</c:v>
                </c:pt>
                <c:pt idx="637">
                  <c:v>637.0</c:v>
                </c:pt>
                <c:pt idx="638">
                  <c:v>638.0</c:v>
                </c:pt>
                <c:pt idx="639">
                  <c:v>639.0</c:v>
                </c:pt>
                <c:pt idx="640">
                  <c:v>640.0</c:v>
                </c:pt>
                <c:pt idx="641">
                  <c:v>641.0</c:v>
                </c:pt>
                <c:pt idx="642">
                  <c:v>642.0</c:v>
                </c:pt>
                <c:pt idx="643">
                  <c:v>643.0</c:v>
                </c:pt>
                <c:pt idx="644">
                  <c:v>644.0</c:v>
                </c:pt>
                <c:pt idx="645">
                  <c:v>645.0</c:v>
                </c:pt>
                <c:pt idx="646">
                  <c:v>646.0</c:v>
                </c:pt>
                <c:pt idx="647">
                  <c:v>647.0</c:v>
                </c:pt>
                <c:pt idx="648">
                  <c:v>648.0</c:v>
                </c:pt>
                <c:pt idx="649">
                  <c:v>649.0</c:v>
                </c:pt>
                <c:pt idx="650">
                  <c:v>650.0</c:v>
                </c:pt>
                <c:pt idx="651">
                  <c:v>651.0</c:v>
                </c:pt>
                <c:pt idx="652">
                  <c:v>652.0</c:v>
                </c:pt>
                <c:pt idx="653">
                  <c:v>653.0</c:v>
                </c:pt>
                <c:pt idx="654">
                  <c:v>654.0</c:v>
                </c:pt>
                <c:pt idx="655">
                  <c:v>655.0</c:v>
                </c:pt>
                <c:pt idx="656">
                  <c:v>656.0</c:v>
                </c:pt>
                <c:pt idx="657">
                  <c:v>657.0</c:v>
                </c:pt>
                <c:pt idx="658">
                  <c:v>658.0</c:v>
                </c:pt>
                <c:pt idx="659">
                  <c:v>659.0</c:v>
                </c:pt>
                <c:pt idx="660">
                  <c:v>660.0</c:v>
                </c:pt>
                <c:pt idx="661">
                  <c:v>661.0</c:v>
                </c:pt>
                <c:pt idx="662">
                  <c:v>662.0</c:v>
                </c:pt>
                <c:pt idx="663">
                  <c:v>663.0</c:v>
                </c:pt>
                <c:pt idx="664">
                  <c:v>664.0</c:v>
                </c:pt>
                <c:pt idx="665">
                  <c:v>665.0</c:v>
                </c:pt>
                <c:pt idx="666">
                  <c:v>666.0</c:v>
                </c:pt>
                <c:pt idx="667">
                  <c:v>667.0</c:v>
                </c:pt>
                <c:pt idx="668">
                  <c:v>668.0</c:v>
                </c:pt>
                <c:pt idx="669">
                  <c:v>669.0</c:v>
                </c:pt>
                <c:pt idx="670">
                  <c:v>670.0</c:v>
                </c:pt>
                <c:pt idx="671">
                  <c:v>671.0</c:v>
                </c:pt>
                <c:pt idx="672">
                  <c:v>672.0</c:v>
                </c:pt>
                <c:pt idx="673">
                  <c:v>673.0</c:v>
                </c:pt>
                <c:pt idx="674">
                  <c:v>674.0</c:v>
                </c:pt>
                <c:pt idx="675">
                  <c:v>675.0</c:v>
                </c:pt>
                <c:pt idx="676">
                  <c:v>676.0</c:v>
                </c:pt>
                <c:pt idx="677">
                  <c:v>677.0</c:v>
                </c:pt>
                <c:pt idx="678">
                  <c:v>678.0</c:v>
                </c:pt>
                <c:pt idx="679">
                  <c:v>679.0</c:v>
                </c:pt>
                <c:pt idx="680">
                  <c:v>680.0</c:v>
                </c:pt>
                <c:pt idx="681">
                  <c:v>681.0</c:v>
                </c:pt>
                <c:pt idx="682">
                  <c:v>682.0</c:v>
                </c:pt>
                <c:pt idx="683">
                  <c:v>683.0</c:v>
                </c:pt>
                <c:pt idx="684">
                  <c:v>684.0</c:v>
                </c:pt>
                <c:pt idx="685">
                  <c:v>685.0</c:v>
                </c:pt>
                <c:pt idx="686">
                  <c:v>686.0</c:v>
                </c:pt>
                <c:pt idx="687">
                  <c:v>687.0</c:v>
                </c:pt>
                <c:pt idx="688">
                  <c:v>688.0</c:v>
                </c:pt>
                <c:pt idx="689">
                  <c:v>689.0</c:v>
                </c:pt>
                <c:pt idx="690">
                  <c:v>690.0</c:v>
                </c:pt>
                <c:pt idx="691">
                  <c:v>691.0</c:v>
                </c:pt>
                <c:pt idx="692">
                  <c:v>692.0</c:v>
                </c:pt>
                <c:pt idx="693">
                  <c:v>693.0</c:v>
                </c:pt>
                <c:pt idx="694">
                  <c:v>694.0</c:v>
                </c:pt>
                <c:pt idx="695">
                  <c:v>695.0</c:v>
                </c:pt>
                <c:pt idx="696">
                  <c:v>696.0</c:v>
                </c:pt>
                <c:pt idx="697">
                  <c:v>697.0</c:v>
                </c:pt>
                <c:pt idx="698">
                  <c:v>698.0</c:v>
                </c:pt>
                <c:pt idx="699">
                  <c:v>699.0</c:v>
                </c:pt>
                <c:pt idx="700">
                  <c:v>700.0</c:v>
                </c:pt>
                <c:pt idx="701">
                  <c:v>701.0</c:v>
                </c:pt>
                <c:pt idx="702">
                  <c:v>702.0</c:v>
                </c:pt>
                <c:pt idx="703">
                  <c:v>703.0</c:v>
                </c:pt>
                <c:pt idx="704">
                  <c:v>704.0</c:v>
                </c:pt>
                <c:pt idx="705">
                  <c:v>705.0</c:v>
                </c:pt>
                <c:pt idx="706">
                  <c:v>706.0</c:v>
                </c:pt>
                <c:pt idx="707">
                  <c:v>707.0</c:v>
                </c:pt>
                <c:pt idx="708">
                  <c:v>708.0</c:v>
                </c:pt>
                <c:pt idx="709">
                  <c:v>709.0</c:v>
                </c:pt>
                <c:pt idx="710">
                  <c:v>710.0</c:v>
                </c:pt>
                <c:pt idx="711">
                  <c:v>711.0</c:v>
                </c:pt>
                <c:pt idx="712">
                  <c:v>712.0</c:v>
                </c:pt>
                <c:pt idx="713">
                  <c:v>713.0</c:v>
                </c:pt>
                <c:pt idx="714">
                  <c:v>714.0</c:v>
                </c:pt>
                <c:pt idx="715">
                  <c:v>715.0</c:v>
                </c:pt>
                <c:pt idx="716">
                  <c:v>716.0</c:v>
                </c:pt>
                <c:pt idx="717">
                  <c:v>717.0</c:v>
                </c:pt>
                <c:pt idx="718">
                  <c:v>718.0</c:v>
                </c:pt>
                <c:pt idx="719">
                  <c:v>719.0</c:v>
                </c:pt>
                <c:pt idx="720">
                  <c:v>720.0</c:v>
                </c:pt>
                <c:pt idx="721">
                  <c:v>721.0</c:v>
                </c:pt>
                <c:pt idx="722">
                  <c:v>722.0</c:v>
                </c:pt>
                <c:pt idx="723">
                  <c:v>723.0</c:v>
                </c:pt>
                <c:pt idx="724">
                  <c:v>724.0</c:v>
                </c:pt>
                <c:pt idx="725">
                  <c:v>725.0</c:v>
                </c:pt>
                <c:pt idx="726">
                  <c:v>726.0</c:v>
                </c:pt>
                <c:pt idx="727">
                  <c:v>727.0</c:v>
                </c:pt>
                <c:pt idx="728">
                  <c:v>728.0</c:v>
                </c:pt>
                <c:pt idx="729">
                  <c:v>729.0</c:v>
                </c:pt>
                <c:pt idx="730">
                  <c:v>730.0</c:v>
                </c:pt>
                <c:pt idx="731">
                  <c:v>731.0</c:v>
                </c:pt>
                <c:pt idx="732">
                  <c:v>732.0</c:v>
                </c:pt>
                <c:pt idx="733">
                  <c:v>733.0</c:v>
                </c:pt>
                <c:pt idx="734">
                  <c:v>734.0</c:v>
                </c:pt>
                <c:pt idx="735">
                  <c:v>735.0</c:v>
                </c:pt>
                <c:pt idx="736">
                  <c:v>736.0</c:v>
                </c:pt>
                <c:pt idx="737">
                  <c:v>737.0</c:v>
                </c:pt>
                <c:pt idx="738">
                  <c:v>738.0</c:v>
                </c:pt>
                <c:pt idx="739">
                  <c:v>739.0</c:v>
                </c:pt>
                <c:pt idx="740">
                  <c:v>740.0</c:v>
                </c:pt>
                <c:pt idx="741">
                  <c:v>741.0</c:v>
                </c:pt>
                <c:pt idx="742">
                  <c:v>742.0</c:v>
                </c:pt>
                <c:pt idx="743">
                  <c:v>743.0</c:v>
                </c:pt>
                <c:pt idx="744">
                  <c:v>744.0</c:v>
                </c:pt>
                <c:pt idx="745">
                  <c:v>745.0</c:v>
                </c:pt>
                <c:pt idx="746">
                  <c:v>746.0</c:v>
                </c:pt>
                <c:pt idx="747">
                  <c:v>747.0</c:v>
                </c:pt>
                <c:pt idx="748">
                  <c:v>748.0</c:v>
                </c:pt>
                <c:pt idx="749">
                  <c:v>749.0</c:v>
                </c:pt>
                <c:pt idx="750">
                  <c:v>750.0</c:v>
                </c:pt>
                <c:pt idx="751">
                  <c:v>751.0</c:v>
                </c:pt>
                <c:pt idx="752">
                  <c:v>752.0</c:v>
                </c:pt>
                <c:pt idx="753">
                  <c:v>753.0</c:v>
                </c:pt>
                <c:pt idx="754">
                  <c:v>754.0</c:v>
                </c:pt>
                <c:pt idx="755">
                  <c:v>755.0</c:v>
                </c:pt>
                <c:pt idx="756">
                  <c:v>756.0</c:v>
                </c:pt>
                <c:pt idx="757">
                  <c:v>757.0</c:v>
                </c:pt>
                <c:pt idx="758">
                  <c:v>758.0</c:v>
                </c:pt>
                <c:pt idx="759">
                  <c:v>759.0</c:v>
                </c:pt>
                <c:pt idx="760">
                  <c:v>760.0</c:v>
                </c:pt>
                <c:pt idx="761">
                  <c:v>761.0</c:v>
                </c:pt>
                <c:pt idx="762">
                  <c:v>762.0</c:v>
                </c:pt>
                <c:pt idx="763">
                  <c:v>763.0</c:v>
                </c:pt>
                <c:pt idx="764">
                  <c:v>764.0</c:v>
                </c:pt>
                <c:pt idx="765">
                  <c:v>765.0</c:v>
                </c:pt>
                <c:pt idx="766">
                  <c:v>766.0</c:v>
                </c:pt>
                <c:pt idx="767">
                  <c:v>767.0</c:v>
                </c:pt>
                <c:pt idx="768">
                  <c:v>768.0</c:v>
                </c:pt>
                <c:pt idx="769">
                  <c:v>769.0</c:v>
                </c:pt>
                <c:pt idx="770">
                  <c:v>770.0</c:v>
                </c:pt>
                <c:pt idx="771">
                  <c:v>771.0</c:v>
                </c:pt>
                <c:pt idx="772">
                  <c:v>772.0</c:v>
                </c:pt>
                <c:pt idx="773">
                  <c:v>773.0</c:v>
                </c:pt>
                <c:pt idx="774">
                  <c:v>774.0</c:v>
                </c:pt>
                <c:pt idx="775">
                  <c:v>775.0</c:v>
                </c:pt>
                <c:pt idx="776">
                  <c:v>776.0</c:v>
                </c:pt>
                <c:pt idx="777">
                  <c:v>777.0</c:v>
                </c:pt>
                <c:pt idx="778">
                  <c:v>778.0</c:v>
                </c:pt>
                <c:pt idx="779">
                  <c:v>779.0</c:v>
                </c:pt>
                <c:pt idx="780">
                  <c:v>780.0</c:v>
                </c:pt>
                <c:pt idx="781">
                  <c:v>781.0</c:v>
                </c:pt>
                <c:pt idx="782">
                  <c:v>782.0</c:v>
                </c:pt>
                <c:pt idx="783">
                  <c:v>783.0</c:v>
                </c:pt>
                <c:pt idx="784">
                  <c:v>784.0</c:v>
                </c:pt>
                <c:pt idx="785">
                  <c:v>785.0</c:v>
                </c:pt>
                <c:pt idx="786">
                  <c:v>786.0</c:v>
                </c:pt>
                <c:pt idx="787">
                  <c:v>787.0</c:v>
                </c:pt>
                <c:pt idx="788">
                  <c:v>788.0</c:v>
                </c:pt>
                <c:pt idx="789">
                  <c:v>789.0</c:v>
                </c:pt>
                <c:pt idx="790">
                  <c:v>790.0</c:v>
                </c:pt>
                <c:pt idx="791">
                  <c:v>791.0</c:v>
                </c:pt>
                <c:pt idx="792">
                  <c:v>792.0</c:v>
                </c:pt>
                <c:pt idx="793">
                  <c:v>793.0</c:v>
                </c:pt>
                <c:pt idx="794">
                  <c:v>794.0</c:v>
                </c:pt>
                <c:pt idx="795">
                  <c:v>795.0</c:v>
                </c:pt>
                <c:pt idx="796">
                  <c:v>796.0</c:v>
                </c:pt>
                <c:pt idx="797">
                  <c:v>797.0</c:v>
                </c:pt>
                <c:pt idx="798">
                  <c:v>798.0</c:v>
                </c:pt>
                <c:pt idx="799">
                  <c:v>799.0</c:v>
                </c:pt>
                <c:pt idx="800">
                  <c:v>800.0</c:v>
                </c:pt>
                <c:pt idx="801">
                  <c:v>801.0</c:v>
                </c:pt>
                <c:pt idx="802">
                  <c:v>802.0</c:v>
                </c:pt>
                <c:pt idx="803">
                  <c:v>803.0</c:v>
                </c:pt>
                <c:pt idx="804">
                  <c:v>804.0</c:v>
                </c:pt>
                <c:pt idx="805">
                  <c:v>805.0</c:v>
                </c:pt>
                <c:pt idx="806">
                  <c:v>806.0</c:v>
                </c:pt>
                <c:pt idx="807">
                  <c:v>807.0</c:v>
                </c:pt>
                <c:pt idx="808">
                  <c:v>808.0</c:v>
                </c:pt>
                <c:pt idx="809">
                  <c:v>809.0</c:v>
                </c:pt>
                <c:pt idx="810">
                  <c:v>810.0</c:v>
                </c:pt>
                <c:pt idx="811">
                  <c:v>811.0</c:v>
                </c:pt>
                <c:pt idx="812">
                  <c:v>812.0</c:v>
                </c:pt>
                <c:pt idx="813">
                  <c:v>813.0</c:v>
                </c:pt>
                <c:pt idx="814">
                  <c:v>814.0</c:v>
                </c:pt>
                <c:pt idx="815">
                  <c:v>815.0</c:v>
                </c:pt>
                <c:pt idx="816">
                  <c:v>816.0</c:v>
                </c:pt>
                <c:pt idx="817">
                  <c:v>817.0</c:v>
                </c:pt>
                <c:pt idx="818">
                  <c:v>818.0</c:v>
                </c:pt>
                <c:pt idx="819">
                  <c:v>819.0</c:v>
                </c:pt>
                <c:pt idx="820">
                  <c:v>820.0</c:v>
                </c:pt>
                <c:pt idx="821">
                  <c:v>821.0</c:v>
                </c:pt>
                <c:pt idx="822">
                  <c:v>822.0</c:v>
                </c:pt>
                <c:pt idx="823">
                  <c:v>823.0</c:v>
                </c:pt>
                <c:pt idx="824">
                  <c:v>824.0</c:v>
                </c:pt>
                <c:pt idx="825">
                  <c:v>825.0</c:v>
                </c:pt>
                <c:pt idx="826">
                  <c:v>826.0</c:v>
                </c:pt>
                <c:pt idx="827">
                  <c:v>827.0</c:v>
                </c:pt>
                <c:pt idx="828">
                  <c:v>828.0</c:v>
                </c:pt>
                <c:pt idx="829">
                  <c:v>829.0</c:v>
                </c:pt>
                <c:pt idx="830">
                  <c:v>830.0</c:v>
                </c:pt>
                <c:pt idx="831">
                  <c:v>831.0</c:v>
                </c:pt>
                <c:pt idx="832">
                  <c:v>832.0</c:v>
                </c:pt>
                <c:pt idx="833">
                  <c:v>833.0</c:v>
                </c:pt>
                <c:pt idx="834">
                  <c:v>834.0</c:v>
                </c:pt>
                <c:pt idx="835">
                  <c:v>835.0</c:v>
                </c:pt>
                <c:pt idx="836">
                  <c:v>836.0</c:v>
                </c:pt>
                <c:pt idx="837">
                  <c:v>837.0</c:v>
                </c:pt>
                <c:pt idx="838">
                  <c:v>838.0</c:v>
                </c:pt>
                <c:pt idx="839">
                  <c:v>839.0</c:v>
                </c:pt>
                <c:pt idx="840">
                  <c:v>840.0</c:v>
                </c:pt>
                <c:pt idx="841">
                  <c:v>841.0</c:v>
                </c:pt>
                <c:pt idx="842">
                  <c:v>842.0</c:v>
                </c:pt>
                <c:pt idx="843">
                  <c:v>843.0</c:v>
                </c:pt>
                <c:pt idx="844">
                  <c:v>844.0</c:v>
                </c:pt>
                <c:pt idx="845">
                  <c:v>845.0</c:v>
                </c:pt>
                <c:pt idx="846">
                  <c:v>846.0</c:v>
                </c:pt>
                <c:pt idx="847">
                  <c:v>847.0</c:v>
                </c:pt>
                <c:pt idx="848">
                  <c:v>848.0</c:v>
                </c:pt>
                <c:pt idx="849">
                  <c:v>849.0</c:v>
                </c:pt>
                <c:pt idx="850">
                  <c:v>850.0</c:v>
                </c:pt>
                <c:pt idx="851">
                  <c:v>851.0</c:v>
                </c:pt>
                <c:pt idx="852">
                  <c:v>852.0</c:v>
                </c:pt>
                <c:pt idx="853">
                  <c:v>853.0</c:v>
                </c:pt>
                <c:pt idx="854">
                  <c:v>854.0</c:v>
                </c:pt>
                <c:pt idx="855">
                  <c:v>855.0</c:v>
                </c:pt>
                <c:pt idx="856">
                  <c:v>856.0</c:v>
                </c:pt>
                <c:pt idx="857">
                  <c:v>857.0</c:v>
                </c:pt>
                <c:pt idx="858">
                  <c:v>858.0</c:v>
                </c:pt>
                <c:pt idx="859">
                  <c:v>859.0</c:v>
                </c:pt>
                <c:pt idx="860">
                  <c:v>860.0</c:v>
                </c:pt>
                <c:pt idx="861">
                  <c:v>861.0</c:v>
                </c:pt>
                <c:pt idx="862">
                  <c:v>862.0</c:v>
                </c:pt>
                <c:pt idx="863">
                  <c:v>863.0</c:v>
                </c:pt>
                <c:pt idx="864">
                  <c:v>864.0</c:v>
                </c:pt>
                <c:pt idx="865">
                  <c:v>865.0</c:v>
                </c:pt>
                <c:pt idx="866">
                  <c:v>866.0</c:v>
                </c:pt>
                <c:pt idx="867">
                  <c:v>867.0</c:v>
                </c:pt>
                <c:pt idx="868">
                  <c:v>868.0</c:v>
                </c:pt>
                <c:pt idx="869">
                  <c:v>869.0</c:v>
                </c:pt>
                <c:pt idx="870">
                  <c:v>870.0</c:v>
                </c:pt>
                <c:pt idx="871">
                  <c:v>871.0</c:v>
                </c:pt>
                <c:pt idx="872">
                  <c:v>872.0</c:v>
                </c:pt>
                <c:pt idx="873">
                  <c:v>873.0</c:v>
                </c:pt>
                <c:pt idx="874">
                  <c:v>874.0</c:v>
                </c:pt>
                <c:pt idx="875">
                  <c:v>875.0</c:v>
                </c:pt>
                <c:pt idx="876">
                  <c:v>876.0</c:v>
                </c:pt>
                <c:pt idx="877">
                  <c:v>877.0</c:v>
                </c:pt>
                <c:pt idx="878">
                  <c:v>878.0</c:v>
                </c:pt>
                <c:pt idx="879">
                  <c:v>879.0</c:v>
                </c:pt>
                <c:pt idx="880">
                  <c:v>880.0</c:v>
                </c:pt>
                <c:pt idx="881">
                  <c:v>881.0</c:v>
                </c:pt>
                <c:pt idx="882">
                  <c:v>882.0</c:v>
                </c:pt>
                <c:pt idx="883">
                  <c:v>883.0</c:v>
                </c:pt>
                <c:pt idx="884">
                  <c:v>884.0</c:v>
                </c:pt>
                <c:pt idx="885">
                  <c:v>885.0</c:v>
                </c:pt>
                <c:pt idx="886">
                  <c:v>886.0</c:v>
                </c:pt>
                <c:pt idx="887">
                  <c:v>887.0</c:v>
                </c:pt>
                <c:pt idx="888">
                  <c:v>888.0</c:v>
                </c:pt>
                <c:pt idx="889">
                  <c:v>889.0</c:v>
                </c:pt>
                <c:pt idx="890">
                  <c:v>890.0</c:v>
                </c:pt>
                <c:pt idx="891">
                  <c:v>891.0</c:v>
                </c:pt>
                <c:pt idx="892">
                  <c:v>892.0</c:v>
                </c:pt>
                <c:pt idx="893">
                  <c:v>893.0</c:v>
                </c:pt>
                <c:pt idx="894">
                  <c:v>894.0</c:v>
                </c:pt>
                <c:pt idx="895">
                  <c:v>895.0</c:v>
                </c:pt>
                <c:pt idx="896">
                  <c:v>896.0</c:v>
                </c:pt>
                <c:pt idx="897">
                  <c:v>897.0</c:v>
                </c:pt>
                <c:pt idx="898">
                  <c:v>898.0</c:v>
                </c:pt>
                <c:pt idx="899">
                  <c:v>899.0</c:v>
                </c:pt>
                <c:pt idx="900">
                  <c:v>900.0</c:v>
                </c:pt>
                <c:pt idx="901">
                  <c:v>901.0</c:v>
                </c:pt>
                <c:pt idx="902">
                  <c:v>902.0</c:v>
                </c:pt>
                <c:pt idx="903">
                  <c:v>903.0</c:v>
                </c:pt>
                <c:pt idx="904">
                  <c:v>904.0</c:v>
                </c:pt>
                <c:pt idx="905">
                  <c:v>905.0</c:v>
                </c:pt>
                <c:pt idx="906">
                  <c:v>906.0</c:v>
                </c:pt>
                <c:pt idx="907">
                  <c:v>907.0</c:v>
                </c:pt>
                <c:pt idx="908">
                  <c:v>908.0</c:v>
                </c:pt>
                <c:pt idx="909">
                  <c:v>909.0</c:v>
                </c:pt>
                <c:pt idx="910">
                  <c:v>910.0</c:v>
                </c:pt>
                <c:pt idx="911">
                  <c:v>911.0</c:v>
                </c:pt>
                <c:pt idx="912">
                  <c:v>912.0</c:v>
                </c:pt>
                <c:pt idx="913">
                  <c:v>913.0</c:v>
                </c:pt>
                <c:pt idx="914">
                  <c:v>914.0</c:v>
                </c:pt>
                <c:pt idx="915">
                  <c:v>915.0</c:v>
                </c:pt>
                <c:pt idx="916">
                  <c:v>916.0</c:v>
                </c:pt>
                <c:pt idx="917">
                  <c:v>917.0</c:v>
                </c:pt>
                <c:pt idx="918">
                  <c:v>918.0</c:v>
                </c:pt>
                <c:pt idx="919">
                  <c:v>919.0</c:v>
                </c:pt>
                <c:pt idx="920">
                  <c:v>920.0</c:v>
                </c:pt>
                <c:pt idx="921">
                  <c:v>921.0</c:v>
                </c:pt>
                <c:pt idx="922">
                  <c:v>922.0</c:v>
                </c:pt>
                <c:pt idx="923">
                  <c:v>923.0</c:v>
                </c:pt>
                <c:pt idx="924">
                  <c:v>924.0</c:v>
                </c:pt>
                <c:pt idx="925">
                  <c:v>925.0</c:v>
                </c:pt>
                <c:pt idx="926">
                  <c:v>926.0</c:v>
                </c:pt>
                <c:pt idx="927">
                  <c:v>927.0</c:v>
                </c:pt>
                <c:pt idx="928">
                  <c:v>928.0</c:v>
                </c:pt>
                <c:pt idx="929">
                  <c:v>929.0</c:v>
                </c:pt>
                <c:pt idx="930">
                  <c:v>930.0</c:v>
                </c:pt>
                <c:pt idx="931">
                  <c:v>931.0</c:v>
                </c:pt>
                <c:pt idx="932">
                  <c:v>932.0</c:v>
                </c:pt>
                <c:pt idx="933">
                  <c:v>933.0</c:v>
                </c:pt>
                <c:pt idx="934">
                  <c:v>934.0</c:v>
                </c:pt>
                <c:pt idx="935">
                  <c:v>935.0</c:v>
                </c:pt>
                <c:pt idx="936">
                  <c:v>936.0</c:v>
                </c:pt>
                <c:pt idx="937">
                  <c:v>937.0</c:v>
                </c:pt>
                <c:pt idx="938">
                  <c:v>938.0</c:v>
                </c:pt>
                <c:pt idx="939">
                  <c:v>939.0</c:v>
                </c:pt>
                <c:pt idx="940">
                  <c:v>940.0</c:v>
                </c:pt>
                <c:pt idx="941">
                  <c:v>941.0</c:v>
                </c:pt>
                <c:pt idx="942">
                  <c:v>942.0</c:v>
                </c:pt>
                <c:pt idx="943">
                  <c:v>943.0</c:v>
                </c:pt>
                <c:pt idx="944">
                  <c:v>944.0</c:v>
                </c:pt>
                <c:pt idx="945">
                  <c:v>945.0</c:v>
                </c:pt>
                <c:pt idx="946">
                  <c:v>946.0</c:v>
                </c:pt>
                <c:pt idx="947">
                  <c:v>947.0</c:v>
                </c:pt>
                <c:pt idx="948">
                  <c:v>948.0</c:v>
                </c:pt>
                <c:pt idx="949">
                  <c:v>949.0</c:v>
                </c:pt>
                <c:pt idx="950">
                  <c:v>950.0</c:v>
                </c:pt>
                <c:pt idx="951">
                  <c:v>951.0</c:v>
                </c:pt>
                <c:pt idx="952">
                  <c:v>952.0</c:v>
                </c:pt>
                <c:pt idx="953">
                  <c:v>953.0</c:v>
                </c:pt>
                <c:pt idx="954">
                  <c:v>954.0</c:v>
                </c:pt>
                <c:pt idx="955">
                  <c:v>955.0</c:v>
                </c:pt>
                <c:pt idx="956">
                  <c:v>956.0</c:v>
                </c:pt>
                <c:pt idx="957">
                  <c:v>957.0</c:v>
                </c:pt>
                <c:pt idx="958">
                  <c:v>958.0</c:v>
                </c:pt>
                <c:pt idx="959">
                  <c:v>959.0</c:v>
                </c:pt>
                <c:pt idx="960">
                  <c:v>960.0</c:v>
                </c:pt>
                <c:pt idx="961">
                  <c:v>961.0</c:v>
                </c:pt>
                <c:pt idx="962">
                  <c:v>962.0</c:v>
                </c:pt>
                <c:pt idx="963">
                  <c:v>963.0</c:v>
                </c:pt>
                <c:pt idx="964">
                  <c:v>964.0</c:v>
                </c:pt>
                <c:pt idx="965">
                  <c:v>965.0</c:v>
                </c:pt>
                <c:pt idx="966">
                  <c:v>966.0</c:v>
                </c:pt>
                <c:pt idx="967">
                  <c:v>967.0</c:v>
                </c:pt>
                <c:pt idx="968">
                  <c:v>968.0</c:v>
                </c:pt>
                <c:pt idx="969">
                  <c:v>969.0</c:v>
                </c:pt>
                <c:pt idx="970">
                  <c:v>970.0</c:v>
                </c:pt>
                <c:pt idx="971">
                  <c:v>971.0</c:v>
                </c:pt>
                <c:pt idx="972">
                  <c:v>972.0</c:v>
                </c:pt>
                <c:pt idx="973">
                  <c:v>973.0</c:v>
                </c:pt>
                <c:pt idx="974">
                  <c:v>974.0</c:v>
                </c:pt>
                <c:pt idx="975">
                  <c:v>975.0</c:v>
                </c:pt>
                <c:pt idx="976">
                  <c:v>976.0</c:v>
                </c:pt>
                <c:pt idx="977">
                  <c:v>977.0</c:v>
                </c:pt>
                <c:pt idx="978">
                  <c:v>978.0</c:v>
                </c:pt>
                <c:pt idx="979">
                  <c:v>979.0</c:v>
                </c:pt>
                <c:pt idx="980">
                  <c:v>980.0</c:v>
                </c:pt>
                <c:pt idx="981">
                  <c:v>981.0</c:v>
                </c:pt>
                <c:pt idx="982">
                  <c:v>982.0</c:v>
                </c:pt>
                <c:pt idx="983">
                  <c:v>983.0</c:v>
                </c:pt>
                <c:pt idx="984">
                  <c:v>984.0</c:v>
                </c:pt>
                <c:pt idx="985">
                  <c:v>985.0</c:v>
                </c:pt>
                <c:pt idx="986">
                  <c:v>986.0</c:v>
                </c:pt>
                <c:pt idx="987">
                  <c:v>987.0</c:v>
                </c:pt>
                <c:pt idx="988">
                  <c:v>988.0</c:v>
                </c:pt>
                <c:pt idx="989">
                  <c:v>989.0</c:v>
                </c:pt>
                <c:pt idx="990">
                  <c:v>990.0</c:v>
                </c:pt>
                <c:pt idx="991">
                  <c:v>991.0</c:v>
                </c:pt>
                <c:pt idx="992">
                  <c:v>992.0</c:v>
                </c:pt>
                <c:pt idx="993">
                  <c:v>993.0</c:v>
                </c:pt>
                <c:pt idx="994">
                  <c:v>994.0</c:v>
                </c:pt>
                <c:pt idx="995">
                  <c:v>995.0</c:v>
                </c:pt>
                <c:pt idx="996">
                  <c:v>996.0</c:v>
                </c:pt>
                <c:pt idx="997">
                  <c:v>997.0</c:v>
                </c:pt>
                <c:pt idx="998">
                  <c:v>998.0</c:v>
                </c:pt>
                <c:pt idx="999">
                  <c:v>999.0</c:v>
                </c:pt>
                <c:pt idx="1000">
                  <c:v>1000.0</c:v>
                </c:pt>
                <c:pt idx="1001">
                  <c:v>1001.0</c:v>
                </c:pt>
                <c:pt idx="1002">
                  <c:v>1002.0</c:v>
                </c:pt>
                <c:pt idx="1003">
                  <c:v>1003.0</c:v>
                </c:pt>
                <c:pt idx="1004">
                  <c:v>1004.0</c:v>
                </c:pt>
                <c:pt idx="1005">
                  <c:v>1005.0</c:v>
                </c:pt>
                <c:pt idx="1006">
                  <c:v>1006.0</c:v>
                </c:pt>
                <c:pt idx="1007">
                  <c:v>1007.0</c:v>
                </c:pt>
                <c:pt idx="1008">
                  <c:v>1008.0</c:v>
                </c:pt>
                <c:pt idx="1009">
                  <c:v>1009.0</c:v>
                </c:pt>
                <c:pt idx="1010">
                  <c:v>1010.0</c:v>
                </c:pt>
                <c:pt idx="1011">
                  <c:v>1011.0</c:v>
                </c:pt>
                <c:pt idx="1012">
                  <c:v>1012.0</c:v>
                </c:pt>
                <c:pt idx="1013">
                  <c:v>1013.0</c:v>
                </c:pt>
                <c:pt idx="1014">
                  <c:v>1014.0</c:v>
                </c:pt>
                <c:pt idx="1015">
                  <c:v>1015.0</c:v>
                </c:pt>
                <c:pt idx="1016">
                  <c:v>1016.0</c:v>
                </c:pt>
                <c:pt idx="1017">
                  <c:v>1017.0</c:v>
                </c:pt>
                <c:pt idx="1018">
                  <c:v>1018.0</c:v>
                </c:pt>
                <c:pt idx="1019">
                  <c:v>1019.0</c:v>
                </c:pt>
                <c:pt idx="1020">
                  <c:v>1020.0</c:v>
                </c:pt>
                <c:pt idx="1021">
                  <c:v>1021.0</c:v>
                </c:pt>
                <c:pt idx="1022">
                  <c:v>1022.0</c:v>
                </c:pt>
                <c:pt idx="1023">
                  <c:v>1023.0</c:v>
                </c:pt>
                <c:pt idx="1024">
                  <c:v>1024.0</c:v>
                </c:pt>
                <c:pt idx="1025">
                  <c:v>1025.0</c:v>
                </c:pt>
                <c:pt idx="1026">
                  <c:v>1026.0</c:v>
                </c:pt>
                <c:pt idx="1027">
                  <c:v>1027.0</c:v>
                </c:pt>
                <c:pt idx="1028">
                  <c:v>1028.0</c:v>
                </c:pt>
                <c:pt idx="1029">
                  <c:v>1029.0</c:v>
                </c:pt>
                <c:pt idx="1030">
                  <c:v>1030.0</c:v>
                </c:pt>
                <c:pt idx="1031">
                  <c:v>1031.0</c:v>
                </c:pt>
                <c:pt idx="1032">
                  <c:v>1032.0</c:v>
                </c:pt>
                <c:pt idx="1033">
                  <c:v>1033.0</c:v>
                </c:pt>
                <c:pt idx="1034">
                  <c:v>1034.0</c:v>
                </c:pt>
                <c:pt idx="1035">
                  <c:v>1035.0</c:v>
                </c:pt>
                <c:pt idx="1036">
                  <c:v>1036.0</c:v>
                </c:pt>
                <c:pt idx="1037">
                  <c:v>1037.0</c:v>
                </c:pt>
                <c:pt idx="1038">
                  <c:v>1038.0</c:v>
                </c:pt>
                <c:pt idx="1039">
                  <c:v>1039.0</c:v>
                </c:pt>
                <c:pt idx="1040">
                  <c:v>1040.0</c:v>
                </c:pt>
                <c:pt idx="1041">
                  <c:v>1041.0</c:v>
                </c:pt>
                <c:pt idx="1042">
                  <c:v>1042.0</c:v>
                </c:pt>
                <c:pt idx="1043">
                  <c:v>1043.0</c:v>
                </c:pt>
                <c:pt idx="1044">
                  <c:v>1044.0</c:v>
                </c:pt>
                <c:pt idx="1045">
                  <c:v>1045.0</c:v>
                </c:pt>
                <c:pt idx="1046">
                  <c:v>1046.0</c:v>
                </c:pt>
                <c:pt idx="1047">
                  <c:v>1047.0</c:v>
                </c:pt>
                <c:pt idx="1048">
                  <c:v>1048.0</c:v>
                </c:pt>
                <c:pt idx="1049">
                  <c:v>1049.0</c:v>
                </c:pt>
                <c:pt idx="1050">
                  <c:v>1050.0</c:v>
                </c:pt>
                <c:pt idx="1051">
                  <c:v>1051.0</c:v>
                </c:pt>
                <c:pt idx="1052">
                  <c:v>1052.0</c:v>
                </c:pt>
                <c:pt idx="1053">
                  <c:v>1053.0</c:v>
                </c:pt>
                <c:pt idx="1054">
                  <c:v>1054.0</c:v>
                </c:pt>
                <c:pt idx="1055">
                  <c:v>1055.0</c:v>
                </c:pt>
                <c:pt idx="1056">
                  <c:v>1056.0</c:v>
                </c:pt>
                <c:pt idx="1057">
                  <c:v>1057.0</c:v>
                </c:pt>
                <c:pt idx="1058">
                  <c:v>1058.0</c:v>
                </c:pt>
                <c:pt idx="1059">
                  <c:v>1059.0</c:v>
                </c:pt>
                <c:pt idx="1060">
                  <c:v>1060.0</c:v>
                </c:pt>
                <c:pt idx="1061">
                  <c:v>1061.0</c:v>
                </c:pt>
                <c:pt idx="1062">
                  <c:v>1062.0</c:v>
                </c:pt>
                <c:pt idx="1063">
                  <c:v>1063.0</c:v>
                </c:pt>
                <c:pt idx="1064">
                  <c:v>1064.0</c:v>
                </c:pt>
                <c:pt idx="1065">
                  <c:v>1065.0</c:v>
                </c:pt>
                <c:pt idx="1066">
                  <c:v>1066.0</c:v>
                </c:pt>
                <c:pt idx="1067">
                  <c:v>1067.0</c:v>
                </c:pt>
                <c:pt idx="1068">
                  <c:v>1068.0</c:v>
                </c:pt>
                <c:pt idx="1069">
                  <c:v>1069.0</c:v>
                </c:pt>
                <c:pt idx="1070">
                  <c:v>1070.0</c:v>
                </c:pt>
                <c:pt idx="1071">
                  <c:v>1071.0</c:v>
                </c:pt>
                <c:pt idx="1072">
                  <c:v>1072.0</c:v>
                </c:pt>
                <c:pt idx="1073">
                  <c:v>1073.0</c:v>
                </c:pt>
                <c:pt idx="1074">
                  <c:v>1074.0</c:v>
                </c:pt>
                <c:pt idx="1075">
                  <c:v>1075.0</c:v>
                </c:pt>
                <c:pt idx="1076">
                  <c:v>1076.0</c:v>
                </c:pt>
                <c:pt idx="1077">
                  <c:v>1077.0</c:v>
                </c:pt>
                <c:pt idx="1078">
                  <c:v>1078.0</c:v>
                </c:pt>
                <c:pt idx="1079">
                  <c:v>1079.0</c:v>
                </c:pt>
                <c:pt idx="1080">
                  <c:v>1080.0</c:v>
                </c:pt>
                <c:pt idx="1081">
                  <c:v>1081.0</c:v>
                </c:pt>
                <c:pt idx="1082">
                  <c:v>1082.0</c:v>
                </c:pt>
                <c:pt idx="1083">
                  <c:v>1083.0</c:v>
                </c:pt>
                <c:pt idx="1084">
                  <c:v>1084.0</c:v>
                </c:pt>
                <c:pt idx="1085">
                  <c:v>1085.0</c:v>
                </c:pt>
                <c:pt idx="1086">
                  <c:v>1086.0</c:v>
                </c:pt>
                <c:pt idx="1087">
                  <c:v>1087.0</c:v>
                </c:pt>
                <c:pt idx="1088">
                  <c:v>1088.0</c:v>
                </c:pt>
                <c:pt idx="1089">
                  <c:v>1089.0</c:v>
                </c:pt>
                <c:pt idx="1090">
                  <c:v>1090.0</c:v>
                </c:pt>
                <c:pt idx="1091">
                  <c:v>1091.0</c:v>
                </c:pt>
                <c:pt idx="1092">
                  <c:v>1092.0</c:v>
                </c:pt>
                <c:pt idx="1093">
                  <c:v>1093.0</c:v>
                </c:pt>
                <c:pt idx="1094">
                  <c:v>1094.0</c:v>
                </c:pt>
                <c:pt idx="1095">
                  <c:v>1095.0</c:v>
                </c:pt>
                <c:pt idx="1096">
                  <c:v>1096.0</c:v>
                </c:pt>
                <c:pt idx="1097">
                  <c:v>1097.0</c:v>
                </c:pt>
                <c:pt idx="1098">
                  <c:v>1098.0</c:v>
                </c:pt>
                <c:pt idx="1099">
                  <c:v>1099.0</c:v>
                </c:pt>
                <c:pt idx="1100">
                  <c:v>1100.0</c:v>
                </c:pt>
                <c:pt idx="1101">
                  <c:v>1101.0</c:v>
                </c:pt>
                <c:pt idx="1102">
                  <c:v>1102.0</c:v>
                </c:pt>
                <c:pt idx="1103">
                  <c:v>1103.0</c:v>
                </c:pt>
                <c:pt idx="1104">
                  <c:v>1104.0</c:v>
                </c:pt>
                <c:pt idx="1105">
                  <c:v>1105.0</c:v>
                </c:pt>
                <c:pt idx="1106">
                  <c:v>1106.0</c:v>
                </c:pt>
                <c:pt idx="1107">
                  <c:v>1107.0</c:v>
                </c:pt>
                <c:pt idx="1108">
                  <c:v>1108.0</c:v>
                </c:pt>
                <c:pt idx="1109">
                  <c:v>1109.0</c:v>
                </c:pt>
                <c:pt idx="1110">
                  <c:v>1110.0</c:v>
                </c:pt>
                <c:pt idx="1111">
                  <c:v>1111.0</c:v>
                </c:pt>
                <c:pt idx="1112">
                  <c:v>1112.0</c:v>
                </c:pt>
                <c:pt idx="1113">
                  <c:v>1113.0</c:v>
                </c:pt>
                <c:pt idx="1114">
                  <c:v>1114.0</c:v>
                </c:pt>
                <c:pt idx="1115">
                  <c:v>1115.0</c:v>
                </c:pt>
                <c:pt idx="1116">
                  <c:v>1116.0</c:v>
                </c:pt>
                <c:pt idx="1117">
                  <c:v>1117.0</c:v>
                </c:pt>
                <c:pt idx="1118">
                  <c:v>1118.0</c:v>
                </c:pt>
                <c:pt idx="1119">
                  <c:v>1119.0</c:v>
                </c:pt>
                <c:pt idx="1120">
                  <c:v>1120.0</c:v>
                </c:pt>
                <c:pt idx="1121">
                  <c:v>1121.0</c:v>
                </c:pt>
                <c:pt idx="1122">
                  <c:v>1122.0</c:v>
                </c:pt>
                <c:pt idx="1123">
                  <c:v>1123.0</c:v>
                </c:pt>
                <c:pt idx="1124">
                  <c:v>1124.0</c:v>
                </c:pt>
                <c:pt idx="1125">
                  <c:v>1125.0</c:v>
                </c:pt>
                <c:pt idx="1126">
                  <c:v>1126.0</c:v>
                </c:pt>
                <c:pt idx="1127">
                  <c:v>1127.0</c:v>
                </c:pt>
                <c:pt idx="1128">
                  <c:v>1128.0</c:v>
                </c:pt>
                <c:pt idx="1129">
                  <c:v>1129.0</c:v>
                </c:pt>
                <c:pt idx="1130">
                  <c:v>1130.0</c:v>
                </c:pt>
                <c:pt idx="1131">
                  <c:v>1131.0</c:v>
                </c:pt>
                <c:pt idx="1132">
                  <c:v>1132.0</c:v>
                </c:pt>
                <c:pt idx="1133">
                  <c:v>1133.0</c:v>
                </c:pt>
                <c:pt idx="1134">
                  <c:v>1134.0</c:v>
                </c:pt>
                <c:pt idx="1135">
                  <c:v>1135.0</c:v>
                </c:pt>
                <c:pt idx="1136">
                  <c:v>1136.0</c:v>
                </c:pt>
                <c:pt idx="1137">
                  <c:v>1137.0</c:v>
                </c:pt>
                <c:pt idx="1138">
                  <c:v>1138.0</c:v>
                </c:pt>
                <c:pt idx="1139">
                  <c:v>1139.0</c:v>
                </c:pt>
                <c:pt idx="1140">
                  <c:v>1140.0</c:v>
                </c:pt>
                <c:pt idx="1141">
                  <c:v>1141.0</c:v>
                </c:pt>
                <c:pt idx="1142">
                  <c:v>1142.0</c:v>
                </c:pt>
                <c:pt idx="1143">
                  <c:v>1143.0</c:v>
                </c:pt>
                <c:pt idx="1144">
                  <c:v>1144.0</c:v>
                </c:pt>
                <c:pt idx="1145">
                  <c:v>1145.0</c:v>
                </c:pt>
                <c:pt idx="1146">
                  <c:v>1146.0</c:v>
                </c:pt>
                <c:pt idx="1147">
                  <c:v>1147.0</c:v>
                </c:pt>
                <c:pt idx="1148">
                  <c:v>1148.0</c:v>
                </c:pt>
                <c:pt idx="1149">
                  <c:v>1149.0</c:v>
                </c:pt>
                <c:pt idx="1150">
                  <c:v>1150.0</c:v>
                </c:pt>
                <c:pt idx="1151">
                  <c:v>1151.0</c:v>
                </c:pt>
                <c:pt idx="1152">
                  <c:v>1152.0</c:v>
                </c:pt>
                <c:pt idx="1153">
                  <c:v>1153.0</c:v>
                </c:pt>
                <c:pt idx="1154">
                  <c:v>1154.0</c:v>
                </c:pt>
                <c:pt idx="1155">
                  <c:v>1155.0</c:v>
                </c:pt>
                <c:pt idx="1156">
                  <c:v>1156.0</c:v>
                </c:pt>
                <c:pt idx="1157">
                  <c:v>1157.0</c:v>
                </c:pt>
                <c:pt idx="1158">
                  <c:v>1158.0</c:v>
                </c:pt>
                <c:pt idx="1159">
                  <c:v>1159.0</c:v>
                </c:pt>
                <c:pt idx="1160">
                  <c:v>1160.0</c:v>
                </c:pt>
                <c:pt idx="1161">
                  <c:v>1161.0</c:v>
                </c:pt>
                <c:pt idx="1162">
                  <c:v>1162.0</c:v>
                </c:pt>
                <c:pt idx="1163">
                  <c:v>1163.0</c:v>
                </c:pt>
                <c:pt idx="1164">
                  <c:v>1164.0</c:v>
                </c:pt>
                <c:pt idx="1165">
                  <c:v>1165.0</c:v>
                </c:pt>
                <c:pt idx="1166">
                  <c:v>1166.0</c:v>
                </c:pt>
                <c:pt idx="1167">
                  <c:v>1167.0</c:v>
                </c:pt>
                <c:pt idx="1168">
                  <c:v>1168.0</c:v>
                </c:pt>
                <c:pt idx="1169">
                  <c:v>1169.0</c:v>
                </c:pt>
                <c:pt idx="1170">
                  <c:v>1170.0</c:v>
                </c:pt>
                <c:pt idx="1171">
                  <c:v>1171.0</c:v>
                </c:pt>
                <c:pt idx="1172">
                  <c:v>1172.0</c:v>
                </c:pt>
                <c:pt idx="1173">
                  <c:v>1173.0</c:v>
                </c:pt>
                <c:pt idx="1174">
                  <c:v>1174.0</c:v>
                </c:pt>
                <c:pt idx="1175">
                  <c:v>1175.0</c:v>
                </c:pt>
                <c:pt idx="1176">
                  <c:v>1176.0</c:v>
                </c:pt>
                <c:pt idx="1177">
                  <c:v>1177.0</c:v>
                </c:pt>
                <c:pt idx="1178">
                  <c:v>1178.0</c:v>
                </c:pt>
                <c:pt idx="1179">
                  <c:v>1179.0</c:v>
                </c:pt>
                <c:pt idx="1180">
                  <c:v>1180.0</c:v>
                </c:pt>
                <c:pt idx="1181">
                  <c:v>1181.0</c:v>
                </c:pt>
                <c:pt idx="1182">
                  <c:v>1182.0</c:v>
                </c:pt>
                <c:pt idx="1183">
                  <c:v>1183.0</c:v>
                </c:pt>
                <c:pt idx="1184">
                  <c:v>1184.0</c:v>
                </c:pt>
                <c:pt idx="1185">
                  <c:v>1185.0</c:v>
                </c:pt>
                <c:pt idx="1186">
                  <c:v>1186.0</c:v>
                </c:pt>
                <c:pt idx="1187">
                  <c:v>1187.0</c:v>
                </c:pt>
                <c:pt idx="1188">
                  <c:v>1188.0</c:v>
                </c:pt>
                <c:pt idx="1189">
                  <c:v>1189.0</c:v>
                </c:pt>
                <c:pt idx="1190">
                  <c:v>1190.0</c:v>
                </c:pt>
                <c:pt idx="1191">
                  <c:v>1191.0</c:v>
                </c:pt>
                <c:pt idx="1192">
                  <c:v>1192.0</c:v>
                </c:pt>
                <c:pt idx="1193">
                  <c:v>1193.0</c:v>
                </c:pt>
                <c:pt idx="1194">
                  <c:v>1194.0</c:v>
                </c:pt>
                <c:pt idx="1195">
                  <c:v>1195.0</c:v>
                </c:pt>
                <c:pt idx="1196">
                  <c:v>1196.0</c:v>
                </c:pt>
                <c:pt idx="1197">
                  <c:v>1197.0</c:v>
                </c:pt>
                <c:pt idx="1198">
                  <c:v>1198.0</c:v>
                </c:pt>
                <c:pt idx="1199">
                  <c:v>1199.0</c:v>
                </c:pt>
                <c:pt idx="1200">
                  <c:v>1200.0</c:v>
                </c:pt>
                <c:pt idx="1201">
                  <c:v>1201.0</c:v>
                </c:pt>
                <c:pt idx="1202">
                  <c:v>1202.0</c:v>
                </c:pt>
                <c:pt idx="1203">
                  <c:v>1203.0</c:v>
                </c:pt>
                <c:pt idx="1204">
                  <c:v>1204.0</c:v>
                </c:pt>
                <c:pt idx="1205">
                  <c:v>1205.0</c:v>
                </c:pt>
                <c:pt idx="1206">
                  <c:v>1206.0</c:v>
                </c:pt>
                <c:pt idx="1207">
                  <c:v>1207.0</c:v>
                </c:pt>
                <c:pt idx="1208">
                  <c:v>1208.0</c:v>
                </c:pt>
                <c:pt idx="1209">
                  <c:v>1209.0</c:v>
                </c:pt>
                <c:pt idx="1210">
                  <c:v>1210.0</c:v>
                </c:pt>
                <c:pt idx="1211">
                  <c:v>1211.0</c:v>
                </c:pt>
                <c:pt idx="1212">
                  <c:v>1212.0</c:v>
                </c:pt>
                <c:pt idx="1213">
                  <c:v>1213.0</c:v>
                </c:pt>
                <c:pt idx="1214">
                  <c:v>1214.0</c:v>
                </c:pt>
                <c:pt idx="1215">
                  <c:v>1215.0</c:v>
                </c:pt>
                <c:pt idx="1216">
                  <c:v>1216.0</c:v>
                </c:pt>
                <c:pt idx="1217">
                  <c:v>1217.0</c:v>
                </c:pt>
                <c:pt idx="1218">
                  <c:v>1218.0</c:v>
                </c:pt>
                <c:pt idx="1219">
                  <c:v>1219.0</c:v>
                </c:pt>
                <c:pt idx="1220">
                  <c:v>1220.0</c:v>
                </c:pt>
                <c:pt idx="1221">
                  <c:v>1221.0</c:v>
                </c:pt>
                <c:pt idx="1222">
                  <c:v>1222.0</c:v>
                </c:pt>
                <c:pt idx="1223">
                  <c:v>1223.0</c:v>
                </c:pt>
                <c:pt idx="1224">
                  <c:v>1224.0</c:v>
                </c:pt>
                <c:pt idx="1225">
                  <c:v>1225.0</c:v>
                </c:pt>
                <c:pt idx="1226">
                  <c:v>1226.0</c:v>
                </c:pt>
                <c:pt idx="1227">
                  <c:v>1227.0</c:v>
                </c:pt>
                <c:pt idx="1228">
                  <c:v>1228.0</c:v>
                </c:pt>
                <c:pt idx="1229">
                  <c:v>1229.0</c:v>
                </c:pt>
                <c:pt idx="1230">
                  <c:v>1230.0</c:v>
                </c:pt>
                <c:pt idx="1231">
                  <c:v>1231.0</c:v>
                </c:pt>
                <c:pt idx="1232">
                  <c:v>1232.0</c:v>
                </c:pt>
                <c:pt idx="1233">
                  <c:v>1233.0</c:v>
                </c:pt>
                <c:pt idx="1234">
                  <c:v>1234.0</c:v>
                </c:pt>
                <c:pt idx="1235">
                  <c:v>1235.0</c:v>
                </c:pt>
                <c:pt idx="1236">
                  <c:v>1236.0</c:v>
                </c:pt>
                <c:pt idx="1237">
                  <c:v>1237.0</c:v>
                </c:pt>
                <c:pt idx="1238">
                  <c:v>1238.0</c:v>
                </c:pt>
                <c:pt idx="1239">
                  <c:v>1239.0</c:v>
                </c:pt>
                <c:pt idx="1240">
                  <c:v>1240.0</c:v>
                </c:pt>
                <c:pt idx="1241">
                  <c:v>1241.0</c:v>
                </c:pt>
                <c:pt idx="1242">
                  <c:v>1242.0</c:v>
                </c:pt>
                <c:pt idx="1243">
                  <c:v>1243.0</c:v>
                </c:pt>
                <c:pt idx="1244">
                  <c:v>1244.0</c:v>
                </c:pt>
                <c:pt idx="1245">
                  <c:v>1245.0</c:v>
                </c:pt>
                <c:pt idx="1246">
                  <c:v>1246.0</c:v>
                </c:pt>
                <c:pt idx="1247">
                  <c:v>1247.0</c:v>
                </c:pt>
                <c:pt idx="1248">
                  <c:v>1248.0</c:v>
                </c:pt>
                <c:pt idx="1249">
                  <c:v>1249.0</c:v>
                </c:pt>
                <c:pt idx="1250">
                  <c:v>1250.0</c:v>
                </c:pt>
                <c:pt idx="1251">
                  <c:v>1251.0</c:v>
                </c:pt>
                <c:pt idx="1252">
                  <c:v>1252.0</c:v>
                </c:pt>
                <c:pt idx="1253">
                  <c:v>1253.0</c:v>
                </c:pt>
                <c:pt idx="1254">
                  <c:v>1254.0</c:v>
                </c:pt>
                <c:pt idx="1255">
                  <c:v>1255.0</c:v>
                </c:pt>
                <c:pt idx="1256">
                  <c:v>1256.0</c:v>
                </c:pt>
                <c:pt idx="1257">
                  <c:v>1257.0</c:v>
                </c:pt>
                <c:pt idx="1258">
                  <c:v>1258.0</c:v>
                </c:pt>
                <c:pt idx="1259">
                  <c:v>1259.0</c:v>
                </c:pt>
                <c:pt idx="1260">
                  <c:v>1260.0</c:v>
                </c:pt>
                <c:pt idx="1261">
                  <c:v>1261.0</c:v>
                </c:pt>
                <c:pt idx="1262">
                  <c:v>1262.0</c:v>
                </c:pt>
                <c:pt idx="1263">
                  <c:v>1263.0</c:v>
                </c:pt>
                <c:pt idx="1264">
                  <c:v>1264.0</c:v>
                </c:pt>
                <c:pt idx="1265">
                  <c:v>1265.0</c:v>
                </c:pt>
                <c:pt idx="1266">
                  <c:v>1266.0</c:v>
                </c:pt>
                <c:pt idx="1267">
                  <c:v>1267.0</c:v>
                </c:pt>
                <c:pt idx="1268">
                  <c:v>1268.0</c:v>
                </c:pt>
                <c:pt idx="1269">
                  <c:v>1269.0</c:v>
                </c:pt>
                <c:pt idx="1270">
                  <c:v>1270.0</c:v>
                </c:pt>
                <c:pt idx="1271">
                  <c:v>1271.0</c:v>
                </c:pt>
                <c:pt idx="1272">
                  <c:v>1272.0</c:v>
                </c:pt>
                <c:pt idx="1273">
                  <c:v>1273.0</c:v>
                </c:pt>
                <c:pt idx="1274">
                  <c:v>1274.0</c:v>
                </c:pt>
                <c:pt idx="1275">
                  <c:v>1275.0</c:v>
                </c:pt>
                <c:pt idx="1276">
                  <c:v>1276.0</c:v>
                </c:pt>
                <c:pt idx="1277">
                  <c:v>1277.0</c:v>
                </c:pt>
                <c:pt idx="1278">
                  <c:v>1278.0</c:v>
                </c:pt>
                <c:pt idx="1279">
                  <c:v>1279.0</c:v>
                </c:pt>
                <c:pt idx="1280">
                  <c:v>1280.0</c:v>
                </c:pt>
                <c:pt idx="1281">
                  <c:v>1281.0</c:v>
                </c:pt>
                <c:pt idx="1282">
                  <c:v>1282.0</c:v>
                </c:pt>
                <c:pt idx="1283">
                  <c:v>1283.0</c:v>
                </c:pt>
                <c:pt idx="1284">
                  <c:v>1284.0</c:v>
                </c:pt>
                <c:pt idx="1285">
                  <c:v>1285.0</c:v>
                </c:pt>
                <c:pt idx="1286">
                  <c:v>1286.0</c:v>
                </c:pt>
                <c:pt idx="1287">
                  <c:v>1287.0</c:v>
                </c:pt>
                <c:pt idx="1288">
                  <c:v>1288.0</c:v>
                </c:pt>
                <c:pt idx="1289">
                  <c:v>1289.0</c:v>
                </c:pt>
                <c:pt idx="1290">
                  <c:v>1290.0</c:v>
                </c:pt>
                <c:pt idx="1291">
                  <c:v>1291.0</c:v>
                </c:pt>
                <c:pt idx="1292">
                  <c:v>1292.0</c:v>
                </c:pt>
                <c:pt idx="1293">
                  <c:v>1293.0</c:v>
                </c:pt>
                <c:pt idx="1294">
                  <c:v>1294.0</c:v>
                </c:pt>
                <c:pt idx="1295">
                  <c:v>1295.0</c:v>
                </c:pt>
                <c:pt idx="1296">
                  <c:v>1296.0</c:v>
                </c:pt>
                <c:pt idx="1297">
                  <c:v>1297.0</c:v>
                </c:pt>
                <c:pt idx="1298">
                  <c:v>1298.0</c:v>
                </c:pt>
                <c:pt idx="1299">
                  <c:v>1299.0</c:v>
                </c:pt>
                <c:pt idx="1300">
                  <c:v>1300.0</c:v>
                </c:pt>
                <c:pt idx="1301">
                  <c:v>1301.0</c:v>
                </c:pt>
                <c:pt idx="1302">
                  <c:v>1302.0</c:v>
                </c:pt>
                <c:pt idx="1303">
                  <c:v>1303.0</c:v>
                </c:pt>
                <c:pt idx="1304">
                  <c:v>1304.0</c:v>
                </c:pt>
                <c:pt idx="1305">
                  <c:v>1305.0</c:v>
                </c:pt>
                <c:pt idx="1306">
                  <c:v>1306.0</c:v>
                </c:pt>
                <c:pt idx="1307">
                  <c:v>1307.0</c:v>
                </c:pt>
                <c:pt idx="1308">
                  <c:v>1308.0</c:v>
                </c:pt>
                <c:pt idx="1309">
                  <c:v>1309.0</c:v>
                </c:pt>
                <c:pt idx="1310">
                  <c:v>1310.0</c:v>
                </c:pt>
                <c:pt idx="1311">
                  <c:v>1311.0</c:v>
                </c:pt>
                <c:pt idx="1312">
                  <c:v>1312.0</c:v>
                </c:pt>
                <c:pt idx="1313">
                  <c:v>1313.0</c:v>
                </c:pt>
                <c:pt idx="1314">
                  <c:v>1314.0</c:v>
                </c:pt>
                <c:pt idx="1315">
                  <c:v>1315.0</c:v>
                </c:pt>
                <c:pt idx="1316">
                  <c:v>1316.0</c:v>
                </c:pt>
                <c:pt idx="1317">
                  <c:v>1317.0</c:v>
                </c:pt>
                <c:pt idx="1318">
                  <c:v>1318.0</c:v>
                </c:pt>
                <c:pt idx="1319">
                  <c:v>1319.0</c:v>
                </c:pt>
                <c:pt idx="1320">
                  <c:v>1320.0</c:v>
                </c:pt>
                <c:pt idx="1321">
                  <c:v>1321.0</c:v>
                </c:pt>
                <c:pt idx="1322">
                  <c:v>1322.0</c:v>
                </c:pt>
                <c:pt idx="1323">
                  <c:v>1323.0</c:v>
                </c:pt>
                <c:pt idx="1324">
                  <c:v>1324.0</c:v>
                </c:pt>
                <c:pt idx="1325">
                  <c:v>1325.0</c:v>
                </c:pt>
                <c:pt idx="1326">
                  <c:v>1326.0</c:v>
                </c:pt>
                <c:pt idx="1327">
                  <c:v>1327.0</c:v>
                </c:pt>
                <c:pt idx="1328">
                  <c:v>1328.0</c:v>
                </c:pt>
                <c:pt idx="1329">
                  <c:v>1329.0</c:v>
                </c:pt>
                <c:pt idx="1330">
                  <c:v>1330.0</c:v>
                </c:pt>
                <c:pt idx="1331">
                  <c:v>1331.0</c:v>
                </c:pt>
                <c:pt idx="1332">
                  <c:v>1332.0</c:v>
                </c:pt>
                <c:pt idx="1333">
                  <c:v>1333.0</c:v>
                </c:pt>
                <c:pt idx="1334">
                  <c:v>1334.0</c:v>
                </c:pt>
                <c:pt idx="1335">
                  <c:v>1335.0</c:v>
                </c:pt>
                <c:pt idx="1336">
                  <c:v>1336.0</c:v>
                </c:pt>
                <c:pt idx="1337">
                  <c:v>1337.0</c:v>
                </c:pt>
                <c:pt idx="1338">
                  <c:v>1338.0</c:v>
                </c:pt>
                <c:pt idx="1339">
                  <c:v>1339.0</c:v>
                </c:pt>
                <c:pt idx="1340">
                  <c:v>1340.0</c:v>
                </c:pt>
                <c:pt idx="1341">
                  <c:v>1341.0</c:v>
                </c:pt>
                <c:pt idx="1342">
                  <c:v>1342.0</c:v>
                </c:pt>
                <c:pt idx="1343">
                  <c:v>1343.0</c:v>
                </c:pt>
                <c:pt idx="1344">
                  <c:v>1344.0</c:v>
                </c:pt>
                <c:pt idx="1345">
                  <c:v>1345.0</c:v>
                </c:pt>
                <c:pt idx="1346">
                  <c:v>1346.0</c:v>
                </c:pt>
                <c:pt idx="1347">
                  <c:v>1347.0</c:v>
                </c:pt>
                <c:pt idx="1348">
                  <c:v>1348.0</c:v>
                </c:pt>
                <c:pt idx="1349">
                  <c:v>1349.0</c:v>
                </c:pt>
                <c:pt idx="1350">
                  <c:v>1350.0</c:v>
                </c:pt>
                <c:pt idx="1351">
                  <c:v>1351.0</c:v>
                </c:pt>
                <c:pt idx="1352">
                  <c:v>1352.0</c:v>
                </c:pt>
                <c:pt idx="1353">
                  <c:v>1353.0</c:v>
                </c:pt>
                <c:pt idx="1354">
                  <c:v>1354.0</c:v>
                </c:pt>
                <c:pt idx="1355">
                  <c:v>1355.0</c:v>
                </c:pt>
                <c:pt idx="1356">
                  <c:v>1356.0</c:v>
                </c:pt>
                <c:pt idx="1357">
                  <c:v>1357.0</c:v>
                </c:pt>
                <c:pt idx="1358">
                  <c:v>1358.0</c:v>
                </c:pt>
                <c:pt idx="1359">
                  <c:v>1359.0</c:v>
                </c:pt>
                <c:pt idx="1360">
                  <c:v>1360.0</c:v>
                </c:pt>
                <c:pt idx="1361">
                  <c:v>1361.0</c:v>
                </c:pt>
                <c:pt idx="1362">
                  <c:v>1362.0</c:v>
                </c:pt>
                <c:pt idx="1363">
                  <c:v>1363.0</c:v>
                </c:pt>
                <c:pt idx="1364">
                  <c:v>1364.0</c:v>
                </c:pt>
                <c:pt idx="1365">
                  <c:v>1365.0</c:v>
                </c:pt>
                <c:pt idx="1366">
                  <c:v>1366.0</c:v>
                </c:pt>
                <c:pt idx="1367">
                  <c:v>1367.0</c:v>
                </c:pt>
                <c:pt idx="1368">
                  <c:v>1368.0</c:v>
                </c:pt>
                <c:pt idx="1369">
                  <c:v>1369.0</c:v>
                </c:pt>
                <c:pt idx="1370">
                  <c:v>1370.0</c:v>
                </c:pt>
                <c:pt idx="1371">
                  <c:v>1371.0</c:v>
                </c:pt>
                <c:pt idx="1372">
                  <c:v>1372.0</c:v>
                </c:pt>
                <c:pt idx="1373">
                  <c:v>1373.0</c:v>
                </c:pt>
                <c:pt idx="1374">
                  <c:v>1374.0</c:v>
                </c:pt>
              </c:numCache>
            </c:numRef>
          </c:cat>
          <c:val>
            <c:numRef>
              <c:f>'Larger File Size.csv'!$B$2:$B$1376</c:f>
              <c:numCache>
                <c:formatCode>General</c:formatCode>
                <c:ptCount val="1375"/>
                <c:pt idx="0">
                  <c:v>15572.0</c:v>
                </c:pt>
                <c:pt idx="1">
                  <c:v>0.0</c:v>
                </c:pt>
                <c:pt idx="2">
                  <c:v>0.0</c:v>
                </c:pt>
                <c:pt idx="3">
                  <c:v>0.0</c:v>
                </c:pt>
                <c:pt idx="4">
                  <c:v>0.0</c:v>
                </c:pt>
                <c:pt idx="5">
                  <c:v>0.0</c:v>
                </c:pt>
                <c:pt idx="6">
                  <c:v>0.0</c:v>
                </c:pt>
                <c:pt idx="7">
                  <c:v>0.0</c:v>
                </c:pt>
                <c:pt idx="8">
                  <c:v>14208.0</c:v>
                </c:pt>
                <c:pt idx="9">
                  <c:v>0.0</c:v>
                </c:pt>
                <c:pt idx="10">
                  <c:v>0.0</c:v>
                </c:pt>
                <c:pt idx="11">
                  <c:v>0.0</c:v>
                </c:pt>
                <c:pt idx="12">
                  <c:v>0.0</c:v>
                </c:pt>
                <c:pt idx="13">
                  <c:v>13918.0</c:v>
                </c:pt>
                <c:pt idx="14">
                  <c:v>0.0</c:v>
                </c:pt>
                <c:pt idx="15">
                  <c:v>511624.0</c:v>
                </c:pt>
                <c:pt idx="16">
                  <c:v>0.0</c:v>
                </c:pt>
                <c:pt idx="17">
                  <c:v>0.0</c:v>
                </c:pt>
                <c:pt idx="18">
                  <c:v>0.0</c:v>
                </c:pt>
                <c:pt idx="19">
                  <c:v>114546.0</c:v>
                </c:pt>
                <c:pt idx="20">
                  <c:v>18016.0</c:v>
                </c:pt>
                <c:pt idx="21">
                  <c:v>0.0</c:v>
                </c:pt>
                <c:pt idx="22">
                  <c:v>512716.0</c:v>
                </c:pt>
                <c:pt idx="23">
                  <c:v>0.0</c:v>
                </c:pt>
                <c:pt idx="24">
                  <c:v>1134.0</c:v>
                </c:pt>
                <c:pt idx="25">
                  <c:v>0.0</c:v>
                </c:pt>
                <c:pt idx="26">
                  <c:v>0.0</c:v>
                </c:pt>
                <c:pt idx="27">
                  <c:v>3794.0</c:v>
                </c:pt>
                <c:pt idx="28">
                  <c:v>9504.0</c:v>
                </c:pt>
                <c:pt idx="29">
                  <c:v>0.0</c:v>
                </c:pt>
                <c:pt idx="30">
                  <c:v>88736.0</c:v>
                </c:pt>
                <c:pt idx="31">
                  <c:v>433082.0</c:v>
                </c:pt>
                <c:pt idx="32">
                  <c:v>0.0</c:v>
                </c:pt>
                <c:pt idx="33">
                  <c:v>0.0</c:v>
                </c:pt>
                <c:pt idx="34">
                  <c:v>0.0</c:v>
                </c:pt>
                <c:pt idx="35">
                  <c:v>4142.0</c:v>
                </c:pt>
                <c:pt idx="36">
                  <c:v>0.0</c:v>
                </c:pt>
                <c:pt idx="37">
                  <c:v>0.0</c:v>
                </c:pt>
                <c:pt idx="38">
                  <c:v>0.0</c:v>
                </c:pt>
                <c:pt idx="39">
                  <c:v>480417.0</c:v>
                </c:pt>
                <c:pt idx="40">
                  <c:v>38353.0</c:v>
                </c:pt>
                <c:pt idx="41">
                  <c:v>0.0</c:v>
                </c:pt>
                <c:pt idx="42">
                  <c:v>0.0</c:v>
                </c:pt>
                <c:pt idx="43">
                  <c:v>0.0</c:v>
                </c:pt>
                <c:pt idx="44">
                  <c:v>0.0</c:v>
                </c:pt>
                <c:pt idx="45">
                  <c:v>3794.0</c:v>
                </c:pt>
                <c:pt idx="46">
                  <c:v>0.0</c:v>
                </c:pt>
                <c:pt idx="47">
                  <c:v>5016.0</c:v>
                </c:pt>
                <c:pt idx="48">
                  <c:v>497572.0</c:v>
                </c:pt>
                <c:pt idx="49">
                  <c:v>0.0</c:v>
                </c:pt>
                <c:pt idx="50">
                  <c:v>0.0</c:v>
                </c:pt>
                <c:pt idx="51">
                  <c:v>27534.0</c:v>
                </c:pt>
                <c:pt idx="52">
                  <c:v>0.0</c:v>
                </c:pt>
                <c:pt idx="53">
                  <c:v>3794.0</c:v>
                </c:pt>
                <c:pt idx="54">
                  <c:v>0.0</c:v>
                </c:pt>
                <c:pt idx="55">
                  <c:v>0.0</c:v>
                </c:pt>
                <c:pt idx="56">
                  <c:v>0.0</c:v>
                </c:pt>
                <c:pt idx="57">
                  <c:v>498268.0</c:v>
                </c:pt>
                <c:pt idx="58">
                  <c:v>0.0</c:v>
                </c:pt>
                <c:pt idx="59">
                  <c:v>27534.0</c:v>
                </c:pt>
                <c:pt idx="60">
                  <c:v>0.0</c:v>
                </c:pt>
                <c:pt idx="61">
                  <c:v>0.0</c:v>
                </c:pt>
                <c:pt idx="62">
                  <c:v>4142.0</c:v>
                </c:pt>
                <c:pt idx="63">
                  <c:v>0.0</c:v>
                </c:pt>
                <c:pt idx="64">
                  <c:v>0.0</c:v>
                </c:pt>
                <c:pt idx="65">
                  <c:v>0.0</c:v>
                </c:pt>
                <c:pt idx="66">
                  <c:v>496948.0</c:v>
                </c:pt>
                <c:pt idx="67">
                  <c:v>0.0</c:v>
                </c:pt>
                <c:pt idx="68">
                  <c:v>27534.0</c:v>
                </c:pt>
                <c:pt idx="69">
                  <c:v>0.0</c:v>
                </c:pt>
                <c:pt idx="70">
                  <c:v>0.0</c:v>
                </c:pt>
                <c:pt idx="71">
                  <c:v>4142.0</c:v>
                </c:pt>
                <c:pt idx="72">
                  <c:v>0.0</c:v>
                </c:pt>
                <c:pt idx="73">
                  <c:v>0.0</c:v>
                </c:pt>
                <c:pt idx="74">
                  <c:v>0.0</c:v>
                </c:pt>
                <c:pt idx="75">
                  <c:v>359916.0</c:v>
                </c:pt>
                <c:pt idx="76">
                  <c:v>138352.0</c:v>
                </c:pt>
                <c:pt idx="77">
                  <c:v>1134.0</c:v>
                </c:pt>
                <c:pt idx="78">
                  <c:v>0.0</c:v>
                </c:pt>
                <c:pt idx="79">
                  <c:v>0.0</c:v>
                </c:pt>
                <c:pt idx="80">
                  <c:v>0.0</c:v>
                </c:pt>
                <c:pt idx="81">
                  <c:v>30542.0</c:v>
                </c:pt>
                <c:pt idx="82">
                  <c:v>0.0</c:v>
                </c:pt>
                <c:pt idx="83">
                  <c:v>0.0</c:v>
                </c:pt>
                <c:pt idx="84">
                  <c:v>38007.0</c:v>
                </c:pt>
                <c:pt idx="85">
                  <c:v>457909.0</c:v>
                </c:pt>
                <c:pt idx="86">
                  <c:v>27534.0</c:v>
                </c:pt>
                <c:pt idx="87">
                  <c:v>0.0</c:v>
                </c:pt>
                <c:pt idx="88">
                  <c:v>0.0</c:v>
                </c:pt>
                <c:pt idx="89">
                  <c:v>0.0</c:v>
                </c:pt>
                <c:pt idx="90">
                  <c:v>0.0</c:v>
                </c:pt>
                <c:pt idx="91">
                  <c:v>4142.0</c:v>
                </c:pt>
                <c:pt idx="92">
                  <c:v>0.0</c:v>
                </c:pt>
                <c:pt idx="93">
                  <c:v>0.0</c:v>
                </c:pt>
                <c:pt idx="94">
                  <c:v>257926.0</c:v>
                </c:pt>
                <c:pt idx="95">
                  <c:v>240342.0</c:v>
                </c:pt>
                <c:pt idx="96">
                  <c:v>1134.0</c:v>
                </c:pt>
                <c:pt idx="97">
                  <c:v>0.0</c:v>
                </c:pt>
                <c:pt idx="98">
                  <c:v>0.0</c:v>
                </c:pt>
                <c:pt idx="99">
                  <c:v>0.0</c:v>
                </c:pt>
                <c:pt idx="100">
                  <c:v>972.0</c:v>
                </c:pt>
                <c:pt idx="101">
                  <c:v>3170.0</c:v>
                </c:pt>
                <c:pt idx="102">
                  <c:v>0.0</c:v>
                </c:pt>
                <c:pt idx="103">
                  <c:v>26400.0</c:v>
                </c:pt>
                <c:pt idx="104">
                  <c:v>493720.0</c:v>
                </c:pt>
                <c:pt idx="105">
                  <c:v>0.0</c:v>
                </c:pt>
                <c:pt idx="106">
                  <c:v>0.0</c:v>
                </c:pt>
                <c:pt idx="107">
                  <c:v>1134.0</c:v>
                </c:pt>
                <c:pt idx="108">
                  <c:v>0.0</c:v>
                </c:pt>
                <c:pt idx="109">
                  <c:v>3794.0</c:v>
                </c:pt>
                <c:pt idx="110">
                  <c:v>0.0</c:v>
                </c:pt>
                <c:pt idx="111">
                  <c:v>0.0</c:v>
                </c:pt>
                <c:pt idx="112">
                  <c:v>0.0</c:v>
                </c:pt>
                <c:pt idx="113">
                  <c:v>532528.0</c:v>
                </c:pt>
                <c:pt idx="114">
                  <c:v>1134.0</c:v>
                </c:pt>
                <c:pt idx="115">
                  <c:v>0.0</c:v>
                </c:pt>
                <c:pt idx="116">
                  <c:v>0.0</c:v>
                </c:pt>
                <c:pt idx="117">
                  <c:v>0.0</c:v>
                </c:pt>
                <c:pt idx="118">
                  <c:v>4490.0</c:v>
                </c:pt>
                <c:pt idx="119">
                  <c:v>0.0</c:v>
                </c:pt>
                <c:pt idx="120">
                  <c:v>0.0</c:v>
                </c:pt>
                <c:pt idx="121">
                  <c:v>0.0</c:v>
                </c:pt>
                <c:pt idx="122">
                  <c:v>499216.0</c:v>
                </c:pt>
                <c:pt idx="123">
                  <c:v>46014.0</c:v>
                </c:pt>
                <c:pt idx="124">
                  <c:v>0.0</c:v>
                </c:pt>
                <c:pt idx="125">
                  <c:v>0.0</c:v>
                </c:pt>
                <c:pt idx="126">
                  <c:v>4490.0</c:v>
                </c:pt>
                <c:pt idx="127">
                  <c:v>0.0</c:v>
                </c:pt>
                <c:pt idx="128">
                  <c:v>0.0</c:v>
                </c:pt>
                <c:pt idx="129">
                  <c:v>0.0</c:v>
                </c:pt>
                <c:pt idx="130">
                  <c:v>0.0</c:v>
                </c:pt>
                <c:pt idx="131">
                  <c:v>499126.0</c:v>
                </c:pt>
                <c:pt idx="132">
                  <c:v>0.0</c:v>
                </c:pt>
                <c:pt idx="133">
                  <c:v>0.0</c:v>
                </c:pt>
                <c:pt idx="134">
                  <c:v>0.0</c:v>
                </c:pt>
                <c:pt idx="135">
                  <c:v>0.0</c:v>
                </c:pt>
                <c:pt idx="136">
                  <c:v>4142.0</c:v>
                </c:pt>
                <c:pt idx="137">
                  <c:v>0.0</c:v>
                </c:pt>
                <c:pt idx="138">
                  <c:v>0.0</c:v>
                </c:pt>
                <c:pt idx="139">
                  <c:v>41253.0</c:v>
                </c:pt>
                <c:pt idx="140">
                  <c:v>494323.0</c:v>
                </c:pt>
                <c:pt idx="141">
                  <c:v>1134.0</c:v>
                </c:pt>
                <c:pt idx="142">
                  <c:v>0.0</c:v>
                </c:pt>
                <c:pt idx="143">
                  <c:v>0.0</c:v>
                </c:pt>
                <c:pt idx="144">
                  <c:v>0.0</c:v>
                </c:pt>
                <c:pt idx="145">
                  <c:v>4142.0</c:v>
                </c:pt>
                <c:pt idx="146">
                  <c:v>0.0</c:v>
                </c:pt>
                <c:pt idx="147">
                  <c:v>0.0</c:v>
                </c:pt>
                <c:pt idx="148">
                  <c:v>8701.0</c:v>
                </c:pt>
                <c:pt idx="149">
                  <c:v>491211.0</c:v>
                </c:pt>
                <c:pt idx="150">
                  <c:v>0.0</c:v>
                </c:pt>
                <c:pt idx="151">
                  <c:v>1134.0</c:v>
                </c:pt>
                <c:pt idx="152">
                  <c:v>0.0</c:v>
                </c:pt>
                <c:pt idx="153">
                  <c:v>0.0</c:v>
                </c:pt>
                <c:pt idx="154">
                  <c:v>0.0</c:v>
                </c:pt>
                <c:pt idx="155">
                  <c:v>43742.0</c:v>
                </c:pt>
                <c:pt idx="156">
                  <c:v>0.0</c:v>
                </c:pt>
                <c:pt idx="157">
                  <c:v>0.0</c:v>
                </c:pt>
                <c:pt idx="158">
                  <c:v>499468.0</c:v>
                </c:pt>
                <c:pt idx="159">
                  <c:v>0.0</c:v>
                </c:pt>
                <c:pt idx="160">
                  <c:v>0.0</c:v>
                </c:pt>
                <c:pt idx="161">
                  <c:v>0.0</c:v>
                </c:pt>
                <c:pt idx="162">
                  <c:v>1134.0</c:v>
                </c:pt>
                <c:pt idx="163">
                  <c:v>0.0</c:v>
                </c:pt>
                <c:pt idx="164">
                  <c:v>4142.0</c:v>
                </c:pt>
                <c:pt idx="165">
                  <c:v>0.0</c:v>
                </c:pt>
                <c:pt idx="166">
                  <c:v>0.0</c:v>
                </c:pt>
                <c:pt idx="167">
                  <c:v>0.0</c:v>
                </c:pt>
                <c:pt idx="168">
                  <c:v>0.0</c:v>
                </c:pt>
                <c:pt idx="169">
                  <c:v>534028.0</c:v>
                </c:pt>
                <c:pt idx="170">
                  <c:v>1134.0</c:v>
                </c:pt>
                <c:pt idx="171">
                  <c:v>0.0</c:v>
                </c:pt>
                <c:pt idx="172">
                  <c:v>0.0</c:v>
                </c:pt>
                <c:pt idx="173">
                  <c:v>0.0</c:v>
                </c:pt>
                <c:pt idx="174">
                  <c:v>0.0</c:v>
                </c:pt>
                <c:pt idx="175">
                  <c:v>3794.0</c:v>
                </c:pt>
                <c:pt idx="176">
                  <c:v>0.0</c:v>
                </c:pt>
                <c:pt idx="177">
                  <c:v>0.0</c:v>
                </c:pt>
                <c:pt idx="178">
                  <c:v>0.0</c:v>
                </c:pt>
                <c:pt idx="179">
                  <c:v>81155.0</c:v>
                </c:pt>
                <c:pt idx="180">
                  <c:v>419105.0</c:v>
                </c:pt>
                <c:pt idx="181">
                  <c:v>0.0</c:v>
                </c:pt>
                <c:pt idx="182">
                  <c:v>1134.0</c:v>
                </c:pt>
                <c:pt idx="183">
                  <c:v>0.0</c:v>
                </c:pt>
                <c:pt idx="184">
                  <c:v>0.0</c:v>
                </c:pt>
                <c:pt idx="185">
                  <c:v>0.0</c:v>
                </c:pt>
                <c:pt idx="186">
                  <c:v>0.0</c:v>
                </c:pt>
                <c:pt idx="187">
                  <c:v>4142.0</c:v>
                </c:pt>
                <c:pt idx="188">
                  <c:v>0.0</c:v>
                </c:pt>
                <c:pt idx="189">
                  <c:v>64161.0</c:v>
                </c:pt>
                <c:pt idx="190">
                  <c:v>489547.0</c:v>
                </c:pt>
                <c:pt idx="191">
                  <c:v>0.0</c:v>
                </c:pt>
                <c:pt idx="192">
                  <c:v>0.0</c:v>
                </c:pt>
                <c:pt idx="193">
                  <c:v>0.0</c:v>
                </c:pt>
                <c:pt idx="194">
                  <c:v>1134.0</c:v>
                </c:pt>
                <c:pt idx="195">
                  <c:v>2408.0</c:v>
                </c:pt>
                <c:pt idx="196">
                  <c:v>2082.0</c:v>
                </c:pt>
                <c:pt idx="197">
                  <c:v>0.0</c:v>
                </c:pt>
                <c:pt idx="198">
                  <c:v>0.0</c:v>
                </c:pt>
                <c:pt idx="199">
                  <c:v>0.0</c:v>
                </c:pt>
                <c:pt idx="200">
                  <c:v>413845.0</c:v>
                </c:pt>
                <c:pt idx="201">
                  <c:v>88245.0</c:v>
                </c:pt>
                <c:pt idx="202">
                  <c:v>0.0</c:v>
                </c:pt>
                <c:pt idx="203">
                  <c:v>0.0</c:v>
                </c:pt>
                <c:pt idx="204">
                  <c:v>0.0</c:v>
                </c:pt>
                <c:pt idx="205">
                  <c:v>4142.0</c:v>
                </c:pt>
                <c:pt idx="206">
                  <c:v>0.0</c:v>
                </c:pt>
                <c:pt idx="207">
                  <c:v>0.0</c:v>
                </c:pt>
                <c:pt idx="208">
                  <c:v>0.0</c:v>
                </c:pt>
                <c:pt idx="209">
                  <c:v>551548.0</c:v>
                </c:pt>
                <c:pt idx="210">
                  <c:v>1134.0</c:v>
                </c:pt>
                <c:pt idx="211">
                  <c:v>121392.0</c:v>
                </c:pt>
                <c:pt idx="212">
                  <c:v>16528.0</c:v>
                </c:pt>
                <c:pt idx="213">
                  <c:v>5166.0</c:v>
                </c:pt>
                <c:pt idx="214">
                  <c:v>11494.0</c:v>
                </c:pt>
                <c:pt idx="215">
                  <c:v>17054.0</c:v>
                </c:pt>
                <c:pt idx="216">
                  <c:v>123372.0</c:v>
                </c:pt>
                <c:pt idx="217">
                  <c:v>15766.0</c:v>
                </c:pt>
                <c:pt idx="218">
                  <c:v>16180.0</c:v>
                </c:pt>
                <c:pt idx="219">
                  <c:v>16462.0</c:v>
                </c:pt>
                <c:pt idx="220">
                  <c:v>17402.0</c:v>
                </c:pt>
                <c:pt idx="221">
                  <c:v>121662.0</c:v>
                </c:pt>
                <c:pt idx="222">
                  <c:v>15502.0</c:v>
                </c:pt>
                <c:pt idx="223">
                  <c:v>16462.0</c:v>
                </c:pt>
                <c:pt idx="224">
                  <c:v>16462.0</c:v>
                </c:pt>
                <c:pt idx="225">
                  <c:v>17402.0</c:v>
                </c:pt>
                <c:pt idx="226">
                  <c:v>124248.0</c:v>
                </c:pt>
                <c:pt idx="227">
                  <c:v>16180.0</c:v>
                </c:pt>
                <c:pt idx="228">
                  <c:v>16462.0</c:v>
                </c:pt>
                <c:pt idx="229">
                  <c:v>16114.0</c:v>
                </c:pt>
                <c:pt idx="230">
                  <c:v>17468.0</c:v>
                </c:pt>
                <c:pt idx="231">
                  <c:v>121110.0</c:v>
                </c:pt>
                <c:pt idx="232">
                  <c:v>16528.0</c:v>
                </c:pt>
                <c:pt idx="233">
                  <c:v>16114.0</c:v>
                </c:pt>
                <c:pt idx="234">
                  <c:v>16246.0</c:v>
                </c:pt>
                <c:pt idx="235">
                  <c:v>17336.0</c:v>
                </c:pt>
                <c:pt idx="236">
                  <c:v>124248.0</c:v>
                </c:pt>
                <c:pt idx="237">
                  <c:v>16180.0</c:v>
                </c:pt>
                <c:pt idx="238">
                  <c:v>16180.0</c:v>
                </c:pt>
                <c:pt idx="239">
                  <c:v>2622.0</c:v>
                </c:pt>
                <c:pt idx="240">
                  <c:v>119566.0</c:v>
                </c:pt>
                <c:pt idx="241">
                  <c:v>16462.0</c:v>
                </c:pt>
                <c:pt idx="242">
                  <c:v>16114.0</c:v>
                </c:pt>
                <c:pt idx="243">
                  <c:v>16114.0</c:v>
                </c:pt>
                <c:pt idx="244">
                  <c:v>17402.0</c:v>
                </c:pt>
                <c:pt idx="245">
                  <c:v>121326.0</c:v>
                </c:pt>
                <c:pt idx="246">
                  <c:v>16114.0</c:v>
                </c:pt>
                <c:pt idx="247">
                  <c:v>18754.0</c:v>
                </c:pt>
                <c:pt idx="248">
                  <c:v>16114.0</c:v>
                </c:pt>
                <c:pt idx="249">
                  <c:v>16724.0</c:v>
                </c:pt>
                <c:pt idx="250">
                  <c:v>120996.0</c:v>
                </c:pt>
                <c:pt idx="251">
                  <c:v>16594.0</c:v>
                </c:pt>
                <c:pt idx="252">
                  <c:v>16462.0</c:v>
                </c:pt>
                <c:pt idx="253">
                  <c:v>16114.0</c:v>
                </c:pt>
                <c:pt idx="254">
                  <c:v>17120.0</c:v>
                </c:pt>
                <c:pt idx="255">
                  <c:v>123504.0</c:v>
                </c:pt>
                <c:pt idx="256">
                  <c:v>16180.0</c:v>
                </c:pt>
                <c:pt idx="257">
                  <c:v>16462.0</c:v>
                </c:pt>
                <c:pt idx="258">
                  <c:v>16312.0</c:v>
                </c:pt>
                <c:pt idx="259">
                  <c:v>16988.0</c:v>
                </c:pt>
                <c:pt idx="260">
                  <c:v>121260.0</c:v>
                </c:pt>
                <c:pt idx="261">
                  <c:v>16462.0</c:v>
                </c:pt>
                <c:pt idx="262">
                  <c:v>15832.0</c:v>
                </c:pt>
                <c:pt idx="263">
                  <c:v>5986.0</c:v>
                </c:pt>
                <c:pt idx="264">
                  <c:v>116562.0</c:v>
                </c:pt>
                <c:pt idx="265">
                  <c:v>16516.0</c:v>
                </c:pt>
                <c:pt idx="266">
                  <c:v>19102.0</c:v>
                </c:pt>
                <c:pt idx="267">
                  <c:v>16114.0</c:v>
                </c:pt>
                <c:pt idx="268">
                  <c:v>17402.0</c:v>
                </c:pt>
                <c:pt idx="269">
                  <c:v>121260.0</c:v>
                </c:pt>
                <c:pt idx="270">
                  <c:v>16462.0</c:v>
                </c:pt>
                <c:pt idx="271">
                  <c:v>16528.0</c:v>
                </c:pt>
                <c:pt idx="272">
                  <c:v>15766.0</c:v>
                </c:pt>
                <c:pt idx="273">
                  <c:v>16640.0</c:v>
                </c:pt>
                <c:pt idx="274">
                  <c:v>123984.0</c:v>
                </c:pt>
                <c:pt idx="275">
                  <c:v>16528.0</c:v>
                </c:pt>
                <c:pt idx="276">
                  <c:v>16462.0</c:v>
                </c:pt>
                <c:pt idx="277">
                  <c:v>16114.0</c:v>
                </c:pt>
                <c:pt idx="278">
                  <c:v>17534.0</c:v>
                </c:pt>
                <c:pt idx="279">
                  <c:v>121392.0</c:v>
                </c:pt>
                <c:pt idx="280">
                  <c:v>16180.0</c:v>
                </c:pt>
                <c:pt idx="281">
                  <c:v>16114.0</c:v>
                </c:pt>
                <c:pt idx="282">
                  <c:v>15898.0</c:v>
                </c:pt>
                <c:pt idx="283">
                  <c:v>17336.0</c:v>
                </c:pt>
                <c:pt idx="284">
                  <c:v>120966.0</c:v>
                </c:pt>
                <c:pt idx="285">
                  <c:v>16114.0</c:v>
                </c:pt>
                <c:pt idx="286">
                  <c:v>18772.0</c:v>
                </c:pt>
                <c:pt idx="287">
                  <c:v>16462.0</c:v>
                </c:pt>
                <c:pt idx="288">
                  <c:v>112530.0</c:v>
                </c:pt>
                <c:pt idx="289">
                  <c:v>9322.0</c:v>
                </c:pt>
                <c:pt idx="290">
                  <c:v>16114.0</c:v>
                </c:pt>
                <c:pt idx="291">
                  <c:v>15766.0</c:v>
                </c:pt>
                <c:pt idx="292">
                  <c:v>17402.0</c:v>
                </c:pt>
                <c:pt idx="293">
                  <c:v>121608.0</c:v>
                </c:pt>
                <c:pt idx="294">
                  <c:v>16462.0</c:v>
                </c:pt>
                <c:pt idx="295">
                  <c:v>16528.0</c:v>
                </c:pt>
                <c:pt idx="296">
                  <c:v>18526.0</c:v>
                </c:pt>
                <c:pt idx="297">
                  <c:v>15764.0</c:v>
                </c:pt>
                <c:pt idx="298">
                  <c:v>121608.0</c:v>
                </c:pt>
                <c:pt idx="299">
                  <c:v>16528.0</c:v>
                </c:pt>
                <c:pt idx="300">
                  <c:v>16114.0</c:v>
                </c:pt>
                <c:pt idx="301">
                  <c:v>15502.0</c:v>
                </c:pt>
                <c:pt idx="302">
                  <c:v>16180.0</c:v>
                </c:pt>
                <c:pt idx="303">
                  <c:v>17186.0</c:v>
                </c:pt>
                <c:pt idx="304">
                  <c:v>121326.0</c:v>
                </c:pt>
                <c:pt idx="305">
                  <c:v>16180.0</c:v>
                </c:pt>
                <c:pt idx="306">
                  <c:v>18904.0</c:v>
                </c:pt>
                <c:pt idx="307">
                  <c:v>16528.0</c:v>
                </c:pt>
                <c:pt idx="308">
                  <c:v>17390.0</c:v>
                </c:pt>
                <c:pt idx="309">
                  <c:v>121260.0</c:v>
                </c:pt>
                <c:pt idx="310">
                  <c:v>16528.0</c:v>
                </c:pt>
                <c:pt idx="311">
                  <c:v>16114.0</c:v>
                </c:pt>
                <c:pt idx="312">
                  <c:v>16180.0</c:v>
                </c:pt>
                <c:pt idx="313">
                  <c:v>17336.0</c:v>
                </c:pt>
                <c:pt idx="314">
                  <c:v>105146.0</c:v>
                </c:pt>
                <c:pt idx="315">
                  <c:v>16462.0</c:v>
                </c:pt>
                <c:pt idx="316">
                  <c:v>16114.0</c:v>
                </c:pt>
                <c:pt idx="317">
                  <c:v>19168.0</c:v>
                </c:pt>
                <c:pt idx="318">
                  <c:v>17336.0</c:v>
                </c:pt>
                <c:pt idx="319">
                  <c:v>121674.0</c:v>
                </c:pt>
                <c:pt idx="320">
                  <c:v>16114.0</c:v>
                </c:pt>
                <c:pt idx="321">
                  <c:v>16114.0</c:v>
                </c:pt>
                <c:pt idx="322">
                  <c:v>16114.0</c:v>
                </c:pt>
                <c:pt idx="323">
                  <c:v>17120.0</c:v>
                </c:pt>
                <c:pt idx="324">
                  <c:v>121806.0</c:v>
                </c:pt>
                <c:pt idx="325">
                  <c:v>15832.0</c:v>
                </c:pt>
                <c:pt idx="326">
                  <c:v>15832.0</c:v>
                </c:pt>
                <c:pt idx="327">
                  <c:v>18820.0</c:v>
                </c:pt>
                <c:pt idx="328">
                  <c:v>17336.0</c:v>
                </c:pt>
                <c:pt idx="329">
                  <c:v>121260.0</c:v>
                </c:pt>
                <c:pt idx="330">
                  <c:v>16528.0</c:v>
                </c:pt>
                <c:pt idx="331">
                  <c:v>16528.0</c:v>
                </c:pt>
                <c:pt idx="332">
                  <c:v>16168.0</c:v>
                </c:pt>
                <c:pt idx="333">
                  <c:v>16988.0</c:v>
                </c:pt>
                <c:pt idx="334">
                  <c:v>120912.0</c:v>
                </c:pt>
                <c:pt idx="335">
                  <c:v>16462.0</c:v>
                </c:pt>
                <c:pt idx="336">
                  <c:v>16462.0</c:v>
                </c:pt>
                <c:pt idx="337">
                  <c:v>16594.0</c:v>
                </c:pt>
                <c:pt idx="338">
                  <c:v>874.0</c:v>
                </c:pt>
                <c:pt idx="339">
                  <c:v>124776.0</c:v>
                </c:pt>
                <c:pt idx="340">
                  <c:v>15850.0</c:v>
                </c:pt>
                <c:pt idx="341">
                  <c:v>15850.0</c:v>
                </c:pt>
                <c:pt idx="342">
                  <c:v>16114.0</c:v>
                </c:pt>
                <c:pt idx="343">
                  <c:v>16114.0</c:v>
                </c:pt>
                <c:pt idx="344">
                  <c:v>17468.0</c:v>
                </c:pt>
                <c:pt idx="345">
                  <c:v>121260.0</c:v>
                </c:pt>
                <c:pt idx="346">
                  <c:v>16462.0</c:v>
                </c:pt>
                <c:pt idx="347">
                  <c:v>15850.0</c:v>
                </c:pt>
                <c:pt idx="348">
                  <c:v>16462.0</c:v>
                </c:pt>
                <c:pt idx="349">
                  <c:v>124012.0</c:v>
                </c:pt>
                <c:pt idx="350">
                  <c:v>16594.0</c:v>
                </c:pt>
                <c:pt idx="351">
                  <c:v>16594.0</c:v>
                </c:pt>
                <c:pt idx="352">
                  <c:v>16462.0</c:v>
                </c:pt>
                <c:pt idx="353">
                  <c:v>16528.0</c:v>
                </c:pt>
                <c:pt idx="354">
                  <c:v>122482.0</c:v>
                </c:pt>
                <c:pt idx="355">
                  <c:v>16462.0</c:v>
                </c:pt>
                <c:pt idx="356">
                  <c:v>16528.0</c:v>
                </c:pt>
                <c:pt idx="357">
                  <c:v>15820.0</c:v>
                </c:pt>
                <c:pt idx="358">
                  <c:v>16180.0</c:v>
                </c:pt>
                <c:pt idx="359">
                  <c:v>122134.0</c:v>
                </c:pt>
                <c:pt idx="360">
                  <c:v>15850.0</c:v>
                </c:pt>
                <c:pt idx="361">
                  <c:v>16114.0</c:v>
                </c:pt>
                <c:pt idx="362">
                  <c:v>6588.0</c:v>
                </c:pt>
                <c:pt idx="363">
                  <c:v>10814.0</c:v>
                </c:pt>
                <c:pt idx="364">
                  <c:v>124938.0</c:v>
                </c:pt>
                <c:pt idx="365">
                  <c:v>15418.0</c:v>
                </c:pt>
                <c:pt idx="366">
                  <c:v>16462.0</c:v>
                </c:pt>
                <c:pt idx="367">
                  <c:v>15766.0</c:v>
                </c:pt>
                <c:pt idx="368">
                  <c:v>16988.0</c:v>
                </c:pt>
                <c:pt idx="369">
                  <c:v>121608.0</c:v>
                </c:pt>
                <c:pt idx="370">
                  <c:v>16528.0</c:v>
                </c:pt>
                <c:pt idx="371">
                  <c:v>16528.0</c:v>
                </c:pt>
                <c:pt idx="372">
                  <c:v>15766.0</c:v>
                </c:pt>
                <c:pt idx="373">
                  <c:v>17468.0</c:v>
                </c:pt>
                <c:pt idx="374">
                  <c:v>124116.0</c:v>
                </c:pt>
                <c:pt idx="375">
                  <c:v>16114.0</c:v>
                </c:pt>
                <c:pt idx="376">
                  <c:v>16246.0</c:v>
                </c:pt>
                <c:pt idx="377">
                  <c:v>16528.0</c:v>
                </c:pt>
                <c:pt idx="378">
                  <c:v>17390.0</c:v>
                </c:pt>
                <c:pt idx="379">
                  <c:v>121260.0</c:v>
                </c:pt>
                <c:pt idx="380">
                  <c:v>16114.0</c:v>
                </c:pt>
                <c:pt idx="381">
                  <c:v>16528.0</c:v>
                </c:pt>
                <c:pt idx="382">
                  <c:v>16114.0</c:v>
                </c:pt>
                <c:pt idx="383">
                  <c:v>17402.0</c:v>
                </c:pt>
                <c:pt idx="384">
                  <c:v>121608.0</c:v>
                </c:pt>
                <c:pt idx="385">
                  <c:v>16114.0</c:v>
                </c:pt>
                <c:pt idx="386">
                  <c:v>14794.0</c:v>
                </c:pt>
                <c:pt idx="387">
                  <c:v>1668.0</c:v>
                </c:pt>
                <c:pt idx="388">
                  <c:v>17402.0</c:v>
                </c:pt>
                <c:pt idx="389">
                  <c:v>125568.0</c:v>
                </c:pt>
                <c:pt idx="390">
                  <c:v>16180.0</c:v>
                </c:pt>
                <c:pt idx="391">
                  <c:v>16462.0</c:v>
                </c:pt>
                <c:pt idx="392">
                  <c:v>16114.0</c:v>
                </c:pt>
                <c:pt idx="393">
                  <c:v>17468.0</c:v>
                </c:pt>
                <c:pt idx="394">
                  <c:v>121458.0</c:v>
                </c:pt>
                <c:pt idx="395">
                  <c:v>16180.0</c:v>
                </c:pt>
                <c:pt idx="396">
                  <c:v>16528.0</c:v>
                </c:pt>
                <c:pt idx="397">
                  <c:v>16528.0</c:v>
                </c:pt>
                <c:pt idx="398">
                  <c:v>17336.0</c:v>
                </c:pt>
                <c:pt idx="399">
                  <c:v>121260.0</c:v>
                </c:pt>
                <c:pt idx="400">
                  <c:v>16114.0</c:v>
                </c:pt>
                <c:pt idx="401">
                  <c:v>16594.0</c:v>
                </c:pt>
                <c:pt idx="402">
                  <c:v>16462.0</c:v>
                </c:pt>
                <c:pt idx="403">
                  <c:v>17390.0</c:v>
                </c:pt>
                <c:pt idx="404">
                  <c:v>124608.0</c:v>
                </c:pt>
                <c:pt idx="405">
                  <c:v>16114.0</c:v>
                </c:pt>
                <c:pt idx="406">
                  <c:v>15766.0</c:v>
                </c:pt>
                <c:pt idx="407">
                  <c:v>17402.0</c:v>
                </c:pt>
                <c:pt idx="408">
                  <c:v>121326.0</c:v>
                </c:pt>
                <c:pt idx="409">
                  <c:v>16114.0</c:v>
                </c:pt>
                <c:pt idx="410">
                  <c:v>11173.0</c:v>
                </c:pt>
                <c:pt idx="411">
                  <c:v>5289.0</c:v>
                </c:pt>
                <c:pt idx="412">
                  <c:v>16988.0</c:v>
                </c:pt>
                <c:pt idx="413">
                  <c:v>120912.0</c:v>
                </c:pt>
                <c:pt idx="414">
                  <c:v>16246.0</c:v>
                </c:pt>
                <c:pt idx="415">
                  <c:v>16114.0</c:v>
                </c:pt>
                <c:pt idx="416">
                  <c:v>16114.0</c:v>
                </c:pt>
                <c:pt idx="417">
                  <c:v>17120.0</c:v>
                </c:pt>
                <c:pt idx="418">
                  <c:v>125436.0</c:v>
                </c:pt>
                <c:pt idx="419">
                  <c:v>16180.0</c:v>
                </c:pt>
                <c:pt idx="420">
                  <c:v>15766.0</c:v>
                </c:pt>
                <c:pt idx="421">
                  <c:v>15964.0</c:v>
                </c:pt>
                <c:pt idx="422">
                  <c:v>16988.0</c:v>
                </c:pt>
                <c:pt idx="423">
                  <c:v>120912.0</c:v>
                </c:pt>
                <c:pt idx="424">
                  <c:v>15766.0</c:v>
                </c:pt>
                <c:pt idx="425">
                  <c:v>16180.0</c:v>
                </c:pt>
                <c:pt idx="426">
                  <c:v>16114.0</c:v>
                </c:pt>
                <c:pt idx="427">
                  <c:v>17054.0</c:v>
                </c:pt>
                <c:pt idx="428">
                  <c:v>121314.0</c:v>
                </c:pt>
                <c:pt idx="429">
                  <c:v>16114.0</c:v>
                </c:pt>
                <c:pt idx="430">
                  <c:v>16114.0</c:v>
                </c:pt>
                <c:pt idx="431">
                  <c:v>16706.0</c:v>
                </c:pt>
                <c:pt idx="432">
                  <c:v>16114.0</c:v>
                </c:pt>
                <c:pt idx="433">
                  <c:v>125304.0</c:v>
                </c:pt>
                <c:pt idx="434">
                  <c:v>16180.0</c:v>
                </c:pt>
                <c:pt idx="435">
                  <c:v>15766.0</c:v>
                </c:pt>
                <c:pt idx="436">
                  <c:v>11717.0</c:v>
                </c:pt>
                <c:pt idx="437">
                  <c:v>110615.0</c:v>
                </c:pt>
                <c:pt idx="438">
                  <c:v>16246.0</c:v>
                </c:pt>
                <c:pt idx="439">
                  <c:v>16528.0</c:v>
                </c:pt>
                <c:pt idx="440">
                  <c:v>16180.0</c:v>
                </c:pt>
                <c:pt idx="441">
                  <c:v>17054.0</c:v>
                </c:pt>
                <c:pt idx="442">
                  <c:v>121608.0</c:v>
                </c:pt>
                <c:pt idx="443">
                  <c:v>16462.0</c:v>
                </c:pt>
                <c:pt idx="444">
                  <c:v>16180.0</c:v>
                </c:pt>
                <c:pt idx="445">
                  <c:v>16528.0</c:v>
                </c:pt>
                <c:pt idx="446">
                  <c:v>16988.0</c:v>
                </c:pt>
                <c:pt idx="447">
                  <c:v>125010.0</c:v>
                </c:pt>
                <c:pt idx="448">
                  <c:v>16462.0</c:v>
                </c:pt>
                <c:pt idx="449">
                  <c:v>16114.0</c:v>
                </c:pt>
                <c:pt idx="450">
                  <c:v>16114.0</c:v>
                </c:pt>
                <c:pt idx="451">
                  <c:v>17468.0</c:v>
                </c:pt>
                <c:pt idx="452">
                  <c:v>120564.0</c:v>
                </c:pt>
                <c:pt idx="453">
                  <c:v>16462.0</c:v>
                </c:pt>
                <c:pt idx="454">
                  <c:v>16462.0</c:v>
                </c:pt>
                <c:pt idx="455">
                  <c:v>16114.0</c:v>
                </c:pt>
                <c:pt idx="456">
                  <c:v>17336.0</c:v>
                </c:pt>
                <c:pt idx="457">
                  <c:v>121674.0</c:v>
                </c:pt>
                <c:pt idx="458">
                  <c:v>16180.0</c:v>
                </c:pt>
                <c:pt idx="459">
                  <c:v>15766.0</c:v>
                </c:pt>
                <c:pt idx="460">
                  <c:v>17054.0</c:v>
                </c:pt>
                <c:pt idx="461">
                  <c:v>112882.0</c:v>
                </c:pt>
                <c:pt idx="462">
                  <c:v>12008.0</c:v>
                </c:pt>
                <c:pt idx="463">
                  <c:v>15916.0</c:v>
                </c:pt>
                <c:pt idx="464">
                  <c:v>16594.0</c:v>
                </c:pt>
                <c:pt idx="465">
                  <c:v>17054.0</c:v>
                </c:pt>
                <c:pt idx="466">
                  <c:v>121260.0</c:v>
                </c:pt>
                <c:pt idx="467">
                  <c:v>16462.0</c:v>
                </c:pt>
                <c:pt idx="468">
                  <c:v>16180.0</c:v>
                </c:pt>
                <c:pt idx="469">
                  <c:v>16462.0</c:v>
                </c:pt>
                <c:pt idx="470">
                  <c:v>16988.0</c:v>
                </c:pt>
                <c:pt idx="471">
                  <c:v>121380.0</c:v>
                </c:pt>
                <c:pt idx="472">
                  <c:v>16462.0</c:v>
                </c:pt>
                <c:pt idx="473">
                  <c:v>16114.0</c:v>
                </c:pt>
                <c:pt idx="474">
                  <c:v>16462.0</c:v>
                </c:pt>
                <c:pt idx="475">
                  <c:v>17054.0</c:v>
                </c:pt>
                <c:pt idx="476">
                  <c:v>121260.0</c:v>
                </c:pt>
                <c:pt idx="477">
                  <c:v>20488.0</c:v>
                </c:pt>
                <c:pt idx="478">
                  <c:v>16114.0</c:v>
                </c:pt>
                <c:pt idx="479">
                  <c:v>16462.0</c:v>
                </c:pt>
                <c:pt idx="480">
                  <c:v>17336.0</c:v>
                </c:pt>
                <c:pt idx="481">
                  <c:v>120630.0</c:v>
                </c:pt>
                <c:pt idx="482">
                  <c:v>16462.0</c:v>
                </c:pt>
                <c:pt idx="483">
                  <c:v>16114.0</c:v>
                </c:pt>
                <c:pt idx="484">
                  <c:v>16180.0</c:v>
                </c:pt>
                <c:pt idx="485">
                  <c:v>17186.0</c:v>
                </c:pt>
                <c:pt idx="486">
                  <c:v>117014.0</c:v>
                </c:pt>
                <c:pt idx="487">
                  <c:v>4726.0</c:v>
                </c:pt>
                <c:pt idx="488">
                  <c:v>16180.0</c:v>
                </c:pt>
                <c:pt idx="489">
                  <c:v>17054.0</c:v>
                </c:pt>
                <c:pt idx="490">
                  <c:v>124692.0</c:v>
                </c:pt>
                <c:pt idx="491">
                  <c:v>16168.0</c:v>
                </c:pt>
                <c:pt idx="492">
                  <c:v>16180.0</c:v>
                </c:pt>
                <c:pt idx="493">
                  <c:v>15766.0</c:v>
                </c:pt>
                <c:pt idx="494">
                  <c:v>16988.0</c:v>
                </c:pt>
                <c:pt idx="495">
                  <c:v>120978.0</c:v>
                </c:pt>
                <c:pt idx="496">
                  <c:v>16462.0</c:v>
                </c:pt>
                <c:pt idx="497">
                  <c:v>16462.0</c:v>
                </c:pt>
                <c:pt idx="498">
                  <c:v>15766.0</c:v>
                </c:pt>
                <c:pt idx="499">
                  <c:v>17054.0</c:v>
                </c:pt>
                <c:pt idx="500">
                  <c:v>121260.0</c:v>
                </c:pt>
                <c:pt idx="501">
                  <c:v>16528.0</c:v>
                </c:pt>
                <c:pt idx="502">
                  <c:v>15418.0</c:v>
                </c:pt>
                <c:pt idx="503">
                  <c:v>16462.0</c:v>
                </c:pt>
                <c:pt idx="504">
                  <c:v>17120.0</c:v>
                </c:pt>
                <c:pt idx="505">
                  <c:v>121392.0</c:v>
                </c:pt>
                <c:pt idx="506">
                  <c:v>16594.0</c:v>
                </c:pt>
                <c:pt idx="507">
                  <c:v>20338.0</c:v>
                </c:pt>
                <c:pt idx="508">
                  <c:v>16246.0</c:v>
                </c:pt>
                <c:pt idx="509">
                  <c:v>16988.0</c:v>
                </c:pt>
                <c:pt idx="510">
                  <c:v>121260.0</c:v>
                </c:pt>
                <c:pt idx="511">
                  <c:v>5574.0</c:v>
                </c:pt>
                <c:pt idx="512">
                  <c:v>10672.0</c:v>
                </c:pt>
                <c:pt idx="513">
                  <c:v>16462.0</c:v>
                </c:pt>
                <c:pt idx="514">
                  <c:v>17336.0</c:v>
                </c:pt>
                <c:pt idx="515">
                  <c:v>121662.0</c:v>
                </c:pt>
                <c:pt idx="516">
                  <c:v>16462.0</c:v>
                </c:pt>
                <c:pt idx="517">
                  <c:v>16114.0</c:v>
                </c:pt>
                <c:pt idx="518">
                  <c:v>16528.0</c:v>
                </c:pt>
                <c:pt idx="519">
                  <c:v>17402.0</c:v>
                </c:pt>
                <c:pt idx="520">
                  <c:v>123816.0</c:v>
                </c:pt>
                <c:pt idx="521">
                  <c:v>16462.0</c:v>
                </c:pt>
                <c:pt idx="522">
                  <c:v>16114.0</c:v>
                </c:pt>
                <c:pt idx="523">
                  <c:v>16114.0</c:v>
                </c:pt>
                <c:pt idx="524">
                  <c:v>16988.0</c:v>
                </c:pt>
                <c:pt idx="525">
                  <c:v>121326.0</c:v>
                </c:pt>
                <c:pt idx="526">
                  <c:v>15832.0</c:v>
                </c:pt>
                <c:pt idx="527">
                  <c:v>16462.0</c:v>
                </c:pt>
                <c:pt idx="528">
                  <c:v>16462.0</c:v>
                </c:pt>
                <c:pt idx="529">
                  <c:v>17534.0</c:v>
                </c:pt>
                <c:pt idx="530">
                  <c:v>121326.0</c:v>
                </c:pt>
                <c:pt idx="531">
                  <c:v>15832.0</c:v>
                </c:pt>
                <c:pt idx="532">
                  <c:v>16594.0</c:v>
                </c:pt>
                <c:pt idx="533">
                  <c:v>16528.0</c:v>
                </c:pt>
                <c:pt idx="534">
                  <c:v>17336.0</c:v>
                </c:pt>
                <c:pt idx="535">
                  <c:v>124872.0</c:v>
                </c:pt>
                <c:pt idx="536">
                  <c:v>9622.0</c:v>
                </c:pt>
                <c:pt idx="537">
                  <c:v>6558.0</c:v>
                </c:pt>
                <c:pt idx="538">
                  <c:v>16528.0</c:v>
                </c:pt>
                <c:pt idx="539">
                  <c:v>17042.0</c:v>
                </c:pt>
                <c:pt idx="540">
                  <c:v>120912.0</c:v>
                </c:pt>
                <c:pt idx="541">
                  <c:v>16114.0</c:v>
                </c:pt>
                <c:pt idx="542">
                  <c:v>16462.0</c:v>
                </c:pt>
                <c:pt idx="543">
                  <c:v>15484.0</c:v>
                </c:pt>
                <c:pt idx="544">
                  <c:v>16988.0</c:v>
                </c:pt>
                <c:pt idx="545">
                  <c:v>121326.0</c:v>
                </c:pt>
                <c:pt idx="546">
                  <c:v>16462.0</c:v>
                </c:pt>
                <c:pt idx="547">
                  <c:v>15850.0</c:v>
                </c:pt>
                <c:pt idx="548">
                  <c:v>16114.0</c:v>
                </c:pt>
                <c:pt idx="549">
                  <c:v>16838.0</c:v>
                </c:pt>
                <c:pt idx="550">
                  <c:v>120432.0</c:v>
                </c:pt>
                <c:pt idx="551">
                  <c:v>16528.0</c:v>
                </c:pt>
                <c:pt idx="552">
                  <c:v>20752.0</c:v>
                </c:pt>
                <c:pt idx="553">
                  <c:v>17402.0</c:v>
                </c:pt>
                <c:pt idx="554">
                  <c:v>121062.0</c:v>
                </c:pt>
                <c:pt idx="555">
                  <c:v>17008.0</c:v>
                </c:pt>
                <c:pt idx="556">
                  <c:v>16246.0</c:v>
                </c:pt>
                <c:pt idx="557">
                  <c:v>16114.0</c:v>
                </c:pt>
                <c:pt idx="558">
                  <c:v>17336.0</c:v>
                </c:pt>
                <c:pt idx="559">
                  <c:v>121662.0</c:v>
                </c:pt>
                <c:pt idx="560">
                  <c:v>16462.0</c:v>
                </c:pt>
                <c:pt idx="561">
                  <c:v>16462.0</c:v>
                </c:pt>
                <c:pt idx="562">
                  <c:v>457.0</c:v>
                </c:pt>
                <c:pt idx="563">
                  <c:v>16051.0</c:v>
                </c:pt>
                <c:pt idx="564">
                  <c:v>121608.0</c:v>
                </c:pt>
                <c:pt idx="565">
                  <c:v>16114.0</c:v>
                </c:pt>
                <c:pt idx="566">
                  <c:v>16462.0</c:v>
                </c:pt>
                <c:pt idx="567">
                  <c:v>16462.0</c:v>
                </c:pt>
                <c:pt idx="568">
                  <c:v>20600.0</c:v>
                </c:pt>
                <c:pt idx="569">
                  <c:v>121674.0</c:v>
                </c:pt>
                <c:pt idx="570">
                  <c:v>16528.0</c:v>
                </c:pt>
                <c:pt idx="571">
                  <c:v>16462.0</c:v>
                </c:pt>
                <c:pt idx="572">
                  <c:v>16114.0</c:v>
                </c:pt>
                <c:pt idx="573">
                  <c:v>17120.0</c:v>
                </c:pt>
                <c:pt idx="574">
                  <c:v>121044.0</c:v>
                </c:pt>
                <c:pt idx="575">
                  <c:v>16528.0</c:v>
                </c:pt>
                <c:pt idx="576">
                  <c:v>16246.0</c:v>
                </c:pt>
                <c:pt idx="577">
                  <c:v>16528.0</c:v>
                </c:pt>
                <c:pt idx="578">
                  <c:v>16640.0</c:v>
                </c:pt>
                <c:pt idx="579">
                  <c:v>121260.0</c:v>
                </c:pt>
                <c:pt idx="580">
                  <c:v>16462.0</c:v>
                </c:pt>
                <c:pt idx="581">
                  <c:v>16180.0</c:v>
                </c:pt>
                <c:pt idx="582">
                  <c:v>16114.0</c:v>
                </c:pt>
                <c:pt idx="583">
                  <c:v>17456.0</c:v>
                </c:pt>
                <c:pt idx="584">
                  <c:v>124344.0</c:v>
                </c:pt>
                <c:pt idx="585">
                  <c:v>16462.0</c:v>
                </c:pt>
                <c:pt idx="586">
                  <c:v>812.0</c:v>
                </c:pt>
                <c:pt idx="587">
                  <c:v>15716.0</c:v>
                </c:pt>
                <c:pt idx="588">
                  <c:v>16988.0</c:v>
                </c:pt>
                <c:pt idx="589">
                  <c:v>121608.0</c:v>
                </c:pt>
                <c:pt idx="590">
                  <c:v>15916.0</c:v>
                </c:pt>
                <c:pt idx="591">
                  <c:v>16114.0</c:v>
                </c:pt>
                <c:pt idx="592">
                  <c:v>16462.0</c:v>
                </c:pt>
                <c:pt idx="593">
                  <c:v>17336.0</c:v>
                </c:pt>
                <c:pt idx="594">
                  <c:v>120714.0</c:v>
                </c:pt>
                <c:pt idx="595">
                  <c:v>16114.0</c:v>
                </c:pt>
                <c:pt idx="596">
                  <c:v>16528.0</c:v>
                </c:pt>
                <c:pt idx="597">
                  <c:v>15502.0</c:v>
                </c:pt>
                <c:pt idx="598">
                  <c:v>17534.0</c:v>
                </c:pt>
                <c:pt idx="599">
                  <c:v>125022.0</c:v>
                </c:pt>
                <c:pt idx="600">
                  <c:v>16180.0</c:v>
                </c:pt>
                <c:pt idx="601">
                  <c:v>16528.0</c:v>
                </c:pt>
                <c:pt idx="602">
                  <c:v>16180.0</c:v>
                </c:pt>
                <c:pt idx="603">
                  <c:v>17042.0</c:v>
                </c:pt>
                <c:pt idx="604">
                  <c:v>121260.0</c:v>
                </c:pt>
                <c:pt idx="605">
                  <c:v>16528.0</c:v>
                </c:pt>
                <c:pt idx="606">
                  <c:v>16114.0</c:v>
                </c:pt>
                <c:pt idx="607">
                  <c:v>16180.0</c:v>
                </c:pt>
                <c:pt idx="608">
                  <c:v>16988.0</c:v>
                </c:pt>
                <c:pt idx="609">
                  <c:v>120912.0</c:v>
                </c:pt>
                <c:pt idx="610">
                  <c:v>812.0</c:v>
                </c:pt>
                <c:pt idx="611">
                  <c:v>15302.0</c:v>
                </c:pt>
                <c:pt idx="612">
                  <c:v>15832.0</c:v>
                </c:pt>
                <c:pt idx="613">
                  <c:v>17336.0</c:v>
                </c:pt>
                <c:pt idx="614">
                  <c:v>121674.0</c:v>
                </c:pt>
                <c:pt idx="615">
                  <c:v>16462.0</c:v>
                </c:pt>
                <c:pt idx="616">
                  <c:v>16462.0</c:v>
                </c:pt>
                <c:pt idx="617">
                  <c:v>16114.0</c:v>
                </c:pt>
                <c:pt idx="618">
                  <c:v>17534.0</c:v>
                </c:pt>
                <c:pt idx="619">
                  <c:v>126756.0</c:v>
                </c:pt>
                <c:pt idx="620">
                  <c:v>16528.0</c:v>
                </c:pt>
                <c:pt idx="621">
                  <c:v>15832.0</c:v>
                </c:pt>
                <c:pt idx="622">
                  <c:v>15484.0</c:v>
                </c:pt>
                <c:pt idx="623">
                  <c:v>16988.0</c:v>
                </c:pt>
                <c:pt idx="624">
                  <c:v>121260.0</c:v>
                </c:pt>
                <c:pt idx="625">
                  <c:v>16594.0</c:v>
                </c:pt>
                <c:pt idx="626">
                  <c:v>16462.0</c:v>
                </c:pt>
                <c:pt idx="627">
                  <c:v>16168.0</c:v>
                </c:pt>
                <c:pt idx="628">
                  <c:v>17336.0</c:v>
                </c:pt>
                <c:pt idx="629">
                  <c:v>121608.0</c:v>
                </c:pt>
                <c:pt idx="630">
                  <c:v>16114.0</c:v>
                </c:pt>
                <c:pt idx="631">
                  <c:v>16114.0</c:v>
                </c:pt>
                <c:pt idx="632">
                  <c:v>17120.0</c:v>
                </c:pt>
                <c:pt idx="633">
                  <c:v>125304.0</c:v>
                </c:pt>
                <c:pt idx="634">
                  <c:v>5730.0</c:v>
                </c:pt>
                <c:pt idx="635">
                  <c:v>10384.0</c:v>
                </c:pt>
                <c:pt idx="636">
                  <c:v>16462.0</c:v>
                </c:pt>
                <c:pt idx="637">
                  <c:v>16988.0</c:v>
                </c:pt>
                <c:pt idx="638">
                  <c:v>121260.0</c:v>
                </c:pt>
                <c:pt idx="639">
                  <c:v>16246.0</c:v>
                </c:pt>
                <c:pt idx="640">
                  <c:v>16114.0</c:v>
                </c:pt>
                <c:pt idx="641">
                  <c:v>16462.0</c:v>
                </c:pt>
                <c:pt idx="642">
                  <c:v>17468.0</c:v>
                </c:pt>
                <c:pt idx="643">
                  <c:v>121392.0</c:v>
                </c:pt>
                <c:pt idx="644">
                  <c:v>16528.0</c:v>
                </c:pt>
                <c:pt idx="645">
                  <c:v>16180.0</c:v>
                </c:pt>
                <c:pt idx="646">
                  <c:v>16594.0</c:v>
                </c:pt>
                <c:pt idx="647">
                  <c:v>17336.0</c:v>
                </c:pt>
                <c:pt idx="648">
                  <c:v>121260.0</c:v>
                </c:pt>
                <c:pt idx="649">
                  <c:v>16114.0</c:v>
                </c:pt>
                <c:pt idx="650">
                  <c:v>16528.0</c:v>
                </c:pt>
                <c:pt idx="651">
                  <c:v>16462.0</c:v>
                </c:pt>
                <c:pt idx="652">
                  <c:v>17108.0</c:v>
                </c:pt>
                <c:pt idx="653">
                  <c:v>126276.0</c:v>
                </c:pt>
                <c:pt idx="654">
                  <c:v>16462.0</c:v>
                </c:pt>
                <c:pt idx="655">
                  <c:v>16462.0</c:v>
                </c:pt>
                <c:pt idx="656">
                  <c:v>16528.0</c:v>
                </c:pt>
                <c:pt idx="657">
                  <c:v>16640.0</c:v>
                </c:pt>
                <c:pt idx="658">
                  <c:v>121260.0</c:v>
                </c:pt>
                <c:pt idx="659">
                  <c:v>16180.0</c:v>
                </c:pt>
                <c:pt idx="660">
                  <c:v>5718.0</c:v>
                </c:pt>
                <c:pt idx="661">
                  <c:v>11336.0</c:v>
                </c:pt>
                <c:pt idx="662">
                  <c:v>43313.0</c:v>
                </c:pt>
                <c:pt idx="663">
                  <c:v>93977.0</c:v>
                </c:pt>
                <c:pt idx="664">
                  <c:v>16180.0</c:v>
                </c:pt>
                <c:pt idx="665">
                  <c:v>16528.0</c:v>
                </c:pt>
                <c:pt idx="666">
                  <c:v>17054.0</c:v>
                </c:pt>
                <c:pt idx="667">
                  <c:v>120912.0</c:v>
                </c:pt>
                <c:pt idx="668">
                  <c:v>16462.0</c:v>
                </c:pt>
                <c:pt idx="669">
                  <c:v>16528.0</c:v>
                </c:pt>
                <c:pt idx="670">
                  <c:v>16180.0</c:v>
                </c:pt>
                <c:pt idx="671">
                  <c:v>17336.0</c:v>
                </c:pt>
                <c:pt idx="672">
                  <c:v>126678.0</c:v>
                </c:pt>
                <c:pt idx="673">
                  <c:v>16462.0</c:v>
                </c:pt>
                <c:pt idx="674">
                  <c:v>15766.0</c:v>
                </c:pt>
                <c:pt idx="675">
                  <c:v>16114.0</c:v>
                </c:pt>
                <c:pt idx="676">
                  <c:v>17468.0</c:v>
                </c:pt>
                <c:pt idx="677">
                  <c:v>121260.0</c:v>
                </c:pt>
                <c:pt idx="678">
                  <c:v>16114.0</c:v>
                </c:pt>
                <c:pt idx="679">
                  <c:v>15766.0</c:v>
                </c:pt>
                <c:pt idx="680">
                  <c:v>16114.0</c:v>
                </c:pt>
                <c:pt idx="681">
                  <c:v>16988.0</c:v>
                </c:pt>
                <c:pt idx="682">
                  <c:v>120978.0</c:v>
                </c:pt>
                <c:pt idx="683">
                  <c:v>16528.0</c:v>
                </c:pt>
                <c:pt idx="684">
                  <c:v>15850.0</c:v>
                </c:pt>
                <c:pt idx="685">
                  <c:v>3351.0</c:v>
                </c:pt>
                <c:pt idx="686">
                  <c:v>14183.0</c:v>
                </c:pt>
                <c:pt idx="687">
                  <c:v>121326.0</c:v>
                </c:pt>
                <c:pt idx="688">
                  <c:v>16180.0</c:v>
                </c:pt>
                <c:pt idx="689">
                  <c:v>16528.0</c:v>
                </c:pt>
                <c:pt idx="690">
                  <c:v>17120.0</c:v>
                </c:pt>
                <c:pt idx="691">
                  <c:v>16462.0</c:v>
                </c:pt>
                <c:pt idx="692">
                  <c:v>126360.0</c:v>
                </c:pt>
                <c:pt idx="693">
                  <c:v>16180.0</c:v>
                </c:pt>
                <c:pt idx="694">
                  <c:v>16462.0</c:v>
                </c:pt>
                <c:pt idx="695">
                  <c:v>16988.0</c:v>
                </c:pt>
                <c:pt idx="696">
                  <c:v>121032.0</c:v>
                </c:pt>
                <c:pt idx="697">
                  <c:v>16462.0</c:v>
                </c:pt>
                <c:pt idx="698">
                  <c:v>16462.0</c:v>
                </c:pt>
                <c:pt idx="699">
                  <c:v>16114.0</c:v>
                </c:pt>
                <c:pt idx="700">
                  <c:v>17402.0</c:v>
                </c:pt>
                <c:pt idx="701">
                  <c:v>121608.0</c:v>
                </c:pt>
                <c:pt idx="702">
                  <c:v>16180.0</c:v>
                </c:pt>
                <c:pt idx="703">
                  <c:v>16114.0</c:v>
                </c:pt>
                <c:pt idx="704">
                  <c:v>16114.0</c:v>
                </c:pt>
                <c:pt idx="705">
                  <c:v>17336.0</c:v>
                </c:pt>
                <c:pt idx="706">
                  <c:v>121674.0</c:v>
                </c:pt>
                <c:pt idx="707">
                  <c:v>16114.0</c:v>
                </c:pt>
                <c:pt idx="708">
                  <c:v>16462.0</c:v>
                </c:pt>
                <c:pt idx="709">
                  <c:v>16528.0</c:v>
                </c:pt>
                <c:pt idx="710">
                  <c:v>3483.0</c:v>
                </c:pt>
                <c:pt idx="711">
                  <c:v>123583.0</c:v>
                </c:pt>
                <c:pt idx="712">
                  <c:v>16528.0</c:v>
                </c:pt>
                <c:pt idx="713">
                  <c:v>16528.0</c:v>
                </c:pt>
                <c:pt idx="714">
                  <c:v>17402.0</c:v>
                </c:pt>
                <c:pt idx="715">
                  <c:v>16462.0</c:v>
                </c:pt>
                <c:pt idx="716">
                  <c:v>121314.0</c:v>
                </c:pt>
                <c:pt idx="717">
                  <c:v>15832.0</c:v>
                </c:pt>
                <c:pt idx="718">
                  <c:v>16114.0</c:v>
                </c:pt>
                <c:pt idx="719">
                  <c:v>17336.0</c:v>
                </c:pt>
                <c:pt idx="720">
                  <c:v>16528.0</c:v>
                </c:pt>
                <c:pt idx="721">
                  <c:v>121260.0</c:v>
                </c:pt>
                <c:pt idx="722">
                  <c:v>16462.0</c:v>
                </c:pt>
                <c:pt idx="723">
                  <c:v>15766.0</c:v>
                </c:pt>
                <c:pt idx="724">
                  <c:v>17402.0</c:v>
                </c:pt>
                <c:pt idx="725">
                  <c:v>120912.0</c:v>
                </c:pt>
                <c:pt idx="726">
                  <c:v>16114.0</c:v>
                </c:pt>
                <c:pt idx="727">
                  <c:v>15832.0</c:v>
                </c:pt>
                <c:pt idx="728">
                  <c:v>16462.0</c:v>
                </c:pt>
                <c:pt idx="729">
                  <c:v>17468.0</c:v>
                </c:pt>
                <c:pt idx="730">
                  <c:v>126144.0</c:v>
                </c:pt>
                <c:pt idx="731">
                  <c:v>16246.0</c:v>
                </c:pt>
                <c:pt idx="732">
                  <c:v>15502.0</c:v>
                </c:pt>
                <c:pt idx="733">
                  <c:v>16246.0</c:v>
                </c:pt>
                <c:pt idx="734">
                  <c:v>16934.0</c:v>
                </c:pt>
                <c:pt idx="735">
                  <c:v>105548.0</c:v>
                </c:pt>
                <c:pt idx="736">
                  <c:v>16462.0</c:v>
                </c:pt>
                <c:pt idx="737">
                  <c:v>16246.0</c:v>
                </c:pt>
                <c:pt idx="738">
                  <c:v>16114.0</c:v>
                </c:pt>
                <c:pt idx="739">
                  <c:v>17336.0</c:v>
                </c:pt>
                <c:pt idx="740">
                  <c:v>120966.0</c:v>
                </c:pt>
                <c:pt idx="741">
                  <c:v>16462.0</c:v>
                </c:pt>
                <c:pt idx="742">
                  <c:v>16114.0</c:v>
                </c:pt>
                <c:pt idx="743">
                  <c:v>17402.0</c:v>
                </c:pt>
                <c:pt idx="744">
                  <c:v>16528.0</c:v>
                </c:pt>
                <c:pt idx="745">
                  <c:v>121260.0</c:v>
                </c:pt>
                <c:pt idx="746">
                  <c:v>16114.0</c:v>
                </c:pt>
                <c:pt idx="747">
                  <c:v>16462.0</c:v>
                </c:pt>
                <c:pt idx="748">
                  <c:v>16988.0</c:v>
                </c:pt>
                <c:pt idx="749">
                  <c:v>16114.0</c:v>
                </c:pt>
                <c:pt idx="750">
                  <c:v>125382.0</c:v>
                </c:pt>
                <c:pt idx="751">
                  <c:v>16528.0</c:v>
                </c:pt>
                <c:pt idx="752">
                  <c:v>16114.0</c:v>
                </c:pt>
                <c:pt idx="753">
                  <c:v>17120.0</c:v>
                </c:pt>
                <c:pt idx="754">
                  <c:v>121392.0</c:v>
                </c:pt>
                <c:pt idx="755">
                  <c:v>16528.0</c:v>
                </c:pt>
                <c:pt idx="756">
                  <c:v>16114.0</c:v>
                </c:pt>
                <c:pt idx="757">
                  <c:v>16660.0</c:v>
                </c:pt>
                <c:pt idx="758">
                  <c:v>17336.0</c:v>
                </c:pt>
                <c:pt idx="759">
                  <c:v>105146.0</c:v>
                </c:pt>
                <c:pt idx="760">
                  <c:v>16114.0</c:v>
                </c:pt>
                <c:pt idx="761">
                  <c:v>16528.0</c:v>
                </c:pt>
                <c:pt idx="762">
                  <c:v>16462.0</c:v>
                </c:pt>
                <c:pt idx="763">
                  <c:v>17054.0</c:v>
                </c:pt>
                <c:pt idx="764">
                  <c:v>120702.0</c:v>
                </c:pt>
                <c:pt idx="765">
                  <c:v>16462.0</c:v>
                </c:pt>
                <c:pt idx="766">
                  <c:v>16462.0</c:v>
                </c:pt>
                <c:pt idx="767">
                  <c:v>16180.0</c:v>
                </c:pt>
                <c:pt idx="768">
                  <c:v>16988.0</c:v>
                </c:pt>
                <c:pt idx="769">
                  <c:v>125316.0</c:v>
                </c:pt>
                <c:pt idx="770">
                  <c:v>16180.0</c:v>
                </c:pt>
                <c:pt idx="771">
                  <c:v>16462.0</c:v>
                </c:pt>
                <c:pt idx="772">
                  <c:v>16114.0</c:v>
                </c:pt>
                <c:pt idx="773">
                  <c:v>17336.0</c:v>
                </c:pt>
                <c:pt idx="774">
                  <c:v>121326.0</c:v>
                </c:pt>
                <c:pt idx="775">
                  <c:v>16462.0</c:v>
                </c:pt>
                <c:pt idx="776">
                  <c:v>16462.0</c:v>
                </c:pt>
                <c:pt idx="777">
                  <c:v>15832.0</c:v>
                </c:pt>
                <c:pt idx="778">
                  <c:v>17534.0</c:v>
                </c:pt>
                <c:pt idx="779">
                  <c:v>119988.0</c:v>
                </c:pt>
                <c:pt idx="780">
                  <c:v>1404.0</c:v>
                </c:pt>
                <c:pt idx="781">
                  <c:v>16180.0</c:v>
                </c:pt>
                <c:pt idx="782">
                  <c:v>15832.0</c:v>
                </c:pt>
                <c:pt idx="783">
                  <c:v>17390.0</c:v>
                </c:pt>
                <c:pt idx="784">
                  <c:v>120912.0</c:v>
                </c:pt>
                <c:pt idx="785">
                  <c:v>16180.0</c:v>
                </c:pt>
                <c:pt idx="786">
                  <c:v>16462.0</c:v>
                </c:pt>
                <c:pt idx="787">
                  <c:v>16706.0</c:v>
                </c:pt>
                <c:pt idx="788">
                  <c:v>16462.0</c:v>
                </c:pt>
                <c:pt idx="789">
                  <c:v>120648.0</c:v>
                </c:pt>
                <c:pt idx="790">
                  <c:v>15766.0</c:v>
                </c:pt>
                <c:pt idx="791">
                  <c:v>16114.0</c:v>
                </c:pt>
                <c:pt idx="792">
                  <c:v>22514.0</c:v>
                </c:pt>
                <c:pt idx="793">
                  <c:v>16462.0</c:v>
                </c:pt>
                <c:pt idx="794">
                  <c:v>121326.0</c:v>
                </c:pt>
                <c:pt idx="795">
                  <c:v>16462.0</c:v>
                </c:pt>
                <c:pt idx="796">
                  <c:v>0.0</c:v>
                </c:pt>
                <c:pt idx="797">
                  <c:v>17054.0</c:v>
                </c:pt>
                <c:pt idx="798">
                  <c:v>16246.0</c:v>
                </c:pt>
                <c:pt idx="799">
                  <c:v>121044.0</c:v>
                </c:pt>
                <c:pt idx="800">
                  <c:v>15484.0</c:v>
                </c:pt>
                <c:pt idx="801">
                  <c:v>16594.0</c:v>
                </c:pt>
                <c:pt idx="802">
                  <c:v>16988.0</c:v>
                </c:pt>
                <c:pt idx="803">
                  <c:v>16114.0</c:v>
                </c:pt>
                <c:pt idx="804">
                  <c:v>121608.0</c:v>
                </c:pt>
                <c:pt idx="805">
                  <c:v>16594.0</c:v>
                </c:pt>
                <c:pt idx="806">
                  <c:v>15766.0</c:v>
                </c:pt>
                <c:pt idx="807">
                  <c:v>16640.0</c:v>
                </c:pt>
                <c:pt idx="808">
                  <c:v>121314.0</c:v>
                </c:pt>
                <c:pt idx="809">
                  <c:v>16462.0</c:v>
                </c:pt>
                <c:pt idx="810">
                  <c:v>16114.0</c:v>
                </c:pt>
                <c:pt idx="811">
                  <c:v>10116.0</c:v>
                </c:pt>
                <c:pt idx="812">
                  <c:v>7004.0</c:v>
                </c:pt>
                <c:pt idx="813">
                  <c:v>125880.0</c:v>
                </c:pt>
                <c:pt idx="814">
                  <c:v>15766.0</c:v>
                </c:pt>
                <c:pt idx="815">
                  <c:v>16114.0</c:v>
                </c:pt>
                <c:pt idx="816">
                  <c:v>16462.0</c:v>
                </c:pt>
                <c:pt idx="817">
                  <c:v>17336.0</c:v>
                </c:pt>
                <c:pt idx="818">
                  <c:v>121674.0</c:v>
                </c:pt>
                <c:pt idx="819">
                  <c:v>16180.0</c:v>
                </c:pt>
                <c:pt idx="820">
                  <c:v>16114.0</c:v>
                </c:pt>
                <c:pt idx="821">
                  <c:v>16462.0</c:v>
                </c:pt>
                <c:pt idx="822">
                  <c:v>17186.0</c:v>
                </c:pt>
                <c:pt idx="823">
                  <c:v>120978.0</c:v>
                </c:pt>
                <c:pt idx="824">
                  <c:v>15832.0</c:v>
                </c:pt>
                <c:pt idx="825">
                  <c:v>16180.0</c:v>
                </c:pt>
                <c:pt idx="826">
                  <c:v>16594.0</c:v>
                </c:pt>
                <c:pt idx="827">
                  <c:v>16988.0</c:v>
                </c:pt>
                <c:pt idx="828">
                  <c:v>105146.0</c:v>
                </c:pt>
                <c:pt idx="829">
                  <c:v>16180.0</c:v>
                </c:pt>
                <c:pt idx="830">
                  <c:v>16462.0</c:v>
                </c:pt>
                <c:pt idx="831">
                  <c:v>16462.0</c:v>
                </c:pt>
                <c:pt idx="832">
                  <c:v>17456.0</c:v>
                </c:pt>
                <c:pt idx="833">
                  <c:v>126276.0</c:v>
                </c:pt>
                <c:pt idx="834">
                  <c:v>15766.0</c:v>
                </c:pt>
                <c:pt idx="835">
                  <c:v>16462.0</c:v>
                </c:pt>
                <c:pt idx="836">
                  <c:v>17402.0</c:v>
                </c:pt>
                <c:pt idx="837">
                  <c:v>16114.0</c:v>
                </c:pt>
                <c:pt idx="838">
                  <c:v>120978.0</c:v>
                </c:pt>
                <c:pt idx="839">
                  <c:v>16114.0</c:v>
                </c:pt>
                <c:pt idx="840">
                  <c:v>16114.0</c:v>
                </c:pt>
                <c:pt idx="841">
                  <c:v>16988.0</c:v>
                </c:pt>
                <c:pt idx="842">
                  <c:v>16114.0</c:v>
                </c:pt>
                <c:pt idx="843">
                  <c:v>105212.0</c:v>
                </c:pt>
                <c:pt idx="844">
                  <c:v>16114.0</c:v>
                </c:pt>
                <c:pt idx="845">
                  <c:v>16528.0</c:v>
                </c:pt>
                <c:pt idx="846">
                  <c:v>17120.0</c:v>
                </c:pt>
                <c:pt idx="847">
                  <c:v>15898.0</c:v>
                </c:pt>
                <c:pt idx="848">
                  <c:v>121674.0</c:v>
                </c:pt>
                <c:pt idx="849">
                  <c:v>16528.0</c:v>
                </c:pt>
                <c:pt idx="850">
                  <c:v>16180.0</c:v>
                </c:pt>
                <c:pt idx="851">
                  <c:v>16724.0</c:v>
                </c:pt>
                <c:pt idx="852">
                  <c:v>119304.0</c:v>
                </c:pt>
                <c:pt idx="853">
                  <c:v>22528.0</c:v>
                </c:pt>
                <c:pt idx="854">
                  <c:v>16180.0</c:v>
                </c:pt>
                <c:pt idx="855">
                  <c:v>16462.0</c:v>
                </c:pt>
                <c:pt idx="856">
                  <c:v>17054.0</c:v>
                </c:pt>
                <c:pt idx="857">
                  <c:v>121608.0</c:v>
                </c:pt>
                <c:pt idx="858">
                  <c:v>1325.0</c:v>
                </c:pt>
                <c:pt idx="859">
                  <c:v>15137.0</c:v>
                </c:pt>
                <c:pt idx="860">
                  <c:v>16180.0</c:v>
                </c:pt>
                <c:pt idx="861">
                  <c:v>16988.0</c:v>
                </c:pt>
                <c:pt idx="862">
                  <c:v>120912.0</c:v>
                </c:pt>
                <c:pt idx="863">
                  <c:v>15832.0</c:v>
                </c:pt>
                <c:pt idx="864">
                  <c:v>16462.0</c:v>
                </c:pt>
                <c:pt idx="865">
                  <c:v>16114.0</c:v>
                </c:pt>
                <c:pt idx="866">
                  <c:v>16988.0</c:v>
                </c:pt>
                <c:pt idx="867">
                  <c:v>121674.0</c:v>
                </c:pt>
                <c:pt idx="868">
                  <c:v>15766.0</c:v>
                </c:pt>
                <c:pt idx="869">
                  <c:v>16180.0</c:v>
                </c:pt>
                <c:pt idx="870">
                  <c:v>16462.0</c:v>
                </c:pt>
                <c:pt idx="871">
                  <c:v>17534.0</c:v>
                </c:pt>
                <c:pt idx="872">
                  <c:v>126078.0</c:v>
                </c:pt>
                <c:pt idx="873">
                  <c:v>16528.0</c:v>
                </c:pt>
                <c:pt idx="874">
                  <c:v>11868.0</c:v>
                </c:pt>
                <c:pt idx="875">
                  <c:v>5252.0</c:v>
                </c:pt>
                <c:pt idx="876">
                  <c:v>16516.0</c:v>
                </c:pt>
                <c:pt idx="877">
                  <c:v>121260.0</c:v>
                </c:pt>
                <c:pt idx="878">
                  <c:v>16528.0</c:v>
                </c:pt>
                <c:pt idx="879">
                  <c:v>16462.0</c:v>
                </c:pt>
                <c:pt idx="880">
                  <c:v>17402.0</c:v>
                </c:pt>
                <c:pt idx="881">
                  <c:v>16462.0</c:v>
                </c:pt>
                <c:pt idx="882">
                  <c:v>121260.0</c:v>
                </c:pt>
                <c:pt idx="883">
                  <c:v>16462.0</c:v>
                </c:pt>
                <c:pt idx="884">
                  <c:v>16462.0</c:v>
                </c:pt>
                <c:pt idx="885">
                  <c:v>17402.0</c:v>
                </c:pt>
                <c:pt idx="886">
                  <c:v>16462.0</c:v>
                </c:pt>
                <c:pt idx="887">
                  <c:v>120978.0</c:v>
                </c:pt>
                <c:pt idx="888">
                  <c:v>16462.0</c:v>
                </c:pt>
                <c:pt idx="889">
                  <c:v>16114.0</c:v>
                </c:pt>
                <c:pt idx="890">
                  <c:v>1006.0</c:v>
                </c:pt>
                <c:pt idx="891">
                  <c:v>15898.0</c:v>
                </c:pt>
                <c:pt idx="892">
                  <c:v>121392.0</c:v>
                </c:pt>
                <c:pt idx="893">
                  <c:v>16462.0</c:v>
                </c:pt>
                <c:pt idx="894">
                  <c:v>16594.0</c:v>
                </c:pt>
                <c:pt idx="895">
                  <c:v>17336.0</c:v>
                </c:pt>
                <c:pt idx="896">
                  <c:v>127680.0</c:v>
                </c:pt>
                <c:pt idx="897">
                  <c:v>16114.0</c:v>
                </c:pt>
                <c:pt idx="898">
                  <c:v>16594.0</c:v>
                </c:pt>
                <c:pt idx="899">
                  <c:v>16114.0</c:v>
                </c:pt>
                <c:pt idx="900">
                  <c:v>16988.0</c:v>
                </c:pt>
                <c:pt idx="901">
                  <c:v>110648.0</c:v>
                </c:pt>
                <c:pt idx="902">
                  <c:v>27128.0</c:v>
                </c:pt>
                <c:pt idx="903">
                  <c:v>16462.0</c:v>
                </c:pt>
                <c:pt idx="904">
                  <c:v>4914.0</c:v>
                </c:pt>
                <c:pt idx="905">
                  <c:v>12554.0</c:v>
                </c:pt>
                <c:pt idx="906">
                  <c:v>120912.0</c:v>
                </c:pt>
                <c:pt idx="907">
                  <c:v>16462.0</c:v>
                </c:pt>
                <c:pt idx="908">
                  <c:v>16114.0</c:v>
                </c:pt>
                <c:pt idx="909">
                  <c:v>16462.0</c:v>
                </c:pt>
                <c:pt idx="910">
                  <c:v>16988.0</c:v>
                </c:pt>
                <c:pt idx="911">
                  <c:v>120978.0</c:v>
                </c:pt>
                <c:pt idx="912">
                  <c:v>16528.0</c:v>
                </c:pt>
                <c:pt idx="913">
                  <c:v>16114.0</c:v>
                </c:pt>
                <c:pt idx="914">
                  <c:v>16114.0</c:v>
                </c:pt>
                <c:pt idx="915">
                  <c:v>17534.0</c:v>
                </c:pt>
                <c:pt idx="916">
                  <c:v>121674.0</c:v>
                </c:pt>
                <c:pt idx="917">
                  <c:v>16180.0</c:v>
                </c:pt>
                <c:pt idx="918">
                  <c:v>16594.0</c:v>
                </c:pt>
                <c:pt idx="919">
                  <c:v>940.0</c:v>
                </c:pt>
                <c:pt idx="920">
                  <c:v>16462.0</c:v>
                </c:pt>
                <c:pt idx="921">
                  <c:v>121260.0</c:v>
                </c:pt>
                <c:pt idx="922">
                  <c:v>21904.0</c:v>
                </c:pt>
                <c:pt idx="923">
                  <c:v>16462.0</c:v>
                </c:pt>
                <c:pt idx="924">
                  <c:v>16528.0</c:v>
                </c:pt>
                <c:pt idx="925">
                  <c:v>17042.0</c:v>
                </c:pt>
                <c:pt idx="926">
                  <c:v>121260.0</c:v>
                </c:pt>
                <c:pt idx="927">
                  <c:v>16114.0</c:v>
                </c:pt>
                <c:pt idx="928">
                  <c:v>16114.0</c:v>
                </c:pt>
                <c:pt idx="929">
                  <c:v>17402.0</c:v>
                </c:pt>
                <c:pt idx="930">
                  <c:v>16462.0</c:v>
                </c:pt>
                <c:pt idx="931">
                  <c:v>121326.0</c:v>
                </c:pt>
                <c:pt idx="932">
                  <c:v>16462.0</c:v>
                </c:pt>
                <c:pt idx="933">
                  <c:v>0.0</c:v>
                </c:pt>
                <c:pt idx="934">
                  <c:v>17336.0</c:v>
                </c:pt>
                <c:pt idx="935">
                  <c:v>16114.0</c:v>
                </c:pt>
                <c:pt idx="936">
                  <c:v>121326.0</c:v>
                </c:pt>
                <c:pt idx="937">
                  <c:v>16462.0</c:v>
                </c:pt>
                <c:pt idx="938">
                  <c:v>15568.0</c:v>
                </c:pt>
                <c:pt idx="939">
                  <c:v>17054.0</c:v>
                </c:pt>
                <c:pt idx="940">
                  <c:v>15898.0</c:v>
                </c:pt>
                <c:pt idx="941">
                  <c:v>121674.0</c:v>
                </c:pt>
                <c:pt idx="942">
                  <c:v>16246.0</c:v>
                </c:pt>
                <c:pt idx="943">
                  <c:v>16528.0</c:v>
                </c:pt>
                <c:pt idx="944">
                  <c:v>17390.0</c:v>
                </c:pt>
                <c:pt idx="945">
                  <c:v>16462.0</c:v>
                </c:pt>
                <c:pt idx="946">
                  <c:v>127680.0</c:v>
                </c:pt>
                <c:pt idx="947">
                  <c:v>16528.0</c:v>
                </c:pt>
                <c:pt idx="948">
                  <c:v>5862.0</c:v>
                </c:pt>
                <c:pt idx="949">
                  <c:v>11192.0</c:v>
                </c:pt>
                <c:pt idx="950">
                  <c:v>15850.0</c:v>
                </c:pt>
                <c:pt idx="951">
                  <c:v>121608.0</c:v>
                </c:pt>
                <c:pt idx="952">
                  <c:v>16462.0</c:v>
                </c:pt>
                <c:pt idx="953">
                  <c:v>16114.0</c:v>
                </c:pt>
                <c:pt idx="954">
                  <c:v>17054.0</c:v>
                </c:pt>
                <c:pt idx="955">
                  <c:v>121608.0</c:v>
                </c:pt>
                <c:pt idx="956">
                  <c:v>16528.0</c:v>
                </c:pt>
                <c:pt idx="957">
                  <c:v>16114.0</c:v>
                </c:pt>
                <c:pt idx="958">
                  <c:v>16114.0</c:v>
                </c:pt>
                <c:pt idx="959">
                  <c:v>17534.0</c:v>
                </c:pt>
                <c:pt idx="960">
                  <c:v>121392.0</c:v>
                </c:pt>
                <c:pt idx="961">
                  <c:v>16528.0</c:v>
                </c:pt>
                <c:pt idx="962">
                  <c:v>16180.0</c:v>
                </c:pt>
                <c:pt idx="963">
                  <c:v>4914.0</c:v>
                </c:pt>
                <c:pt idx="964">
                  <c:v>11792.0</c:v>
                </c:pt>
                <c:pt idx="965">
                  <c:v>121608.0</c:v>
                </c:pt>
                <c:pt idx="966">
                  <c:v>16180.0</c:v>
                </c:pt>
                <c:pt idx="967">
                  <c:v>16180.0</c:v>
                </c:pt>
                <c:pt idx="968">
                  <c:v>16462.0</c:v>
                </c:pt>
                <c:pt idx="969">
                  <c:v>17042.0</c:v>
                </c:pt>
                <c:pt idx="970">
                  <c:v>63984.0</c:v>
                </c:pt>
                <c:pt idx="971">
                  <c:v>73738.0</c:v>
                </c:pt>
                <c:pt idx="972">
                  <c:v>16114.0</c:v>
                </c:pt>
                <c:pt idx="973">
                  <c:v>16528.0</c:v>
                </c:pt>
                <c:pt idx="974">
                  <c:v>23870.0</c:v>
                </c:pt>
                <c:pt idx="975">
                  <c:v>16114.0</c:v>
                </c:pt>
                <c:pt idx="976">
                  <c:v>121608.0</c:v>
                </c:pt>
                <c:pt idx="977">
                  <c:v>16114.0</c:v>
                </c:pt>
                <c:pt idx="978">
                  <c:v>16462.0</c:v>
                </c:pt>
                <c:pt idx="979">
                  <c:v>874.0</c:v>
                </c:pt>
                <c:pt idx="980">
                  <c:v>16594.0</c:v>
                </c:pt>
                <c:pt idx="981">
                  <c:v>121260.0</c:v>
                </c:pt>
                <c:pt idx="982">
                  <c:v>16114.0</c:v>
                </c:pt>
                <c:pt idx="983">
                  <c:v>16114.0</c:v>
                </c:pt>
                <c:pt idx="984">
                  <c:v>17120.0</c:v>
                </c:pt>
                <c:pt idx="985">
                  <c:v>16246.0</c:v>
                </c:pt>
                <c:pt idx="986">
                  <c:v>121740.0</c:v>
                </c:pt>
                <c:pt idx="987">
                  <c:v>16180.0</c:v>
                </c:pt>
                <c:pt idx="988">
                  <c:v>16528.0</c:v>
                </c:pt>
                <c:pt idx="989">
                  <c:v>16988.0</c:v>
                </c:pt>
                <c:pt idx="990">
                  <c:v>16114.0</c:v>
                </c:pt>
                <c:pt idx="991">
                  <c:v>120630.0</c:v>
                </c:pt>
                <c:pt idx="992">
                  <c:v>16114.0</c:v>
                </c:pt>
                <c:pt idx="993">
                  <c:v>2180.0</c:v>
                </c:pt>
                <c:pt idx="994">
                  <c:v>15276.0</c:v>
                </c:pt>
                <c:pt idx="995">
                  <c:v>121260.0</c:v>
                </c:pt>
                <c:pt idx="996">
                  <c:v>16114.0</c:v>
                </c:pt>
                <c:pt idx="997">
                  <c:v>16114.0</c:v>
                </c:pt>
                <c:pt idx="998">
                  <c:v>16180.0</c:v>
                </c:pt>
                <c:pt idx="999">
                  <c:v>16988.0</c:v>
                </c:pt>
                <c:pt idx="1000">
                  <c:v>126654.0</c:v>
                </c:pt>
                <c:pt idx="1001">
                  <c:v>15766.0</c:v>
                </c:pt>
                <c:pt idx="1002">
                  <c:v>16462.0</c:v>
                </c:pt>
                <c:pt idx="1003">
                  <c:v>16640.0</c:v>
                </c:pt>
                <c:pt idx="1004">
                  <c:v>16462.0</c:v>
                </c:pt>
                <c:pt idx="1005">
                  <c:v>121674.0</c:v>
                </c:pt>
                <c:pt idx="1006">
                  <c:v>16528.0</c:v>
                </c:pt>
                <c:pt idx="1007">
                  <c:v>16462.0</c:v>
                </c:pt>
                <c:pt idx="1008">
                  <c:v>17054.0</c:v>
                </c:pt>
                <c:pt idx="1009">
                  <c:v>16246.0</c:v>
                </c:pt>
                <c:pt idx="1010">
                  <c:v>105212.0</c:v>
                </c:pt>
                <c:pt idx="1011">
                  <c:v>16594.0</c:v>
                </c:pt>
                <c:pt idx="1012">
                  <c:v>16528.0</c:v>
                </c:pt>
                <c:pt idx="1013">
                  <c:v>17042.0</c:v>
                </c:pt>
                <c:pt idx="1014">
                  <c:v>16114.0</c:v>
                </c:pt>
                <c:pt idx="1015">
                  <c:v>121260.0</c:v>
                </c:pt>
                <c:pt idx="1016">
                  <c:v>16528.0</c:v>
                </c:pt>
                <c:pt idx="1017">
                  <c:v>16462.0</c:v>
                </c:pt>
                <c:pt idx="1018">
                  <c:v>17054.0</c:v>
                </c:pt>
                <c:pt idx="1019">
                  <c:v>16114.0</c:v>
                </c:pt>
                <c:pt idx="1020">
                  <c:v>121608.0</c:v>
                </c:pt>
                <c:pt idx="1021">
                  <c:v>16114.0</c:v>
                </c:pt>
                <c:pt idx="1022">
                  <c:v>16114.0</c:v>
                </c:pt>
                <c:pt idx="1023">
                  <c:v>17054.0</c:v>
                </c:pt>
                <c:pt idx="1024">
                  <c:v>110342.0</c:v>
                </c:pt>
                <c:pt idx="1025">
                  <c:v>17140.0</c:v>
                </c:pt>
                <c:pt idx="1026">
                  <c:v>16462.0</c:v>
                </c:pt>
                <c:pt idx="1027">
                  <c:v>16462.0</c:v>
                </c:pt>
                <c:pt idx="1028">
                  <c:v>16988.0</c:v>
                </c:pt>
                <c:pt idx="1029">
                  <c:v>121326.0</c:v>
                </c:pt>
                <c:pt idx="1030">
                  <c:v>16114.0</c:v>
                </c:pt>
                <c:pt idx="1031">
                  <c:v>16114.0</c:v>
                </c:pt>
                <c:pt idx="1032">
                  <c:v>17468.0</c:v>
                </c:pt>
                <c:pt idx="1033">
                  <c:v>16594.0</c:v>
                </c:pt>
                <c:pt idx="1034">
                  <c:v>121674.0</c:v>
                </c:pt>
                <c:pt idx="1035">
                  <c:v>16180.0</c:v>
                </c:pt>
                <c:pt idx="1036">
                  <c:v>16528.0</c:v>
                </c:pt>
                <c:pt idx="1037">
                  <c:v>17402.0</c:v>
                </c:pt>
                <c:pt idx="1038">
                  <c:v>16168.0</c:v>
                </c:pt>
                <c:pt idx="1039">
                  <c:v>105146.0</c:v>
                </c:pt>
                <c:pt idx="1040">
                  <c:v>15832.0</c:v>
                </c:pt>
                <c:pt idx="1041">
                  <c:v>16114.0</c:v>
                </c:pt>
                <c:pt idx="1042">
                  <c:v>16988.0</c:v>
                </c:pt>
                <c:pt idx="1043">
                  <c:v>16528.0</c:v>
                </c:pt>
                <c:pt idx="1044">
                  <c:v>121260.0</c:v>
                </c:pt>
                <c:pt idx="1045">
                  <c:v>16114.0</c:v>
                </c:pt>
                <c:pt idx="1046">
                  <c:v>16114.0</c:v>
                </c:pt>
                <c:pt idx="1047">
                  <c:v>17054.0</c:v>
                </c:pt>
                <c:pt idx="1048">
                  <c:v>16462.0</c:v>
                </c:pt>
                <c:pt idx="1049">
                  <c:v>127398.0</c:v>
                </c:pt>
                <c:pt idx="1050">
                  <c:v>16462.0</c:v>
                </c:pt>
                <c:pt idx="1051">
                  <c:v>16120.0</c:v>
                </c:pt>
                <c:pt idx="1052">
                  <c:v>17474.0</c:v>
                </c:pt>
                <c:pt idx="1053">
                  <c:v>16318.0</c:v>
                </c:pt>
                <c:pt idx="1054">
                  <c:v>106312.0</c:v>
                </c:pt>
                <c:pt idx="1055">
                  <c:v>15020.0</c:v>
                </c:pt>
                <c:pt idx="1056">
                  <c:v>16600.0</c:v>
                </c:pt>
                <c:pt idx="1057">
                  <c:v>16994.0</c:v>
                </c:pt>
                <c:pt idx="1058">
                  <c:v>16468.0</c:v>
                </c:pt>
                <c:pt idx="1059">
                  <c:v>120918.0</c:v>
                </c:pt>
                <c:pt idx="1060">
                  <c:v>16252.0</c:v>
                </c:pt>
                <c:pt idx="1061">
                  <c:v>16468.0</c:v>
                </c:pt>
                <c:pt idx="1062">
                  <c:v>16994.0</c:v>
                </c:pt>
                <c:pt idx="1063">
                  <c:v>16522.0</c:v>
                </c:pt>
                <c:pt idx="1064">
                  <c:v>121266.0</c:v>
                </c:pt>
                <c:pt idx="1065">
                  <c:v>16120.0</c:v>
                </c:pt>
                <c:pt idx="1066">
                  <c:v>16186.0</c:v>
                </c:pt>
                <c:pt idx="1067">
                  <c:v>16712.0</c:v>
                </c:pt>
                <c:pt idx="1068">
                  <c:v>16468.0</c:v>
                </c:pt>
                <c:pt idx="1069">
                  <c:v>121266.0</c:v>
                </c:pt>
                <c:pt idx="1070">
                  <c:v>0.0</c:v>
                </c:pt>
                <c:pt idx="1071">
                  <c:v>16468.0</c:v>
                </c:pt>
                <c:pt idx="1072">
                  <c:v>17342.0</c:v>
                </c:pt>
                <c:pt idx="1073">
                  <c:v>127056.0</c:v>
                </c:pt>
                <c:pt idx="1074">
                  <c:v>15490.0</c:v>
                </c:pt>
                <c:pt idx="1075">
                  <c:v>16120.0</c:v>
                </c:pt>
                <c:pt idx="1076">
                  <c:v>16468.0</c:v>
                </c:pt>
                <c:pt idx="1077">
                  <c:v>17192.0</c:v>
                </c:pt>
                <c:pt idx="1078">
                  <c:v>121332.0</c:v>
                </c:pt>
                <c:pt idx="1079">
                  <c:v>16186.0</c:v>
                </c:pt>
                <c:pt idx="1080">
                  <c:v>16252.0</c:v>
                </c:pt>
                <c:pt idx="1081">
                  <c:v>17060.0</c:v>
                </c:pt>
                <c:pt idx="1082">
                  <c:v>16120.0</c:v>
                </c:pt>
                <c:pt idx="1083">
                  <c:v>121266.0</c:v>
                </c:pt>
                <c:pt idx="1084">
                  <c:v>16534.0</c:v>
                </c:pt>
                <c:pt idx="1085">
                  <c:v>1178.0</c:v>
                </c:pt>
                <c:pt idx="1086">
                  <c:v>15882.0</c:v>
                </c:pt>
                <c:pt idx="1087">
                  <c:v>16522.0</c:v>
                </c:pt>
                <c:pt idx="1088">
                  <c:v>121266.0</c:v>
                </c:pt>
                <c:pt idx="1089">
                  <c:v>16468.0</c:v>
                </c:pt>
                <c:pt idx="1090">
                  <c:v>16120.0</c:v>
                </c:pt>
                <c:pt idx="1091">
                  <c:v>17408.0</c:v>
                </c:pt>
                <c:pt idx="1092">
                  <c:v>16468.0</c:v>
                </c:pt>
                <c:pt idx="1093">
                  <c:v>120984.0</c:v>
                </c:pt>
                <c:pt idx="1094">
                  <c:v>15772.0</c:v>
                </c:pt>
                <c:pt idx="1095">
                  <c:v>16468.0</c:v>
                </c:pt>
                <c:pt idx="1096">
                  <c:v>16994.0</c:v>
                </c:pt>
                <c:pt idx="1097">
                  <c:v>16468.0</c:v>
                </c:pt>
                <c:pt idx="1098">
                  <c:v>121332.0</c:v>
                </c:pt>
                <c:pt idx="1099">
                  <c:v>16468.0</c:v>
                </c:pt>
                <c:pt idx="1100">
                  <c:v>8714.0</c:v>
                </c:pt>
                <c:pt idx="1101">
                  <c:v>15078.0</c:v>
                </c:pt>
                <c:pt idx="1102">
                  <c:v>64314.0</c:v>
                </c:pt>
                <c:pt idx="1103">
                  <c:v>73966.0</c:v>
                </c:pt>
                <c:pt idx="1104">
                  <c:v>16534.0</c:v>
                </c:pt>
                <c:pt idx="1105">
                  <c:v>16534.0</c:v>
                </c:pt>
                <c:pt idx="1106">
                  <c:v>17048.0</c:v>
                </c:pt>
                <c:pt idx="1107">
                  <c:v>121266.0</c:v>
                </c:pt>
                <c:pt idx="1108">
                  <c:v>16186.0</c:v>
                </c:pt>
                <c:pt idx="1109">
                  <c:v>16468.0</c:v>
                </c:pt>
                <c:pt idx="1110">
                  <c:v>16120.0</c:v>
                </c:pt>
                <c:pt idx="1111">
                  <c:v>17060.0</c:v>
                </c:pt>
                <c:pt idx="1112">
                  <c:v>121266.0</c:v>
                </c:pt>
                <c:pt idx="1113">
                  <c:v>16468.0</c:v>
                </c:pt>
                <c:pt idx="1114">
                  <c:v>16468.0</c:v>
                </c:pt>
                <c:pt idx="1115">
                  <c:v>16534.0</c:v>
                </c:pt>
                <c:pt idx="1116">
                  <c:v>874.0</c:v>
                </c:pt>
                <c:pt idx="1117">
                  <c:v>121266.0</c:v>
                </c:pt>
                <c:pt idx="1118">
                  <c:v>16534.0</c:v>
                </c:pt>
                <c:pt idx="1119">
                  <c:v>16120.0</c:v>
                </c:pt>
                <c:pt idx="1120">
                  <c:v>17060.0</c:v>
                </c:pt>
                <c:pt idx="1121">
                  <c:v>16600.0</c:v>
                </c:pt>
                <c:pt idx="1122">
                  <c:v>121398.0</c:v>
                </c:pt>
                <c:pt idx="1123">
                  <c:v>16534.0</c:v>
                </c:pt>
                <c:pt idx="1124">
                  <c:v>16186.0</c:v>
                </c:pt>
                <c:pt idx="1125">
                  <c:v>17408.0</c:v>
                </c:pt>
                <c:pt idx="1126">
                  <c:v>16120.0</c:v>
                </c:pt>
                <c:pt idx="1127">
                  <c:v>127518.0</c:v>
                </c:pt>
                <c:pt idx="1128">
                  <c:v>16534.0</c:v>
                </c:pt>
                <c:pt idx="1129">
                  <c:v>16186.0</c:v>
                </c:pt>
                <c:pt idx="1130">
                  <c:v>17342.0</c:v>
                </c:pt>
                <c:pt idx="1131">
                  <c:v>1868.0</c:v>
                </c:pt>
                <c:pt idx="1132">
                  <c:v>118756.0</c:v>
                </c:pt>
                <c:pt idx="1133">
                  <c:v>16120.0</c:v>
                </c:pt>
                <c:pt idx="1134">
                  <c:v>16468.0</c:v>
                </c:pt>
                <c:pt idx="1135">
                  <c:v>17474.0</c:v>
                </c:pt>
                <c:pt idx="1136">
                  <c:v>15772.0</c:v>
                </c:pt>
                <c:pt idx="1137">
                  <c:v>120918.0</c:v>
                </c:pt>
                <c:pt idx="1138">
                  <c:v>16468.0</c:v>
                </c:pt>
                <c:pt idx="1139">
                  <c:v>15508.0</c:v>
                </c:pt>
                <c:pt idx="1140">
                  <c:v>16994.0</c:v>
                </c:pt>
                <c:pt idx="1141">
                  <c:v>121332.0</c:v>
                </c:pt>
                <c:pt idx="1142">
                  <c:v>16186.0</c:v>
                </c:pt>
                <c:pt idx="1143">
                  <c:v>16468.0</c:v>
                </c:pt>
                <c:pt idx="1144">
                  <c:v>16120.0</c:v>
                </c:pt>
                <c:pt idx="1145">
                  <c:v>16844.0</c:v>
                </c:pt>
                <c:pt idx="1146">
                  <c:v>113971.0</c:v>
                </c:pt>
                <c:pt idx="1147">
                  <c:v>7427.0</c:v>
                </c:pt>
                <c:pt idx="1148">
                  <c:v>15838.0</c:v>
                </c:pt>
                <c:pt idx="1149">
                  <c:v>15904.0</c:v>
                </c:pt>
                <c:pt idx="1150">
                  <c:v>17342.0</c:v>
                </c:pt>
                <c:pt idx="1151">
                  <c:v>120918.0</c:v>
                </c:pt>
                <c:pt idx="1152">
                  <c:v>16534.0</c:v>
                </c:pt>
                <c:pt idx="1153">
                  <c:v>16120.0</c:v>
                </c:pt>
                <c:pt idx="1154">
                  <c:v>16730.0</c:v>
                </c:pt>
                <c:pt idx="1155">
                  <c:v>16588.0</c:v>
                </c:pt>
                <c:pt idx="1156">
                  <c:v>128394.0</c:v>
                </c:pt>
                <c:pt idx="1157">
                  <c:v>16120.0</c:v>
                </c:pt>
                <c:pt idx="1158">
                  <c:v>16468.0</c:v>
                </c:pt>
                <c:pt idx="1159">
                  <c:v>17408.0</c:v>
                </c:pt>
                <c:pt idx="1160">
                  <c:v>16468.0</c:v>
                </c:pt>
                <c:pt idx="1161">
                  <c:v>121332.0</c:v>
                </c:pt>
                <c:pt idx="1162">
                  <c:v>0.0</c:v>
                </c:pt>
                <c:pt idx="1163">
                  <c:v>15772.0</c:v>
                </c:pt>
                <c:pt idx="1164">
                  <c:v>17126.0</c:v>
                </c:pt>
                <c:pt idx="1165">
                  <c:v>16252.0</c:v>
                </c:pt>
                <c:pt idx="1166">
                  <c:v>121398.0</c:v>
                </c:pt>
                <c:pt idx="1167">
                  <c:v>16120.0</c:v>
                </c:pt>
                <c:pt idx="1168">
                  <c:v>16600.0</c:v>
                </c:pt>
                <c:pt idx="1169">
                  <c:v>17342.0</c:v>
                </c:pt>
                <c:pt idx="1170">
                  <c:v>16120.0</c:v>
                </c:pt>
                <c:pt idx="1171">
                  <c:v>121266.0</c:v>
                </c:pt>
                <c:pt idx="1172">
                  <c:v>16252.0</c:v>
                </c:pt>
                <c:pt idx="1173">
                  <c:v>15772.0</c:v>
                </c:pt>
                <c:pt idx="1174">
                  <c:v>16994.0</c:v>
                </c:pt>
                <c:pt idx="1175">
                  <c:v>16522.0</c:v>
                </c:pt>
                <c:pt idx="1176">
                  <c:v>108452.0</c:v>
                </c:pt>
                <c:pt idx="1177">
                  <c:v>13162.0</c:v>
                </c:pt>
                <c:pt idx="1178">
                  <c:v>16186.0</c:v>
                </c:pt>
                <c:pt idx="1179">
                  <c:v>17060.0</c:v>
                </c:pt>
                <c:pt idx="1180">
                  <c:v>16468.0</c:v>
                </c:pt>
                <c:pt idx="1181">
                  <c:v>121266.0</c:v>
                </c:pt>
                <c:pt idx="1182">
                  <c:v>16120.0</c:v>
                </c:pt>
                <c:pt idx="1183">
                  <c:v>16120.0</c:v>
                </c:pt>
                <c:pt idx="1184">
                  <c:v>16994.0</c:v>
                </c:pt>
                <c:pt idx="1185">
                  <c:v>128028.0</c:v>
                </c:pt>
                <c:pt idx="1186">
                  <c:v>16534.0</c:v>
                </c:pt>
                <c:pt idx="1187">
                  <c:v>16120.0</c:v>
                </c:pt>
                <c:pt idx="1188">
                  <c:v>17408.0</c:v>
                </c:pt>
                <c:pt idx="1189">
                  <c:v>16600.0</c:v>
                </c:pt>
                <c:pt idx="1190">
                  <c:v>121680.0</c:v>
                </c:pt>
                <c:pt idx="1191">
                  <c:v>66.0</c:v>
                </c:pt>
                <c:pt idx="1192">
                  <c:v>16600.0</c:v>
                </c:pt>
                <c:pt idx="1193">
                  <c:v>17408.0</c:v>
                </c:pt>
                <c:pt idx="1194">
                  <c:v>16120.0</c:v>
                </c:pt>
                <c:pt idx="1195">
                  <c:v>121266.0</c:v>
                </c:pt>
                <c:pt idx="1196">
                  <c:v>16534.0</c:v>
                </c:pt>
                <c:pt idx="1197">
                  <c:v>15772.0</c:v>
                </c:pt>
                <c:pt idx="1198">
                  <c:v>17060.0</c:v>
                </c:pt>
                <c:pt idx="1199">
                  <c:v>15562.0</c:v>
                </c:pt>
                <c:pt idx="1200">
                  <c:v>121614.0</c:v>
                </c:pt>
                <c:pt idx="1201">
                  <c:v>16468.0</c:v>
                </c:pt>
                <c:pt idx="1202">
                  <c:v>16468.0</c:v>
                </c:pt>
                <c:pt idx="1203">
                  <c:v>17408.0</c:v>
                </c:pt>
                <c:pt idx="1204">
                  <c:v>16468.0</c:v>
                </c:pt>
                <c:pt idx="1205">
                  <c:v>106255.0</c:v>
                </c:pt>
                <c:pt idx="1206">
                  <c:v>15077.0</c:v>
                </c:pt>
                <c:pt idx="1207">
                  <c:v>16120.0</c:v>
                </c:pt>
                <c:pt idx="1208">
                  <c:v>16994.0</c:v>
                </c:pt>
                <c:pt idx="1209">
                  <c:v>16534.0</c:v>
                </c:pt>
                <c:pt idx="1210">
                  <c:v>121266.0</c:v>
                </c:pt>
                <c:pt idx="1211">
                  <c:v>16120.0</c:v>
                </c:pt>
                <c:pt idx="1212">
                  <c:v>16186.0</c:v>
                </c:pt>
                <c:pt idx="1213">
                  <c:v>17192.0</c:v>
                </c:pt>
                <c:pt idx="1214">
                  <c:v>15838.0</c:v>
                </c:pt>
                <c:pt idx="1215">
                  <c:v>128460.0</c:v>
                </c:pt>
                <c:pt idx="1216">
                  <c:v>16534.0</c:v>
                </c:pt>
                <c:pt idx="1217">
                  <c:v>16186.0</c:v>
                </c:pt>
                <c:pt idx="1218">
                  <c:v>17048.0</c:v>
                </c:pt>
                <c:pt idx="1219">
                  <c:v>117822.0</c:v>
                </c:pt>
                <c:pt idx="1220">
                  <c:v>12617.0</c:v>
                </c:pt>
                <c:pt idx="1221">
                  <c:v>7709.0</c:v>
                </c:pt>
                <c:pt idx="1222">
                  <c:v>16120.0</c:v>
                </c:pt>
                <c:pt idx="1223">
                  <c:v>17408.0</c:v>
                </c:pt>
                <c:pt idx="1224">
                  <c:v>120918.0</c:v>
                </c:pt>
                <c:pt idx="1225">
                  <c:v>16468.0</c:v>
                </c:pt>
                <c:pt idx="1226">
                  <c:v>16468.0</c:v>
                </c:pt>
                <c:pt idx="1227">
                  <c:v>17408.0</c:v>
                </c:pt>
                <c:pt idx="1228">
                  <c:v>16120.0</c:v>
                </c:pt>
                <c:pt idx="1229">
                  <c:v>121614.0</c:v>
                </c:pt>
                <c:pt idx="1230">
                  <c:v>16534.0</c:v>
                </c:pt>
                <c:pt idx="1231">
                  <c:v>16468.0</c:v>
                </c:pt>
                <c:pt idx="1232">
                  <c:v>17408.0</c:v>
                </c:pt>
                <c:pt idx="1233">
                  <c:v>16252.0</c:v>
                </c:pt>
                <c:pt idx="1234">
                  <c:v>121398.0</c:v>
                </c:pt>
                <c:pt idx="1235">
                  <c:v>15838.0</c:v>
                </c:pt>
                <c:pt idx="1236">
                  <c:v>1457.0</c:v>
                </c:pt>
                <c:pt idx="1237">
                  <c:v>15669.0</c:v>
                </c:pt>
                <c:pt idx="1238">
                  <c:v>16120.0</c:v>
                </c:pt>
                <c:pt idx="1239">
                  <c:v>121614.0</c:v>
                </c:pt>
                <c:pt idx="1240">
                  <c:v>15904.0</c:v>
                </c:pt>
                <c:pt idx="1241">
                  <c:v>16120.0</c:v>
                </c:pt>
                <c:pt idx="1242">
                  <c:v>16994.0</c:v>
                </c:pt>
                <c:pt idx="1243">
                  <c:v>16174.0</c:v>
                </c:pt>
                <c:pt idx="1244">
                  <c:v>128394.0</c:v>
                </c:pt>
                <c:pt idx="1245">
                  <c:v>16468.0</c:v>
                </c:pt>
                <c:pt idx="1246">
                  <c:v>16534.0</c:v>
                </c:pt>
                <c:pt idx="1247">
                  <c:v>17060.0</c:v>
                </c:pt>
                <c:pt idx="1248">
                  <c:v>16468.0</c:v>
                </c:pt>
                <c:pt idx="1249">
                  <c:v>120918.0</c:v>
                </c:pt>
                <c:pt idx="1250">
                  <c:v>16120.0</c:v>
                </c:pt>
                <c:pt idx="1251">
                  <c:v>589.0</c:v>
                </c:pt>
                <c:pt idx="1252">
                  <c:v>16753.0</c:v>
                </c:pt>
                <c:pt idx="1253">
                  <c:v>106094.0</c:v>
                </c:pt>
                <c:pt idx="1254">
                  <c:v>31076.0</c:v>
                </c:pt>
                <c:pt idx="1255">
                  <c:v>16468.0</c:v>
                </c:pt>
                <c:pt idx="1256">
                  <c:v>16120.0</c:v>
                </c:pt>
                <c:pt idx="1257">
                  <c:v>17540.0</c:v>
                </c:pt>
                <c:pt idx="1258">
                  <c:v>68912.0</c:v>
                </c:pt>
                <c:pt idx="1259">
                  <c:v>68606.0</c:v>
                </c:pt>
                <c:pt idx="1260">
                  <c:v>16600.0</c:v>
                </c:pt>
                <c:pt idx="1261">
                  <c:v>16186.0</c:v>
                </c:pt>
                <c:pt idx="1262">
                  <c:v>17342.0</c:v>
                </c:pt>
                <c:pt idx="1263">
                  <c:v>121266.0</c:v>
                </c:pt>
                <c:pt idx="1264">
                  <c:v>16186.0</c:v>
                </c:pt>
                <c:pt idx="1265">
                  <c:v>16468.0</c:v>
                </c:pt>
                <c:pt idx="1266">
                  <c:v>0.0</c:v>
                </c:pt>
                <c:pt idx="1267">
                  <c:v>17462.0</c:v>
                </c:pt>
                <c:pt idx="1268">
                  <c:v>121614.0</c:v>
                </c:pt>
                <c:pt idx="1269">
                  <c:v>15772.0</c:v>
                </c:pt>
                <c:pt idx="1270">
                  <c:v>16468.0</c:v>
                </c:pt>
                <c:pt idx="1271">
                  <c:v>17408.0</c:v>
                </c:pt>
                <c:pt idx="1272">
                  <c:v>16468.0</c:v>
                </c:pt>
                <c:pt idx="1273">
                  <c:v>121680.0</c:v>
                </c:pt>
                <c:pt idx="1274">
                  <c:v>16120.0</c:v>
                </c:pt>
                <c:pt idx="1275">
                  <c:v>16468.0</c:v>
                </c:pt>
                <c:pt idx="1276">
                  <c:v>24388.0</c:v>
                </c:pt>
                <c:pt idx="1277">
                  <c:v>17342.0</c:v>
                </c:pt>
                <c:pt idx="1278">
                  <c:v>115098.0</c:v>
                </c:pt>
                <c:pt idx="1279">
                  <c:v>22702.0</c:v>
                </c:pt>
                <c:pt idx="1280">
                  <c:v>16186.0</c:v>
                </c:pt>
                <c:pt idx="1281">
                  <c:v>17060.0</c:v>
                </c:pt>
                <c:pt idx="1282">
                  <c:v>2901.0</c:v>
                </c:pt>
                <c:pt idx="1283">
                  <c:v>118563.0</c:v>
                </c:pt>
                <c:pt idx="1284">
                  <c:v>16252.0</c:v>
                </c:pt>
                <c:pt idx="1285">
                  <c:v>16468.0</c:v>
                </c:pt>
                <c:pt idx="1286">
                  <c:v>17060.0</c:v>
                </c:pt>
                <c:pt idx="1287">
                  <c:v>16174.0</c:v>
                </c:pt>
                <c:pt idx="1288">
                  <c:v>121614.0</c:v>
                </c:pt>
                <c:pt idx="1289">
                  <c:v>16534.0</c:v>
                </c:pt>
                <c:pt idx="1290">
                  <c:v>16120.0</c:v>
                </c:pt>
                <c:pt idx="1291">
                  <c:v>16712.0</c:v>
                </c:pt>
                <c:pt idx="1292">
                  <c:v>15508.0</c:v>
                </c:pt>
                <c:pt idx="1293">
                  <c:v>121614.0</c:v>
                </c:pt>
                <c:pt idx="1294">
                  <c:v>16468.0</c:v>
                </c:pt>
                <c:pt idx="1295">
                  <c:v>16468.0</c:v>
                </c:pt>
                <c:pt idx="1296">
                  <c:v>16712.0</c:v>
                </c:pt>
                <c:pt idx="1297">
                  <c:v>16468.0</c:v>
                </c:pt>
                <c:pt idx="1298">
                  <c:v>108518.0</c:v>
                </c:pt>
                <c:pt idx="1299">
                  <c:v>12814.0</c:v>
                </c:pt>
                <c:pt idx="1300">
                  <c:v>16120.0</c:v>
                </c:pt>
                <c:pt idx="1301">
                  <c:v>17126.0</c:v>
                </c:pt>
                <c:pt idx="1302">
                  <c:v>16318.0</c:v>
                </c:pt>
                <c:pt idx="1303">
                  <c:v>120984.0</c:v>
                </c:pt>
                <c:pt idx="1304">
                  <c:v>16120.0</c:v>
                </c:pt>
                <c:pt idx="1305">
                  <c:v>16600.0</c:v>
                </c:pt>
                <c:pt idx="1306">
                  <c:v>24386.0</c:v>
                </c:pt>
                <c:pt idx="1307">
                  <c:v>15772.0</c:v>
                </c:pt>
                <c:pt idx="1308">
                  <c:v>121332.0</c:v>
                </c:pt>
                <c:pt idx="1309">
                  <c:v>16186.0</c:v>
                </c:pt>
                <c:pt idx="1310">
                  <c:v>16120.0</c:v>
                </c:pt>
                <c:pt idx="1311">
                  <c:v>17396.0</c:v>
                </c:pt>
                <c:pt idx="1312">
                  <c:v>15772.0</c:v>
                </c:pt>
                <c:pt idx="1313">
                  <c:v>121614.0</c:v>
                </c:pt>
                <c:pt idx="1314">
                  <c:v>4980.0</c:v>
                </c:pt>
                <c:pt idx="1315">
                  <c:v>12428.0</c:v>
                </c:pt>
                <c:pt idx="1316">
                  <c:v>16534.0</c:v>
                </c:pt>
                <c:pt idx="1317">
                  <c:v>120918.0</c:v>
                </c:pt>
                <c:pt idx="1318">
                  <c:v>16468.0</c:v>
                </c:pt>
                <c:pt idx="1319">
                  <c:v>16120.0</c:v>
                </c:pt>
                <c:pt idx="1320">
                  <c:v>17342.0</c:v>
                </c:pt>
                <c:pt idx="1321">
                  <c:v>16120.0</c:v>
                </c:pt>
                <c:pt idx="1322">
                  <c:v>121398.0</c:v>
                </c:pt>
                <c:pt idx="1323">
                  <c:v>16468.0</c:v>
                </c:pt>
                <c:pt idx="1324">
                  <c:v>16468.0</c:v>
                </c:pt>
                <c:pt idx="1325">
                  <c:v>17126.0</c:v>
                </c:pt>
                <c:pt idx="1326">
                  <c:v>16252.0</c:v>
                </c:pt>
                <c:pt idx="1327">
                  <c:v>121332.0</c:v>
                </c:pt>
                <c:pt idx="1328">
                  <c:v>12856.0</c:v>
                </c:pt>
                <c:pt idx="1329">
                  <c:v>3810.0</c:v>
                </c:pt>
                <c:pt idx="1330">
                  <c:v>17342.0</c:v>
                </c:pt>
                <c:pt idx="1331">
                  <c:v>16120.0</c:v>
                </c:pt>
                <c:pt idx="1332">
                  <c:v>120918.0</c:v>
                </c:pt>
                <c:pt idx="1333">
                  <c:v>16186.0</c:v>
                </c:pt>
                <c:pt idx="1334">
                  <c:v>16468.0</c:v>
                </c:pt>
                <c:pt idx="1335">
                  <c:v>17060.0</c:v>
                </c:pt>
                <c:pt idx="1336">
                  <c:v>16174.0</c:v>
                </c:pt>
                <c:pt idx="1337">
                  <c:v>128922.0</c:v>
                </c:pt>
                <c:pt idx="1338">
                  <c:v>16120.0</c:v>
                </c:pt>
                <c:pt idx="1339">
                  <c:v>16186.0</c:v>
                </c:pt>
                <c:pt idx="1340">
                  <c:v>17342.0</c:v>
                </c:pt>
                <c:pt idx="1341">
                  <c:v>16120.0</c:v>
                </c:pt>
                <c:pt idx="1342">
                  <c:v>121332.0</c:v>
                </c:pt>
                <c:pt idx="1343">
                  <c:v>4172.0</c:v>
                </c:pt>
                <c:pt idx="1344">
                  <c:v>12888.0</c:v>
                </c:pt>
                <c:pt idx="1345">
                  <c:v>16600.0</c:v>
                </c:pt>
                <c:pt idx="1346">
                  <c:v>16600.0</c:v>
                </c:pt>
                <c:pt idx="1347">
                  <c:v>120984.0</c:v>
                </c:pt>
                <c:pt idx="1348">
                  <c:v>16120.0</c:v>
                </c:pt>
                <c:pt idx="1349">
                  <c:v>17474.0</c:v>
                </c:pt>
                <c:pt idx="1350">
                  <c:v>15772.0</c:v>
                </c:pt>
                <c:pt idx="1351">
                  <c:v>16468.0</c:v>
                </c:pt>
                <c:pt idx="1352">
                  <c:v>121680.0</c:v>
                </c:pt>
                <c:pt idx="1353">
                  <c:v>15838.0</c:v>
                </c:pt>
                <c:pt idx="1354">
                  <c:v>17342.0</c:v>
                </c:pt>
                <c:pt idx="1355">
                  <c:v>16174.0</c:v>
                </c:pt>
                <c:pt idx="1356">
                  <c:v>16120.0</c:v>
                </c:pt>
                <c:pt idx="1357">
                  <c:v>121266.0</c:v>
                </c:pt>
                <c:pt idx="1358">
                  <c:v>16468.0</c:v>
                </c:pt>
                <c:pt idx="1359">
                  <c:v>8466.0</c:v>
                </c:pt>
                <c:pt idx="1360">
                  <c:v>9008.0</c:v>
                </c:pt>
                <c:pt idx="1361">
                  <c:v>121266.0</c:v>
                </c:pt>
                <c:pt idx="1362">
                  <c:v>16468.0</c:v>
                </c:pt>
                <c:pt idx="1363">
                  <c:v>16468.0</c:v>
                </c:pt>
                <c:pt idx="1364">
                  <c:v>17342.0</c:v>
                </c:pt>
                <c:pt idx="1365">
                  <c:v>16534.0</c:v>
                </c:pt>
                <c:pt idx="1366">
                  <c:v>128724.0</c:v>
                </c:pt>
                <c:pt idx="1367">
                  <c:v>16468.0</c:v>
                </c:pt>
                <c:pt idx="1368">
                  <c:v>15772.0</c:v>
                </c:pt>
                <c:pt idx="1369">
                  <c:v>16844.0</c:v>
                </c:pt>
                <c:pt idx="1370">
                  <c:v>16534.0</c:v>
                </c:pt>
                <c:pt idx="1371">
                  <c:v>121680.0</c:v>
                </c:pt>
                <c:pt idx="1372">
                  <c:v>16186.0</c:v>
                </c:pt>
                <c:pt idx="1373">
                  <c:v>16252.0</c:v>
                </c:pt>
                <c:pt idx="1374">
                  <c:v>47074.0</c:v>
                </c:pt>
              </c:numCache>
            </c:numRef>
          </c:val>
          <c:smooth val="0"/>
        </c:ser>
        <c:ser>
          <c:idx val="1"/>
          <c:order val="1"/>
          <c:tx>
            <c:strRef>
              <c:f>'Larger File Size.csv'!$C$1</c:f>
              <c:strCache>
                <c:ptCount val="1"/>
                <c:pt idx="0">
                  <c:v>5 Files</c:v>
                </c:pt>
              </c:strCache>
            </c:strRef>
          </c:tx>
          <c:spPr>
            <a:ln w="12700">
              <a:solidFill>
                <a:srgbClr val="3366FF"/>
              </a:solidFill>
            </a:ln>
          </c:spPr>
          <c:marker>
            <c:symbol val="none"/>
          </c:marker>
          <c:cat>
            <c:numRef>
              <c:f>'Larger File Size.csv'!$A$2:$A$1376</c:f>
              <c:numCache>
                <c:formatCode>General</c:formatCode>
                <c:ptCount val="137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pt idx="463">
                  <c:v>463.0</c:v>
                </c:pt>
                <c:pt idx="464">
                  <c:v>464.0</c:v>
                </c:pt>
                <c:pt idx="465">
                  <c:v>465.0</c:v>
                </c:pt>
                <c:pt idx="466">
                  <c:v>466.0</c:v>
                </c:pt>
                <c:pt idx="467">
                  <c:v>467.0</c:v>
                </c:pt>
                <c:pt idx="468">
                  <c:v>468.0</c:v>
                </c:pt>
                <c:pt idx="469">
                  <c:v>469.0</c:v>
                </c:pt>
                <c:pt idx="470">
                  <c:v>470.0</c:v>
                </c:pt>
                <c:pt idx="471">
                  <c:v>471.0</c:v>
                </c:pt>
                <c:pt idx="472">
                  <c:v>472.0</c:v>
                </c:pt>
                <c:pt idx="473">
                  <c:v>473.0</c:v>
                </c:pt>
                <c:pt idx="474">
                  <c:v>474.0</c:v>
                </c:pt>
                <c:pt idx="475">
                  <c:v>475.0</c:v>
                </c:pt>
                <c:pt idx="476">
                  <c:v>476.0</c:v>
                </c:pt>
                <c:pt idx="477">
                  <c:v>477.0</c:v>
                </c:pt>
                <c:pt idx="478">
                  <c:v>478.0</c:v>
                </c:pt>
                <c:pt idx="479">
                  <c:v>479.0</c:v>
                </c:pt>
                <c:pt idx="480">
                  <c:v>480.0</c:v>
                </c:pt>
                <c:pt idx="481">
                  <c:v>481.0</c:v>
                </c:pt>
                <c:pt idx="482">
                  <c:v>482.0</c:v>
                </c:pt>
                <c:pt idx="483">
                  <c:v>483.0</c:v>
                </c:pt>
                <c:pt idx="484">
                  <c:v>484.0</c:v>
                </c:pt>
                <c:pt idx="485">
                  <c:v>485.0</c:v>
                </c:pt>
                <c:pt idx="486">
                  <c:v>486.0</c:v>
                </c:pt>
                <c:pt idx="487">
                  <c:v>487.0</c:v>
                </c:pt>
                <c:pt idx="488">
                  <c:v>488.0</c:v>
                </c:pt>
                <c:pt idx="489">
                  <c:v>489.0</c:v>
                </c:pt>
                <c:pt idx="490">
                  <c:v>490.0</c:v>
                </c:pt>
                <c:pt idx="491">
                  <c:v>491.0</c:v>
                </c:pt>
                <c:pt idx="492">
                  <c:v>492.0</c:v>
                </c:pt>
                <c:pt idx="493">
                  <c:v>493.0</c:v>
                </c:pt>
                <c:pt idx="494">
                  <c:v>494.0</c:v>
                </c:pt>
                <c:pt idx="495">
                  <c:v>495.0</c:v>
                </c:pt>
                <c:pt idx="496">
                  <c:v>496.0</c:v>
                </c:pt>
                <c:pt idx="497">
                  <c:v>497.0</c:v>
                </c:pt>
                <c:pt idx="498">
                  <c:v>498.0</c:v>
                </c:pt>
                <c:pt idx="499">
                  <c:v>499.0</c:v>
                </c:pt>
                <c:pt idx="500">
                  <c:v>500.0</c:v>
                </c:pt>
                <c:pt idx="501">
                  <c:v>501.0</c:v>
                </c:pt>
                <c:pt idx="502">
                  <c:v>502.0</c:v>
                </c:pt>
                <c:pt idx="503">
                  <c:v>503.0</c:v>
                </c:pt>
                <c:pt idx="504">
                  <c:v>504.0</c:v>
                </c:pt>
                <c:pt idx="505">
                  <c:v>505.0</c:v>
                </c:pt>
                <c:pt idx="506">
                  <c:v>506.0</c:v>
                </c:pt>
                <c:pt idx="507">
                  <c:v>507.0</c:v>
                </c:pt>
                <c:pt idx="508">
                  <c:v>508.0</c:v>
                </c:pt>
                <c:pt idx="509">
                  <c:v>509.0</c:v>
                </c:pt>
                <c:pt idx="510">
                  <c:v>510.0</c:v>
                </c:pt>
                <c:pt idx="511">
                  <c:v>511.0</c:v>
                </c:pt>
                <c:pt idx="512">
                  <c:v>512.0</c:v>
                </c:pt>
                <c:pt idx="513">
                  <c:v>513.0</c:v>
                </c:pt>
                <c:pt idx="514">
                  <c:v>514.0</c:v>
                </c:pt>
                <c:pt idx="515">
                  <c:v>515.0</c:v>
                </c:pt>
                <c:pt idx="516">
                  <c:v>516.0</c:v>
                </c:pt>
                <c:pt idx="517">
                  <c:v>517.0</c:v>
                </c:pt>
                <c:pt idx="518">
                  <c:v>518.0</c:v>
                </c:pt>
                <c:pt idx="519">
                  <c:v>519.0</c:v>
                </c:pt>
                <c:pt idx="520">
                  <c:v>520.0</c:v>
                </c:pt>
                <c:pt idx="521">
                  <c:v>521.0</c:v>
                </c:pt>
                <c:pt idx="522">
                  <c:v>522.0</c:v>
                </c:pt>
                <c:pt idx="523">
                  <c:v>523.0</c:v>
                </c:pt>
                <c:pt idx="524">
                  <c:v>524.0</c:v>
                </c:pt>
                <c:pt idx="525">
                  <c:v>525.0</c:v>
                </c:pt>
                <c:pt idx="526">
                  <c:v>526.0</c:v>
                </c:pt>
                <c:pt idx="527">
                  <c:v>527.0</c:v>
                </c:pt>
                <c:pt idx="528">
                  <c:v>528.0</c:v>
                </c:pt>
                <c:pt idx="529">
                  <c:v>529.0</c:v>
                </c:pt>
                <c:pt idx="530">
                  <c:v>530.0</c:v>
                </c:pt>
                <c:pt idx="531">
                  <c:v>531.0</c:v>
                </c:pt>
                <c:pt idx="532">
                  <c:v>532.0</c:v>
                </c:pt>
                <c:pt idx="533">
                  <c:v>533.0</c:v>
                </c:pt>
                <c:pt idx="534">
                  <c:v>534.0</c:v>
                </c:pt>
                <c:pt idx="535">
                  <c:v>535.0</c:v>
                </c:pt>
                <c:pt idx="536">
                  <c:v>536.0</c:v>
                </c:pt>
                <c:pt idx="537">
                  <c:v>537.0</c:v>
                </c:pt>
                <c:pt idx="538">
                  <c:v>538.0</c:v>
                </c:pt>
                <c:pt idx="539">
                  <c:v>539.0</c:v>
                </c:pt>
                <c:pt idx="540">
                  <c:v>540.0</c:v>
                </c:pt>
                <c:pt idx="541">
                  <c:v>541.0</c:v>
                </c:pt>
                <c:pt idx="542">
                  <c:v>542.0</c:v>
                </c:pt>
                <c:pt idx="543">
                  <c:v>543.0</c:v>
                </c:pt>
                <c:pt idx="544">
                  <c:v>544.0</c:v>
                </c:pt>
                <c:pt idx="545">
                  <c:v>545.0</c:v>
                </c:pt>
                <c:pt idx="546">
                  <c:v>546.0</c:v>
                </c:pt>
                <c:pt idx="547">
                  <c:v>547.0</c:v>
                </c:pt>
                <c:pt idx="548">
                  <c:v>548.0</c:v>
                </c:pt>
                <c:pt idx="549">
                  <c:v>549.0</c:v>
                </c:pt>
                <c:pt idx="550">
                  <c:v>550.0</c:v>
                </c:pt>
                <c:pt idx="551">
                  <c:v>551.0</c:v>
                </c:pt>
                <c:pt idx="552">
                  <c:v>552.0</c:v>
                </c:pt>
                <c:pt idx="553">
                  <c:v>553.0</c:v>
                </c:pt>
                <c:pt idx="554">
                  <c:v>554.0</c:v>
                </c:pt>
                <c:pt idx="555">
                  <c:v>555.0</c:v>
                </c:pt>
                <c:pt idx="556">
                  <c:v>556.0</c:v>
                </c:pt>
                <c:pt idx="557">
                  <c:v>557.0</c:v>
                </c:pt>
                <c:pt idx="558">
                  <c:v>558.0</c:v>
                </c:pt>
                <c:pt idx="559">
                  <c:v>559.0</c:v>
                </c:pt>
                <c:pt idx="560">
                  <c:v>560.0</c:v>
                </c:pt>
                <c:pt idx="561">
                  <c:v>561.0</c:v>
                </c:pt>
                <c:pt idx="562">
                  <c:v>562.0</c:v>
                </c:pt>
                <c:pt idx="563">
                  <c:v>563.0</c:v>
                </c:pt>
                <c:pt idx="564">
                  <c:v>564.0</c:v>
                </c:pt>
                <c:pt idx="565">
                  <c:v>565.0</c:v>
                </c:pt>
                <c:pt idx="566">
                  <c:v>566.0</c:v>
                </c:pt>
                <c:pt idx="567">
                  <c:v>567.0</c:v>
                </c:pt>
                <c:pt idx="568">
                  <c:v>568.0</c:v>
                </c:pt>
                <c:pt idx="569">
                  <c:v>569.0</c:v>
                </c:pt>
                <c:pt idx="570">
                  <c:v>570.0</c:v>
                </c:pt>
                <c:pt idx="571">
                  <c:v>571.0</c:v>
                </c:pt>
                <c:pt idx="572">
                  <c:v>572.0</c:v>
                </c:pt>
                <c:pt idx="573">
                  <c:v>573.0</c:v>
                </c:pt>
                <c:pt idx="574">
                  <c:v>574.0</c:v>
                </c:pt>
                <c:pt idx="575">
                  <c:v>575.0</c:v>
                </c:pt>
                <c:pt idx="576">
                  <c:v>576.0</c:v>
                </c:pt>
                <c:pt idx="577">
                  <c:v>577.0</c:v>
                </c:pt>
                <c:pt idx="578">
                  <c:v>578.0</c:v>
                </c:pt>
                <c:pt idx="579">
                  <c:v>579.0</c:v>
                </c:pt>
                <c:pt idx="580">
                  <c:v>580.0</c:v>
                </c:pt>
                <c:pt idx="581">
                  <c:v>581.0</c:v>
                </c:pt>
                <c:pt idx="582">
                  <c:v>582.0</c:v>
                </c:pt>
                <c:pt idx="583">
                  <c:v>583.0</c:v>
                </c:pt>
                <c:pt idx="584">
                  <c:v>584.0</c:v>
                </c:pt>
                <c:pt idx="585">
                  <c:v>585.0</c:v>
                </c:pt>
                <c:pt idx="586">
                  <c:v>586.0</c:v>
                </c:pt>
                <c:pt idx="587">
                  <c:v>587.0</c:v>
                </c:pt>
                <c:pt idx="588">
                  <c:v>588.0</c:v>
                </c:pt>
                <c:pt idx="589">
                  <c:v>589.0</c:v>
                </c:pt>
                <c:pt idx="590">
                  <c:v>590.0</c:v>
                </c:pt>
                <c:pt idx="591">
                  <c:v>591.0</c:v>
                </c:pt>
                <c:pt idx="592">
                  <c:v>592.0</c:v>
                </c:pt>
                <c:pt idx="593">
                  <c:v>593.0</c:v>
                </c:pt>
                <c:pt idx="594">
                  <c:v>594.0</c:v>
                </c:pt>
                <c:pt idx="595">
                  <c:v>595.0</c:v>
                </c:pt>
                <c:pt idx="596">
                  <c:v>596.0</c:v>
                </c:pt>
                <c:pt idx="597">
                  <c:v>597.0</c:v>
                </c:pt>
                <c:pt idx="598">
                  <c:v>598.0</c:v>
                </c:pt>
                <c:pt idx="599">
                  <c:v>599.0</c:v>
                </c:pt>
                <c:pt idx="600">
                  <c:v>600.0</c:v>
                </c:pt>
                <c:pt idx="601">
                  <c:v>601.0</c:v>
                </c:pt>
                <c:pt idx="602">
                  <c:v>602.0</c:v>
                </c:pt>
                <c:pt idx="603">
                  <c:v>603.0</c:v>
                </c:pt>
                <c:pt idx="604">
                  <c:v>604.0</c:v>
                </c:pt>
                <c:pt idx="605">
                  <c:v>605.0</c:v>
                </c:pt>
                <c:pt idx="606">
                  <c:v>606.0</c:v>
                </c:pt>
                <c:pt idx="607">
                  <c:v>607.0</c:v>
                </c:pt>
                <c:pt idx="608">
                  <c:v>608.0</c:v>
                </c:pt>
                <c:pt idx="609">
                  <c:v>609.0</c:v>
                </c:pt>
                <c:pt idx="610">
                  <c:v>610.0</c:v>
                </c:pt>
                <c:pt idx="611">
                  <c:v>611.0</c:v>
                </c:pt>
                <c:pt idx="612">
                  <c:v>612.0</c:v>
                </c:pt>
                <c:pt idx="613">
                  <c:v>613.0</c:v>
                </c:pt>
                <c:pt idx="614">
                  <c:v>614.0</c:v>
                </c:pt>
                <c:pt idx="615">
                  <c:v>615.0</c:v>
                </c:pt>
                <c:pt idx="616">
                  <c:v>616.0</c:v>
                </c:pt>
                <c:pt idx="617">
                  <c:v>617.0</c:v>
                </c:pt>
                <c:pt idx="618">
                  <c:v>618.0</c:v>
                </c:pt>
                <c:pt idx="619">
                  <c:v>619.0</c:v>
                </c:pt>
                <c:pt idx="620">
                  <c:v>620.0</c:v>
                </c:pt>
                <c:pt idx="621">
                  <c:v>621.0</c:v>
                </c:pt>
                <c:pt idx="622">
                  <c:v>622.0</c:v>
                </c:pt>
                <c:pt idx="623">
                  <c:v>623.0</c:v>
                </c:pt>
                <c:pt idx="624">
                  <c:v>624.0</c:v>
                </c:pt>
                <c:pt idx="625">
                  <c:v>625.0</c:v>
                </c:pt>
                <c:pt idx="626">
                  <c:v>626.0</c:v>
                </c:pt>
                <c:pt idx="627">
                  <c:v>627.0</c:v>
                </c:pt>
                <c:pt idx="628">
                  <c:v>628.0</c:v>
                </c:pt>
                <c:pt idx="629">
                  <c:v>629.0</c:v>
                </c:pt>
                <c:pt idx="630">
                  <c:v>630.0</c:v>
                </c:pt>
                <c:pt idx="631">
                  <c:v>631.0</c:v>
                </c:pt>
                <c:pt idx="632">
                  <c:v>632.0</c:v>
                </c:pt>
                <c:pt idx="633">
                  <c:v>633.0</c:v>
                </c:pt>
                <c:pt idx="634">
                  <c:v>634.0</c:v>
                </c:pt>
                <c:pt idx="635">
                  <c:v>635.0</c:v>
                </c:pt>
                <c:pt idx="636">
                  <c:v>636.0</c:v>
                </c:pt>
                <c:pt idx="637">
                  <c:v>637.0</c:v>
                </c:pt>
                <c:pt idx="638">
                  <c:v>638.0</c:v>
                </c:pt>
                <c:pt idx="639">
                  <c:v>639.0</c:v>
                </c:pt>
                <c:pt idx="640">
                  <c:v>640.0</c:v>
                </c:pt>
                <c:pt idx="641">
                  <c:v>641.0</c:v>
                </c:pt>
                <c:pt idx="642">
                  <c:v>642.0</c:v>
                </c:pt>
                <c:pt idx="643">
                  <c:v>643.0</c:v>
                </c:pt>
                <c:pt idx="644">
                  <c:v>644.0</c:v>
                </c:pt>
                <c:pt idx="645">
                  <c:v>645.0</c:v>
                </c:pt>
                <c:pt idx="646">
                  <c:v>646.0</c:v>
                </c:pt>
                <c:pt idx="647">
                  <c:v>647.0</c:v>
                </c:pt>
                <c:pt idx="648">
                  <c:v>648.0</c:v>
                </c:pt>
                <c:pt idx="649">
                  <c:v>649.0</c:v>
                </c:pt>
                <c:pt idx="650">
                  <c:v>650.0</c:v>
                </c:pt>
                <c:pt idx="651">
                  <c:v>651.0</c:v>
                </c:pt>
                <c:pt idx="652">
                  <c:v>652.0</c:v>
                </c:pt>
                <c:pt idx="653">
                  <c:v>653.0</c:v>
                </c:pt>
                <c:pt idx="654">
                  <c:v>654.0</c:v>
                </c:pt>
                <c:pt idx="655">
                  <c:v>655.0</c:v>
                </c:pt>
                <c:pt idx="656">
                  <c:v>656.0</c:v>
                </c:pt>
                <c:pt idx="657">
                  <c:v>657.0</c:v>
                </c:pt>
                <c:pt idx="658">
                  <c:v>658.0</c:v>
                </c:pt>
                <c:pt idx="659">
                  <c:v>659.0</c:v>
                </c:pt>
                <c:pt idx="660">
                  <c:v>660.0</c:v>
                </c:pt>
                <c:pt idx="661">
                  <c:v>661.0</c:v>
                </c:pt>
                <c:pt idx="662">
                  <c:v>662.0</c:v>
                </c:pt>
                <c:pt idx="663">
                  <c:v>663.0</c:v>
                </c:pt>
                <c:pt idx="664">
                  <c:v>664.0</c:v>
                </c:pt>
                <c:pt idx="665">
                  <c:v>665.0</c:v>
                </c:pt>
                <c:pt idx="666">
                  <c:v>666.0</c:v>
                </c:pt>
                <c:pt idx="667">
                  <c:v>667.0</c:v>
                </c:pt>
                <c:pt idx="668">
                  <c:v>668.0</c:v>
                </c:pt>
                <c:pt idx="669">
                  <c:v>669.0</c:v>
                </c:pt>
                <c:pt idx="670">
                  <c:v>670.0</c:v>
                </c:pt>
                <c:pt idx="671">
                  <c:v>671.0</c:v>
                </c:pt>
                <c:pt idx="672">
                  <c:v>672.0</c:v>
                </c:pt>
                <c:pt idx="673">
                  <c:v>673.0</c:v>
                </c:pt>
                <c:pt idx="674">
                  <c:v>674.0</c:v>
                </c:pt>
                <c:pt idx="675">
                  <c:v>675.0</c:v>
                </c:pt>
                <c:pt idx="676">
                  <c:v>676.0</c:v>
                </c:pt>
                <c:pt idx="677">
                  <c:v>677.0</c:v>
                </c:pt>
                <c:pt idx="678">
                  <c:v>678.0</c:v>
                </c:pt>
                <c:pt idx="679">
                  <c:v>679.0</c:v>
                </c:pt>
                <c:pt idx="680">
                  <c:v>680.0</c:v>
                </c:pt>
                <c:pt idx="681">
                  <c:v>681.0</c:v>
                </c:pt>
                <c:pt idx="682">
                  <c:v>682.0</c:v>
                </c:pt>
                <c:pt idx="683">
                  <c:v>683.0</c:v>
                </c:pt>
                <c:pt idx="684">
                  <c:v>684.0</c:v>
                </c:pt>
                <c:pt idx="685">
                  <c:v>685.0</c:v>
                </c:pt>
                <c:pt idx="686">
                  <c:v>686.0</c:v>
                </c:pt>
                <c:pt idx="687">
                  <c:v>687.0</c:v>
                </c:pt>
                <c:pt idx="688">
                  <c:v>688.0</c:v>
                </c:pt>
                <c:pt idx="689">
                  <c:v>689.0</c:v>
                </c:pt>
                <c:pt idx="690">
                  <c:v>690.0</c:v>
                </c:pt>
                <c:pt idx="691">
                  <c:v>691.0</c:v>
                </c:pt>
                <c:pt idx="692">
                  <c:v>692.0</c:v>
                </c:pt>
                <c:pt idx="693">
                  <c:v>693.0</c:v>
                </c:pt>
                <c:pt idx="694">
                  <c:v>694.0</c:v>
                </c:pt>
                <c:pt idx="695">
                  <c:v>695.0</c:v>
                </c:pt>
                <c:pt idx="696">
                  <c:v>696.0</c:v>
                </c:pt>
                <c:pt idx="697">
                  <c:v>697.0</c:v>
                </c:pt>
                <c:pt idx="698">
                  <c:v>698.0</c:v>
                </c:pt>
                <c:pt idx="699">
                  <c:v>699.0</c:v>
                </c:pt>
                <c:pt idx="700">
                  <c:v>700.0</c:v>
                </c:pt>
                <c:pt idx="701">
                  <c:v>701.0</c:v>
                </c:pt>
                <c:pt idx="702">
                  <c:v>702.0</c:v>
                </c:pt>
                <c:pt idx="703">
                  <c:v>703.0</c:v>
                </c:pt>
                <c:pt idx="704">
                  <c:v>704.0</c:v>
                </c:pt>
                <c:pt idx="705">
                  <c:v>705.0</c:v>
                </c:pt>
                <c:pt idx="706">
                  <c:v>706.0</c:v>
                </c:pt>
                <c:pt idx="707">
                  <c:v>707.0</c:v>
                </c:pt>
                <c:pt idx="708">
                  <c:v>708.0</c:v>
                </c:pt>
                <c:pt idx="709">
                  <c:v>709.0</c:v>
                </c:pt>
                <c:pt idx="710">
                  <c:v>710.0</c:v>
                </c:pt>
                <c:pt idx="711">
                  <c:v>711.0</c:v>
                </c:pt>
                <c:pt idx="712">
                  <c:v>712.0</c:v>
                </c:pt>
                <c:pt idx="713">
                  <c:v>713.0</c:v>
                </c:pt>
                <c:pt idx="714">
                  <c:v>714.0</c:v>
                </c:pt>
                <c:pt idx="715">
                  <c:v>715.0</c:v>
                </c:pt>
                <c:pt idx="716">
                  <c:v>716.0</c:v>
                </c:pt>
                <c:pt idx="717">
                  <c:v>717.0</c:v>
                </c:pt>
                <c:pt idx="718">
                  <c:v>718.0</c:v>
                </c:pt>
                <c:pt idx="719">
                  <c:v>719.0</c:v>
                </c:pt>
                <c:pt idx="720">
                  <c:v>720.0</c:v>
                </c:pt>
                <c:pt idx="721">
                  <c:v>721.0</c:v>
                </c:pt>
                <c:pt idx="722">
                  <c:v>722.0</c:v>
                </c:pt>
                <c:pt idx="723">
                  <c:v>723.0</c:v>
                </c:pt>
                <c:pt idx="724">
                  <c:v>724.0</c:v>
                </c:pt>
                <c:pt idx="725">
                  <c:v>725.0</c:v>
                </c:pt>
                <c:pt idx="726">
                  <c:v>726.0</c:v>
                </c:pt>
                <c:pt idx="727">
                  <c:v>727.0</c:v>
                </c:pt>
                <c:pt idx="728">
                  <c:v>728.0</c:v>
                </c:pt>
                <c:pt idx="729">
                  <c:v>729.0</c:v>
                </c:pt>
                <c:pt idx="730">
                  <c:v>730.0</c:v>
                </c:pt>
                <c:pt idx="731">
                  <c:v>731.0</c:v>
                </c:pt>
                <c:pt idx="732">
                  <c:v>732.0</c:v>
                </c:pt>
                <c:pt idx="733">
                  <c:v>733.0</c:v>
                </c:pt>
                <c:pt idx="734">
                  <c:v>734.0</c:v>
                </c:pt>
                <c:pt idx="735">
                  <c:v>735.0</c:v>
                </c:pt>
                <c:pt idx="736">
                  <c:v>736.0</c:v>
                </c:pt>
                <c:pt idx="737">
                  <c:v>737.0</c:v>
                </c:pt>
                <c:pt idx="738">
                  <c:v>738.0</c:v>
                </c:pt>
                <c:pt idx="739">
                  <c:v>739.0</c:v>
                </c:pt>
                <c:pt idx="740">
                  <c:v>740.0</c:v>
                </c:pt>
                <c:pt idx="741">
                  <c:v>741.0</c:v>
                </c:pt>
                <c:pt idx="742">
                  <c:v>742.0</c:v>
                </c:pt>
                <c:pt idx="743">
                  <c:v>743.0</c:v>
                </c:pt>
                <c:pt idx="744">
                  <c:v>744.0</c:v>
                </c:pt>
                <c:pt idx="745">
                  <c:v>745.0</c:v>
                </c:pt>
                <c:pt idx="746">
                  <c:v>746.0</c:v>
                </c:pt>
                <c:pt idx="747">
                  <c:v>747.0</c:v>
                </c:pt>
                <c:pt idx="748">
                  <c:v>748.0</c:v>
                </c:pt>
                <c:pt idx="749">
                  <c:v>749.0</c:v>
                </c:pt>
                <c:pt idx="750">
                  <c:v>750.0</c:v>
                </c:pt>
                <c:pt idx="751">
                  <c:v>751.0</c:v>
                </c:pt>
                <c:pt idx="752">
                  <c:v>752.0</c:v>
                </c:pt>
                <c:pt idx="753">
                  <c:v>753.0</c:v>
                </c:pt>
                <c:pt idx="754">
                  <c:v>754.0</c:v>
                </c:pt>
                <c:pt idx="755">
                  <c:v>755.0</c:v>
                </c:pt>
                <c:pt idx="756">
                  <c:v>756.0</c:v>
                </c:pt>
                <c:pt idx="757">
                  <c:v>757.0</c:v>
                </c:pt>
                <c:pt idx="758">
                  <c:v>758.0</c:v>
                </c:pt>
                <c:pt idx="759">
                  <c:v>759.0</c:v>
                </c:pt>
                <c:pt idx="760">
                  <c:v>760.0</c:v>
                </c:pt>
                <c:pt idx="761">
                  <c:v>761.0</c:v>
                </c:pt>
                <c:pt idx="762">
                  <c:v>762.0</c:v>
                </c:pt>
                <c:pt idx="763">
                  <c:v>763.0</c:v>
                </c:pt>
                <c:pt idx="764">
                  <c:v>764.0</c:v>
                </c:pt>
                <c:pt idx="765">
                  <c:v>765.0</c:v>
                </c:pt>
                <c:pt idx="766">
                  <c:v>766.0</c:v>
                </c:pt>
                <c:pt idx="767">
                  <c:v>767.0</c:v>
                </c:pt>
                <c:pt idx="768">
                  <c:v>768.0</c:v>
                </c:pt>
                <c:pt idx="769">
                  <c:v>769.0</c:v>
                </c:pt>
                <c:pt idx="770">
                  <c:v>770.0</c:v>
                </c:pt>
                <c:pt idx="771">
                  <c:v>771.0</c:v>
                </c:pt>
                <c:pt idx="772">
                  <c:v>772.0</c:v>
                </c:pt>
                <c:pt idx="773">
                  <c:v>773.0</c:v>
                </c:pt>
                <c:pt idx="774">
                  <c:v>774.0</c:v>
                </c:pt>
                <c:pt idx="775">
                  <c:v>775.0</c:v>
                </c:pt>
                <c:pt idx="776">
                  <c:v>776.0</c:v>
                </c:pt>
                <c:pt idx="777">
                  <c:v>777.0</c:v>
                </c:pt>
                <c:pt idx="778">
                  <c:v>778.0</c:v>
                </c:pt>
                <c:pt idx="779">
                  <c:v>779.0</c:v>
                </c:pt>
                <c:pt idx="780">
                  <c:v>780.0</c:v>
                </c:pt>
                <c:pt idx="781">
                  <c:v>781.0</c:v>
                </c:pt>
                <c:pt idx="782">
                  <c:v>782.0</c:v>
                </c:pt>
                <c:pt idx="783">
                  <c:v>783.0</c:v>
                </c:pt>
                <c:pt idx="784">
                  <c:v>784.0</c:v>
                </c:pt>
                <c:pt idx="785">
                  <c:v>785.0</c:v>
                </c:pt>
                <c:pt idx="786">
                  <c:v>786.0</c:v>
                </c:pt>
                <c:pt idx="787">
                  <c:v>787.0</c:v>
                </c:pt>
                <c:pt idx="788">
                  <c:v>788.0</c:v>
                </c:pt>
                <c:pt idx="789">
                  <c:v>789.0</c:v>
                </c:pt>
                <c:pt idx="790">
                  <c:v>790.0</c:v>
                </c:pt>
                <c:pt idx="791">
                  <c:v>791.0</c:v>
                </c:pt>
                <c:pt idx="792">
                  <c:v>792.0</c:v>
                </c:pt>
                <c:pt idx="793">
                  <c:v>793.0</c:v>
                </c:pt>
                <c:pt idx="794">
                  <c:v>794.0</c:v>
                </c:pt>
                <c:pt idx="795">
                  <c:v>795.0</c:v>
                </c:pt>
                <c:pt idx="796">
                  <c:v>796.0</c:v>
                </c:pt>
                <c:pt idx="797">
                  <c:v>797.0</c:v>
                </c:pt>
                <c:pt idx="798">
                  <c:v>798.0</c:v>
                </c:pt>
                <c:pt idx="799">
                  <c:v>799.0</c:v>
                </c:pt>
                <c:pt idx="800">
                  <c:v>800.0</c:v>
                </c:pt>
                <c:pt idx="801">
                  <c:v>801.0</c:v>
                </c:pt>
                <c:pt idx="802">
                  <c:v>802.0</c:v>
                </c:pt>
                <c:pt idx="803">
                  <c:v>803.0</c:v>
                </c:pt>
                <c:pt idx="804">
                  <c:v>804.0</c:v>
                </c:pt>
                <c:pt idx="805">
                  <c:v>805.0</c:v>
                </c:pt>
                <c:pt idx="806">
                  <c:v>806.0</c:v>
                </c:pt>
                <c:pt idx="807">
                  <c:v>807.0</c:v>
                </c:pt>
                <c:pt idx="808">
                  <c:v>808.0</c:v>
                </c:pt>
                <c:pt idx="809">
                  <c:v>809.0</c:v>
                </c:pt>
                <c:pt idx="810">
                  <c:v>810.0</c:v>
                </c:pt>
                <c:pt idx="811">
                  <c:v>811.0</c:v>
                </c:pt>
                <c:pt idx="812">
                  <c:v>812.0</c:v>
                </c:pt>
                <c:pt idx="813">
                  <c:v>813.0</c:v>
                </c:pt>
                <c:pt idx="814">
                  <c:v>814.0</c:v>
                </c:pt>
                <c:pt idx="815">
                  <c:v>815.0</c:v>
                </c:pt>
                <c:pt idx="816">
                  <c:v>816.0</c:v>
                </c:pt>
                <c:pt idx="817">
                  <c:v>817.0</c:v>
                </c:pt>
                <c:pt idx="818">
                  <c:v>818.0</c:v>
                </c:pt>
                <c:pt idx="819">
                  <c:v>819.0</c:v>
                </c:pt>
                <c:pt idx="820">
                  <c:v>820.0</c:v>
                </c:pt>
                <c:pt idx="821">
                  <c:v>821.0</c:v>
                </c:pt>
                <c:pt idx="822">
                  <c:v>822.0</c:v>
                </c:pt>
                <c:pt idx="823">
                  <c:v>823.0</c:v>
                </c:pt>
                <c:pt idx="824">
                  <c:v>824.0</c:v>
                </c:pt>
                <c:pt idx="825">
                  <c:v>825.0</c:v>
                </c:pt>
                <c:pt idx="826">
                  <c:v>826.0</c:v>
                </c:pt>
                <c:pt idx="827">
                  <c:v>827.0</c:v>
                </c:pt>
                <c:pt idx="828">
                  <c:v>828.0</c:v>
                </c:pt>
                <c:pt idx="829">
                  <c:v>829.0</c:v>
                </c:pt>
                <c:pt idx="830">
                  <c:v>830.0</c:v>
                </c:pt>
                <c:pt idx="831">
                  <c:v>831.0</c:v>
                </c:pt>
                <c:pt idx="832">
                  <c:v>832.0</c:v>
                </c:pt>
                <c:pt idx="833">
                  <c:v>833.0</c:v>
                </c:pt>
                <c:pt idx="834">
                  <c:v>834.0</c:v>
                </c:pt>
                <c:pt idx="835">
                  <c:v>835.0</c:v>
                </c:pt>
                <c:pt idx="836">
                  <c:v>836.0</c:v>
                </c:pt>
                <c:pt idx="837">
                  <c:v>837.0</c:v>
                </c:pt>
                <c:pt idx="838">
                  <c:v>838.0</c:v>
                </c:pt>
                <c:pt idx="839">
                  <c:v>839.0</c:v>
                </c:pt>
                <c:pt idx="840">
                  <c:v>840.0</c:v>
                </c:pt>
                <c:pt idx="841">
                  <c:v>841.0</c:v>
                </c:pt>
                <c:pt idx="842">
                  <c:v>842.0</c:v>
                </c:pt>
                <c:pt idx="843">
                  <c:v>843.0</c:v>
                </c:pt>
                <c:pt idx="844">
                  <c:v>844.0</c:v>
                </c:pt>
                <c:pt idx="845">
                  <c:v>845.0</c:v>
                </c:pt>
                <c:pt idx="846">
                  <c:v>846.0</c:v>
                </c:pt>
                <c:pt idx="847">
                  <c:v>847.0</c:v>
                </c:pt>
                <c:pt idx="848">
                  <c:v>848.0</c:v>
                </c:pt>
                <c:pt idx="849">
                  <c:v>849.0</c:v>
                </c:pt>
                <c:pt idx="850">
                  <c:v>850.0</c:v>
                </c:pt>
                <c:pt idx="851">
                  <c:v>851.0</c:v>
                </c:pt>
                <c:pt idx="852">
                  <c:v>852.0</c:v>
                </c:pt>
                <c:pt idx="853">
                  <c:v>853.0</c:v>
                </c:pt>
                <c:pt idx="854">
                  <c:v>854.0</c:v>
                </c:pt>
                <c:pt idx="855">
                  <c:v>855.0</c:v>
                </c:pt>
                <c:pt idx="856">
                  <c:v>856.0</c:v>
                </c:pt>
                <c:pt idx="857">
                  <c:v>857.0</c:v>
                </c:pt>
                <c:pt idx="858">
                  <c:v>858.0</c:v>
                </c:pt>
                <c:pt idx="859">
                  <c:v>859.0</c:v>
                </c:pt>
                <c:pt idx="860">
                  <c:v>860.0</c:v>
                </c:pt>
                <c:pt idx="861">
                  <c:v>861.0</c:v>
                </c:pt>
                <c:pt idx="862">
                  <c:v>862.0</c:v>
                </c:pt>
                <c:pt idx="863">
                  <c:v>863.0</c:v>
                </c:pt>
                <c:pt idx="864">
                  <c:v>864.0</c:v>
                </c:pt>
                <c:pt idx="865">
                  <c:v>865.0</c:v>
                </c:pt>
                <c:pt idx="866">
                  <c:v>866.0</c:v>
                </c:pt>
                <c:pt idx="867">
                  <c:v>867.0</c:v>
                </c:pt>
                <c:pt idx="868">
                  <c:v>868.0</c:v>
                </c:pt>
                <c:pt idx="869">
                  <c:v>869.0</c:v>
                </c:pt>
                <c:pt idx="870">
                  <c:v>870.0</c:v>
                </c:pt>
                <c:pt idx="871">
                  <c:v>871.0</c:v>
                </c:pt>
                <c:pt idx="872">
                  <c:v>872.0</c:v>
                </c:pt>
                <c:pt idx="873">
                  <c:v>873.0</c:v>
                </c:pt>
                <c:pt idx="874">
                  <c:v>874.0</c:v>
                </c:pt>
                <c:pt idx="875">
                  <c:v>875.0</c:v>
                </c:pt>
                <c:pt idx="876">
                  <c:v>876.0</c:v>
                </c:pt>
                <c:pt idx="877">
                  <c:v>877.0</c:v>
                </c:pt>
                <c:pt idx="878">
                  <c:v>878.0</c:v>
                </c:pt>
                <c:pt idx="879">
                  <c:v>879.0</c:v>
                </c:pt>
                <c:pt idx="880">
                  <c:v>880.0</c:v>
                </c:pt>
                <c:pt idx="881">
                  <c:v>881.0</c:v>
                </c:pt>
                <c:pt idx="882">
                  <c:v>882.0</c:v>
                </c:pt>
                <c:pt idx="883">
                  <c:v>883.0</c:v>
                </c:pt>
                <c:pt idx="884">
                  <c:v>884.0</c:v>
                </c:pt>
                <c:pt idx="885">
                  <c:v>885.0</c:v>
                </c:pt>
                <c:pt idx="886">
                  <c:v>886.0</c:v>
                </c:pt>
                <c:pt idx="887">
                  <c:v>887.0</c:v>
                </c:pt>
                <c:pt idx="888">
                  <c:v>888.0</c:v>
                </c:pt>
                <c:pt idx="889">
                  <c:v>889.0</c:v>
                </c:pt>
                <c:pt idx="890">
                  <c:v>890.0</c:v>
                </c:pt>
                <c:pt idx="891">
                  <c:v>891.0</c:v>
                </c:pt>
                <c:pt idx="892">
                  <c:v>892.0</c:v>
                </c:pt>
                <c:pt idx="893">
                  <c:v>893.0</c:v>
                </c:pt>
                <c:pt idx="894">
                  <c:v>894.0</c:v>
                </c:pt>
                <c:pt idx="895">
                  <c:v>895.0</c:v>
                </c:pt>
                <c:pt idx="896">
                  <c:v>896.0</c:v>
                </c:pt>
                <c:pt idx="897">
                  <c:v>897.0</c:v>
                </c:pt>
                <c:pt idx="898">
                  <c:v>898.0</c:v>
                </c:pt>
                <c:pt idx="899">
                  <c:v>899.0</c:v>
                </c:pt>
                <c:pt idx="900">
                  <c:v>900.0</c:v>
                </c:pt>
                <c:pt idx="901">
                  <c:v>901.0</c:v>
                </c:pt>
                <c:pt idx="902">
                  <c:v>902.0</c:v>
                </c:pt>
                <c:pt idx="903">
                  <c:v>903.0</c:v>
                </c:pt>
                <c:pt idx="904">
                  <c:v>904.0</c:v>
                </c:pt>
                <c:pt idx="905">
                  <c:v>905.0</c:v>
                </c:pt>
                <c:pt idx="906">
                  <c:v>906.0</c:v>
                </c:pt>
                <c:pt idx="907">
                  <c:v>907.0</c:v>
                </c:pt>
                <c:pt idx="908">
                  <c:v>908.0</c:v>
                </c:pt>
                <c:pt idx="909">
                  <c:v>909.0</c:v>
                </c:pt>
                <c:pt idx="910">
                  <c:v>910.0</c:v>
                </c:pt>
                <c:pt idx="911">
                  <c:v>911.0</c:v>
                </c:pt>
                <c:pt idx="912">
                  <c:v>912.0</c:v>
                </c:pt>
                <c:pt idx="913">
                  <c:v>913.0</c:v>
                </c:pt>
                <c:pt idx="914">
                  <c:v>914.0</c:v>
                </c:pt>
                <c:pt idx="915">
                  <c:v>915.0</c:v>
                </c:pt>
                <c:pt idx="916">
                  <c:v>916.0</c:v>
                </c:pt>
                <c:pt idx="917">
                  <c:v>917.0</c:v>
                </c:pt>
                <c:pt idx="918">
                  <c:v>918.0</c:v>
                </c:pt>
                <c:pt idx="919">
                  <c:v>919.0</c:v>
                </c:pt>
                <c:pt idx="920">
                  <c:v>920.0</c:v>
                </c:pt>
                <c:pt idx="921">
                  <c:v>921.0</c:v>
                </c:pt>
                <c:pt idx="922">
                  <c:v>922.0</c:v>
                </c:pt>
                <c:pt idx="923">
                  <c:v>923.0</c:v>
                </c:pt>
                <c:pt idx="924">
                  <c:v>924.0</c:v>
                </c:pt>
                <c:pt idx="925">
                  <c:v>925.0</c:v>
                </c:pt>
                <c:pt idx="926">
                  <c:v>926.0</c:v>
                </c:pt>
                <c:pt idx="927">
                  <c:v>927.0</c:v>
                </c:pt>
                <c:pt idx="928">
                  <c:v>928.0</c:v>
                </c:pt>
                <c:pt idx="929">
                  <c:v>929.0</c:v>
                </c:pt>
                <c:pt idx="930">
                  <c:v>930.0</c:v>
                </c:pt>
                <c:pt idx="931">
                  <c:v>931.0</c:v>
                </c:pt>
                <c:pt idx="932">
                  <c:v>932.0</c:v>
                </c:pt>
                <c:pt idx="933">
                  <c:v>933.0</c:v>
                </c:pt>
                <c:pt idx="934">
                  <c:v>934.0</c:v>
                </c:pt>
                <c:pt idx="935">
                  <c:v>935.0</c:v>
                </c:pt>
                <c:pt idx="936">
                  <c:v>936.0</c:v>
                </c:pt>
                <c:pt idx="937">
                  <c:v>937.0</c:v>
                </c:pt>
                <c:pt idx="938">
                  <c:v>938.0</c:v>
                </c:pt>
                <c:pt idx="939">
                  <c:v>939.0</c:v>
                </c:pt>
                <c:pt idx="940">
                  <c:v>940.0</c:v>
                </c:pt>
                <c:pt idx="941">
                  <c:v>941.0</c:v>
                </c:pt>
                <c:pt idx="942">
                  <c:v>942.0</c:v>
                </c:pt>
                <c:pt idx="943">
                  <c:v>943.0</c:v>
                </c:pt>
                <c:pt idx="944">
                  <c:v>944.0</c:v>
                </c:pt>
                <c:pt idx="945">
                  <c:v>945.0</c:v>
                </c:pt>
                <c:pt idx="946">
                  <c:v>946.0</c:v>
                </c:pt>
                <c:pt idx="947">
                  <c:v>947.0</c:v>
                </c:pt>
                <c:pt idx="948">
                  <c:v>948.0</c:v>
                </c:pt>
                <c:pt idx="949">
                  <c:v>949.0</c:v>
                </c:pt>
                <c:pt idx="950">
                  <c:v>950.0</c:v>
                </c:pt>
                <c:pt idx="951">
                  <c:v>951.0</c:v>
                </c:pt>
                <c:pt idx="952">
                  <c:v>952.0</c:v>
                </c:pt>
                <c:pt idx="953">
                  <c:v>953.0</c:v>
                </c:pt>
                <c:pt idx="954">
                  <c:v>954.0</c:v>
                </c:pt>
                <c:pt idx="955">
                  <c:v>955.0</c:v>
                </c:pt>
                <c:pt idx="956">
                  <c:v>956.0</c:v>
                </c:pt>
                <c:pt idx="957">
                  <c:v>957.0</c:v>
                </c:pt>
                <c:pt idx="958">
                  <c:v>958.0</c:v>
                </c:pt>
                <c:pt idx="959">
                  <c:v>959.0</c:v>
                </c:pt>
                <c:pt idx="960">
                  <c:v>960.0</c:v>
                </c:pt>
                <c:pt idx="961">
                  <c:v>961.0</c:v>
                </c:pt>
                <c:pt idx="962">
                  <c:v>962.0</c:v>
                </c:pt>
                <c:pt idx="963">
                  <c:v>963.0</c:v>
                </c:pt>
                <c:pt idx="964">
                  <c:v>964.0</c:v>
                </c:pt>
                <c:pt idx="965">
                  <c:v>965.0</c:v>
                </c:pt>
                <c:pt idx="966">
                  <c:v>966.0</c:v>
                </c:pt>
                <c:pt idx="967">
                  <c:v>967.0</c:v>
                </c:pt>
                <c:pt idx="968">
                  <c:v>968.0</c:v>
                </c:pt>
                <c:pt idx="969">
                  <c:v>969.0</c:v>
                </c:pt>
                <c:pt idx="970">
                  <c:v>970.0</c:v>
                </c:pt>
                <c:pt idx="971">
                  <c:v>971.0</c:v>
                </c:pt>
                <c:pt idx="972">
                  <c:v>972.0</c:v>
                </c:pt>
                <c:pt idx="973">
                  <c:v>973.0</c:v>
                </c:pt>
                <c:pt idx="974">
                  <c:v>974.0</c:v>
                </c:pt>
                <c:pt idx="975">
                  <c:v>975.0</c:v>
                </c:pt>
                <c:pt idx="976">
                  <c:v>976.0</c:v>
                </c:pt>
                <c:pt idx="977">
                  <c:v>977.0</c:v>
                </c:pt>
                <c:pt idx="978">
                  <c:v>978.0</c:v>
                </c:pt>
                <c:pt idx="979">
                  <c:v>979.0</c:v>
                </c:pt>
                <c:pt idx="980">
                  <c:v>980.0</c:v>
                </c:pt>
                <c:pt idx="981">
                  <c:v>981.0</c:v>
                </c:pt>
                <c:pt idx="982">
                  <c:v>982.0</c:v>
                </c:pt>
                <c:pt idx="983">
                  <c:v>983.0</c:v>
                </c:pt>
                <c:pt idx="984">
                  <c:v>984.0</c:v>
                </c:pt>
                <c:pt idx="985">
                  <c:v>985.0</c:v>
                </c:pt>
                <c:pt idx="986">
                  <c:v>986.0</c:v>
                </c:pt>
                <c:pt idx="987">
                  <c:v>987.0</c:v>
                </c:pt>
                <c:pt idx="988">
                  <c:v>988.0</c:v>
                </c:pt>
                <c:pt idx="989">
                  <c:v>989.0</c:v>
                </c:pt>
                <c:pt idx="990">
                  <c:v>990.0</c:v>
                </c:pt>
                <c:pt idx="991">
                  <c:v>991.0</c:v>
                </c:pt>
                <c:pt idx="992">
                  <c:v>992.0</c:v>
                </c:pt>
                <c:pt idx="993">
                  <c:v>993.0</c:v>
                </c:pt>
                <c:pt idx="994">
                  <c:v>994.0</c:v>
                </c:pt>
                <c:pt idx="995">
                  <c:v>995.0</c:v>
                </c:pt>
                <c:pt idx="996">
                  <c:v>996.0</c:v>
                </c:pt>
                <c:pt idx="997">
                  <c:v>997.0</c:v>
                </c:pt>
                <c:pt idx="998">
                  <c:v>998.0</c:v>
                </c:pt>
                <c:pt idx="999">
                  <c:v>999.0</c:v>
                </c:pt>
                <c:pt idx="1000">
                  <c:v>1000.0</c:v>
                </c:pt>
                <c:pt idx="1001">
                  <c:v>1001.0</c:v>
                </c:pt>
                <c:pt idx="1002">
                  <c:v>1002.0</c:v>
                </c:pt>
                <c:pt idx="1003">
                  <c:v>1003.0</c:v>
                </c:pt>
                <c:pt idx="1004">
                  <c:v>1004.0</c:v>
                </c:pt>
                <c:pt idx="1005">
                  <c:v>1005.0</c:v>
                </c:pt>
                <c:pt idx="1006">
                  <c:v>1006.0</c:v>
                </c:pt>
                <c:pt idx="1007">
                  <c:v>1007.0</c:v>
                </c:pt>
                <c:pt idx="1008">
                  <c:v>1008.0</c:v>
                </c:pt>
                <c:pt idx="1009">
                  <c:v>1009.0</c:v>
                </c:pt>
                <c:pt idx="1010">
                  <c:v>1010.0</c:v>
                </c:pt>
                <c:pt idx="1011">
                  <c:v>1011.0</c:v>
                </c:pt>
                <c:pt idx="1012">
                  <c:v>1012.0</c:v>
                </c:pt>
                <c:pt idx="1013">
                  <c:v>1013.0</c:v>
                </c:pt>
                <c:pt idx="1014">
                  <c:v>1014.0</c:v>
                </c:pt>
                <c:pt idx="1015">
                  <c:v>1015.0</c:v>
                </c:pt>
                <c:pt idx="1016">
                  <c:v>1016.0</c:v>
                </c:pt>
                <c:pt idx="1017">
                  <c:v>1017.0</c:v>
                </c:pt>
                <c:pt idx="1018">
                  <c:v>1018.0</c:v>
                </c:pt>
                <c:pt idx="1019">
                  <c:v>1019.0</c:v>
                </c:pt>
                <c:pt idx="1020">
                  <c:v>1020.0</c:v>
                </c:pt>
                <c:pt idx="1021">
                  <c:v>1021.0</c:v>
                </c:pt>
                <c:pt idx="1022">
                  <c:v>1022.0</c:v>
                </c:pt>
                <c:pt idx="1023">
                  <c:v>1023.0</c:v>
                </c:pt>
                <c:pt idx="1024">
                  <c:v>1024.0</c:v>
                </c:pt>
                <c:pt idx="1025">
                  <c:v>1025.0</c:v>
                </c:pt>
                <c:pt idx="1026">
                  <c:v>1026.0</c:v>
                </c:pt>
                <c:pt idx="1027">
                  <c:v>1027.0</c:v>
                </c:pt>
                <c:pt idx="1028">
                  <c:v>1028.0</c:v>
                </c:pt>
                <c:pt idx="1029">
                  <c:v>1029.0</c:v>
                </c:pt>
                <c:pt idx="1030">
                  <c:v>1030.0</c:v>
                </c:pt>
                <c:pt idx="1031">
                  <c:v>1031.0</c:v>
                </c:pt>
                <c:pt idx="1032">
                  <c:v>1032.0</c:v>
                </c:pt>
                <c:pt idx="1033">
                  <c:v>1033.0</c:v>
                </c:pt>
                <c:pt idx="1034">
                  <c:v>1034.0</c:v>
                </c:pt>
                <c:pt idx="1035">
                  <c:v>1035.0</c:v>
                </c:pt>
                <c:pt idx="1036">
                  <c:v>1036.0</c:v>
                </c:pt>
                <c:pt idx="1037">
                  <c:v>1037.0</c:v>
                </c:pt>
                <c:pt idx="1038">
                  <c:v>1038.0</c:v>
                </c:pt>
                <c:pt idx="1039">
                  <c:v>1039.0</c:v>
                </c:pt>
                <c:pt idx="1040">
                  <c:v>1040.0</c:v>
                </c:pt>
                <c:pt idx="1041">
                  <c:v>1041.0</c:v>
                </c:pt>
                <c:pt idx="1042">
                  <c:v>1042.0</c:v>
                </c:pt>
                <c:pt idx="1043">
                  <c:v>1043.0</c:v>
                </c:pt>
                <c:pt idx="1044">
                  <c:v>1044.0</c:v>
                </c:pt>
                <c:pt idx="1045">
                  <c:v>1045.0</c:v>
                </c:pt>
                <c:pt idx="1046">
                  <c:v>1046.0</c:v>
                </c:pt>
                <c:pt idx="1047">
                  <c:v>1047.0</c:v>
                </c:pt>
                <c:pt idx="1048">
                  <c:v>1048.0</c:v>
                </c:pt>
                <c:pt idx="1049">
                  <c:v>1049.0</c:v>
                </c:pt>
                <c:pt idx="1050">
                  <c:v>1050.0</c:v>
                </c:pt>
                <c:pt idx="1051">
                  <c:v>1051.0</c:v>
                </c:pt>
                <c:pt idx="1052">
                  <c:v>1052.0</c:v>
                </c:pt>
                <c:pt idx="1053">
                  <c:v>1053.0</c:v>
                </c:pt>
                <c:pt idx="1054">
                  <c:v>1054.0</c:v>
                </c:pt>
                <c:pt idx="1055">
                  <c:v>1055.0</c:v>
                </c:pt>
                <c:pt idx="1056">
                  <c:v>1056.0</c:v>
                </c:pt>
                <c:pt idx="1057">
                  <c:v>1057.0</c:v>
                </c:pt>
                <c:pt idx="1058">
                  <c:v>1058.0</c:v>
                </c:pt>
                <c:pt idx="1059">
                  <c:v>1059.0</c:v>
                </c:pt>
                <c:pt idx="1060">
                  <c:v>1060.0</c:v>
                </c:pt>
                <c:pt idx="1061">
                  <c:v>1061.0</c:v>
                </c:pt>
                <c:pt idx="1062">
                  <c:v>1062.0</c:v>
                </c:pt>
                <c:pt idx="1063">
                  <c:v>1063.0</c:v>
                </c:pt>
                <c:pt idx="1064">
                  <c:v>1064.0</c:v>
                </c:pt>
                <c:pt idx="1065">
                  <c:v>1065.0</c:v>
                </c:pt>
                <c:pt idx="1066">
                  <c:v>1066.0</c:v>
                </c:pt>
                <c:pt idx="1067">
                  <c:v>1067.0</c:v>
                </c:pt>
                <c:pt idx="1068">
                  <c:v>1068.0</c:v>
                </c:pt>
                <c:pt idx="1069">
                  <c:v>1069.0</c:v>
                </c:pt>
                <c:pt idx="1070">
                  <c:v>1070.0</c:v>
                </c:pt>
                <c:pt idx="1071">
                  <c:v>1071.0</c:v>
                </c:pt>
                <c:pt idx="1072">
                  <c:v>1072.0</c:v>
                </c:pt>
                <c:pt idx="1073">
                  <c:v>1073.0</c:v>
                </c:pt>
                <c:pt idx="1074">
                  <c:v>1074.0</c:v>
                </c:pt>
                <c:pt idx="1075">
                  <c:v>1075.0</c:v>
                </c:pt>
                <c:pt idx="1076">
                  <c:v>1076.0</c:v>
                </c:pt>
                <c:pt idx="1077">
                  <c:v>1077.0</c:v>
                </c:pt>
                <c:pt idx="1078">
                  <c:v>1078.0</c:v>
                </c:pt>
                <c:pt idx="1079">
                  <c:v>1079.0</c:v>
                </c:pt>
                <c:pt idx="1080">
                  <c:v>1080.0</c:v>
                </c:pt>
                <c:pt idx="1081">
                  <c:v>1081.0</c:v>
                </c:pt>
                <c:pt idx="1082">
                  <c:v>1082.0</c:v>
                </c:pt>
                <c:pt idx="1083">
                  <c:v>1083.0</c:v>
                </c:pt>
                <c:pt idx="1084">
                  <c:v>1084.0</c:v>
                </c:pt>
                <c:pt idx="1085">
                  <c:v>1085.0</c:v>
                </c:pt>
                <c:pt idx="1086">
                  <c:v>1086.0</c:v>
                </c:pt>
                <c:pt idx="1087">
                  <c:v>1087.0</c:v>
                </c:pt>
                <c:pt idx="1088">
                  <c:v>1088.0</c:v>
                </c:pt>
                <c:pt idx="1089">
                  <c:v>1089.0</c:v>
                </c:pt>
                <c:pt idx="1090">
                  <c:v>1090.0</c:v>
                </c:pt>
                <c:pt idx="1091">
                  <c:v>1091.0</c:v>
                </c:pt>
                <c:pt idx="1092">
                  <c:v>1092.0</c:v>
                </c:pt>
                <c:pt idx="1093">
                  <c:v>1093.0</c:v>
                </c:pt>
                <c:pt idx="1094">
                  <c:v>1094.0</c:v>
                </c:pt>
                <c:pt idx="1095">
                  <c:v>1095.0</c:v>
                </c:pt>
                <c:pt idx="1096">
                  <c:v>1096.0</c:v>
                </c:pt>
                <c:pt idx="1097">
                  <c:v>1097.0</c:v>
                </c:pt>
                <c:pt idx="1098">
                  <c:v>1098.0</c:v>
                </c:pt>
                <c:pt idx="1099">
                  <c:v>1099.0</c:v>
                </c:pt>
                <c:pt idx="1100">
                  <c:v>1100.0</c:v>
                </c:pt>
                <c:pt idx="1101">
                  <c:v>1101.0</c:v>
                </c:pt>
                <c:pt idx="1102">
                  <c:v>1102.0</c:v>
                </c:pt>
                <c:pt idx="1103">
                  <c:v>1103.0</c:v>
                </c:pt>
                <c:pt idx="1104">
                  <c:v>1104.0</c:v>
                </c:pt>
                <c:pt idx="1105">
                  <c:v>1105.0</c:v>
                </c:pt>
                <c:pt idx="1106">
                  <c:v>1106.0</c:v>
                </c:pt>
                <c:pt idx="1107">
                  <c:v>1107.0</c:v>
                </c:pt>
                <c:pt idx="1108">
                  <c:v>1108.0</c:v>
                </c:pt>
                <c:pt idx="1109">
                  <c:v>1109.0</c:v>
                </c:pt>
                <c:pt idx="1110">
                  <c:v>1110.0</c:v>
                </c:pt>
                <c:pt idx="1111">
                  <c:v>1111.0</c:v>
                </c:pt>
                <c:pt idx="1112">
                  <c:v>1112.0</c:v>
                </c:pt>
                <c:pt idx="1113">
                  <c:v>1113.0</c:v>
                </c:pt>
                <c:pt idx="1114">
                  <c:v>1114.0</c:v>
                </c:pt>
                <c:pt idx="1115">
                  <c:v>1115.0</c:v>
                </c:pt>
                <c:pt idx="1116">
                  <c:v>1116.0</c:v>
                </c:pt>
                <c:pt idx="1117">
                  <c:v>1117.0</c:v>
                </c:pt>
                <c:pt idx="1118">
                  <c:v>1118.0</c:v>
                </c:pt>
                <c:pt idx="1119">
                  <c:v>1119.0</c:v>
                </c:pt>
                <c:pt idx="1120">
                  <c:v>1120.0</c:v>
                </c:pt>
                <c:pt idx="1121">
                  <c:v>1121.0</c:v>
                </c:pt>
                <c:pt idx="1122">
                  <c:v>1122.0</c:v>
                </c:pt>
                <c:pt idx="1123">
                  <c:v>1123.0</c:v>
                </c:pt>
                <c:pt idx="1124">
                  <c:v>1124.0</c:v>
                </c:pt>
                <c:pt idx="1125">
                  <c:v>1125.0</c:v>
                </c:pt>
                <c:pt idx="1126">
                  <c:v>1126.0</c:v>
                </c:pt>
                <c:pt idx="1127">
                  <c:v>1127.0</c:v>
                </c:pt>
                <c:pt idx="1128">
                  <c:v>1128.0</c:v>
                </c:pt>
                <c:pt idx="1129">
                  <c:v>1129.0</c:v>
                </c:pt>
                <c:pt idx="1130">
                  <c:v>1130.0</c:v>
                </c:pt>
                <c:pt idx="1131">
                  <c:v>1131.0</c:v>
                </c:pt>
                <c:pt idx="1132">
                  <c:v>1132.0</c:v>
                </c:pt>
                <c:pt idx="1133">
                  <c:v>1133.0</c:v>
                </c:pt>
                <c:pt idx="1134">
                  <c:v>1134.0</c:v>
                </c:pt>
                <c:pt idx="1135">
                  <c:v>1135.0</c:v>
                </c:pt>
                <c:pt idx="1136">
                  <c:v>1136.0</c:v>
                </c:pt>
                <c:pt idx="1137">
                  <c:v>1137.0</c:v>
                </c:pt>
                <c:pt idx="1138">
                  <c:v>1138.0</c:v>
                </c:pt>
                <c:pt idx="1139">
                  <c:v>1139.0</c:v>
                </c:pt>
                <c:pt idx="1140">
                  <c:v>1140.0</c:v>
                </c:pt>
                <c:pt idx="1141">
                  <c:v>1141.0</c:v>
                </c:pt>
                <c:pt idx="1142">
                  <c:v>1142.0</c:v>
                </c:pt>
                <c:pt idx="1143">
                  <c:v>1143.0</c:v>
                </c:pt>
                <c:pt idx="1144">
                  <c:v>1144.0</c:v>
                </c:pt>
                <c:pt idx="1145">
                  <c:v>1145.0</c:v>
                </c:pt>
                <c:pt idx="1146">
                  <c:v>1146.0</c:v>
                </c:pt>
                <c:pt idx="1147">
                  <c:v>1147.0</c:v>
                </c:pt>
                <c:pt idx="1148">
                  <c:v>1148.0</c:v>
                </c:pt>
                <c:pt idx="1149">
                  <c:v>1149.0</c:v>
                </c:pt>
                <c:pt idx="1150">
                  <c:v>1150.0</c:v>
                </c:pt>
                <c:pt idx="1151">
                  <c:v>1151.0</c:v>
                </c:pt>
                <c:pt idx="1152">
                  <c:v>1152.0</c:v>
                </c:pt>
                <c:pt idx="1153">
                  <c:v>1153.0</c:v>
                </c:pt>
                <c:pt idx="1154">
                  <c:v>1154.0</c:v>
                </c:pt>
                <c:pt idx="1155">
                  <c:v>1155.0</c:v>
                </c:pt>
                <c:pt idx="1156">
                  <c:v>1156.0</c:v>
                </c:pt>
                <c:pt idx="1157">
                  <c:v>1157.0</c:v>
                </c:pt>
                <c:pt idx="1158">
                  <c:v>1158.0</c:v>
                </c:pt>
                <c:pt idx="1159">
                  <c:v>1159.0</c:v>
                </c:pt>
                <c:pt idx="1160">
                  <c:v>1160.0</c:v>
                </c:pt>
                <c:pt idx="1161">
                  <c:v>1161.0</c:v>
                </c:pt>
                <c:pt idx="1162">
                  <c:v>1162.0</c:v>
                </c:pt>
                <c:pt idx="1163">
                  <c:v>1163.0</c:v>
                </c:pt>
                <c:pt idx="1164">
                  <c:v>1164.0</c:v>
                </c:pt>
                <c:pt idx="1165">
                  <c:v>1165.0</c:v>
                </c:pt>
                <c:pt idx="1166">
                  <c:v>1166.0</c:v>
                </c:pt>
                <c:pt idx="1167">
                  <c:v>1167.0</c:v>
                </c:pt>
                <c:pt idx="1168">
                  <c:v>1168.0</c:v>
                </c:pt>
                <c:pt idx="1169">
                  <c:v>1169.0</c:v>
                </c:pt>
                <c:pt idx="1170">
                  <c:v>1170.0</c:v>
                </c:pt>
                <c:pt idx="1171">
                  <c:v>1171.0</c:v>
                </c:pt>
                <c:pt idx="1172">
                  <c:v>1172.0</c:v>
                </c:pt>
                <c:pt idx="1173">
                  <c:v>1173.0</c:v>
                </c:pt>
                <c:pt idx="1174">
                  <c:v>1174.0</c:v>
                </c:pt>
                <c:pt idx="1175">
                  <c:v>1175.0</c:v>
                </c:pt>
                <c:pt idx="1176">
                  <c:v>1176.0</c:v>
                </c:pt>
                <c:pt idx="1177">
                  <c:v>1177.0</c:v>
                </c:pt>
                <c:pt idx="1178">
                  <c:v>1178.0</c:v>
                </c:pt>
                <c:pt idx="1179">
                  <c:v>1179.0</c:v>
                </c:pt>
                <c:pt idx="1180">
                  <c:v>1180.0</c:v>
                </c:pt>
                <c:pt idx="1181">
                  <c:v>1181.0</c:v>
                </c:pt>
                <c:pt idx="1182">
                  <c:v>1182.0</c:v>
                </c:pt>
                <c:pt idx="1183">
                  <c:v>1183.0</c:v>
                </c:pt>
                <c:pt idx="1184">
                  <c:v>1184.0</c:v>
                </c:pt>
                <c:pt idx="1185">
                  <c:v>1185.0</c:v>
                </c:pt>
                <c:pt idx="1186">
                  <c:v>1186.0</c:v>
                </c:pt>
                <c:pt idx="1187">
                  <c:v>1187.0</c:v>
                </c:pt>
                <c:pt idx="1188">
                  <c:v>1188.0</c:v>
                </c:pt>
                <c:pt idx="1189">
                  <c:v>1189.0</c:v>
                </c:pt>
                <c:pt idx="1190">
                  <c:v>1190.0</c:v>
                </c:pt>
                <c:pt idx="1191">
                  <c:v>1191.0</c:v>
                </c:pt>
                <c:pt idx="1192">
                  <c:v>1192.0</c:v>
                </c:pt>
                <c:pt idx="1193">
                  <c:v>1193.0</c:v>
                </c:pt>
                <c:pt idx="1194">
                  <c:v>1194.0</c:v>
                </c:pt>
                <c:pt idx="1195">
                  <c:v>1195.0</c:v>
                </c:pt>
                <c:pt idx="1196">
                  <c:v>1196.0</c:v>
                </c:pt>
                <c:pt idx="1197">
                  <c:v>1197.0</c:v>
                </c:pt>
                <c:pt idx="1198">
                  <c:v>1198.0</c:v>
                </c:pt>
                <c:pt idx="1199">
                  <c:v>1199.0</c:v>
                </c:pt>
                <c:pt idx="1200">
                  <c:v>1200.0</c:v>
                </c:pt>
                <c:pt idx="1201">
                  <c:v>1201.0</c:v>
                </c:pt>
                <c:pt idx="1202">
                  <c:v>1202.0</c:v>
                </c:pt>
                <c:pt idx="1203">
                  <c:v>1203.0</c:v>
                </c:pt>
                <c:pt idx="1204">
                  <c:v>1204.0</c:v>
                </c:pt>
                <c:pt idx="1205">
                  <c:v>1205.0</c:v>
                </c:pt>
                <c:pt idx="1206">
                  <c:v>1206.0</c:v>
                </c:pt>
                <c:pt idx="1207">
                  <c:v>1207.0</c:v>
                </c:pt>
                <c:pt idx="1208">
                  <c:v>1208.0</c:v>
                </c:pt>
                <c:pt idx="1209">
                  <c:v>1209.0</c:v>
                </c:pt>
                <c:pt idx="1210">
                  <c:v>1210.0</c:v>
                </c:pt>
                <c:pt idx="1211">
                  <c:v>1211.0</c:v>
                </c:pt>
                <c:pt idx="1212">
                  <c:v>1212.0</c:v>
                </c:pt>
                <c:pt idx="1213">
                  <c:v>1213.0</c:v>
                </c:pt>
                <c:pt idx="1214">
                  <c:v>1214.0</c:v>
                </c:pt>
                <c:pt idx="1215">
                  <c:v>1215.0</c:v>
                </c:pt>
                <c:pt idx="1216">
                  <c:v>1216.0</c:v>
                </c:pt>
                <c:pt idx="1217">
                  <c:v>1217.0</c:v>
                </c:pt>
                <c:pt idx="1218">
                  <c:v>1218.0</c:v>
                </c:pt>
                <c:pt idx="1219">
                  <c:v>1219.0</c:v>
                </c:pt>
                <c:pt idx="1220">
                  <c:v>1220.0</c:v>
                </c:pt>
                <c:pt idx="1221">
                  <c:v>1221.0</c:v>
                </c:pt>
                <c:pt idx="1222">
                  <c:v>1222.0</c:v>
                </c:pt>
                <c:pt idx="1223">
                  <c:v>1223.0</c:v>
                </c:pt>
                <c:pt idx="1224">
                  <c:v>1224.0</c:v>
                </c:pt>
                <c:pt idx="1225">
                  <c:v>1225.0</c:v>
                </c:pt>
                <c:pt idx="1226">
                  <c:v>1226.0</c:v>
                </c:pt>
                <c:pt idx="1227">
                  <c:v>1227.0</c:v>
                </c:pt>
                <c:pt idx="1228">
                  <c:v>1228.0</c:v>
                </c:pt>
                <c:pt idx="1229">
                  <c:v>1229.0</c:v>
                </c:pt>
                <c:pt idx="1230">
                  <c:v>1230.0</c:v>
                </c:pt>
                <c:pt idx="1231">
                  <c:v>1231.0</c:v>
                </c:pt>
                <c:pt idx="1232">
                  <c:v>1232.0</c:v>
                </c:pt>
                <c:pt idx="1233">
                  <c:v>1233.0</c:v>
                </c:pt>
                <c:pt idx="1234">
                  <c:v>1234.0</c:v>
                </c:pt>
                <c:pt idx="1235">
                  <c:v>1235.0</c:v>
                </c:pt>
                <c:pt idx="1236">
                  <c:v>1236.0</c:v>
                </c:pt>
                <c:pt idx="1237">
                  <c:v>1237.0</c:v>
                </c:pt>
                <c:pt idx="1238">
                  <c:v>1238.0</c:v>
                </c:pt>
                <c:pt idx="1239">
                  <c:v>1239.0</c:v>
                </c:pt>
                <c:pt idx="1240">
                  <c:v>1240.0</c:v>
                </c:pt>
                <c:pt idx="1241">
                  <c:v>1241.0</c:v>
                </c:pt>
                <c:pt idx="1242">
                  <c:v>1242.0</c:v>
                </c:pt>
                <c:pt idx="1243">
                  <c:v>1243.0</c:v>
                </c:pt>
                <c:pt idx="1244">
                  <c:v>1244.0</c:v>
                </c:pt>
                <c:pt idx="1245">
                  <c:v>1245.0</c:v>
                </c:pt>
                <c:pt idx="1246">
                  <c:v>1246.0</c:v>
                </c:pt>
                <c:pt idx="1247">
                  <c:v>1247.0</c:v>
                </c:pt>
                <c:pt idx="1248">
                  <c:v>1248.0</c:v>
                </c:pt>
                <c:pt idx="1249">
                  <c:v>1249.0</c:v>
                </c:pt>
                <c:pt idx="1250">
                  <c:v>1250.0</c:v>
                </c:pt>
                <c:pt idx="1251">
                  <c:v>1251.0</c:v>
                </c:pt>
                <c:pt idx="1252">
                  <c:v>1252.0</c:v>
                </c:pt>
                <c:pt idx="1253">
                  <c:v>1253.0</c:v>
                </c:pt>
                <c:pt idx="1254">
                  <c:v>1254.0</c:v>
                </c:pt>
                <c:pt idx="1255">
                  <c:v>1255.0</c:v>
                </c:pt>
                <c:pt idx="1256">
                  <c:v>1256.0</c:v>
                </c:pt>
                <c:pt idx="1257">
                  <c:v>1257.0</c:v>
                </c:pt>
                <c:pt idx="1258">
                  <c:v>1258.0</c:v>
                </c:pt>
                <c:pt idx="1259">
                  <c:v>1259.0</c:v>
                </c:pt>
                <c:pt idx="1260">
                  <c:v>1260.0</c:v>
                </c:pt>
                <c:pt idx="1261">
                  <c:v>1261.0</c:v>
                </c:pt>
                <c:pt idx="1262">
                  <c:v>1262.0</c:v>
                </c:pt>
                <c:pt idx="1263">
                  <c:v>1263.0</c:v>
                </c:pt>
                <c:pt idx="1264">
                  <c:v>1264.0</c:v>
                </c:pt>
                <c:pt idx="1265">
                  <c:v>1265.0</c:v>
                </c:pt>
                <c:pt idx="1266">
                  <c:v>1266.0</c:v>
                </c:pt>
                <c:pt idx="1267">
                  <c:v>1267.0</c:v>
                </c:pt>
                <c:pt idx="1268">
                  <c:v>1268.0</c:v>
                </c:pt>
                <c:pt idx="1269">
                  <c:v>1269.0</c:v>
                </c:pt>
                <c:pt idx="1270">
                  <c:v>1270.0</c:v>
                </c:pt>
                <c:pt idx="1271">
                  <c:v>1271.0</c:v>
                </c:pt>
                <c:pt idx="1272">
                  <c:v>1272.0</c:v>
                </c:pt>
                <c:pt idx="1273">
                  <c:v>1273.0</c:v>
                </c:pt>
                <c:pt idx="1274">
                  <c:v>1274.0</c:v>
                </c:pt>
                <c:pt idx="1275">
                  <c:v>1275.0</c:v>
                </c:pt>
                <c:pt idx="1276">
                  <c:v>1276.0</c:v>
                </c:pt>
                <c:pt idx="1277">
                  <c:v>1277.0</c:v>
                </c:pt>
                <c:pt idx="1278">
                  <c:v>1278.0</c:v>
                </c:pt>
                <c:pt idx="1279">
                  <c:v>1279.0</c:v>
                </c:pt>
                <c:pt idx="1280">
                  <c:v>1280.0</c:v>
                </c:pt>
                <c:pt idx="1281">
                  <c:v>1281.0</c:v>
                </c:pt>
                <c:pt idx="1282">
                  <c:v>1282.0</c:v>
                </c:pt>
                <c:pt idx="1283">
                  <c:v>1283.0</c:v>
                </c:pt>
                <c:pt idx="1284">
                  <c:v>1284.0</c:v>
                </c:pt>
                <c:pt idx="1285">
                  <c:v>1285.0</c:v>
                </c:pt>
                <c:pt idx="1286">
                  <c:v>1286.0</c:v>
                </c:pt>
                <c:pt idx="1287">
                  <c:v>1287.0</c:v>
                </c:pt>
                <c:pt idx="1288">
                  <c:v>1288.0</c:v>
                </c:pt>
                <c:pt idx="1289">
                  <c:v>1289.0</c:v>
                </c:pt>
                <c:pt idx="1290">
                  <c:v>1290.0</c:v>
                </c:pt>
                <c:pt idx="1291">
                  <c:v>1291.0</c:v>
                </c:pt>
                <c:pt idx="1292">
                  <c:v>1292.0</c:v>
                </c:pt>
                <c:pt idx="1293">
                  <c:v>1293.0</c:v>
                </c:pt>
                <c:pt idx="1294">
                  <c:v>1294.0</c:v>
                </c:pt>
                <c:pt idx="1295">
                  <c:v>1295.0</c:v>
                </c:pt>
                <c:pt idx="1296">
                  <c:v>1296.0</c:v>
                </c:pt>
                <c:pt idx="1297">
                  <c:v>1297.0</c:v>
                </c:pt>
                <c:pt idx="1298">
                  <c:v>1298.0</c:v>
                </c:pt>
                <c:pt idx="1299">
                  <c:v>1299.0</c:v>
                </c:pt>
                <c:pt idx="1300">
                  <c:v>1300.0</c:v>
                </c:pt>
                <c:pt idx="1301">
                  <c:v>1301.0</c:v>
                </c:pt>
                <c:pt idx="1302">
                  <c:v>1302.0</c:v>
                </c:pt>
                <c:pt idx="1303">
                  <c:v>1303.0</c:v>
                </c:pt>
                <c:pt idx="1304">
                  <c:v>1304.0</c:v>
                </c:pt>
                <c:pt idx="1305">
                  <c:v>1305.0</c:v>
                </c:pt>
                <c:pt idx="1306">
                  <c:v>1306.0</c:v>
                </c:pt>
                <c:pt idx="1307">
                  <c:v>1307.0</c:v>
                </c:pt>
                <c:pt idx="1308">
                  <c:v>1308.0</c:v>
                </c:pt>
                <c:pt idx="1309">
                  <c:v>1309.0</c:v>
                </c:pt>
                <c:pt idx="1310">
                  <c:v>1310.0</c:v>
                </c:pt>
                <c:pt idx="1311">
                  <c:v>1311.0</c:v>
                </c:pt>
                <c:pt idx="1312">
                  <c:v>1312.0</c:v>
                </c:pt>
                <c:pt idx="1313">
                  <c:v>1313.0</c:v>
                </c:pt>
                <c:pt idx="1314">
                  <c:v>1314.0</c:v>
                </c:pt>
                <c:pt idx="1315">
                  <c:v>1315.0</c:v>
                </c:pt>
                <c:pt idx="1316">
                  <c:v>1316.0</c:v>
                </c:pt>
                <c:pt idx="1317">
                  <c:v>1317.0</c:v>
                </c:pt>
                <c:pt idx="1318">
                  <c:v>1318.0</c:v>
                </c:pt>
                <c:pt idx="1319">
                  <c:v>1319.0</c:v>
                </c:pt>
                <c:pt idx="1320">
                  <c:v>1320.0</c:v>
                </c:pt>
                <c:pt idx="1321">
                  <c:v>1321.0</c:v>
                </c:pt>
                <c:pt idx="1322">
                  <c:v>1322.0</c:v>
                </c:pt>
                <c:pt idx="1323">
                  <c:v>1323.0</c:v>
                </c:pt>
                <c:pt idx="1324">
                  <c:v>1324.0</c:v>
                </c:pt>
                <c:pt idx="1325">
                  <c:v>1325.0</c:v>
                </c:pt>
                <c:pt idx="1326">
                  <c:v>1326.0</c:v>
                </c:pt>
                <c:pt idx="1327">
                  <c:v>1327.0</c:v>
                </c:pt>
                <c:pt idx="1328">
                  <c:v>1328.0</c:v>
                </c:pt>
                <c:pt idx="1329">
                  <c:v>1329.0</c:v>
                </c:pt>
                <c:pt idx="1330">
                  <c:v>1330.0</c:v>
                </c:pt>
                <c:pt idx="1331">
                  <c:v>1331.0</c:v>
                </c:pt>
                <c:pt idx="1332">
                  <c:v>1332.0</c:v>
                </c:pt>
                <c:pt idx="1333">
                  <c:v>1333.0</c:v>
                </c:pt>
                <c:pt idx="1334">
                  <c:v>1334.0</c:v>
                </c:pt>
                <c:pt idx="1335">
                  <c:v>1335.0</c:v>
                </c:pt>
                <c:pt idx="1336">
                  <c:v>1336.0</c:v>
                </c:pt>
                <c:pt idx="1337">
                  <c:v>1337.0</c:v>
                </c:pt>
                <c:pt idx="1338">
                  <c:v>1338.0</c:v>
                </c:pt>
                <c:pt idx="1339">
                  <c:v>1339.0</c:v>
                </c:pt>
                <c:pt idx="1340">
                  <c:v>1340.0</c:v>
                </c:pt>
                <c:pt idx="1341">
                  <c:v>1341.0</c:v>
                </c:pt>
                <c:pt idx="1342">
                  <c:v>1342.0</c:v>
                </c:pt>
                <c:pt idx="1343">
                  <c:v>1343.0</c:v>
                </c:pt>
                <c:pt idx="1344">
                  <c:v>1344.0</c:v>
                </c:pt>
                <c:pt idx="1345">
                  <c:v>1345.0</c:v>
                </c:pt>
                <c:pt idx="1346">
                  <c:v>1346.0</c:v>
                </c:pt>
                <c:pt idx="1347">
                  <c:v>1347.0</c:v>
                </c:pt>
                <c:pt idx="1348">
                  <c:v>1348.0</c:v>
                </c:pt>
                <c:pt idx="1349">
                  <c:v>1349.0</c:v>
                </c:pt>
                <c:pt idx="1350">
                  <c:v>1350.0</c:v>
                </c:pt>
                <c:pt idx="1351">
                  <c:v>1351.0</c:v>
                </c:pt>
                <c:pt idx="1352">
                  <c:v>1352.0</c:v>
                </c:pt>
                <c:pt idx="1353">
                  <c:v>1353.0</c:v>
                </c:pt>
                <c:pt idx="1354">
                  <c:v>1354.0</c:v>
                </c:pt>
                <c:pt idx="1355">
                  <c:v>1355.0</c:v>
                </c:pt>
                <c:pt idx="1356">
                  <c:v>1356.0</c:v>
                </c:pt>
                <c:pt idx="1357">
                  <c:v>1357.0</c:v>
                </c:pt>
                <c:pt idx="1358">
                  <c:v>1358.0</c:v>
                </c:pt>
                <c:pt idx="1359">
                  <c:v>1359.0</c:v>
                </c:pt>
                <c:pt idx="1360">
                  <c:v>1360.0</c:v>
                </c:pt>
                <c:pt idx="1361">
                  <c:v>1361.0</c:v>
                </c:pt>
                <c:pt idx="1362">
                  <c:v>1362.0</c:v>
                </c:pt>
                <c:pt idx="1363">
                  <c:v>1363.0</c:v>
                </c:pt>
                <c:pt idx="1364">
                  <c:v>1364.0</c:v>
                </c:pt>
                <c:pt idx="1365">
                  <c:v>1365.0</c:v>
                </c:pt>
                <c:pt idx="1366">
                  <c:v>1366.0</c:v>
                </c:pt>
                <c:pt idx="1367">
                  <c:v>1367.0</c:v>
                </c:pt>
                <c:pt idx="1368">
                  <c:v>1368.0</c:v>
                </c:pt>
                <c:pt idx="1369">
                  <c:v>1369.0</c:v>
                </c:pt>
                <c:pt idx="1370">
                  <c:v>1370.0</c:v>
                </c:pt>
                <c:pt idx="1371">
                  <c:v>1371.0</c:v>
                </c:pt>
                <c:pt idx="1372">
                  <c:v>1372.0</c:v>
                </c:pt>
                <c:pt idx="1373">
                  <c:v>1373.0</c:v>
                </c:pt>
                <c:pt idx="1374">
                  <c:v>1374.0</c:v>
                </c:pt>
              </c:numCache>
            </c:numRef>
          </c:cat>
          <c:val>
            <c:numRef>
              <c:f>'Larger File Size.csv'!$C$2:$C$1376</c:f>
              <c:numCache>
                <c:formatCode>General</c:formatCode>
                <c:ptCount val="1375"/>
                <c:pt idx="0">
                  <c:v>15380.0</c:v>
                </c:pt>
                <c:pt idx="1">
                  <c:v>0.0</c:v>
                </c:pt>
                <c:pt idx="2">
                  <c:v>38102.0</c:v>
                </c:pt>
                <c:pt idx="3">
                  <c:v>38366.0</c:v>
                </c:pt>
                <c:pt idx="4">
                  <c:v>35804.0</c:v>
                </c:pt>
                <c:pt idx="5">
                  <c:v>35804.0</c:v>
                </c:pt>
                <c:pt idx="6">
                  <c:v>13658.0</c:v>
                </c:pt>
                <c:pt idx="7">
                  <c:v>35456.0</c:v>
                </c:pt>
                <c:pt idx="8">
                  <c:v>39416.0</c:v>
                </c:pt>
                <c:pt idx="9">
                  <c:v>34760.0</c:v>
                </c:pt>
                <c:pt idx="10">
                  <c:v>34844.0</c:v>
                </c:pt>
                <c:pt idx="11">
                  <c:v>35108.0</c:v>
                </c:pt>
                <c:pt idx="12">
                  <c:v>145712.0</c:v>
                </c:pt>
                <c:pt idx="13">
                  <c:v>38252.0</c:v>
                </c:pt>
                <c:pt idx="14">
                  <c:v>35804.0</c:v>
                </c:pt>
                <c:pt idx="15">
                  <c:v>35456.0</c:v>
                </c:pt>
                <c:pt idx="16">
                  <c:v>35804.0</c:v>
                </c:pt>
                <c:pt idx="17">
                  <c:v>116370.0</c:v>
                </c:pt>
                <c:pt idx="18">
                  <c:v>30290.0</c:v>
                </c:pt>
                <c:pt idx="19">
                  <c:v>35804.0</c:v>
                </c:pt>
                <c:pt idx="20">
                  <c:v>35456.0</c:v>
                </c:pt>
                <c:pt idx="21">
                  <c:v>39584.0</c:v>
                </c:pt>
                <c:pt idx="22">
                  <c:v>36494.0</c:v>
                </c:pt>
                <c:pt idx="23">
                  <c:v>37304.0</c:v>
                </c:pt>
                <c:pt idx="24">
                  <c:v>35486.0</c:v>
                </c:pt>
                <c:pt idx="25">
                  <c:v>35834.0</c:v>
                </c:pt>
                <c:pt idx="26">
                  <c:v>35486.0</c:v>
                </c:pt>
                <c:pt idx="27">
                  <c:v>250376.0</c:v>
                </c:pt>
                <c:pt idx="28">
                  <c:v>0.0</c:v>
                </c:pt>
                <c:pt idx="29">
                  <c:v>34790.0</c:v>
                </c:pt>
                <c:pt idx="30">
                  <c:v>34094.0</c:v>
                </c:pt>
                <c:pt idx="31">
                  <c:v>35138.0</c:v>
                </c:pt>
                <c:pt idx="32">
                  <c:v>40844.0</c:v>
                </c:pt>
                <c:pt idx="33">
                  <c:v>34526.0</c:v>
                </c:pt>
                <c:pt idx="34">
                  <c:v>35486.0</c:v>
                </c:pt>
                <c:pt idx="35">
                  <c:v>34790.0</c:v>
                </c:pt>
                <c:pt idx="36">
                  <c:v>34790.0</c:v>
                </c:pt>
                <c:pt idx="37">
                  <c:v>252392.0</c:v>
                </c:pt>
                <c:pt idx="38">
                  <c:v>34442.0</c:v>
                </c:pt>
                <c:pt idx="39">
                  <c:v>1325.0</c:v>
                </c:pt>
                <c:pt idx="40">
                  <c:v>34509.0</c:v>
                </c:pt>
                <c:pt idx="41">
                  <c:v>37220.0</c:v>
                </c:pt>
                <c:pt idx="42">
                  <c:v>40358.0</c:v>
                </c:pt>
                <c:pt idx="43">
                  <c:v>35138.0</c:v>
                </c:pt>
                <c:pt idx="44">
                  <c:v>35138.0</c:v>
                </c:pt>
                <c:pt idx="45">
                  <c:v>34790.0</c:v>
                </c:pt>
                <c:pt idx="46">
                  <c:v>265046.0</c:v>
                </c:pt>
                <c:pt idx="47">
                  <c:v>35486.0</c:v>
                </c:pt>
                <c:pt idx="48">
                  <c:v>34790.0</c:v>
                </c:pt>
                <c:pt idx="49">
                  <c:v>35138.0</c:v>
                </c:pt>
                <c:pt idx="50">
                  <c:v>0.0</c:v>
                </c:pt>
                <c:pt idx="51">
                  <c:v>141506.0</c:v>
                </c:pt>
                <c:pt idx="52">
                  <c:v>40766.0</c:v>
                </c:pt>
                <c:pt idx="53">
                  <c:v>35138.0</c:v>
                </c:pt>
                <c:pt idx="54">
                  <c:v>35138.0</c:v>
                </c:pt>
                <c:pt idx="55">
                  <c:v>35834.0</c:v>
                </c:pt>
                <c:pt idx="56">
                  <c:v>43208.0</c:v>
                </c:pt>
                <c:pt idx="57">
                  <c:v>35138.0</c:v>
                </c:pt>
                <c:pt idx="58">
                  <c:v>34790.0</c:v>
                </c:pt>
                <c:pt idx="59">
                  <c:v>35138.0</c:v>
                </c:pt>
                <c:pt idx="60">
                  <c:v>34790.0</c:v>
                </c:pt>
                <c:pt idx="61">
                  <c:v>210306.0</c:v>
                </c:pt>
                <c:pt idx="62">
                  <c:v>40070.0</c:v>
                </c:pt>
                <c:pt idx="63">
                  <c:v>35834.0</c:v>
                </c:pt>
                <c:pt idx="64">
                  <c:v>35138.0</c:v>
                </c:pt>
                <c:pt idx="65">
                  <c:v>35138.0</c:v>
                </c:pt>
                <c:pt idx="66">
                  <c:v>141158.0</c:v>
                </c:pt>
                <c:pt idx="67">
                  <c:v>42866.0</c:v>
                </c:pt>
                <c:pt idx="68">
                  <c:v>35138.0</c:v>
                </c:pt>
                <c:pt idx="69">
                  <c:v>35486.0</c:v>
                </c:pt>
                <c:pt idx="70">
                  <c:v>35138.0</c:v>
                </c:pt>
                <c:pt idx="71">
                  <c:v>37484.0</c:v>
                </c:pt>
                <c:pt idx="72">
                  <c:v>0.0</c:v>
                </c:pt>
                <c:pt idx="73">
                  <c:v>35834.0</c:v>
                </c:pt>
                <c:pt idx="74">
                  <c:v>42554.0</c:v>
                </c:pt>
                <c:pt idx="75">
                  <c:v>245792.0</c:v>
                </c:pt>
                <c:pt idx="76">
                  <c:v>35486.0</c:v>
                </c:pt>
                <c:pt idx="77">
                  <c:v>34790.0</c:v>
                </c:pt>
                <c:pt idx="78">
                  <c:v>34790.0</c:v>
                </c:pt>
                <c:pt idx="79">
                  <c:v>36182.0</c:v>
                </c:pt>
                <c:pt idx="80">
                  <c:v>45308.0</c:v>
                </c:pt>
                <c:pt idx="81">
                  <c:v>35834.0</c:v>
                </c:pt>
                <c:pt idx="82">
                  <c:v>34442.0</c:v>
                </c:pt>
                <c:pt idx="83">
                  <c:v>0.0</c:v>
                </c:pt>
                <c:pt idx="84">
                  <c:v>35486.0</c:v>
                </c:pt>
                <c:pt idx="85">
                  <c:v>250376.0</c:v>
                </c:pt>
                <c:pt idx="86">
                  <c:v>35138.0</c:v>
                </c:pt>
                <c:pt idx="87">
                  <c:v>35138.0</c:v>
                </c:pt>
                <c:pt idx="88">
                  <c:v>34790.0</c:v>
                </c:pt>
                <c:pt idx="89">
                  <c:v>35486.0</c:v>
                </c:pt>
                <c:pt idx="90">
                  <c:v>36692.0</c:v>
                </c:pt>
                <c:pt idx="91">
                  <c:v>42782.0</c:v>
                </c:pt>
                <c:pt idx="92">
                  <c:v>35486.0</c:v>
                </c:pt>
                <c:pt idx="93">
                  <c:v>34790.0</c:v>
                </c:pt>
                <c:pt idx="94">
                  <c:v>0.0</c:v>
                </c:pt>
                <c:pt idx="95">
                  <c:v>245444.0</c:v>
                </c:pt>
                <c:pt idx="96">
                  <c:v>34442.0</c:v>
                </c:pt>
                <c:pt idx="97">
                  <c:v>34442.0</c:v>
                </c:pt>
                <c:pt idx="98">
                  <c:v>34442.0</c:v>
                </c:pt>
                <c:pt idx="99">
                  <c:v>43058.0</c:v>
                </c:pt>
                <c:pt idx="100">
                  <c:v>37220.0</c:v>
                </c:pt>
                <c:pt idx="101">
                  <c:v>35486.0</c:v>
                </c:pt>
                <c:pt idx="102">
                  <c:v>34790.0</c:v>
                </c:pt>
                <c:pt idx="103">
                  <c:v>35486.0</c:v>
                </c:pt>
                <c:pt idx="104">
                  <c:v>8568.0</c:v>
                </c:pt>
                <c:pt idx="105">
                  <c:v>244100.0</c:v>
                </c:pt>
                <c:pt idx="106">
                  <c:v>35138.0</c:v>
                </c:pt>
                <c:pt idx="107">
                  <c:v>34094.0</c:v>
                </c:pt>
                <c:pt idx="108">
                  <c:v>35138.0</c:v>
                </c:pt>
                <c:pt idx="109">
                  <c:v>35834.0</c:v>
                </c:pt>
                <c:pt idx="110">
                  <c:v>140810.0</c:v>
                </c:pt>
                <c:pt idx="111">
                  <c:v>35486.0</c:v>
                </c:pt>
                <c:pt idx="112">
                  <c:v>34790.0</c:v>
                </c:pt>
                <c:pt idx="113">
                  <c:v>0.0</c:v>
                </c:pt>
                <c:pt idx="114">
                  <c:v>47564.0</c:v>
                </c:pt>
                <c:pt idx="115">
                  <c:v>35054.0</c:v>
                </c:pt>
                <c:pt idx="116">
                  <c:v>34922.0</c:v>
                </c:pt>
                <c:pt idx="117">
                  <c:v>35618.0</c:v>
                </c:pt>
                <c:pt idx="118">
                  <c:v>35138.0</c:v>
                </c:pt>
                <c:pt idx="119">
                  <c:v>139886.0</c:v>
                </c:pt>
                <c:pt idx="120">
                  <c:v>35834.0</c:v>
                </c:pt>
                <c:pt idx="121">
                  <c:v>0.0</c:v>
                </c:pt>
                <c:pt idx="122">
                  <c:v>44402.0</c:v>
                </c:pt>
                <c:pt idx="123">
                  <c:v>35486.0</c:v>
                </c:pt>
                <c:pt idx="124">
                  <c:v>245096.0</c:v>
                </c:pt>
                <c:pt idx="125">
                  <c:v>33746.0</c:v>
                </c:pt>
                <c:pt idx="126">
                  <c:v>34178.0</c:v>
                </c:pt>
                <c:pt idx="127">
                  <c:v>35486.0</c:v>
                </c:pt>
                <c:pt idx="128">
                  <c:v>35834.0</c:v>
                </c:pt>
                <c:pt idx="129">
                  <c:v>45452.0</c:v>
                </c:pt>
                <c:pt idx="130">
                  <c:v>35834.0</c:v>
                </c:pt>
                <c:pt idx="131">
                  <c:v>0.0</c:v>
                </c:pt>
                <c:pt idx="132">
                  <c:v>35138.0</c:v>
                </c:pt>
                <c:pt idx="133">
                  <c:v>35834.0</c:v>
                </c:pt>
                <c:pt idx="134">
                  <c:v>140810.0</c:v>
                </c:pt>
                <c:pt idx="135">
                  <c:v>35270.0</c:v>
                </c:pt>
                <c:pt idx="136">
                  <c:v>34790.0</c:v>
                </c:pt>
                <c:pt idx="137">
                  <c:v>34790.0</c:v>
                </c:pt>
                <c:pt idx="138">
                  <c:v>35138.0</c:v>
                </c:pt>
                <c:pt idx="139">
                  <c:v>153038.0</c:v>
                </c:pt>
                <c:pt idx="140">
                  <c:v>34790.0</c:v>
                </c:pt>
                <c:pt idx="141">
                  <c:v>6787.0</c:v>
                </c:pt>
                <c:pt idx="142">
                  <c:v>28831.0</c:v>
                </c:pt>
                <c:pt idx="143">
                  <c:v>35486.0</c:v>
                </c:pt>
                <c:pt idx="144">
                  <c:v>246140.0</c:v>
                </c:pt>
                <c:pt idx="145">
                  <c:v>35486.0</c:v>
                </c:pt>
                <c:pt idx="146">
                  <c:v>35138.0</c:v>
                </c:pt>
                <c:pt idx="147">
                  <c:v>35486.0</c:v>
                </c:pt>
                <c:pt idx="148">
                  <c:v>35486.0</c:v>
                </c:pt>
                <c:pt idx="149">
                  <c:v>48884.0</c:v>
                </c:pt>
                <c:pt idx="150">
                  <c:v>35138.0</c:v>
                </c:pt>
                <c:pt idx="151">
                  <c:v>35486.0</c:v>
                </c:pt>
                <c:pt idx="152">
                  <c:v>0.0</c:v>
                </c:pt>
                <c:pt idx="153">
                  <c:v>36360.0</c:v>
                </c:pt>
                <c:pt idx="154">
                  <c:v>140632.0</c:v>
                </c:pt>
                <c:pt idx="155">
                  <c:v>34874.0</c:v>
                </c:pt>
                <c:pt idx="156">
                  <c:v>35966.0</c:v>
                </c:pt>
                <c:pt idx="157">
                  <c:v>35486.0</c:v>
                </c:pt>
                <c:pt idx="158">
                  <c:v>36144.0</c:v>
                </c:pt>
                <c:pt idx="159">
                  <c:v>151732.0</c:v>
                </c:pt>
                <c:pt idx="160">
                  <c:v>35702.0</c:v>
                </c:pt>
                <c:pt idx="161">
                  <c:v>132.0</c:v>
                </c:pt>
                <c:pt idx="162">
                  <c:v>34658.0</c:v>
                </c:pt>
                <c:pt idx="163">
                  <c:v>241342.0</c:v>
                </c:pt>
                <c:pt idx="164">
                  <c:v>38328.0</c:v>
                </c:pt>
                <c:pt idx="165">
                  <c:v>34790.0</c:v>
                </c:pt>
                <c:pt idx="166">
                  <c:v>132.0</c:v>
                </c:pt>
                <c:pt idx="167">
                  <c:v>34442.0</c:v>
                </c:pt>
                <c:pt idx="168">
                  <c:v>37340.0</c:v>
                </c:pt>
                <c:pt idx="169">
                  <c:v>8880.0</c:v>
                </c:pt>
                <c:pt idx="170">
                  <c:v>36182.0</c:v>
                </c:pt>
                <c:pt idx="171">
                  <c:v>0.0</c:v>
                </c:pt>
                <c:pt idx="172">
                  <c:v>34442.0</c:v>
                </c:pt>
                <c:pt idx="173">
                  <c:v>141638.0</c:v>
                </c:pt>
                <c:pt idx="174">
                  <c:v>0.0</c:v>
                </c:pt>
                <c:pt idx="175">
                  <c:v>34790.0</c:v>
                </c:pt>
                <c:pt idx="176">
                  <c:v>35486.0</c:v>
                </c:pt>
                <c:pt idx="177">
                  <c:v>34442.0</c:v>
                </c:pt>
                <c:pt idx="178">
                  <c:v>106020.0</c:v>
                </c:pt>
                <c:pt idx="179">
                  <c:v>35138.0</c:v>
                </c:pt>
                <c:pt idx="180">
                  <c:v>47270.0</c:v>
                </c:pt>
                <c:pt idx="181">
                  <c:v>18706.0</c:v>
                </c:pt>
                <c:pt idx="182">
                  <c:v>17128.0</c:v>
                </c:pt>
                <c:pt idx="183">
                  <c:v>141158.0</c:v>
                </c:pt>
                <c:pt idx="184">
                  <c:v>35834.0</c:v>
                </c:pt>
                <c:pt idx="185">
                  <c:v>34442.0</c:v>
                </c:pt>
                <c:pt idx="186">
                  <c:v>132.0</c:v>
                </c:pt>
                <c:pt idx="187">
                  <c:v>35138.0</c:v>
                </c:pt>
                <c:pt idx="188">
                  <c:v>141506.0</c:v>
                </c:pt>
                <c:pt idx="189">
                  <c:v>35486.0</c:v>
                </c:pt>
                <c:pt idx="190">
                  <c:v>35486.0</c:v>
                </c:pt>
                <c:pt idx="191">
                  <c:v>0.0</c:v>
                </c:pt>
                <c:pt idx="192">
                  <c:v>46430.0</c:v>
                </c:pt>
                <c:pt idx="193">
                  <c:v>141986.0</c:v>
                </c:pt>
                <c:pt idx="194">
                  <c:v>34790.0</c:v>
                </c:pt>
                <c:pt idx="195">
                  <c:v>34790.0</c:v>
                </c:pt>
                <c:pt idx="196">
                  <c:v>16638.0</c:v>
                </c:pt>
                <c:pt idx="197">
                  <c:v>19196.0</c:v>
                </c:pt>
                <c:pt idx="198">
                  <c:v>141158.0</c:v>
                </c:pt>
                <c:pt idx="199">
                  <c:v>35834.0</c:v>
                </c:pt>
                <c:pt idx="200">
                  <c:v>35270.0</c:v>
                </c:pt>
                <c:pt idx="201">
                  <c:v>35486.0</c:v>
                </c:pt>
                <c:pt idx="202">
                  <c:v>0.0</c:v>
                </c:pt>
                <c:pt idx="203">
                  <c:v>153302.0</c:v>
                </c:pt>
                <c:pt idx="204">
                  <c:v>36446.0</c:v>
                </c:pt>
                <c:pt idx="205">
                  <c:v>33782.0</c:v>
                </c:pt>
                <c:pt idx="206">
                  <c:v>35270.0</c:v>
                </c:pt>
                <c:pt idx="207">
                  <c:v>132.0</c:v>
                </c:pt>
                <c:pt idx="208">
                  <c:v>140462.0</c:v>
                </c:pt>
                <c:pt idx="209">
                  <c:v>36182.0</c:v>
                </c:pt>
                <c:pt idx="210">
                  <c:v>34790.0</c:v>
                </c:pt>
                <c:pt idx="211">
                  <c:v>35270.0</c:v>
                </c:pt>
                <c:pt idx="212">
                  <c:v>14936.0</c:v>
                </c:pt>
                <c:pt idx="213">
                  <c:v>126678.0</c:v>
                </c:pt>
                <c:pt idx="214">
                  <c:v>35486.0</c:v>
                </c:pt>
                <c:pt idx="215">
                  <c:v>35138.0</c:v>
                </c:pt>
                <c:pt idx="216">
                  <c:v>35138.0</c:v>
                </c:pt>
                <c:pt idx="217">
                  <c:v>36314.0</c:v>
                </c:pt>
                <c:pt idx="218">
                  <c:v>121860.0</c:v>
                </c:pt>
                <c:pt idx="219">
                  <c:v>34442.0</c:v>
                </c:pt>
                <c:pt idx="220">
                  <c:v>34610.0</c:v>
                </c:pt>
                <c:pt idx="221">
                  <c:v>35138.0</c:v>
                </c:pt>
                <c:pt idx="222">
                  <c:v>34442.0</c:v>
                </c:pt>
                <c:pt idx="223">
                  <c:v>106218.0</c:v>
                </c:pt>
                <c:pt idx="224">
                  <c:v>34988.0</c:v>
                </c:pt>
                <c:pt idx="225">
                  <c:v>35900.0</c:v>
                </c:pt>
                <c:pt idx="226">
                  <c:v>35138.0</c:v>
                </c:pt>
                <c:pt idx="227">
                  <c:v>35900.0</c:v>
                </c:pt>
                <c:pt idx="228">
                  <c:v>106020.0</c:v>
                </c:pt>
                <c:pt idx="229">
                  <c:v>35486.0</c:v>
                </c:pt>
                <c:pt idx="230">
                  <c:v>35900.0</c:v>
                </c:pt>
                <c:pt idx="231">
                  <c:v>34574.0</c:v>
                </c:pt>
                <c:pt idx="232">
                  <c:v>34790.0</c:v>
                </c:pt>
                <c:pt idx="233">
                  <c:v>121860.0</c:v>
                </c:pt>
                <c:pt idx="234">
                  <c:v>35516.0</c:v>
                </c:pt>
                <c:pt idx="235">
                  <c:v>34820.0</c:v>
                </c:pt>
                <c:pt idx="236">
                  <c:v>35516.0</c:v>
                </c:pt>
                <c:pt idx="237">
                  <c:v>198.0</c:v>
                </c:pt>
                <c:pt idx="238">
                  <c:v>140492.0</c:v>
                </c:pt>
                <c:pt idx="239">
                  <c:v>35168.0</c:v>
                </c:pt>
                <c:pt idx="240">
                  <c:v>35516.0</c:v>
                </c:pt>
                <c:pt idx="241">
                  <c:v>0.0</c:v>
                </c:pt>
                <c:pt idx="242">
                  <c:v>35168.0</c:v>
                </c:pt>
                <c:pt idx="243">
                  <c:v>140492.0</c:v>
                </c:pt>
                <c:pt idx="244">
                  <c:v>35714.0</c:v>
                </c:pt>
                <c:pt idx="245">
                  <c:v>35168.0</c:v>
                </c:pt>
                <c:pt idx="246">
                  <c:v>0.0</c:v>
                </c:pt>
                <c:pt idx="247">
                  <c:v>35168.0</c:v>
                </c:pt>
                <c:pt idx="248">
                  <c:v>156680.0</c:v>
                </c:pt>
                <c:pt idx="249">
                  <c:v>35168.0</c:v>
                </c:pt>
                <c:pt idx="250">
                  <c:v>35318.0</c:v>
                </c:pt>
                <c:pt idx="251">
                  <c:v>132.0</c:v>
                </c:pt>
                <c:pt idx="252">
                  <c:v>33944.0</c:v>
                </c:pt>
                <c:pt idx="253">
                  <c:v>140492.0</c:v>
                </c:pt>
                <c:pt idx="254">
                  <c:v>35168.0</c:v>
                </c:pt>
                <c:pt idx="255">
                  <c:v>35516.0</c:v>
                </c:pt>
                <c:pt idx="256">
                  <c:v>944.0</c:v>
                </c:pt>
                <c:pt idx="257">
                  <c:v>33942.0</c:v>
                </c:pt>
                <c:pt idx="258">
                  <c:v>141644.0</c:v>
                </c:pt>
                <c:pt idx="259">
                  <c:v>34820.0</c:v>
                </c:pt>
                <c:pt idx="260">
                  <c:v>36212.0</c:v>
                </c:pt>
                <c:pt idx="261">
                  <c:v>35168.0</c:v>
                </c:pt>
                <c:pt idx="262">
                  <c:v>0.0</c:v>
                </c:pt>
                <c:pt idx="263">
                  <c:v>157028.0</c:v>
                </c:pt>
                <c:pt idx="264">
                  <c:v>35930.0</c:v>
                </c:pt>
                <c:pt idx="265">
                  <c:v>35168.0</c:v>
                </c:pt>
                <c:pt idx="266">
                  <c:v>35168.0</c:v>
                </c:pt>
                <c:pt idx="267">
                  <c:v>0.0</c:v>
                </c:pt>
                <c:pt idx="268">
                  <c:v>141452.0</c:v>
                </c:pt>
                <c:pt idx="269">
                  <c:v>34820.0</c:v>
                </c:pt>
                <c:pt idx="270">
                  <c:v>35996.0</c:v>
                </c:pt>
                <c:pt idx="271">
                  <c:v>33398.0</c:v>
                </c:pt>
                <c:pt idx="272">
                  <c:v>132.0</c:v>
                </c:pt>
                <c:pt idx="273">
                  <c:v>141188.0</c:v>
                </c:pt>
                <c:pt idx="274">
                  <c:v>35168.0</c:v>
                </c:pt>
                <c:pt idx="275">
                  <c:v>35516.0</c:v>
                </c:pt>
                <c:pt idx="276">
                  <c:v>34604.0</c:v>
                </c:pt>
                <c:pt idx="277">
                  <c:v>36266.0</c:v>
                </c:pt>
                <c:pt idx="278">
                  <c:v>121860.0</c:v>
                </c:pt>
                <c:pt idx="279">
                  <c:v>35864.0</c:v>
                </c:pt>
                <c:pt idx="280">
                  <c:v>35516.0</c:v>
                </c:pt>
                <c:pt idx="281">
                  <c:v>35168.0</c:v>
                </c:pt>
                <c:pt idx="282">
                  <c:v>35300.0</c:v>
                </c:pt>
                <c:pt idx="283">
                  <c:v>106020.0</c:v>
                </c:pt>
                <c:pt idx="284">
                  <c:v>35168.0</c:v>
                </c:pt>
                <c:pt idx="285">
                  <c:v>34904.0</c:v>
                </c:pt>
                <c:pt idx="286">
                  <c:v>34820.0</c:v>
                </c:pt>
                <c:pt idx="287">
                  <c:v>35516.0</c:v>
                </c:pt>
                <c:pt idx="288">
                  <c:v>106218.0</c:v>
                </c:pt>
                <c:pt idx="289">
                  <c:v>35366.0</c:v>
                </c:pt>
                <c:pt idx="290">
                  <c:v>35930.0</c:v>
                </c:pt>
                <c:pt idx="291">
                  <c:v>34820.0</c:v>
                </c:pt>
                <c:pt idx="292">
                  <c:v>33830.0</c:v>
                </c:pt>
                <c:pt idx="293">
                  <c:v>106020.0</c:v>
                </c:pt>
                <c:pt idx="294">
                  <c:v>35516.0</c:v>
                </c:pt>
                <c:pt idx="295">
                  <c:v>53162.0</c:v>
                </c:pt>
                <c:pt idx="296">
                  <c:v>35300.0</c:v>
                </c:pt>
                <c:pt idx="297">
                  <c:v>34820.0</c:v>
                </c:pt>
                <c:pt idx="298">
                  <c:v>108563.0</c:v>
                </c:pt>
                <c:pt idx="299">
                  <c:v>32625.0</c:v>
                </c:pt>
                <c:pt idx="300">
                  <c:v>35168.0</c:v>
                </c:pt>
                <c:pt idx="301">
                  <c:v>35168.0</c:v>
                </c:pt>
                <c:pt idx="302">
                  <c:v>35714.0</c:v>
                </c:pt>
                <c:pt idx="303">
                  <c:v>140840.0</c:v>
                </c:pt>
                <c:pt idx="304">
                  <c:v>0.0</c:v>
                </c:pt>
                <c:pt idx="305">
                  <c:v>35168.0</c:v>
                </c:pt>
                <c:pt idx="306">
                  <c:v>35864.0</c:v>
                </c:pt>
                <c:pt idx="307">
                  <c:v>35168.0</c:v>
                </c:pt>
                <c:pt idx="308">
                  <c:v>141536.0</c:v>
                </c:pt>
                <c:pt idx="309">
                  <c:v>198.0</c:v>
                </c:pt>
                <c:pt idx="310">
                  <c:v>34820.0</c:v>
                </c:pt>
                <c:pt idx="311">
                  <c:v>51356.0</c:v>
                </c:pt>
                <c:pt idx="312">
                  <c:v>35864.0</c:v>
                </c:pt>
                <c:pt idx="313">
                  <c:v>139352.0</c:v>
                </c:pt>
                <c:pt idx="314">
                  <c:v>0.0</c:v>
                </c:pt>
                <c:pt idx="315">
                  <c:v>35234.0</c:v>
                </c:pt>
                <c:pt idx="316">
                  <c:v>35300.0</c:v>
                </c:pt>
                <c:pt idx="317">
                  <c:v>34820.0</c:v>
                </c:pt>
                <c:pt idx="318">
                  <c:v>141188.0</c:v>
                </c:pt>
                <c:pt idx="319">
                  <c:v>34820.0</c:v>
                </c:pt>
                <c:pt idx="320">
                  <c:v>0.0</c:v>
                </c:pt>
                <c:pt idx="321">
                  <c:v>35516.0</c:v>
                </c:pt>
                <c:pt idx="322">
                  <c:v>35690.0</c:v>
                </c:pt>
                <c:pt idx="323">
                  <c:v>141188.0</c:v>
                </c:pt>
                <c:pt idx="324">
                  <c:v>34820.0</c:v>
                </c:pt>
                <c:pt idx="325">
                  <c:v>0.0</c:v>
                </c:pt>
                <c:pt idx="326">
                  <c:v>35168.0</c:v>
                </c:pt>
                <c:pt idx="327">
                  <c:v>35168.0</c:v>
                </c:pt>
                <c:pt idx="328">
                  <c:v>160100.0</c:v>
                </c:pt>
                <c:pt idx="329">
                  <c:v>34886.0</c:v>
                </c:pt>
                <c:pt idx="330">
                  <c:v>0.0</c:v>
                </c:pt>
                <c:pt idx="331">
                  <c:v>35168.0</c:v>
                </c:pt>
                <c:pt idx="332">
                  <c:v>35168.0</c:v>
                </c:pt>
                <c:pt idx="333">
                  <c:v>140888.0</c:v>
                </c:pt>
                <c:pt idx="334">
                  <c:v>36344.0</c:v>
                </c:pt>
                <c:pt idx="335">
                  <c:v>198.0</c:v>
                </c:pt>
                <c:pt idx="336">
                  <c:v>35516.0</c:v>
                </c:pt>
                <c:pt idx="337">
                  <c:v>35996.0</c:v>
                </c:pt>
                <c:pt idx="338">
                  <c:v>141884.0</c:v>
                </c:pt>
                <c:pt idx="339">
                  <c:v>34820.0</c:v>
                </c:pt>
                <c:pt idx="340">
                  <c:v>35300.0</c:v>
                </c:pt>
                <c:pt idx="341">
                  <c:v>0.0</c:v>
                </c:pt>
                <c:pt idx="342">
                  <c:v>34526.0</c:v>
                </c:pt>
                <c:pt idx="343">
                  <c:v>156944.0</c:v>
                </c:pt>
                <c:pt idx="344">
                  <c:v>35168.0</c:v>
                </c:pt>
                <c:pt idx="345">
                  <c:v>35516.0</c:v>
                </c:pt>
                <c:pt idx="346">
                  <c:v>0.0</c:v>
                </c:pt>
                <c:pt idx="347">
                  <c:v>35300.0</c:v>
                </c:pt>
                <c:pt idx="348">
                  <c:v>141884.0</c:v>
                </c:pt>
                <c:pt idx="349">
                  <c:v>35168.0</c:v>
                </c:pt>
                <c:pt idx="350">
                  <c:v>35864.0</c:v>
                </c:pt>
                <c:pt idx="351">
                  <c:v>0.0</c:v>
                </c:pt>
                <c:pt idx="352">
                  <c:v>35864.0</c:v>
                </c:pt>
                <c:pt idx="353">
                  <c:v>141536.0</c:v>
                </c:pt>
                <c:pt idx="354">
                  <c:v>34952.0</c:v>
                </c:pt>
                <c:pt idx="355">
                  <c:v>36212.0</c:v>
                </c:pt>
                <c:pt idx="356">
                  <c:v>0.0</c:v>
                </c:pt>
                <c:pt idx="357">
                  <c:v>35516.0</c:v>
                </c:pt>
                <c:pt idx="358">
                  <c:v>141188.0</c:v>
                </c:pt>
                <c:pt idx="359">
                  <c:v>35168.0</c:v>
                </c:pt>
                <c:pt idx="360">
                  <c:v>35864.0</c:v>
                </c:pt>
                <c:pt idx="361">
                  <c:v>132.0</c:v>
                </c:pt>
                <c:pt idx="362">
                  <c:v>35168.0</c:v>
                </c:pt>
                <c:pt idx="363">
                  <c:v>159624.0</c:v>
                </c:pt>
                <c:pt idx="364">
                  <c:v>36544.0</c:v>
                </c:pt>
                <c:pt idx="365">
                  <c:v>34472.0</c:v>
                </c:pt>
                <c:pt idx="366">
                  <c:v>10867.0</c:v>
                </c:pt>
                <c:pt idx="367">
                  <c:v>24085.0</c:v>
                </c:pt>
                <c:pt idx="368">
                  <c:v>141536.0</c:v>
                </c:pt>
                <c:pt idx="369">
                  <c:v>35168.0</c:v>
                </c:pt>
                <c:pt idx="370">
                  <c:v>34472.0</c:v>
                </c:pt>
                <c:pt idx="371">
                  <c:v>34472.0</c:v>
                </c:pt>
                <c:pt idx="372">
                  <c:v>0.0</c:v>
                </c:pt>
                <c:pt idx="373">
                  <c:v>82999.0</c:v>
                </c:pt>
                <c:pt idx="374">
                  <c:v>93489.0</c:v>
                </c:pt>
                <c:pt idx="375">
                  <c:v>35516.0</c:v>
                </c:pt>
                <c:pt idx="376">
                  <c:v>35252.0</c:v>
                </c:pt>
                <c:pt idx="377">
                  <c:v>0.0</c:v>
                </c:pt>
                <c:pt idx="378">
                  <c:v>142148.0</c:v>
                </c:pt>
                <c:pt idx="379">
                  <c:v>35780.0</c:v>
                </c:pt>
                <c:pt idx="380">
                  <c:v>35300.0</c:v>
                </c:pt>
                <c:pt idx="381">
                  <c:v>54128.0</c:v>
                </c:pt>
                <c:pt idx="382">
                  <c:v>132.0</c:v>
                </c:pt>
                <c:pt idx="383">
                  <c:v>100538.0</c:v>
                </c:pt>
                <c:pt idx="384">
                  <c:v>76514.0</c:v>
                </c:pt>
                <c:pt idx="385">
                  <c:v>34472.0</c:v>
                </c:pt>
                <c:pt idx="386">
                  <c:v>35648.0</c:v>
                </c:pt>
                <c:pt idx="387">
                  <c:v>8258.0</c:v>
                </c:pt>
                <c:pt idx="388">
                  <c:v>27712.0</c:v>
                </c:pt>
                <c:pt idx="389">
                  <c:v>140314.0</c:v>
                </c:pt>
                <c:pt idx="390">
                  <c:v>35516.0</c:v>
                </c:pt>
                <c:pt idx="391">
                  <c:v>35516.0</c:v>
                </c:pt>
                <c:pt idx="392">
                  <c:v>132.0</c:v>
                </c:pt>
                <c:pt idx="393">
                  <c:v>36390.0</c:v>
                </c:pt>
                <c:pt idx="394">
                  <c:v>141010.0</c:v>
                </c:pt>
                <c:pt idx="395">
                  <c:v>34820.0</c:v>
                </c:pt>
                <c:pt idx="396">
                  <c:v>35516.0</c:v>
                </c:pt>
                <c:pt idx="397">
                  <c:v>7778.0</c:v>
                </c:pt>
                <c:pt idx="398">
                  <c:v>46432.0</c:v>
                </c:pt>
                <c:pt idx="399">
                  <c:v>140098.0</c:v>
                </c:pt>
                <c:pt idx="400">
                  <c:v>35168.0</c:v>
                </c:pt>
                <c:pt idx="401">
                  <c:v>35516.0</c:v>
                </c:pt>
                <c:pt idx="402">
                  <c:v>15772.0</c:v>
                </c:pt>
                <c:pt idx="403">
                  <c:v>20270.0</c:v>
                </c:pt>
                <c:pt idx="404">
                  <c:v>139966.0</c:v>
                </c:pt>
                <c:pt idx="405">
                  <c:v>35516.0</c:v>
                </c:pt>
                <c:pt idx="406">
                  <c:v>35300.0</c:v>
                </c:pt>
                <c:pt idx="407">
                  <c:v>35516.0</c:v>
                </c:pt>
                <c:pt idx="408">
                  <c:v>874.0</c:v>
                </c:pt>
                <c:pt idx="409">
                  <c:v>140662.0</c:v>
                </c:pt>
                <c:pt idx="410">
                  <c:v>34820.0</c:v>
                </c:pt>
                <c:pt idx="411">
                  <c:v>35516.0</c:v>
                </c:pt>
                <c:pt idx="412">
                  <c:v>35516.0</c:v>
                </c:pt>
                <c:pt idx="413">
                  <c:v>1006.0</c:v>
                </c:pt>
                <c:pt idx="414">
                  <c:v>140050.0</c:v>
                </c:pt>
                <c:pt idx="415">
                  <c:v>35516.0</c:v>
                </c:pt>
                <c:pt idx="416">
                  <c:v>36212.0</c:v>
                </c:pt>
                <c:pt idx="417">
                  <c:v>35516.0</c:v>
                </c:pt>
                <c:pt idx="418">
                  <c:v>874.0</c:v>
                </c:pt>
                <c:pt idx="419">
                  <c:v>265504.0</c:v>
                </c:pt>
                <c:pt idx="420">
                  <c:v>35516.0</c:v>
                </c:pt>
                <c:pt idx="421">
                  <c:v>34820.0</c:v>
                </c:pt>
                <c:pt idx="422">
                  <c:v>35516.0</c:v>
                </c:pt>
                <c:pt idx="423">
                  <c:v>1006.0</c:v>
                </c:pt>
                <c:pt idx="424">
                  <c:v>36640.0</c:v>
                </c:pt>
                <c:pt idx="425">
                  <c:v>35300.0</c:v>
                </c:pt>
                <c:pt idx="426">
                  <c:v>35084.0</c:v>
                </c:pt>
                <c:pt idx="427">
                  <c:v>35648.0</c:v>
                </c:pt>
                <c:pt idx="428">
                  <c:v>874.0</c:v>
                </c:pt>
                <c:pt idx="429">
                  <c:v>141358.0</c:v>
                </c:pt>
                <c:pt idx="430">
                  <c:v>35516.0</c:v>
                </c:pt>
                <c:pt idx="431">
                  <c:v>34952.0</c:v>
                </c:pt>
                <c:pt idx="432">
                  <c:v>35516.0</c:v>
                </c:pt>
                <c:pt idx="433">
                  <c:v>982.0</c:v>
                </c:pt>
                <c:pt idx="434">
                  <c:v>139438.0</c:v>
                </c:pt>
                <c:pt idx="435">
                  <c:v>34820.0</c:v>
                </c:pt>
                <c:pt idx="436">
                  <c:v>35516.0</c:v>
                </c:pt>
                <c:pt idx="437">
                  <c:v>35516.0</c:v>
                </c:pt>
                <c:pt idx="438">
                  <c:v>1006.0</c:v>
                </c:pt>
                <c:pt idx="439">
                  <c:v>141010.0</c:v>
                </c:pt>
                <c:pt idx="440">
                  <c:v>35516.0</c:v>
                </c:pt>
                <c:pt idx="441">
                  <c:v>35516.0</c:v>
                </c:pt>
                <c:pt idx="442">
                  <c:v>35516.0</c:v>
                </c:pt>
                <c:pt idx="443">
                  <c:v>5722.0</c:v>
                </c:pt>
                <c:pt idx="444">
                  <c:v>163666.0</c:v>
                </c:pt>
                <c:pt idx="445">
                  <c:v>35168.0</c:v>
                </c:pt>
                <c:pt idx="446">
                  <c:v>35168.0</c:v>
                </c:pt>
                <c:pt idx="447">
                  <c:v>35168.0</c:v>
                </c:pt>
                <c:pt idx="448">
                  <c:v>25171.0</c:v>
                </c:pt>
                <c:pt idx="449">
                  <c:v>115669.0</c:v>
                </c:pt>
                <c:pt idx="450">
                  <c:v>35168.0</c:v>
                </c:pt>
                <c:pt idx="451">
                  <c:v>35300.0</c:v>
                </c:pt>
                <c:pt idx="452">
                  <c:v>34820.0</c:v>
                </c:pt>
                <c:pt idx="453">
                  <c:v>34820.0</c:v>
                </c:pt>
                <c:pt idx="454">
                  <c:v>105672.0</c:v>
                </c:pt>
                <c:pt idx="455">
                  <c:v>35168.0</c:v>
                </c:pt>
                <c:pt idx="456">
                  <c:v>35516.0</c:v>
                </c:pt>
                <c:pt idx="457">
                  <c:v>34820.0</c:v>
                </c:pt>
                <c:pt idx="458">
                  <c:v>35694.0</c:v>
                </c:pt>
                <c:pt idx="459">
                  <c:v>114242.0</c:v>
                </c:pt>
                <c:pt idx="460">
                  <c:v>25508.0</c:v>
                </c:pt>
                <c:pt idx="461">
                  <c:v>35864.0</c:v>
                </c:pt>
                <c:pt idx="462">
                  <c:v>35168.0</c:v>
                </c:pt>
                <c:pt idx="463">
                  <c:v>34820.0</c:v>
                </c:pt>
                <c:pt idx="464">
                  <c:v>106741.0</c:v>
                </c:pt>
                <c:pt idx="465">
                  <c:v>34927.0</c:v>
                </c:pt>
                <c:pt idx="466">
                  <c:v>35516.0</c:v>
                </c:pt>
                <c:pt idx="467">
                  <c:v>35168.0</c:v>
                </c:pt>
                <c:pt idx="468">
                  <c:v>35516.0</c:v>
                </c:pt>
                <c:pt idx="469">
                  <c:v>168680.0</c:v>
                </c:pt>
                <c:pt idx="470">
                  <c:v>132.0</c:v>
                </c:pt>
                <c:pt idx="471">
                  <c:v>35432.0</c:v>
                </c:pt>
                <c:pt idx="472">
                  <c:v>35168.0</c:v>
                </c:pt>
                <c:pt idx="473">
                  <c:v>35996.0</c:v>
                </c:pt>
                <c:pt idx="474">
                  <c:v>141536.0</c:v>
                </c:pt>
                <c:pt idx="475">
                  <c:v>0.0</c:v>
                </c:pt>
                <c:pt idx="476">
                  <c:v>34952.0</c:v>
                </c:pt>
                <c:pt idx="477">
                  <c:v>35168.0</c:v>
                </c:pt>
                <c:pt idx="478">
                  <c:v>34928.0</c:v>
                </c:pt>
                <c:pt idx="479">
                  <c:v>115769.0</c:v>
                </c:pt>
                <c:pt idx="480">
                  <c:v>26463.0</c:v>
                </c:pt>
                <c:pt idx="481">
                  <c:v>35516.0</c:v>
                </c:pt>
                <c:pt idx="482">
                  <c:v>35864.0</c:v>
                </c:pt>
                <c:pt idx="483">
                  <c:v>35648.0</c:v>
                </c:pt>
                <c:pt idx="484">
                  <c:v>106550.0</c:v>
                </c:pt>
                <c:pt idx="485">
                  <c:v>33942.0</c:v>
                </c:pt>
                <c:pt idx="486">
                  <c:v>35864.0</c:v>
                </c:pt>
                <c:pt idx="487">
                  <c:v>35168.0</c:v>
                </c:pt>
                <c:pt idx="488">
                  <c:v>35864.0</c:v>
                </c:pt>
                <c:pt idx="489">
                  <c:v>140984.0</c:v>
                </c:pt>
                <c:pt idx="490">
                  <c:v>600.0</c:v>
                </c:pt>
                <c:pt idx="491">
                  <c:v>36278.0</c:v>
                </c:pt>
                <c:pt idx="492">
                  <c:v>35168.0</c:v>
                </c:pt>
                <c:pt idx="493">
                  <c:v>35930.0</c:v>
                </c:pt>
                <c:pt idx="494">
                  <c:v>132420.0</c:v>
                </c:pt>
                <c:pt idx="495">
                  <c:v>35168.0</c:v>
                </c:pt>
                <c:pt idx="496">
                  <c:v>35366.0</c:v>
                </c:pt>
                <c:pt idx="497">
                  <c:v>35168.0</c:v>
                </c:pt>
                <c:pt idx="498">
                  <c:v>35168.0</c:v>
                </c:pt>
                <c:pt idx="499">
                  <c:v>141536.0</c:v>
                </c:pt>
                <c:pt idx="500">
                  <c:v>0.0</c:v>
                </c:pt>
                <c:pt idx="501">
                  <c:v>35516.0</c:v>
                </c:pt>
                <c:pt idx="502">
                  <c:v>35168.0</c:v>
                </c:pt>
                <c:pt idx="503">
                  <c:v>35366.0</c:v>
                </c:pt>
                <c:pt idx="504">
                  <c:v>139796.0</c:v>
                </c:pt>
                <c:pt idx="505">
                  <c:v>0.0</c:v>
                </c:pt>
                <c:pt idx="506">
                  <c:v>34820.0</c:v>
                </c:pt>
                <c:pt idx="507">
                  <c:v>35516.0</c:v>
                </c:pt>
                <c:pt idx="508">
                  <c:v>36212.0</c:v>
                </c:pt>
                <c:pt idx="509">
                  <c:v>141536.0</c:v>
                </c:pt>
                <c:pt idx="510">
                  <c:v>198.0</c:v>
                </c:pt>
                <c:pt idx="511">
                  <c:v>35516.0</c:v>
                </c:pt>
                <c:pt idx="512">
                  <c:v>35516.0</c:v>
                </c:pt>
                <c:pt idx="513">
                  <c:v>35864.0</c:v>
                </c:pt>
                <c:pt idx="514">
                  <c:v>141536.0</c:v>
                </c:pt>
                <c:pt idx="515">
                  <c:v>0.0</c:v>
                </c:pt>
                <c:pt idx="516">
                  <c:v>35366.0</c:v>
                </c:pt>
                <c:pt idx="517">
                  <c:v>35516.0</c:v>
                </c:pt>
                <c:pt idx="518">
                  <c:v>35168.0</c:v>
                </c:pt>
                <c:pt idx="519">
                  <c:v>169952.0</c:v>
                </c:pt>
                <c:pt idx="520">
                  <c:v>0.0</c:v>
                </c:pt>
                <c:pt idx="521">
                  <c:v>34472.0</c:v>
                </c:pt>
                <c:pt idx="522">
                  <c:v>35168.0</c:v>
                </c:pt>
                <c:pt idx="523">
                  <c:v>35690.0</c:v>
                </c:pt>
                <c:pt idx="524">
                  <c:v>35694.0</c:v>
                </c:pt>
                <c:pt idx="525">
                  <c:v>140662.0</c:v>
                </c:pt>
                <c:pt idx="526">
                  <c:v>0.0</c:v>
                </c:pt>
                <c:pt idx="527">
                  <c:v>35168.0</c:v>
                </c:pt>
                <c:pt idx="528">
                  <c:v>34820.0</c:v>
                </c:pt>
                <c:pt idx="529">
                  <c:v>36738.0</c:v>
                </c:pt>
                <c:pt idx="530">
                  <c:v>140728.0</c:v>
                </c:pt>
                <c:pt idx="531">
                  <c:v>0.0</c:v>
                </c:pt>
                <c:pt idx="532">
                  <c:v>35516.0</c:v>
                </c:pt>
                <c:pt idx="533">
                  <c:v>34820.0</c:v>
                </c:pt>
                <c:pt idx="534">
                  <c:v>36174.0</c:v>
                </c:pt>
                <c:pt idx="535">
                  <c:v>140446.0</c:v>
                </c:pt>
                <c:pt idx="536">
                  <c:v>6324.0</c:v>
                </c:pt>
                <c:pt idx="537">
                  <c:v>29672.0</c:v>
                </c:pt>
                <c:pt idx="538">
                  <c:v>36278.0</c:v>
                </c:pt>
                <c:pt idx="539">
                  <c:v>35778.0</c:v>
                </c:pt>
                <c:pt idx="540">
                  <c:v>139966.0</c:v>
                </c:pt>
                <c:pt idx="541">
                  <c:v>9671.0</c:v>
                </c:pt>
                <c:pt idx="542">
                  <c:v>25911.0</c:v>
                </c:pt>
                <c:pt idx="543">
                  <c:v>35570.0</c:v>
                </c:pt>
                <c:pt idx="544">
                  <c:v>36042.0</c:v>
                </c:pt>
                <c:pt idx="545">
                  <c:v>166018.0</c:v>
                </c:pt>
                <c:pt idx="546">
                  <c:v>35864.0</c:v>
                </c:pt>
                <c:pt idx="547">
                  <c:v>0.0</c:v>
                </c:pt>
                <c:pt idx="548">
                  <c:v>35930.0</c:v>
                </c:pt>
                <c:pt idx="549">
                  <c:v>36042.0</c:v>
                </c:pt>
                <c:pt idx="550">
                  <c:v>139786.0</c:v>
                </c:pt>
                <c:pt idx="551">
                  <c:v>9264.0</c:v>
                </c:pt>
                <c:pt idx="552">
                  <c:v>25904.0</c:v>
                </c:pt>
                <c:pt idx="553">
                  <c:v>35516.0</c:v>
                </c:pt>
                <c:pt idx="554">
                  <c:v>35478.0</c:v>
                </c:pt>
                <c:pt idx="555">
                  <c:v>140992.0</c:v>
                </c:pt>
                <c:pt idx="556">
                  <c:v>35300.0</c:v>
                </c:pt>
                <c:pt idx="557">
                  <c:v>132.0</c:v>
                </c:pt>
                <c:pt idx="558">
                  <c:v>34952.0</c:v>
                </c:pt>
                <c:pt idx="559">
                  <c:v>35694.0</c:v>
                </c:pt>
                <c:pt idx="560">
                  <c:v>141010.0</c:v>
                </c:pt>
                <c:pt idx="561">
                  <c:v>35168.0</c:v>
                </c:pt>
                <c:pt idx="562">
                  <c:v>198.0</c:v>
                </c:pt>
                <c:pt idx="563">
                  <c:v>34820.0</c:v>
                </c:pt>
                <c:pt idx="564">
                  <c:v>35694.0</c:v>
                </c:pt>
                <c:pt idx="565">
                  <c:v>140314.0</c:v>
                </c:pt>
                <c:pt idx="566">
                  <c:v>35600.0</c:v>
                </c:pt>
                <c:pt idx="567">
                  <c:v>0.0</c:v>
                </c:pt>
                <c:pt idx="568">
                  <c:v>35234.0</c:v>
                </c:pt>
                <c:pt idx="569">
                  <c:v>36174.0</c:v>
                </c:pt>
                <c:pt idx="570">
                  <c:v>139966.0</c:v>
                </c:pt>
                <c:pt idx="571">
                  <c:v>35168.0</c:v>
                </c:pt>
                <c:pt idx="572">
                  <c:v>56467.0</c:v>
                </c:pt>
                <c:pt idx="573">
                  <c:v>7393.0</c:v>
                </c:pt>
                <c:pt idx="574">
                  <c:v>36042.0</c:v>
                </c:pt>
                <c:pt idx="575">
                  <c:v>139816.0</c:v>
                </c:pt>
                <c:pt idx="576">
                  <c:v>35168.0</c:v>
                </c:pt>
                <c:pt idx="577">
                  <c:v>35516.0</c:v>
                </c:pt>
                <c:pt idx="578">
                  <c:v>0.0</c:v>
                </c:pt>
                <c:pt idx="579">
                  <c:v>36042.0</c:v>
                </c:pt>
                <c:pt idx="580">
                  <c:v>139618.0</c:v>
                </c:pt>
                <c:pt idx="581">
                  <c:v>35516.0</c:v>
                </c:pt>
                <c:pt idx="582">
                  <c:v>35018.0</c:v>
                </c:pt>
                <c:pt idx="583">
                  <c:v>0.0</c:v>
                </c:pt>
                <c:pt idx="584">
                  <c:v>36738.0</c:v>
                </c:pt>
                <c:pt idx="585">
                  <c:v>139618.0</c:v>
                </c:pt>
                <c:pt idx="586">
                  <c:v>34820.0</c:v>
                </c:pt>
                <c:pt idx="587">
                  <c:v>35864.0</c:v>
                </c:pt>
                <c:pt idx="588">
                  <c:v>0.0</c:v>
                </c:pt>
                <c:pt idx="589">
                  <c:v>36576.0</c:v>
                </c:pt>
                <c:pt idx="590">
                  <c:v>139966.0</c:v>
                </c:pt>
                <c:pt idx="591">
                  <c:v>35168.0</c:v>
                </c:pt>
                <c:pt idx="592">
                  <c:v>35168.0</c:v>
                </c:pt>
                <c:pt idx="593">
                  <c:v>35168.0</c:v>
                </c:pt>
                <c:pt idx="594">
                  <c:v>874.0</c:v>
                </c:pt>
                <c:pt idx="595">
                  <c:v>140446.0</c:v>
                </c:pt>
                <c:pt idx="596">
                  <c:v>35516.0</c:v>
                </c:pt>
                <c:pt idx="597">
                  <c:v>35168.0</c:v>
                </c:pt>
                <c:pt idx="598">
                  <c:v>34820.0</c:v>
                </c:pt>
                <c:pt idx="599">
                  <c:v>940.0</c:v>
                </c:pt>
                <c:pt idx="600">
                  <c:v>170458.0</c:v>
                </c:pt>
                <c:pt idx="601">
                  <c:v>35582.0</c:v>
                </c:pt>
                <c:pt idx="602">
                  <c:v>35018.0</c:v>
                </c:pt>
                <c:pt idx="603">
                  <c:v>35582.0</c:v>
                </c:pt>
                <c:pt idx="604">
                  <c:v>2610.0</c:v>
                </c:pt>
                <c:pt idx="605">
                  <c:v>139622.0</c:v>
                </c:pt>
                <c:pt idx="606">
                  <c:v>34820.0</c:v>
                </c:pt>
                <c:pt idx="607">
                  <c:v>34886.0</c:v>
                </c:pt>
                <c:pt idx="608">
                  <c:v>34820.0</c:v>
                </c:pt>
                <c:pt idx="609">
                  <c:v>30944.0</c:v>
                </c:pt>
                <c:pt idx="610">
                  <c:v>110004.0</c:v>
                </c:pt>
                <c:pt idx="611">
                  <c:v>35516.0</c:v>
                </c:pt>
                <c:pt idx="612">
                  <c:v>35168.0</c:v>
                </c:pt>
                <c:pt idx="613">
                  <c:v>34820.0</c:v>
                </c:pt>
                <c:pt idx="614">
                  <c:v>7952.0</c:v>
                </c:pt>
                <c:pt idx="615">
                  <c:v>27808.0</c:v>
                </c:pt>
                <c:pt idx="616">
                  <c:v>141010.0</c:v>
                </c:pt>
                <c:pt idx="617">
                  <c:v>34376.0</c:v>
                </c:pt>
                <c:pt idx="618">
                  <c:v>34820.0</c:v>
                </c:pt>
                <c:pt idx="619">
                  <c:v>15524.0</c:v>
                </c:pt>
                <c:pt idx="620">
                  <c:v>21214.0</c:v>
                </c:pt>
                <c:pt idx="621">
                  <c:v>141076.0</c:v>
                </c:pt>
                <c:pt idx="622">
                  <c:v>35582.0</c:v>
                </c:pt>
                <c:pt idx="623">
                  <c:v>35168.0</c:v>
                </c:pt>
                <c:pt idx="624">
                  <c:v>35582.0</c:v>
                </c:pt>
                <c:pt idx="625">
                  <c:v>874.0</c:v>
                </c:pt>
                <c:pt idx="626">
                  <c:v>139966.0</c:v>
                </c:pt>
                <c:pt idx="627">
                  <c:v>35300.0</c:v>
                </c:pt>
                <c:pt idx="628">
                  <c:v>36212.0</c:v>
                </c:pt>
                <c:pt idx="629">
                  <c:v>35168.0</c:v>
                </c:pt>
                <c:pt idx="630">
                  <c:v>874.0</c:v>
                </c:pt>
                <c:pt idx="631">
                  <c:v>172690.0</c:v>
                </c:pt>
                <c:pt idx="632">
                  <c:v>35168.0</c:v>
                </c:pt>
                <c:pt idx="633">
                  <c:v>34820.0</c:v>
                </c:pt>
                <c:pt idx="634">
                  <c:v>35996.0</c:v>
                </c:pt>
                <c:pt idx="635">
                  <c:v>874.0</c:v>
                </c:pt>
                <c:pt idx="636">
                  <c:v>140662.0</c:v>
                </c:pt>
                <c:pt idx="637">
                  <c:v>35168.0</c:v>
                </c:pt>
                <c:pt idx="638">
                  <c:v>34124.0</c:v>
                </c:pt>
                <c:pt idx="639">
                  <c:v>35168.0</c:v>
                </c:pt>
                <c:pt idx="640">
                  <c:v>1006.0</c:v>
                </c:pt>
                <c:pt idx="641">
                  <c:v>140662.0</c:v>
                </c:pt>
                <c:pt idx="642">
                  <c:v>36212.0</c:v>
                </c:pt>
                <c:pt idx="643">
                  <c:v>35168.0</c:v>
                </c:pt>
                <c:pt idx="644">
                  <c:v>35168.0</c:v>
                </c:pt>
                <c:pt idx="645">
                  <c:v>1270.0</c:v>
                </c:pt>
                <c:pt idx="646">
                  <c:v>139750.0</c:v>
                </c:pt>
                <c:pt idx="647">
                  <c:v>36128.0</c:v>
                </c:pt>
                <c:pt idx="648">
                  <c:v>34820.0</c:v>
                </c:pt>
                <c:pt idx="649">
                  <c:v>36344.0</c:v>
                </c:pt>
                <c:pt idx="650">
                  <c:v>8334.0</c:v>
                </c:pt>
                <c:pt idx="651">
                  <c:v>133550.0</c:v>
                </c:pt>
                <c:pt idx="652">
                  <c:v>35300.0</c:v>
                </c:pt>
                <c:pt idx="653">
                  <c:v>33680.0</c:v>
                </c:pt>
                <c:pt idx="654">
                  <c:v>34940.0</c:v>
                </c:pt>
                <c:pt idx="655">
                  <c:v>874.0</c:v>
                </c:pt>
                <c:pt idx="656">
                  <c:v>141010.0</c:v>
                </c:pt>
                <c:pt idx="657">
                  <c:v>35864.0</c:v>
                </c:pt>
                <c:pt idx="658">
                  <c:v>34820.0</c:v>
                </c:pt>
                <c:pt idx="659">
                  <c:v>35648.0</c:v>
                </c:pt>
                <c:pt idx="660">
                  <c:v>9024.0</c:v>
                </c:pt>
                <c:pt idx="661">
                  <c:v>165230.0</c:v>
                </c:pt>
                <c:pt idx="662">
                  <c:v>35516.0</c:v>
                </c:pt>
                <c:pt idx="663">
                  <c:v>35168.0</c:v>
                </c:pt>
                <c:pt idx="664">
                  <c:v>35168.0</c:v>
                </c:pt>
                <c:pt idx="665">
                  <c:v>36042.0</c:v>
                </c:pt>
                <c:pt idx="666">
                  <c:v>104930.0</c:v>
                </c:pt>
                <c:pt idx="667">
                  <c:v>35930.0</c:v>
                </c:pt>
                <c:pt idx="668">
                  <c:v>34472.0</c:v>
                </c:pt>
                <c:pt idx="669">
                  <c:v>35168.0</c:v>
                </c:pt>
                <c:pt idx="670">
                  <c:v>35694.0</c:v>
                </c:pt>
                <c:pt idx="671">
                  <c:v>104798.0</c:v>
                </c:pt>
                <c:pt idx="672">
                  <c:v>35300.0</c:v>
                </c:pt>
                <c:pt idx="673">
                  <c:v>35168.0</c:v>
                </c:pt>
                <c:pt idx="674">
                  <c:v>35570.0</c:v>
                </c:pt>
                <c:pt idx="675">
                  <c:v>36042.0</c:v>
                </c:pt>
                <c:pt idx="676">
                  <c:v>105146.0</c:v>
                </c:pt>
                <c:pt idx="677">
                  <c:v>35516.0</c:v>
                </c:pt>
                <c:pt idx="678">
                  <c:v>36212.0</c:v>
                </c:pt>
                <c:pt idx="679">
                  <c:v>34952.0</c:v>
                </c:pt>
                <c:pt idx="680">
                  <c:v>35694.0</c:v>
                </c:pt>
                <c:pt idx="681">
                  <c:v>105146.0</c:v>
                </c:pt>
                <c:pt idx="682">
                  <c:v>35864.0</c:v>
                </c:pt>
                <c:pt idx="683">
                  <c:v>34820.0</c:v>
                </c:pt>
                <c:pt idx="684">
                  <c:v>35864.0</c:v>
                </c:pt>
                <c:pt idx="685">
                  <c:v>36870.0</c:v>
                </c:pt>
                <c:pt idx="686">
                  <c:v>105410.0</c:v>
                </c:pt>
                <c:pt idx="687">
                  <c:v>34820.0</c:v>
                </c:pt>
                <c:pt idx="688">
                  <c:v>35582.0</c:v>
                </c:pt>
                <c:pt idx="689">
                  <c:v>35234.0</c:v>
                </c:pt>
                <c:pt idx="690">
                  <c:v>36390.0</c:v>
                </c:pt>
                <c:pt idx="691">
                  <c:v>105146.0</c:v>
                </c:pt>
                <c:pt idx="692">
                  <c:v>35864.0</c:v>
                </c:pt>
                <c:pt idx="693">
                  <c:v>68102.0</c:v>
                </c:pt>
                <c:pt idx="694">
                  <c:v>35516.0</c:v>
                </c:pt>
                <c:pt idx="695">
                  <c:v>36042.0</c:v>
                </c:pt>
                <c:pt idx="696">
                  <c:v>0.0</c:v>
                </c:pt>
                <c:pt idx="697">
                  <c:v>139966.0</c:v>
                </c:pt>
                <c:pt idx="698">
                  <c:v>35168.0</c:v>
                </c:pt>
                <c:pt idx="699">
                  <c:v>34994.0</c:v>
                </c:pt>
                <c:pt idx="700">
                  <c:v>35694.0</c:v>
                </c:pt>
                <c:pt idx="701">
                  <c:v>0.0</c:v>
                </c:pt>
                <c:pt idx="702">
                  <c:v>139966.0</c:v>
                </c:pt>
                <c:pt idx="703">
                  <c:v>35168.0</c:v>
                </c:pt>
                <c:pt idx="704">
                  <c:v>35168.0</c:v>
                </c:pt>
                <c:pt idx="705">
                  <c:v>35168.0</c:v>
                </c:pt>
                <c:pt idx="706">
                  <c:v>15868.0</c:v>
                </c:pt>
                <c:pt idx="707">
                  <c:v>125734.0</c:v>
                </c:pt>
                <c:pt idx="708">
                  <c:v>35168.0</c:v>
                </c:pt>
                <c:pt idx="709">
                  <c:v>34820.0</c:v>
                </c:pt>
                <c:pt idx="710">
                  <c:v>35864.0</c:v>
                </c:pt>
                <c:pt idx="711">
                  <c:v>36240.0</c:v>
                </c:pt>
                <c:pt idx="712">
                  <c:v>105212.0</c:v>
                </c:pt>
                <c:pt idx="713">
                  <c:v>34952.0</c:v>
                </c:pt>
                <c:pt idx="714">
                  <c:v>34472.0</c:v>
                </c:pt>
                <c:pt idx="715">
                  <c:v>34886.0</c:v>
                </c:pt>
                <c:pt idx="716">
                  <c:v>35694.0</c:v>
                </c:pt>
                <c:pt idx="717">
                  <c:v>105146.0</c:v>
                </c:pt>
                <c:pt idx="718">
                  <c:v>35582.0</c:v>
                </c:pt>
                <c:pt idx="719">
                  <c:v>35516.0</c:v>
                </c:pt>
                <c:pt idx="720">
                  <c:v>35930.0</c:v>
                </c:pt>
                <c:pt idx="721">
                  <c:v>10911.0</c:v>
                </c:pt>
                <c:pt idx="722">
                  <c:v>130277.0</c:v>
                </c:pt>
                <c:pt idx="723">
                  <c:v>35864.0</c:v>
                </c:pt>
                <c:pt idx="724">
                  <c:v>35864.0</c:v>
                </c:pt>
                <c:pt idx="725">
                  <c:v>34538.0</c:v>
                </c:pt>
                <c:pt idx="726">
                  <c:v>29440.0</c:v>
                </c:pt>
                <c:pt idx="727">
                  <c:v>147958.0</c:v>
                </c:pt>
                <c:pt idx="728">
                  <c:v>35516.0</c:v>
                </c:pt>
                <c:pt idx="729">
                  <c:v>35864.0</c:v>
                </c:pt>
                <c:pt idx="730">
                  <c:v>35168.0</c:v>
                </c:pt>
                <c:pt idx="731">
                  <c:v>1138.0</c:v>
                </c:pt>
                <c:pt idx="732">
                  <c:v>140992.0</c:v>
                </c:pt>
                <c:pt idx="733">
                  <c:v>36062.0</c:v>
                </c:pt>
                <c:pt idx="734">
                  <c:v>35168.0</c:v>
                </c:pt>
                <c:pt idx="735">
                  <c:v>34952.0</c:v>
                </c:pt>
                <c:pt idx="736">
                  <c:v>874.0</c:v>
                </c:pt>
                <c:pt idx="737">
                  <c:v>141010.0</c:v>
                </c:pt>
                <c:pt idx="738">
                  <c:v>36278.0</c:v>
                </c:pt>
                <c:pt idx="739">
                  <c:v>34604.0</c:v>
                </c:pt>
                <c:pt idx="740">
                  <c:v>35222.0</c:v>
                </c:pt>
                <c:pt idx="741">
                  <c:v>874.0</c:v>
                </c:pt>
                <c:pt idx="742">
                  <c:v>140662.0</c:v>
                </c:pt>
                <c:pt idx="743">
                  <c:v>35864.0</c:v>
                </c:pt>
                <c:pt idx="744">
                  <c:v>35168.0</c:v>
                </c:pt>
                <c:pt idx="745">
                  <c:v>36062.0</c:v>
                </c:pt>
                <c:pt idx="746">
                  <c:v>874.0</c:v>
                </c:pt>
                <c:pt idx="747">
                  <c:v>140662.0</c:v>
                </c:pt>
                <c:pt idx="748">
                  <c:v>36212.0</c:v>
                </c:pt>
                <c:pt idx="749">
                  <c:v>35864.0</c:v>
                </c:pt>
                <c:pt idx="750">
                  <c:v>35168.0</c:v>
                </c:pt>
                <c:pt idx="751">
                  <c:v>874.0</c:v>
                </c:pt>
                <c:pt idx="752">
                  <c:v>133266.0</c:v>
                </c:pt>
                <c:pt idx="753">
                  <c:v>43110.0</c:v>
                </c:pt>
                <c:pt idx="754">
                  <c:v>35516.0</c:v>
                </c:pt>
                <c:pt idx="755">
                  <c:v>35168.0</c:v>
                </c:pt>
                <c:pt idx="756">
                  <c:v>874.0</c:v>
                </c:pt>
                <c:pt idx="757">
                  <c:v>35168.0</c:v>
                </c:pt>
                <c:pt idx="758">
                  <c:v>140662.0</c:v>
                </c:pt>
                <c:pt idx="759">
                  <c:v>68366.0</c:v>
                </c:pt>
                <c:pt idx="760">
                  <c:v>33764.0</c:v>
                </c:pt>
                <c:pt idx="761">
                  <c:v>0.0</c:v>
                </c:pt>
                <c:pt idx="762">
                  <c:v>36390.0</c:v>
                </c:pt>
                <c:pt idx="763">
                  <c:v>140314.0</c:v>
                </c:pt>
                <c:pt idx="764">
                  <c:v>35516.0</c:v>
                </c:pt>
                <c:pt idx="765">
                  <c:v>35006.0</c:v>
                </c:pt>
                <c:pt idx="766">
                  <c:v>0.0</c:v>
                </c:pt>
                <c:pt idx="767">
                  <c:v>36174.0</c:v>
                </c:pt>
                <c:pt idx="768">
                  <c:v>140446.0</c:v>
                </c:pt>
                <c:pt idx="769">
                  <c:v>35582.0</c:v>
                </c:pt>
                <c:pt idx="770">
                  <c:v>35864.0</c:v>
                </c:pt>
                <c:pt idx="771">
                  <c:v>66.0</c:v>
                </c:pt>
                <c:pt idx="772">
                  <c:v>36522.0</c:v>
                </c:pt>
                <c:pt idx="773">
                  <c:v>141358.0</c:v>
                </c:pt>
                <c:pt idx="774">
                  <c:v>35168.0</c:v>
                </c:pt>
                <c:pt idx="775">
                  <c:v>35234.0</c:v>
                </c:pt>
                <c:pt idx="776">
                  <c:v>0.0</c:v>
                </c:pt>
                <c:pt idx="777">
                  <c:v>35346.0</c:v>
                </c:pt>
                <c:pt idx="778">
                  <c:v>35864.0</c:v>
                </c:pt>
                <c:pt idx="779">
                  <c:v>140446.0</c:v>
                </c:pt>
                <c:pt idx="780">
                  <c:v>35168.0</c:v>
                </c:pt>
                <c:pt idx="781">
                  <c:v>66.0</c:v>
                </c:pt>
                <c:pt idx="782">
                  <c:v>36192.0</c:v>
                </c:pt>
                <c:pt idx="783">
                  <c:v>35648.0</c:v>
                </c:pt>
                <c:pt idx="784">
                  <c:v>140032.0</c:v>
                </c:pt>
                <c:pt idx="785">
                  <c:v>34886.0</c:v>
                </c:pt>
                <c:pt idx="786">
                  <c:v>108.0</c:v>
                </c:pt>
                <c:pt idx="787">
                  <c:v>35760.0</c:v>
                </c:pt>
                <c:pt idx="788">
                  <c:v>35234.0</c:v>
                </c:pt>
                <c:pt idx="789">
                  <c:v>141010.0</c:v>
                </c:pt>
                <c:pt idx="790">
                  <c:v>35234.0</c:v>
                </c:pt>
                <c:pt idx="791">
                  <c:v>0.0</c:v>
                </c:pt>
                <c:pt idx="792">
                  <c:v>35694.0</c:v>
                </c:pt>
                <c:pt idx="793">
                  <c:v>34472.0</c:v>
                </c:pt>
                <c:pt idx="794">
                  <c:v>177622.0</c:v>
                </c:pt>
                <c:pt idx="795">
                  <c:v>35234.0</c:v>
                </c:pt>
                <c:pt idx="796">
                  <c:v>0.0</c:v>
                </c:pt>
                <c:pt idx="797">
                  <c:v>35318.0</c:v>
                </c:pt>
                <c:pt idx="798">
                  <c:v>36126.0</c:v>
                </c:pt>
                <c:pt idx="799">
                  <c:v>140314.0</c:v>
                </c:pt>
                <c:pt idx="800">
                  <c:v>34124.0</c:v>
                </c:pt>
                <c:pt idx="801">
                  <c:v>0.0</c:v>
                </c:pt>
                <c:pt idx="802">
                  <c:v>34886.0</c:v>
                </c:pt>
                <c:pt idx="803">
                  <c:v>37350.0</c:v>
                </c:pt>
                <c:pt idx="804">
                  <c:v>140728.0</c:v>
                </c:pt>
                <c:pt idx="805">
                  <c:v>35930.0</c:v>
                </c:pt>
                <c:pt idx="806">
                  <c:v>12648.0</c:v>
                </c:pt>
                <c:pt idx="807">
                  <c:v>22238.0</c:v>
                </c:pt>
                <c:pt idx="808">
                  <c:v>35580.0</c:v>
                </c:pt>
                <c:pt idx="809">
                  <c:v>141010.0</c:v>
                </c:pt>
                <c:pt idx="810">
                  <c:v>34952.0</c:v>
                </c:pt>
                <c:pt idx="811">
                  <c:v>35168.0</c:v>
                </c:pt>
                <c:pt idx="812">
                  <c:v>0.0</c:v>
                </c:pt>
                <c:pt idx="813">
                  <c:v>35694.0</c:v>
                </c:pt>
                <c:pt idx="814">
                  <c:v>140314.0</c:v>
                </c:pt>
                <c:pt idx="815">
                  <c:v>35234.0</c:v>
                </c:pt>
                <c:pt idx="816">
                  <c:v>35168.0</c:v>
                </c:pt>
                <c:pt idx="817">
                  <c:v>132.0</c:v>
                </c:pt>
                <c:pt idx="818">
                  <c:v>36474.0</c:v>
                </c:pt>
                <c:pt idx="819">
                  <c:v>140314.0</c:v>
                </c:pt>
                <c:pt idx="820">
                  <c:v>34820.0</c:v>
                </c:pt>
                <c:pt idx="821">
                  <c:v>35516.0</c:v>
                </c:pt>
                <c:pt idx="822">
                  <c:v>9959.0</c:v>
                </c:pt>
                <c:pt idx="823">
                  <c:v>26269.0</c:v>
                </c:pt>
                <c:pt idx="824">
                  <c:v>116578.0</c:v>
                </c:pt>
                <c:pt idx="825">
                  <c:v>92582.0</c:v>
                </c:pt>
                <c:pt idx="826">
                  <c:v>35168.0</c:v>
                </c:pt>
                <c:pt idx="827">
                  <c:v>35234.0</c:v>
                </c:pt>
                <c:pt idx="828">
                  <c:v>874.0</c:v>
                </c:pt>
                <c:pt idx="829">
                  <c:v>34124.0</c:v>
                </c:pt>
                <c:pt idx="830">
                  <c:v>140164.0</c:v>
                </c:pt>
                <c:pt idx="831">
                  <c:v>35516.0</c:v>
                </c:pt>
                <c:pt idx="832">
                  <c:v>35516.0</c:v>
                </c:pt>
                <c:pt idx="833">
                  <c:v>874.0</c:v>
                </c:pt>
                <c:pt idx="834">
                  <c:v>34820.0</c:v>
                </c:pt>
                <c:pt idx="835">
                  <c:v>140662.0</c:v>
                </c:pt>
                <c:pt idx="836">
                  <c:v>35516.0</c:v>
                </c:pt>
                <c:pt idx="837">
                  <c:v>35702.0</c:v>
                </c:pt>
                <c:pt idx="838">
                  <c:v>36390.0</c:v>
                </c:pt>
                <c:pt idx="839">
                  <c:v>0.0</c:v>
                </c:pt>
                <c:pt idx="840">
                  <c:v>139966.0</c:v>
                </c:pt>
                <c:pt idx="841">
                  <c:v>35516.0</c:v>
                </c:pt>
                <c:pt idx="842">
                  <c:v>35864.0</c:v>
                </c:pt>
                <c:pt idx="843">
                  <c:v>36174.0</c:v>
                </c:pt>
                <c:pt idx="844">
                  <c:v>264.0</c:v>
                </c:pt>
                <c:pt idx="845">
                  <c:v>140380.0</c:v>
                </c:pt>
                <c:pt idx="846">
                  <c:v>35168.0</c:v>
                </c:pt>
                <c:pt idx="847">
                  <c:v>35234.0</c:v>
                </c:pt>
                <c:pt idx="848">
                  <c:v>36042.0</c:v>
                </c:pt>
                <c:pt idx="849">
                  <c:v>35516.0</c:v>
                </c:pt>
                <c:pt idx="850">
                  <c:v>104864.0</c:v>
                </c:pt>
                <c:pt idx="851">
                  <c:v>35648.0</c:v>
                </c:pt>
                <c:pt idx="852">
                  <c:v>35516.0</c:v>
                </c:pt>
                <c:pt idx="853">
                  <c:v>36738.0</c:v>
                </c:pt>
                <c:pt idx="854">
                  <c:v>35168.0</c:v>
                </c:pt>
                <c:pt idx="855">
                  <c:v>105146.0</c:v>
                </c:pt>
                <c:pt idx="856">
                  <c:v>35168.0</c:v>
                </c:pt>
                <c:pt idx="857">
                  <c:v>35354.0</c:v>
                </c:pt>
                <c:pt idx="858">
                  <c:v>36390.0</c:v>
                </c:pt>
                <c:pt idx="859">
                  <c:v>35864.0</c:v>
                </c:pt>
                <c:pt idx="860">
                  <c:v>139966.0</c:v>
                </c:pt>
                <c:pt idx="861">
                  <c:v>0.0</c:v>
                </c:pt>
                <c:pt idx="862">
                  <c:v>35168.0</c:v>
                </c:pt>
                <c:pt idx="863">
                  <c:v>35252.0</c:v>
                </c:pt>
                <c:pt idx="864">
                  <c:v>36720.0</c:v>
                </c:pt>
                <c:pt idx="865">
                  <c:v>35582.0</c:v>
                </c:pt>
                <c:pt idx="866">
                  <c:v>141076.0</c:v>
                </c:pt>
                <c:pt idx="867">
                  <c:v>19779.0</c:v>
                </c:pt>
              </c:numCache>
            </c:numRef>
          </c:val>
          <c:smooth val="0"/>
        </c:ser>
        <c:ser>
          <c:idx val="2"/>
          <c:order val="2"/>
          <c:tx>
            <c:strRef>
              <c:f>'Larger File Size.csv'!$D$1</c:f>
              <c:strCache>
                <c:ptCount val="1"/>
                <c:pt idx="0">
                  <c:v>1 File</c:v>
                </c:pt>
              </c:strCache>
            </c:strRef>
          </c:tx>
          <c:spPr>
            <a:ln w="12700">
              <a:solidFill>
                <a:srgbClr val="FF0000"/>
              </a:solidFill>
            </a:ln>
          </c:spPr>
          <c:marker>
            <c:symbol val="none"/>
          </c:marker>
          <c:cat>
            <c:numRef>
              <c:f>'Larger File Size.csv'!$A$2:$A$1376</c:f>
              <c:numCache>
                <c:formatCode>General</c:formatCode>
                <c:ptCount val="137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pt idx="463">
                  <c:v>463.0</c:v>
                </c:pt>
                <c:pt idx="464">
                  <c:v>464.0</c:v>
                </c:pt>
                <c:pt idx="465">
                  <c:v>465.0</c:v>
                </c:pt>
                <c:pt idx="466">
                  <c:v>466.0</c:v>
                </c:pt>
                <c:pt idx="467">
                  <c:v>467.0</c:v>
                </c:pt>
                <c:pt idx="468">
                  <c:v>468.0</c:v>
                </c:pt>
                <c:pt idx="469">
                  <c:v>469.0</c:v>
                </c:pt>
                <c:pt idx="470">
                  <c:v>470.0</c:v>
                </c:pt>
                <c:pt idx="471">
                  <c:v>471.0</c:v>
                </c:pt>
                <c:pt idx="472">
                  <c:v>472.0</c:v>
                </c:pt>
                <c:pt idx="473">
                  <c:v>473.0</c:v>
                </c:pt>
                <c:pt idx="474">
                  <c:v>474.0</c:v>
                </c:pt>
                <c:pt idx="475">
                  <c:v>475.0</c:v>
                </c:pt>
                <c:pt idx="476">
                  <c:v>476.0</c:v>
                </c:pt>
                <c:pt idx="477">
                  <c:v>477.0</c:v>
                </c:pt>
                <c:pt idx="478">
                  <c:v>478.0</c:v>
                </c:pt>
                <c:pt idx="479">
                  <c:v>479.0</c:v>
                </c:pt>
                <c:pt idx="480">
                  <c:v>480.0</c:v>
                </c:pt>
                <c:pt idx="481">
                  <c:v>481.0</c:v>
                </c:pt>
                <c:pt idx="482">
                  <c:v>482.0</c:v>
                </c:pt>
                <c:pt idx="483">
                  <c:v>483.0</c:v>
                </c:pt>
                <c:pt idx="484">
                  <c:v>484.0</c:v>
                </c:pt>
                <c:pt idx="485">
                  <c:v>485.0</c:v>
                </c:pt>
                <c:pt idx="486">
                  <c:v>486.0</c:v>
                </c:pt>
                <c:pt idx="487">
                  <c:v>487.0</c:v>
                </c:pt>
                <c:pt idx="488">
                  <c:v>488.0</c:v>
                </c:pt>
                <c:pt idx="489">
                  <c:v>489.0</c:v>
                </c:pt>
                <c:pt idx="490">
                  <c:v>490.0</c:v>
                </c:pt>
                <c:pt idx="491">
                  <c:v>491.0</c:v>
                </c:pt>
                <c:pt idx="492">
                  <c:v>492.0</c:v>
                </c:pt>
                <c:pt idx="493">
                  <c:v>493.0</c:v>
                </c:pt>
                <c:pt idx="494">
                  <c:v>494.0</c:v>
                </c:pt>
                <c:pt idx="495">
                  <c:v>495.0</c:v>
                </c:pt>
                <c:pt idx="496">
                  <c:v>496.0</c:v>
                </c:pt>
                <c:pt idx="497">
                  <c:v>497.0</c:v>
                </c:pt>
                <c:pt idx="498">
                  <c:v>498.0</c:v>
                </c:pt>
                <c:pt idx="499">
                  <c:v>499.0</c:v>
                </c:pt>
                <c:pt idx="500">
                  <c:v>500.0</c:v>
                </c:pt>
                <c:pt idx="501">
                  <c:v>501.0</c:v>
                </c:pt>
                <c:pt idx="502">
                  <c:v>502.0</c:v>
                </c:pt>
                <c:pt idx="503">
                  <c:v>503.0</c:v>
                </c:pt>
                <c:pt idx="504">
                  <c:v>504.0</c:v>
                </c:pt>
                <c:pt idx="505">
                  <c:v>505.0</c:v>
                </c:pt>
                <c:pt idx="506">
                  <c:v>506.0</c:v>
                </c:pt>
                <c:pt idx="507">
                  <c:v>507.0</c:v>
                </c:pt>
                <c:pt idx="508">
                  <c:v>508.0</c:v>
                </c:pt>
                <c:pt idx="509">
                  <c:v>509.0</c:v>
                </c:pt>
                <c:pt idx="510">
                  <c:v>510.0</c:v>
                </c:pt>
                <c:pt idx="511">
                  <c:v>511.0</c:v>
                </c:pt>
                <c:pt idx="512">
                  <c:v>512.0</c:v>
                </c:pt>
                <c:pt idx="513">
                  <c:v>513.0</c:v>
                </c:pt>
                <c:pt idx="514">
                  <c:v>514.0</c:v>
                </c:pt>
                <c:pt idx="515">
                  <c:v>515.0</c:v>
                </c:pt>
                <c:pt idx="516">
                  <c:v>516.0</c:v>
                </c:pt>
                <c:pt idx="517">
                  <c:v>517.0</c:v>
                </c:pt>
                <c:pt idx="518">
                  <c:v>518.0</c:v>
                </c:pt>
                <c:pt idx="519">
                  <c:v>519.0</c:v>
                </c:pt>
                <c:pt idx="520">
                  <c:v>520.0</c:v>
                </c:pt>
                <c:pt idx="521">
                  <c:v>521.0</c:v>
                </c:pt>
                <c:pt idx="522">
                  <c:v>522.0</c:v>
                </c:pt>
                <c:pt idx="523">
                  <c:v>523.0</c:v>
                </c:pt>
                <c:pt idx="524">
                  <c:v>524.0</c:v>
                </c:pt>
                <c:pt idx="525">
                  <c:v>525.0</c:v>
                </c:pt>
                <c:pt idx="526">
                  <c:v>526.0</c:v>
                </c:pt>
                <c:pt idx="527">
                  <c:v>527.0</c:v>
                </c:pt>
                <c:pt idx="528">
                  <c:v>528.0</c:v>
                </c:pt>
                <c:pt idx="529">
                  <c:v>529.0</c:v>
                </c:pt>
                <c:pt idx="530">
                  <c:v>530.0</c:v>
                </c:pt>
                <c:pt idx="531">
                  <c:v>531.0</c:v>
                </c:pt>
                <c:pt idx="532">
                  <c:v>532.0</c:v>
                </c:pt>
                <c:pt idx="533">
                  <c:v>533.0</c:v>
                </c:pt>
                <c:pt idx="534">
                  <c:v>534.0</c:v>
                </c:pt>
                <c:pt idx="535">
                  <c:v>535.0</c:v>
                </c:pt>
                <c:pt idx="536">
                  <c:v>536.0</c:v>
                </c:pt>
                <c:pt idx="537">
                  <c:v>537.0</c:v>
                </c:pt>
                <c:pt idx="538">
                  <c:v>538.0</c:v>
                </c:pt>
                <c:pt idx="539">
                  <c:v>539.0</c:v>
                </c:pt>
                <c:pt idx="540">
                  <c:v>540.0</c:v>
                </c:pt>
                <c:pt idx="541">
                  <c:v>541.0</c:v>
                </c:pt>
                <c:pt idx="542">
                  <c:v>542.0</c:v>
                </c:pt>
                <c:pt idx="543">
                  <c:v>543.0</c:v>
                </c:pt>
                <c:pt idx="544">
                  <c:v>544.0</c:v>
                </c:pt>
                <c:pt idx="545">
                  <c:v>545.0</c:v>
                </c:pt>
                <c:pt idx="546">
                  <c:v>546.0</c:v>
                </c:pt>
                <c:pt idx="547">
                  <c:v>547.0</c:v>
                </c:pt>
                <c:pt idx="548">
                  <c:v>548.0</c:v>
                </c:pt>
                <c:pt idx="549">
                  <c:v>549.0</c:v>
                </c:pt>
                <c:pt idx="550">
                  <c:v>550.0</c:v>
                </c:pt>
                <c:pt idx="551">
                  <c:v>551.0</c:v>
                </c:pt>
                <c:pt idx="552">
                  <c:v>552.0</c:v>
                </c:pt>
                <c:pt idx="553">
                  <c:v>553.0</c:v>
                </c:pt>
                <c:pt idx="554">
                  <c:v>554.0</c:v>
                </c:pt>
                <c:pt idx="555">
                  <c:v>555.0</c:v>
                </c:pt>
                <c:pt idx="556">
                  <c:v>556.0</c:v>
                </c:pt>
                <c:pt idx="557">
                  <c:v>557.0</c:v>
                </c:pt>
                <c:pt idx="558">
                  <c:v>558.0</c:v>
                </c:pt>
                <c:pt idx="559">
                  <c:v>559.0</c:v>
                </c:pt>
                <c:pt idx="560">
                  <c:v>560.0</c:v>
                </c:pt>
                <c:pt idx="561">
                  <c:v>561.0</c:v>
                </c:pt>
                <c:pt idx="562">
                  <c:v>562.0</c:v>
                </c:pt>
                <c:pt idx="563">
                  <c:v>563.0</c:v>
                </c:pt>
                <c:pt idx="564">
                  <c:v>564.0</c:v>
                </c:pt>
                <c:pt idx="565">
                  <c:v>565.0</c:v>
                </c:pt>
                <c:pt idx="566">
                  <c:v>566.0</c:v>
                </c:pt>
                <c:pt idx="567">
                  <c:v>567.0</c:v>
                </c:pt>
                <c:pt idx="568">
                  <c:v>568.0</c:v>
                </c:pt>
                <c:pt idx="569">
                  <c:v>569.0</c:v>
                </c:pt>
                <c:pt idx="570">
                  <c:v>570.0</c:v>
                </c:pt>
                <c:pt idx="571">
                  <c:v>571.0</c:v>
                </c:pt>
                <c:pt idx="572">
                  <c:v>572.0</c:v>
                </c:pt>
                <c:pt idx="573">
                  <c:v>573.0</c:v>
                </c:pt>
                <c:pt idx="574">
                  <c:v>574.0</c:v>
                </c:pt>
                <c:pt idx="575">
                  <c:v>575.0</c:v>
                </c:pt>
                <c:pt idx="576">
                  <c:v>576.0</c:v>
                </c:pt>
                <c:pt idx="577">
                  <c:v>577.0</c:v>
                </c:pt>
                <c:pt idx="578">
                  <c:v>578.0</c:v>
                </c:pt>
                <c:pt idx="579">
                  <c:v>579.0</c:v>
                </c:pt>
                <c:pt idx="580">
                  <c:v>580.0</c:v>
                </c:pt>
                <c:pt idx="581">
                  <c:v>581.0</c:v>
                </c:pt>
                <c:pt idx="582">
                  <c:v>582.0</c:v>
                </c:pt>
                <c:pt idx="583">
                  <c:v>583.0</c:v>
                </c:pt>
                <c:pt idx="584">
                  <c:v>584.0</c:v>
                </c:pt>
                <c:pt idx="585">
                  <c:v>585.0</c:v>
                </c:pt>
                <c:pt idx="586">
                  <c:v>586.0</c:v>
                </c:pt>
                <c:pt idx="587">
                  <c:v>587.0</c:v>
                </c:pt>
                <c:pt idx="588">
                  <c:v>588.0</c:v>
                </c:pt>
                <c:pt idx="589">
                  <c:v>589.0</c:v>
                </c:pt>
                <c:pt idx="590">
                  <c:v>590.0</c:v>
                </c:pt>
                <c:pt idx="591">
                  <c:v>591.0</c:v>
                </c:pt>
                <c:pt idx="592">
                  <c:v>592.0</c:v>
                </c:pt>
                <c:pt idx="593">
                  <c:v>593.0</c:v>
                </c:pt>
                <c:pt idx="594">
                  <c:v>594.0</c:v>
                </c:pt>
                <c:pt idx="595">
                  <c:v>595.0</c:v>
                </c:pt>
                <c:pt idx="596">
                  <c:v>596.0</c:v>
                </c:pt>
                <c:pt idx="597">
                  <c:v>597.0</c:v>
                </c:pt>
                <c:pt idx="598">
                  <c:v>598.0</c:v>
                </c:pt>
                <c:pt idx="599">
                  <c:v>599.0</c:v>
                </c:pt>
                <c:pt idx="600">
                  <c:v>600.0</c:v>
                </c:pt>
                <c:pt idx="601">
                  <c:v>601.0</c:v>
                </c:pt>
                <c:pt idx="602">
                  <c:v>602.0</c:v>
                </c:pt>
                <c:pt idx="603">
                  <c:v>603.0</c:v>
                </c:pt>
                <c:pt idx="604">
                  <c:v>604.0</c:v>
                </c:pt>
                <c:pt idx="605">
                  <c:v>605.0</c:v>
                </c:pt>
                <c:pt idx="606">
                  <c:v>606.0</c:v>
                </c:pt>
                <c:pt idx="607">
                  <c:v>607.0</c:v>
                </c:pt>
                <c:pt idx="608">
                  <c:v>608.0</c:v>
                </c:pt>
                <c:pt idx="609">
                  <c:v>609.0</c:v>
                </c:pt>
                <c:pt idx="610">
                  <c:v>610.0</c:v>
                </c:pt>
                <c:pt idx="611">
                  <c:v>611.0</c:v>
                </c:pt>
                <c:pt idx="612">
                  <c:v>612.0</c:v>
                </c:pt>
                <c:pt idx="613">
                  <c:v>613.0</c:v>
                </c:pt>
                <c:pt idx="614">
                  <c:v>614.0</c:v>
                </c:pt>
                <c:pt idx="615">
                  <c:v>615.0</c:v>
                </c:pt>
                <c:pt idx="616">
                  <c:v>616.0</c:v>
                </c:pt>
                <c:pt idx="617">
                  <c:v>617.0</c:v>
                </c:pt>
                <c:pt idx="618">
                  <c:v>618.0</c:v>
                </c:pt>
                <c:pt idx="619">
                  <c:v>619.0</c:v>
                </c:pt>
                <c:pt idx="620">
                  <c:v>620.0</c:v>
                </c:pt>
                <c:pt idx="621">
                  <c:v>621.0</c:v>
                </c:pt>
                <c:pt idx="622">
                  <c:v>622.0</c:v>
                </c:pt>
                <c:pt idx="623">
                  <c:v>623.0</c:v>
                </c:pt>
                <c:pt idx="624">
                  <c:v>624.0</c:v>
                </c:pt>
                <c:pt idx="625">
                  <c:v>625.0</c:v>
                </c:pt>
                <c:pt idx="626">
                  <c:v>626.0</c:v>
                </c:pt>
                <c:pt idx="627">
                  <c:v>627.0</c:v>
                </c:pt>
                <c:pt idx="628">
                  <c:v>628.0</c:v>
                </c:pt>
                <c:pt idx="629">
                  <c:v>629.0</c:v>
                </c:pt>
                <c:pt idx="630">
                  <c:v>630.0</c:v>
                </c:pt>
                <c:pt idx="631">
                  <c:v>631.0</c:v>
                </c:pt>
                <c:pt idx="632">
                  <c:v>632.0</c:v>
                </c:pt>
                <c:pt idx="633">
                  <c:v>633.0</c:v>
                </c:pt>
                <c:pt idx="634">
                  <c:v>634.0</c:v>
                </c:pt>
                <c:pt idx="635">
                  <c:v>635.0</c:v>
                </c:pt>
                <c:pt idx="636">
                  <c:v>636.0</c:v>
                </c:pt>
                <c:pt idx="637">
                  <c:v>637.0</c:v>
                </c:pt>
                <c:pt idx="638">
                  <c:v>638.0</c:v>
                </c:pt>
                <c:pt idx="639">
                  <c:v>639.0</c:v>
                </c:pt>
                <c:pt idx="640">
                  <c:v>640.0</c:v>
                </c:pt>
                <c:pt idx="641">
                  <c:v>641.0</c:v>
                </c:pt>
                <c:pt idx="642">
                  <c:v>642.0</c:v>
                </c:pt>
                <c:pt idx="643">
                  <c:v>643.0</c:v>
                </c:pt>
                <c:pt idx="644">
                  <c:v>644.0</c:v>
                </c:pt>
                <c:pt idx="645">
                  <c:v>645.0</c:v>
                </c:pt>
                <c:pt idx="646">
                  <c:v>646.0</c:v>
                </c:pt>
                <c:pt idx="647">
                  <c:v>647.0</c:v>
                </c:pt>
                <c:pt idx="648">
                  <c:v>648.0</c:v>
                </c:pt>
                <c:pt idx="649">
                  <c:v>649.0</c:v>
                </c:pt>
                <c:pt idx="650">
                  <c:v>650.0</c:v>
                </c:pt>
                <c:pt idx="651">
                  <c:v>651.0</c:v>
                </c:pt>
                <c:pt idx="652">
                  <c:v>652.0</c:v>
                </c:pt>
                <c:pt idx="653">
                  <c:v>653.0</c:v>
                </c:pt>
                <c:pt idx="654">
                  <c:v>654.0</c:v>
                </c:pt>
                <c:pt idx="655">
                  <c:v>655.0</c:v>
                </c:pt>
                <c:pt idx="656">
                  <c:v>656.0</c:v>
                </c:pt>
                <c:pt idx="657">
                  <c:v>657.0</c:v>
                </c:pt>
                <c:pt idx="658">
                  <c:v>658.0</c:v>
                </c:pt>
                <c:pt idx="659">
                  <c:v>659.0</c:v>
                </c:pt>
                <c:pt idx="660">
                  <c:v>660.0</c:v>
                </c:pt>
                <c:pt idx="661">
                  <c:v>661.0</c:v>
                </c:pt>
                <c:pt idx="662">
                  <c:v>662.0</c:v>
                </c:pt>
                <c:pt idx="663">
                  <c:v>663.0</c:v>
                </c:pt>
                <c:pt idx="664">
                  <c:v>664.0</c:v>
                </c:pt>
                <c:pt idx="665">
                  <c:v>665.0</c:v>
                </c:pt>
                <c:pt idx="666">
                  <c:v>666.0</c:v>
                </c:pt>
                <c:pt idx="667">
                  <c:v>667.0</c:v>
                </c:pt>
                <c:pt idx="668">
                  <c:v>668.0</c:v>
                </c:pt>
                <c:pt idx="669">
                  <c:v>669.0</c:v>
                </c:pt>
                <c:pt idx="670">
                  <c:v>670.0</c:v>
                </c:pt>
                <c:pt idx="671">
                  <c:v>671.0</c:v>
                </c:pt>
                <c:pt idx="672">
                  <c:v>672.0</c:v>
                </c:pt>
                <c:pt idx="673">
                  <c:v>673.0</c:v>
                </c:pt>
                <c:pt idx="674">
                  <c:v>674.0</c:v>
                </c:pt>
                <c:pt idx="675">
                  <c:v>675.0</c:v>
                </c:pt>
                <c:pt idx="676">
                  <c:v>676.0</c:v>
                </c:pt>
                <c:pt idx="677">
                  <c:v>677.0</c:v>
                </c:pt>
                <c:pt idx="678">
                  <c:v>678.0</c:v>
                </c:pt>
                <c:pt idx="679">
                  <c:v>679.0</c:v>
                </c:pt>
                <c:pt idx="680">
                  <c:v>680.0</c:v>
                </c:pt>
                <c:pt idx="681">
                  <c:v>681.0</c:v>
                </c:pt>
                <c:pt idx="682">
                  <c:v>682.0</c:v>
                </c:pt>
                <c:pt idx="683">
                  <c:v>683.0</c:v>
                </c:pt>
                <c:pt idx="684">
                  <c:v>684.0</c:v>
                </c:pt>
                <c:pt idx="685">
                  <c:v>685.0</c:v>
                </c:pt>
                <c:pt idx="686">
                  <c:v>686.0</c:v>
                </c:pt>
                <c:pt idx="687">
                  <c:v>687.0</c:v>
                </c:pt>
                <c:pt idx="688">
                  <c:v>688.0</c:v>
                </c:pt>
                <c:pt idx="689">
                  <c:v>689.0</c:v>
                </c:pt>
                <c:pt idx="690">
                  <c:v>690.0</c:v>
                </c:pt>
                <c:pt idx="691">
                  <c:v>691.0</c:v>
                </c:pt>
                <c:pt idx="692">
                  <c:v>692.0</c:v>
                </c:pt>
                <c:pt idx="693">
                  <c:v>693.0</c:v>
                </c:pt>
                <c:pt idx="694">
                  <c:v>694.0</c:v>
                </c:pt>
                <c:pt idx="695">
                  <c:v>695.0</c:v>
                </c:pt>
                <c:pt idx="696">
                  <c:v>696.0</c:v>
                </c:pt>
                <c:pt idx="697">
                  <c:v>697.0</c:v>
                </c:pt>
                <c:pt idx="698">
                  <c:v>698.0</c:v>
                </c:pt>
                <c:pt idx="699">
                  <c:v>699.0</c:v>
                </c:pt>
                <c:pt idx="700">
                  <c:v>700.0</c:v>
                </c:pt>
                <c:pt idx="701">
                  <c:v>701.0</c:v>
                </c:pt>
                <c:pt idx="702">
                  <c:v>702.0</c:v>
                </c:pt>
                <c:pt idx="703">
                  <c:v>703.0</c:v>
                </c:pt>
                <c:pt idx="704">
                  <c:v>704.0</c:v>
                </c:pt>
                <c:pt idx="705">
                  <c:v>705.0</c:v>
                </c:pt>
                <c:pt idx="706">
                  <c:v>706.0</c:v>
                </c:pt>
                <c:pt idx="707">
                  <c:v>707.0</c:v>
                </c:pt>
                <c:pt idx="708">
                  <c:v>708.0</c:v>
                </c:pt>
                <c:pt idx="709">
                  <c:v>709.0</c:v>
                </c:pt>
                <c:pt idx="710">
                  <c:v>710.0</c:v>
                </c:pt>
                <c:pt idx="711">
                  <c:v>711.0</c:v>
                </c:pt>
                <c:pt idx="712">
                  <c:v>712.0</c:v>
                </c:pt>
                <c:pt idx="713">
                  <c:v>713.0</c:v>
                </c:pt>
                <c:pt idx="714">
                  <c:v>714.0</c:v>
                </c:pt>
                <c:pt idx="715">
                  <c:v>715.0</c:v>
                </c:pt>
                <c:pt idx="716">
                  <c:v>716.0</c:v>
                </c:pt>
                <c:pt idx="717">
                  <c:v>717.0</c:v>
                </c:pt>
                <c:pt idx="718">
                  <c:v>718.0</c:v>
                </c:pt>
                <c:pt idx="719">
                  <c:v>719.0</c:v>
                </c:pt>
                <c:pt idx="720">
                  <c:v>720.0</c:v>
                </c:pt>
                <c:pt idx="721">
                  <c:v>721.0</c:v>
                </c:pt>
                <c:pt idx="722">
                  <c:v>722.0</c:v>
                </c:pt>
                <c:pt idx="723">
                  <c:v>723.0</c:v>
                </c:pt>
                <c:pt idx="724">
                  <c:v>724.0</c:v>
                </c:pt>
                <c:pt idx="725">
                  <c:v>725.0</c:v>
                </c:pt>
                <c:pt idx="726">
                  <c:v>726.0</c:v>
                </c:pt>
                <c:pt idx="727">
                  <c:v>727.0</c:v>
                </c:pt>
                <c:pt idx="728">
                  <c:v>728.0</c:v>
                </c:pt>
                <c:pt idx="729">
                  <c:v>729.0</c:v>
                </c:pt>
                <c:pt idx="730">
                  <c:v>730.0</c:v>
                </c:pt>
                <c:pt idx="731">
                  <c:v>731.0</c:v>
                </c:pt>
                <c:pt idx="732">
                  <c:v>732.0</c:v>
                </c:pt>
                <c:pt idx="733">
                  <c:v>733.0</c:v>
                </c:pt>
                <c:pt idx="734">
                  <c:v>734.0</c:v>
                </c:pt>
                <c:pt idx="735">
                  <c:v>735.0</c:v>
                </c:pt>
                <c:pt idx="736">
                  <c:v>736.0</c:v>
                </c:pt>
                <c:pt idx="737">
                  <c:v>737.0</c:v>
                </c:pt>
                <c:pt idx="738">
                  <c:v>738.0</c:v>
                </c:pt>
                <c:pt idx="739">
                  <c:v>739.0</c:v>
                </c:pt>
                <c:pt idx="740">
                  <c:v>740.0</c:v>
                </c:pt>
                <c:pt idx="741">
                  <c:v>741.0</c:v>
                </c:pt>
                <c:pt idx="742">
                  <c:v>742.0</c:v>
                </c:pt>
                <c:pt idx="743">
                  <c:v>743.0</c:v>
                </c:pt>
                <c:pt idx="744">
                  <c:v>744.0</c:v>
                </c:pt>
                <c:pt idx="745">
                  <c:v>745.0</c:v>
                </c:pt>
                <c:pt idx="746">
                  <c:v>746.0</c:v>
                </c:pt>
                <c:pt idx="747">
                  <c:v>747.0</c:v>
                </c:pt>
                <c:pt idx="748">
                  <c:v>748.0</c:v>
                </c:pt>
                <c:pt idx="749">
                  <c:v>749.0</c:v>
                </c:pt>
                <c:pt idx="750">
                  <c:v>750.0</c:v>
                </c:pt>
                <c:pt idx="751">
                  <c:v>751.0</c:v>
                </c:pt>
                <c:pt idx="752">
                  <c:v>752.0</c:v>
                </c:pt>
                <c:pt idx="753">
                  <c:v>753.0</c:v>
                </c:pt>
                <c:pt idx="754">
                  <c:v>754.0</c:v>
                </c:pt>
                <c:pt idx="755">
                  <c:v>755.0</c:v>
                </c:pt>
                <c:pt idx="756">
                  <c:v>756.0</c:v>
                </c:pt>
                <c:pt idx="757">
                  <c:v>757.0</c:v>
                </c:pt>
                <c:pt idx="758">
                  <c:v>758.0</c:v>
                </c:pt>
                <c:pt idx="759">
                  <c:v>759.0</c:v>
                </c:pt>
                <c:pt idx="760">
                  <c:v>760.0</c:v>
                </c:pt>
                <c:pt idx="761">
                  <c:v>761.0</c:v>
                </c:pt>
                <c:pt idx="762">
                  <c:v>762.0</c:v>
                </c:pt>
                <c:pt idx="763">
                  <c:v>763.0</c:v>
                </c:pt>
                <c:pt idx="764">
                  <c:v>764.0</c:v>
                </c:pt>
                <c:pt idx="765">
                  <c:v>765.0</c:v>
                </c:pt>
                <c:pt idx="766">
                  <c:v>766.0</c:v>
                </c:pt>
                <c:pt idx="767">
                  <c:v>767.0</c:v>
                </c:pt>
                <c:pt idx="768">
                  <c:v>768.0</c:v>
                </c:pt>
                <c:pt idx="769">
                  <c:v>769.0</c:v>
                </c:pt>
                <c:pt idx="770">
                  <c:v>770.0</c:v>
                </c:pt>
                <c:pt idx="771">
                  <c:v>771.0</c:v>
                </c:pt>
                <c:pt idx="772">
                  <c:v>772.0</c:v>
                </c:pt>
                <c:pt idx="773">
                  <c:v>773.0</c:v>
                </c:pt>
                <c:pt idx="774">
                  <c:v>774.0</c:v>
                </c:pt>
                <c:pt idx="775">
                  <c:v>775.0</c:v>
                </c:pt>
                <c:pt idx="776">
                  <c:v>776.0</c:v>
                </c:pt>
                <c:pt idx="777">
                  <c:v>777.0</c:v>
                </c:pt>
                <c:pt idx="778">
                  <c:v>778.0</c:v>
                </c:pt>
                <c:pt idx="779">
                  <c:v>779.0</c:v>
                </c:pt>
                <c:pt idx="780">
                  <c:v>780.0</c:v>
                </c:pt>
                <c:pt idx="781">
                  <c:v>781.0</c:v>
                </c:pt>
                <c:pt idx="782">
                  <c:v>782.0</c:v>
                </c:pt>
                <c:pt idx="783">
                  <c:v>783.0</c:v>
                </c:pt>
                <c:pt idx="784">
                  <c:v>784.0</c:v>
                </c:pt>
                <c:pt idx="785">
                  <c:v>785.0</c:v>
                </c:pt>
                <c:pt idx="786">
                  <c:v>786.0</c:v>
                </c:pt>
                <c:pt idx="787">
                  <c:v>787.0</c:v>
                </c:pt>
                <c:pt idx="788">
                  <c:v>788.0</c:v>
                </c:pt>
                <c:pt idx="789">
                  <c:v>789.0</c:v>
                </c:pt>
                <c:pt idx="790">
                  <c:v>790.0</c:v>
                </c:pt>
                <c:pt idx="791">
                  <c:v>791.0</c:v>
                </c:pt>
                <c:pt idx="792">
                  <c:v>792.0</c:v>
                </c:pt>
                <c:pt idx="793">
                  <c:v>793.0</c:v>
                </c:pt>
                <c:pt idx="794">
                  <c:v>794.0</c:v>
                </c:pt>
                <c:pt idx="795">
                  <c:v>795.0</c:v>
                </c:pt>
                <c:pt idx="796">
                  <c:v>796.0</c:v>
                </c:pt>
                <c:pt idx="797">
                  <c:v>797.0</c:v>
                </c:pt>
                <c:pt idx="798">
                  <c:v>798.0</c:v>
                </c:pt>
                <c:pt idx="799">
                  <c:v>799.0</c:v>
                </c:pt>
                <c:pt idx="800">
                  <c:v>800.0</c:v>
                </c:pt>
                <c:pt idx="801">
                  <c:v>801.0</c:v>
                </c:pt>
                <c:pt idx="802">
                  <c:v>802.0</c:v>
                </c:pt>
                <c:pt idx="803">
                  <c:v>803.0</c:v>
                </c:pt>
                <c:pt idx="804">
                  <c:v>804.0</c:v>
                </c:pt>
                <c:pt idx="805">
                  <c:v>805.0</c:v>
                </c:pt>
                <c:pt idx="806">
                  <c:v>806.0</c:v>
                </c:pt>
                <c:pt idx="807">
                  <c:v>807.0</c:v>
                </c:pt>
                <c:pt idx="808">
                  <c:v>808.0</c:v>
                </c:pt>
                <c:pt idx="809">
                  <c:v>809.0</c:v>
                </c:pt>
                <c:pt idx="810">
                  <c:v>810.0</c:v>
                </c:pt>
                <c:pt idx="811">
                  <c:v>811.0</c:v>
                </c:pt>
                <c:pt idx="812">
                  <c:v>812.0</c:v>
                </c:pt>
                <c:pt idx="813">
                  <c:v>813.0</c:v>
                </c:pt>
                <c:pt idx="814">
                  <c:v>814.0</c:v>
                </c:pt>
                <c:pt idx="815">
                  <c:v>815.0</c:v>
                </c:pt>
                <c:pt idx="816">
                  <c:v>816.0</c:v>
                </c:pt>
                <c:pt idx="817">
                  <c:v>817.0</c:v>
                </c:pt>
                <c:pt idx="818">
                  <c:v>818.0</c:v>
                </c:pt>
                <c:pt idx="819">
                  <c:v>819.0</c:v>
                </c:pt>
                <c:pt idx="820">
                  <c:v>820.0</c:v>
                </c:pt>
                <c:pt idx="821">
                  <c:v>821.0</c:v>
                </c:pt>
                <c:pt idx="822">
                  <c:v>822.0</c:v>
                </c:pt>
                <c:pt idx="823">
                  <c:v>823.0</c:v>
                </c:pt>
                <c:pt idx="824">
                  <c:v>824.0</c:v>
                </c:pt>
                <c:pt idx="825">
                  <c:v>825.0</c:v>
                </c:pt>
                <c:pt idx="826">
                  <c:v>826.0</c:v>
                </c:pt>
                <c:pt idx="827">
                  <c:v>827.0</c:v>
                </c:pt>
                <c:pt idx="828">
                  <c:v>828.0</c:v>
                </c:pt>
                <c:pt idx="829">
                  <c:v>829.0</c:v>
                </c:pt>
                <c:pt idx="830">
                  <c:v>830.0</c:v>
                </c:pt>
                <c:pt idx="831">
                  <c:v>831.0</c:v>
                </c:pt>
                <c:pt idx="832">
                  <c:v>832.0</c:v>
                </c:pt>
                <c:pt idx="833">
                  <c:v>833.0</c:v>
                </c:pt>
                <c:pt idx="834">
                  <c:v>834.0</c:v>
                </c:pt>
                <c:pt idx="835">
                  <c:v>835.0</c:v>
                </c:pt>
                <c:pt idx="836">
                  <c:v>836.0</c:v>
                </c:pt>
                <c:pt idx="837">
                  <c:v>837.0</c:v>
                </c:pt>
                <c:pt idx="838">
                  <c:v>838.0</c:v>
                </c:pt>
                <c:pt idx="839">
                  <c:v>839.0</c:v>
                </c:pt>
                <c:pt idx="840">
                  <c:v>840.0</c:v>
                </c:pt>
                <c:pt idx="841">
                  <c:v>841.0</c:v>
                </c:pt>
                <c:pt idx="842">
                  <c:v>842.0</c:v>
                </c:pt>
                <c:pt idx="843">
                  <c:v>843.0</c:v>
                </c:pt>
                <c:pt idx="844">
                  <c:v>844.0</c:v>
                </c:pt>
                <c:pt idx="845">
                  <c:v>845.0</c:v>
                </c:pt>
                <c:pt idx="846">
                  <c:v>846.0</c:v>
                </c:pt>
                <c:pt idx="847">
                  <c:v>847.0</c:v>
                </c:pt>
                <c:pt idx="848">
                  <c:v>848.0</c:v>
                </c:pt>
                <c:pt idx="849">
                  <c:v>849.0</c:v>
                </c:pt>
                <c:pt idx="850">
                  <c:v>850.0</c:v>
                </c:pt>
                <c:pt idx="851">
                  <c:v>851.0</c:v>
                </c:pt>
                <c:pt idx="852">
                  <c:v>852.0</c:v>
                </c:pt>
                <c:pt idx="853">
                  <c:v>853.0</c:v>
                </c:pt>
                <c:pt idx="854">
                  <c:v>854.0</c:v>
                </c:pt>
                <c:pt idx="855">
                  <c:v>855.0</c:v>
                </c:pt>
                <c:pt idx="856">
                  <c:v>856.0</c:v>
                </c:pt>
                <c:pt idx="857">
                  <c:v>857.0</c:v>
                </c:pt>
                <c:pt idx="858">
                  <c:v>858.0</c:v>
                </c:pt>
                <c:pt idx="859">
                  <c:v>859.0</c:v>
                </c:pt>
                <c:pt idx="860">
                  <c:v>860.0</c:v>
                </c:pt>
                <c:pt idx="861">
                  <c:v>861.0</c:v>
                </c:pt>
                <c:pt idx="862">
                  <c:v>862.0</c:v>
                </c:pt>
                <c:pt idx="863">
                  <c:v>863.0</c:v>
                </c:pt>
                <c:pt idx="864">
                  <c:v>864.0</c:v>
                </c:pt>
                <c:pt idx="865">
                  <c:v>865.0</c:v>
                </c:pt>
                <c:pt idx="866">
                  <c:v>866.0</c:v>
                </c:pt>
                <c:pt idx="867">
                  <c:v>867.0</c:v>
                </c:pt>
                <c:pt idx="868">
                  <c:v>868.0</c:v>
                </c:pt>
                <c:pt idx="869">
                  <c:v>869.0</c:v>
                </c:pt>
                <c:pt idx="870">
                  <c:v>870.0</c:v>
                </c:pt>
                <c:pt idx="871">
                  <c:v>871.0</c:v>
                </c:pt>
                <c:pt idx="872">
                  <c:v>872.0</c:v>
                </c:pt>
                <c:pt idx="873">
                  <c:v>873.0</c:v>
                </c:pt>
                <c:pt idx="874">
                  <c:v>874.0</c:v>
                </c:pt>
                <c:pt idx="875">
                  <c:v>875.0</c:v>
                </c:pt>
                <c:pt idx="876">
                  <c:v>876.0</c:v>
                </c:pt>
                <c:pt idx="877">
                  <c:v>877.0</c:v>
                </c:pt>
                <c:pt idx="878">
                  <c:v>878.0</c:v>
                </c:pt>
                <c:pt idx="879">
                  <c:v>879.0</c:v>
                </c:pt>
                <c:pt idx="880">
                  <c:v>880.0</c:v>
                </c:pt>
                <c:pt idx="881">
                  <c:v>881.0</c:v>
                </c:pt>
                <c:pt idx="882">
                  <c:v>882.0</c:v>
                </c:pt>
                <c:pt idx="883">
                  <c:v>883.0</c:v>
                </c:pt>
                <c:pt idx="884">
                  <c:v>884.0</c:v>
                </c:pt>
                <c:pt idx="885">
                  <c:v>885.0</c:v>
                </c:pt>
                <c:pt idx="886">
                  <c:v>886.0</c:v>
                </c:pt>
                <c:pt idx="887">
                  <c:v>887.0</c:v>
                </c:pt>
                <c:pt idx="888">
                  <c:v>888.0</c:v>
                </c:pt>
                <c:pt idx="889">
                  <c:v>889.0</c:v>
                </c:pt>
                <c:pt idx="890">
                  <c:v>890.0</c:v>
                </c:pt>
                <c:pt idx="891">
                  <c:v>891.0</c:v>
                </c:pt>
                <c:pt idx="892">
                  <c:v>892.0</c:v>
                </c:pt>
                <c:pt idx="893">
                  <c:v>893.0</c:v>
                </c:pt>
                <c:pt idx="894">
                  <c:v>894.0</c:v>
                </c:pt>
                <c:pt idx="895">
                  <c:v>895.0</c:v>
                </c:pt>
                <c:pt idx="896">
                  <c:v>896.0</c:v>
                </c:pt>
                <c:pt idx="897">
                  <c:v>897.0</c:v>
                </c:pt>
                <c:pt idx="898">
                  <c:v>898.0</c:v>
                </c:pt>
                <c:pt idx="899">
                  <c:v>899.0</c:v>
                </c:pt>
                <c:pt idx="900">
                  <c:v>900.0</c:v>
                </c:pt>
                <c:pt idx="901">
                  <c:v>901.0</c:v>
                </c:pt>
                <c:pt idx="902">
                  <c:v>902.0</c:v>
                </c:pt>
                <c:pt idx="903">
                  <c:v>903.0</c:v>
                </c:pt>
                <c:pt idx="904">
                  <c:v>904.0</c:v>
                </c:pt>
                <c:pt idx="905">
                  <c:v>905.0</c:v>
                </c:pt>
                <c:pt idx="906">
                  <c:v>906.0</c:v>
                </c:pt>
                <c:pt idx="907">
                  <c:v>907.0</c:v>
                </c:pt>
                <c:pt idx="908">
                  <c:v>908.0</c:v>
                </c:pt>
                <c:pt idx="909">
                  <c:v>909.0</c:v>
                </c:pt>
                <c:pt idx="910">
                  <c:v>910.0</c:v>
                </c:pt>
                <c:pt idx="911">
                  <c:v>911.0</c:v>
                </c:pt>
                <c:pt idx="912">
                  <c:v>912.0</c:v>
                </c:pt>
                <c:pt idx="913">
                  <c:v>913.0</c:v>
                </c:pt>
                <c:pt idx="914">
                  <c:v>914.0</c:v>
                </c:pt>
                <c:pt idx="915">
                  <c:v>915.0</c:v>
                </c:pt>
                <c:pt idx="916">
                  <c:v>916.0</c:v>
                </c:pt>
                <c:pt idx="917">
                  <c:v>917.0</c:v>
                </c:pt>
                <c:pt idx="918">
                  <c:v>918.0</c:v>
                </c:pt>
                <c:pt idx="919">
                  <c:v>919.0</c:v>
                </c:pt>
                <c:pt idx="920">
                  <c:v>920.0</c:v>
                </c:pt>
                <c:pt idx="921">
                  <c:v>921.0</c:v>
                </c:pt>
                <c:pt idx="922">
                  <c:v>922.0</c:v>
                </c:pt>
                <c:pt idx="923">
                  <c:v>923.0</c:v>
                </c:pt>
                <c:pt idx="924">
                  <c:v>924.0</c:v>
                </c:pt>
                <c:pt idx="925">
                  <c:v>925.0</c:v>
                </c:pt>
                <c:pt idx="926">
                  <c:v>926.0</c:v>
                </c:pt>
                <c:pt idx="927">
                  <c:v>927.0</c:v>
                </c:pt>
                <c:pt idx="928">
                  <c:v>928.0</c:v>
                </c:pt>
                <c:pt idx="929">
                  <c:v>929.0</c:v>
                </c:pt>
                <c:pt idx="930">
                  <c:v>930.0</c:v>
                </c:pt>
                <c:pt idx="931">
                  <c:v>931.0</c:v>
                </c:pt>
                <c:pt idx="932">
                  <c:v>932.0</c:v>
                </c:pt>
                <c:pt idx="933">
                  <c:v>933.0</c:v>
                </c:pt>
                <c:pt idx="934">
                  <c:v>934.0</c:v>
                </c:pt>
                <c:pt idx="935">
                  <c:v>935.0</c:v>
                </c:pt>
                <c:pt idx="936">
                  <c:v>936.0</c:v>
                </c:pt>
                <c:pt idx="937">
                  <c:v>937.0</c:v>
                </c:pt>
                <c:pt idx="938">
                  <c:v>938.0</c:v>
                </c:pt>
                <c:pt idx="939">
                  <c:v>939.0</c:v>
                </c:pt>
                <c:pt idx="940">
                  <c:v>940.0</c:v>
                </c:pt>
                <c:pt idx="941">
                  <c:v>941.0</c:v>
                </c:pt>
                <c:pt idx="942">
                  <c:v>942.0</c:v>
                </c:pt>
                <c:pt idx="943">
                  <c:v>943.0</c:v>
                </c:pt>
                <c:pt idx="944">
                  <c:v>944.0</c:v>
                </c:pt>
                <c:pt idx="945">
                  <c:v>945.0</c:v>
                </c:pt>
                <c:pt idx="946">
                  <c:v>946.0</c:v>
                </c:pt>
                <c:pt idx="947">
                  <c:v>947.0</c:v>
                </c:pt>
                <c:pt idx="948">
                  <c:v>948.0</c:v>
                </c:pt>
                <c:pt idx="949">
                  <c:v>949.0</c:v>
                </c:pt>
                <c:pt idx="950">
                  <c:v>950.0</c:v>
                </c:pt>
                <c:pt idx="951">
                  <c:v>951.0</c:v>
                </c:pt>
                <c:pt idx="952">
                  <c:v>952.0</c:v>
                </c:pt>
                <c:pt idx="953">
                  <c:v>953.0</c:v>
                </c:pt>
                <c:pt idx="954">
                  <c:v>954.0</c:v>
                </c:pt>
                <c:pt idx="955">
                  <c:v>955.0</c:v>
                </c:pt>
                <c:pt idx="956">
                  <c:v>956.0</c:v>
                </c:pt>
                <c:pt idx="957">
                  <c:v>957.0</c:v>
                </c:pt>
                <c:pt idx="958">
                  <c:v>958.0</c:v>
                </c:pt>
                <c:pt idx="959">
                  <c:v>959.0</c:v>
                </c:pt>
                <c:pt idx="960">
                  <c:v>960.0</c:v>
                </c:pt>
                <c:pt idx="961">
                  <c:v>961.0</c:v>
                </c:pt>
                <c:pt idx="962">
                  <c:v>962.0</c:v>
                </c:pt>
                <c:pt idx="963">
                  <c:v>963.0</c:v>
                </c:pt>
                <c:pt idx="964">
                  <c:v>964.0</c:v>
                </c:pt>
                <c:pt idx="965">
                  <c:v>965.0</c:v>
                </c:pt>
                <c:pt idx="966">
                  <c:v>966.0</c:v>
                </c:pt>
                <c:pt idx="967">
                  <c:v>967.0</c:v>
                </c:pt>
                <c:pt idx="968">
                  <c:v>968.0</c:v>
                </c:pt>
                <c:pt idx="969">
                  <c:v>969.0</c:v>
                </c:pt>
                <c:pt idx="970">
                  <c:v>970.0</c:v>
                </c:pt>
                <c:pt idx="971">
                  <c:v>971.0</c:v>
                </c:pt>
                <c:pt idx="972">
                  <c:v>972.0</c:v>
                </c:pt>
                <c:pt idx="973">
                  <c:v>973.0</c:v>
                </c:pt>
                <c:pt idx="974">
                  <c:v>974.0</c:v>
                </c:pt>
                <c:pt idx="975">
                  <c:v>975.0</c:v>
                </c:pt>
                <c:pt idx="976">
                  <c:v>976.0</c:v>
                </c:pt>
                <c:pt idx="977">
                  <c:v>977.0</c:v>
                </c:pt>
                <c:pt idx="978">
                  <c:v>978.0</c:v>
                </c:pt>
                <c:pt idx="979">
                  <c:v>979.0</c:v>
                </c:pt>
                <c:pt idx="980">
                  <c:v>980.0</c:v>
                </c:pt>
                <c:pt idx="981">
                  <c:v>981.0</c:v>
                </c:pt>
                <c:pt idx="982">
                  <c:v>982.0</c:v>
                </c:pt>
                <c:pt idx="983">
                  <c:v>983.0</c:v>
                </c:pt>
                <c:pt idx="984">
                  <c:v>984.0</c:v>
                </c:pt>
                <c:pt idx="985">
                  <c:v>985.0</c:v>
                </c:pt>
                <c:pt idx="986">
                  <c:v>986.0</c:v>
                </c:pt>
                <c:pt idx="987">
                  <c:v>987.0</c:v>
                </c:pt>
                <c:pt idx="988">
                  <c:v>988.0</c:v>
                </c:pt>
                <c:pt idx="989">
                  <c:v>989.0</c:v>
                </c:pt>
                <c:pt idx="990">
                  <c:v>990.0</c:v>
                </c:pt>
                <c:pt idx="991">
                  <c:v>991.0</c:v>
                </c:pt>
                <c:pt idx="992">
                  <c:v>992.0</c:v>
                </c:pt>
                <c:pt idx="993">
                  <c:v>993.0</c:v>
                </c:pt>
                <c:pt idx="994">
                  <c:v>994.0</c:v>
                </c:pt>
                <c:pt idx="995">
                  <c:v>995.0</c:v>
                </c:pt>
                <c:pt idx="996">
                  <c:v>996.0</c:v>
                </c:pt>
                <c:pt idx="997">
                  <c:v>997.0</c:v>
                </c:pt>
                <c:pt idx="998">
                  <c:v>998.0</c:v>
                </c:pt>
                <c:pt idx="999">
                  <c:v>999.0</c:v>
                </c:pt>
                <c:pt idx="1000">
                  <c:v>1000.0</c:v>
                </c:pt>
                <c:pt idx="1001">
                  <c:v>1001.0</c:v>
                </c:pt>
                <c:pt idx="1002">
                  <c:v>1002.0</c:v>
                </c:pt>
                <c:pt idx="1003">
                  <c:v>1003.0</c:v>
                </c:pt>
                <c:pt idx="1004">
                  <c:v>1004.0</c:v>
                </c:pt>
                <c:pt idx="1005">
                  <c:v>1005.0</c:v>
                </c:pt>
                <c:pt idx="1006">
                  <c:v>1006.0</c:v>
                </c:pt>
                <c:pt idx="1007">
                  <c:v>1007.0</c:v>
                </c:pt>
                <c:pt idx="1008">
                  <c:v>1008.0</c:v>
                </c:pt>
                <c:pt idx="1009">
                  <c:v>1009.0</c:v>
                </c:pt>
                <c:pt idx="1010">
                  <c:v>1010.0</c:v>
                </c:pt>
                <c:pt idx="1011">
                  <c:v>1011.0</c:v>
                </c:pt>
                <c:pt idx="1012">
                  <c:v>1012.0</c:v>
                </c:pt>
                <c:pt idx="1013">
                  <c:v>1013.0</c:v>
                </c:pt>
                <c:pt idx="1014">
                  <c:v>1014.0</c:v>
                </c:pt>
                <c:pt idx="1015">
                  <c:v>1015.0</c:v>
                </c:pt>
                <c:pt idx="1016">
                  <c:v>1016.0</c:v>
                </c:pt>
                <c:pt idx="1017">
                  <c:v>1017.0</c:v>
                </c:pt>
                <c:pt idx="1018">
                  <c:v>1018.0</c:v>
                </c:pt>
                <c:pt idx="1019">
                  <c:v>1019.0</c:v>
                </c:pt>
                <c:pt idx="1020">
                  <c:v>1020.0</c:v>
                </c:pt>
                <c:pt idx="1021">
                  <c:v>1021.0</c:v>
                </c:pt>
                <c:pt idx="1022">
                  <c:v>1022.0</c:v>
                </c:pt>
                <c:pt idx="1023">
                  <c:v>1023.0</c:v>
                </c:pt>
                <c:pt idx="1024">
                  <c:v>1024.0</c:v>
                </c:pt>
                <c:pt idx="1025">
                  <c:v>1025.0</c:v>
                </c:pt>
                <c:pt idx="1026">
                  <c:v>1026.0</c:v>
                </c:pt>
                <c:pt idx="1027">
                  <c:v>1027.0</c:v>
                </c:pt>
                <c:pt idx="1028">
                  <c:v>1028.0</c:v>
                </c:pt>
                <c:pt idx="1029">
                  <c:v>1029.0</c:v>
                </c:pt>
                <c:pt idx="1030">
                  <c:v>1030.0</c:v>
                </c:pt>
                <c:pt idx="1031">
                  <c:v>1031.0</c:v>
                </c:pt>
                <c:pt idx="1032">
                  <c:v>1032.0</c:v>
                </c:pt>
                <c:pt idx="1033">
                  <c:v>1033.0</c:v>
                </c:pt>
                <c:pt idx="1034">
                  <c:v>1034.0</c:v>
                </c:pt>
                <c:pt idx="1035">
                  <c:v>1035.0</c:v>
                </c:pt>
                <c:pt idx="1036">
                  <c:v>1036.0</c:v>
                </c:pt>
                <c:pt idx="1037">
                  <c:v>1037.0</c:v>
                </c:pt>
                <c:pt idx="1038">
                  <c:v>1038.0</c:v>
                </c:pt>
                <c:pt idx="1039">
                  <c:v>1039.0</c:v>
                </c:pt>
                <c:pt idx="1040">
                  <c:v>1040.0</c:v>
                </c:pt>
                <c:pt idx="1041">
                  <c:v>1041.0</c:v>
                </c:pt>
                <c:pt idx="1042">
                  <c:v>1042.0</c:v>
                </c:pt>
                <c:pt idx="1043">
                  <c:v>1043.0</c:v>
                </c:pt>
                <c:pt idx="1044">
                  <c:v>1044.0</c:v>
                </c:pt>
                <c:pt idx="1045">
                  <c:v>1045.0</c:v>
                </c:pt>
                <c:pt idx="1046">
                  <c:v>1046.0</c:v>
                </c:pt>
                <c:pt idx="1047">
                  <c:v>1047.0</c:v>
                </c:pt>
                <c:pt idx="1048">
                  <c:v>1048.0</c:v>
                </c:pt>
                <c:pt idx="1049">
                  <c:v>1049.0</c:v>
                </c:pt>
                <c:pt idx="1050">
                  <c:v>1050.0</c:v>
                </c:pt>
                <c:pt idx="1051">
                  <c:v>1051.0</c:v>
                </c:pt>
                <c:pt idx="1052">
                  <c:v>1052.0</c:v>
                </c:pt>
                <c:pt idx="1053">
                  <c:v>1053.0</c:v>
                </c:pt>
                <c:pt idx="1054">
                  <c:v>1054.0</c:v>
                </c:pt>
                <c:pt idx="1055">
                  <c:v>1055.0</c:v>
                </c:pt>
                <c:pt idx="1056">
                  <c:v>1056.0</c:v>
                </c:pt>
                <c:pt idx="1057">
                  <c:v>1057.0</c:v>
                </c:pt>
                <c:pt idx="1058">
                  <c:v>1058.0</c:v>
                </c:pt>
                <c:pt idx="1059">
                  <c:v>1059.0</c:v>
                </c:pt>
                <c:pt idx="1060">
                  <c:v>1060.0</c:v>
                </c:pt>
                <c:pt idx="1061">
                  <c:v>1061.0</c:v>
                </c:pt>
                <c:pt idx="1062">
                  <c:v>1062.0</c:v>
                </c:pt>
                <c:pt idx="1063">
                  <c:v>1063.0</c:v>
                </c:pt>
                <c:pt idx="1064">
                  <c:v>1064.0</c:v>
                </c:pt>
                <c:pt idx="1065">
                  <c:v>1065.0</c:v>
                </c:pt>
                <c:pt idx="1066">
                  <c:v>1066.0</c:v>
                </c:pt>
                <c:pt idx="1067">
                  <c:v>1067.0</c:v>
                </c:pt>
                <c:pt idx="1068">
                  <c:v>1068.0</c:v>
                </c:pt>
                <c:pt idx="1069">
                  <c:v>1069.0</c:v>
                </c:pt>
                <c:pt idx="1070">
                  <c:v>1070.0</c:v>
                </c:pt>
                <c:pt idx="1071">
                  <c:v>1071.0</c:v>
                </c:pt>
                <c:pt idx="1072">
                  <c:v>1072.0</c:v>
                </c:pt>
                <c:pt idx="1073">
                  <c:v>1073.0</c:v>
                </c:pt>
                <c:pt idx="1074">
                  <c:v>1074.0</c:v>
                </c:pt>
                <c:pt idx="1075">
                  <c:v>1075.0</c:v>
                </c:pt>
                <c:pt idx="1076">
                  <c:v>1076.0</c:v>
                </c:pt>
                <c:pt idx="1077">
                  <c:v>1077.0</c:v>
                </c:pt>
                <c:pt idx="1078">
                  <c:v>1078.0</c:v>
                </c:pt>
                <c:pt idx="1079">
                  <c:v>1079.0</c:v>
                </c:pt>
                <c:pt idx="1080">
                  <c:v>1080.0</c:v>
                </c:pt>
                <c:pt idx="1081">
                  <c:v>1081.0</c:v>
                </c:pt>
                <c:pt idx="1082">
                  <c:v>1082.0</c:v>
                </c:pt>
                <c:pt idx="1083">
                  <c:v>1083.0</c:v>
                </c:pt>
                <c:pt idx="1084">
                  <c:v>1084.0</c:v>
                </c:pt>
                <c:pt idx="1085">
                  <c:v>1085.0</c:v>
                </c:pt>
                <c:pt idx="1086">
                  <c:v>1086.0</c:v>
                </c:pt>
                <c:pt idx="1087">
                  <c:v>1087.0</c:v>
                </c:pt>
                <c:pt idx="1088">
                  <c:v>1088.0</c:v>
                </c:pt>
                <c:pt idx="1089">
                  <c:v>1089.0</c:v>
                </c:pt>
                <c:pt idx="1090">
                  <c:v>1090.0</c:v>
                </c:pt>
                <c:pt idx="1091">
                  <c:v>1091.0</c:v>
                </c:pt>
                <c:pt idx="1092">
                  <c:v>1092.0</c:v>
                </c:pt>
                <c:pt idx="1093">
                  <c:v>1093.0</c:v>
                </c:pt>
                <c:pt idx="1094">
                  <c:v>1094.0</c:v>
                </c:pt>
                <c:pt idx="1095">
                  <c:v>1095.0</c:v>
                </c:pt>
                <c:pt idx="1096">
                  <c:v>1096.0</c:v>
                </c:pt>
                <c:pt idx="1097">
                  <c:v>1097.0</c:v>
                </c:pt>
                <c:pt idx="1098">
                  <c:v>1098.0</c:v>
                </c:pt>
                <c:pt idx="1099">
                  <c:v>1099.0</c:v>
                </c:pt>
                <c:pt idx="1100">
                  <c:v>1100.0</c:v>
                </c:pt>
                <c:pt idx="1101">
                  <c:v>1101.0</c:v>
                </c:pt>
                <c:pt idx="1102">
                  <c:v>1102.0</c:v>
                </c:pt>
                <c:pt idx="1103">
                  <c:v>1103.0</c:v>
                </c:pt>
                <c:pt idx="1104">
                  <c:v>1104.0</c:v>
                </c:pt>
                <c:pt idx="1105">
                  <c:v>1105.0</c:v>
                </c:pt>
                <c:pt idx="1106">
                  <c:v>1106.0</c:v>
                </c:pt>
                <c:pt idx="1107">
                  <c:v>1107.0</c:v>
                </c:pt>
                <c:pt idx="1108">
                  <c:v>1108.0</c:v>
                </c:pt>
                <c:pt idx="1109">
                  <c:v>1109.0</c:v>
                </c:pt>
                <c:pt idx="1110">
                  <c:v>1110.0</c:v>
                </c:pt>
                <c:pt idx="1111">
                  <c:v>1111.0</c:v>
                </c:pt>
                <c:pt idx="1112">
                  <c:v>1112.0</c:v>
                </c:pt>
                <c:pt idx="1113">
                  <c:v>1113.0</c:v>
                </c:pt>
                <c:pt idx="1114">
                  <c:v>1114.0</c:v>
                </c:pt>
                <c:pt idx="1115">
                  <c:v>1115.0</c:v>
                </c:pt>
                <c:pt idx="1116">
                  <c:v>1116.0</c:v>
                </c:pt>
                <c:pt idx="1117">
                  <c:v>1117.0</c:v>
                </c:pt>
                <c:pt idx="1118">
                  <c:v>1118.0</c:v>
                </c:pt>
                <c:pt idx="1119">
                  <c:v>1119.0</c:v>
                </c:pt>
                <c:pt idx="1120">
                  <c:v>1120.0</c:v>
                </c:pt>
                <c:pt idx="1121">
                  <c:v>1121.0</c:v>
                </c:pt>
                <c:pt idx="1122">
                  <c:v>1122.0</c:v>
                </c:pt>
                <c:pt idx="1123">
                  <c:v>1123.0</c:v>
                </c:pt>
                <c:pt idx="1124">
                  <c:v>1124.0</c:v>
                </c:pt>
                <c:pt idx="1125">
                  <c:v>1125.0</c:v>
                </c:pt>
                <c:pt idx="1126">
                  <c:v>1126.0</c:v>
                </c:pt>
                <c:pt idx="1127">
                  <c:v>1127.0</c:v>
                </c:pt>
                <c:pt idx="1128">
                  <c:v>1128.0</c:v>
                </c:pt>
                <c:pt idx="1129">
                  <c:v>1129.0</c:v>
                </c:pt>
                <c:pt idx="1130">
                  <c:v>1130.0</c:v>
                </c:pt>
                <c:pt idx="1131">
                  <c:v>1131.0</c:v>
                </c:pt>
                <c:pt idx="1132">
                  <c:v>1132.0</c:v>
                </c:pt>
                <c:pt idx="1133">
                  <c:v>1133.0</c:v>
                </c:pt>
                <c:pt idx="1134">
                  <c:v>1134.0</c:v>
                </c:pt>
                <c:pt idx="1135">
                  <c:v>1135.0</c:v>
                </c:pt>
                <c:pt idx="1136">
                  <c:v>1136.0</c:v>
                </c:pt>
                <c:pt idx="1137">
                  <c:v>1137.0</c:v>
                </c:pt>
                <c:pt idx="1138">
                  <c:v>1138.0</c:v>
                </c:pt>
                <c:pt idx="1139">
                  <c:v>1139.0</c:v>
                </c:pt>
                <c:pt idx="1140">
                  <c:v>1140.0</c:v>
                </c:pt>
                <c:pt idx="1141">
                  <c:v>1141.0</c:v>
                </c:pt>
                <c:pt idx="1142">
                  <c:v>1142.0</c:v>
                </c:pt>
                <c:pt idx="1143">
                  <c:v>1143.0</c:v>
                </c:pt>
                <c:pt idx="1144">
                  <c:v>1144.0</c:v>
                </c:pt>
                <c:pt idx="1145">
                  <c:v>1145.0</c:v>
                </c:pt>
                <c:pt idx="1146">
                  <c:v>1146.0</c:v>
                </c:pt>
                <c:pt idx="1147">
                  <c:v>1147.0</c:v>
                </c:pt>
                <c:pt idx="1148">
                  <c:v>1148.0</c:v>
                </c:pt>
                <c:pt idx="1149">
                  <c:v>1149.0</c:v>
                </c:pt>
                <c:pt idx="1150">
                  <c:v>1150.0</c:v>
                </c:pt>
                <c:pt idx="1151">
                  <c:v>1151.0</c:v>
                </c:pt>
                <c:pt idx="1152">
                  <c:v>1152.0</c:v>
                </c:pt>
                <c:pt idx="1153">
                  <c:v>1153.0</c:v>
                </c:pt>
                <c:pt idx="1154">
                  <c:v>1154.0</c:v>
                </c:pt>
                <c:pt idx="1155">
                  <c:v>1155.0</c:v>
                </c:pt>
                <c:pt idx="1156">
                  <c:v>1156.0</c:v>
                </c:pt>
                <c:pt idx="1157">
                  <c:v>1157.0</c:v>
                </c:pt>
                <c:pt idx="1158">
                  <c:v>1158.0</c:v>
                </c:pt>
                <c:pt idx="1159">
                  <c:v>1159.0</c:v>
                </c:pt>
                <c:pt idx="1160">
                  <c:v>1160.0</c:v>
                </c:pt>
                <c:pt idx="1161">
                  <c:v>1161.0</c:v>
                </c:pt>
                <c:pt idx="1162">
                  <c:v>1162.0</c:v>
                </c:pt>
                <c:pt idx="1163">
                  <c:v>1163.0</c:v>
                </c:pt>
                <c:pt idx="1164">
                  <c:v>1164.0</c:v>
                </c:pt>
                <c:pt idx="1165">
                  <c:v>1165.0</c:v>
                </c:pt>
                <c:pt idx="1166">
                  <c:v>1166.0</c:v>
                </c:pt>
                <c:pt idx="1167">
                  <c:v>1167.0</c:v>
                </c:pt>
                <c:pt idx="1168">
                  <c:v>1168.0</c:v>
                </c:pt>
                <c:pt idx="1169">
                  <c:v>1169.0</c:v>
                </c:pt>
                <c:pt idx="1170">
                  <c:v>1170.0</c:v>
                </c:pt>
                <c:pt idx="1171">
                  <c:v>1171.0</c:v>
                </c:pt>
                <c:pt idx="1172">
                  <c:v>1172.0</c:v>
                </c:pt>
                <c:pt idx="1173">
                  <c:v>1173.0</c:v>
                </c:pt>
                <c:pt idx="1174">
                  <c:v>1174.0</c:v>
                </c:pt>
                <c:pt idx="1175">
                  <c:v>1175.0</c:v>
                </c:pt>
                <c:pt idx="1176">
                  <c:v>1176.0</c:v>
                </c:pt>
                <c:pt idx="1177">
                  <c:v>1177.0</c:v>
                </c:pt>
                <c:pt idx="1178">
                  <c:v>1178.0</c:v>
                </c:pt>
                <c:pt idx="1179">
                  <c:v>1179.0</c:v>
                </c:pt>
                <c:pt idx="1180">
                  <c:v>1180.0</c:v>
                </c:pt>
                <c:pt idx="1181">
                  <c:v>1181.0</c:v>
                </c:pt>
                <c:pt idx="1182">
                  <c:v>1182.0</c:v>
                </c:pt>
                <c:pt idx="1183">
                  <c:v>1183.0</c:v>
                </c:pt>
                <c:pt idx="1184">
                  <c:v>1184.0</c:v>
                </c:pt>
                <c:pt idx="1185">
                  <c:v>1185.0</c:v>
                </c:pt>
                <c:pt idx="1186">
                  <c:v>1186.0</c:v>
                </c:pt>
                <c:pt idx="1187">
                  <c:v>1187.0</c:v>
                </c:pt>
                <c:pt idx="1188">
                  <c:v>1188.0</c:v>
                </c:pt>
                <c:pt idx="1189">
                  <c:v>1189.0</c:v>
                </c:pt>
                <c:pt idx="1190">
                  <c:v>1190.0</c:v>
                </c:pt>
                <c:pt idx="1191">
                  <c:v>1191.0</c:v>
                </c:pt>
                <c:pt idx="1192">
                  <c:v>1192.0</c:v>
                </c:pt>
                <c:pt idx="1193">
                  <c:v>1193.0</c:v>
                </c:pt>
                <c:pt idx="1194">
                  <c:v>1194.0</c:v>
                </c:pt>
                <c:pt idx="1195">
                  <c:v>1195.0</c:v>
                </c:pt>
                <c:pt idx="1196">
                  <c:v>1196.0</c:v>
                </c:pt>
                <c:pt idx="1197">
                  <c:v>1197.0</c:v>
                </c:pt>
                <c:pt idx="1198">
                  <c:v>1198.0</c:v>
                </c:pt>
                <c:pt idx="1199">
                  <c:v>1199.0</c:v>
                </c:pt>
                <c:pt idx="1200">
                  <c:v>1200.0</c:v>
                </c:pt>
                <c:pt idx="1201">
                  <c:v>1201.0</c:v>
                </c:pt>
                <c:pt idx="1202">
                  <c:v>1202.0</c:v>
                </c:pt>
                <c:pt idx="1203">
                  <c:v>1203.0</c:v>
                </c:pt>
                <c:pt idx="1204">
                  <c:v>1204.0</c:v>
                </c:pt>
                <c:pt idx="1205">
                  <c:v>1205.0</c:v>
                </c:pt>
                <c:pt idx="1206">
                  <c:v>1206.0</c:v>
                </c:pt>
                <c:pt idx="1207">
                  <c:v>1207.0</c:v>
                </c:pt>
                <c:pt idx="1208">
                  <c:v>1208.0</c:v>
                </c:pt>
                <c:pt idx="1209">
                  <c:v>1209.0</c:v>
                </c:pt>
                <c:pt idx="1210">
                  <c:v>1210.0</c:v>
                </c:pt>
                <c:pt idx="1211">
                  <c:v>1211.0</c:v>
                </c:pt>
                <c:pt idx="1212">
                  <c:v>1212.0</c:v>
                </c:pt>
                <c:pt idx="1213">
                  <c:v>1213.0</c:v>
                </c:pt>
                <c:pt idx="1214">
                  <c:v>1214.0</c:v>
                </c:pt>
                <c:pt idx="1215">
                  <c:v>1215.0</c:v>
                </c:pt>
                <c:pt idx="1216">
                  <c:v>1216.0</c:v>
                </c:pt>
                <c:pt idx="1217">
                  <c:v>1217.0</c:v>
                </c:pt>
                <c:pt idx="1218">
                  <c:v>1218.0</c:v>
                </c:pt>
                <c:pt idx="1219">
                  <c:v>1219.0</c:v>
                </c:pt>
                <c:pt idx="1220">
                  <c:v>1220.0</c:v>
                </c:pt>
                <c:pt idx="1221">
                  <c:v>1221.0</c:v>
                </c:pt>
                <c:pt idx="1222">
                  <c:v>1222.0</c:v>
                </c:pt>
                <c:pt idx="1223">
                  <c:v>1223.0</c:v>
                </c:pt>
                <c:pt idx="1224">
                  <c:v>1224.0</c:v>
                </c:pt>
                <c:pt idx="1225">
                  <c:v>1225.0</c:v>
                </c:pt>
                <c:pt idx="1226">
                  <c:v>1226.0</c:v>
                </c:pt>
                <c:pt idx="1227">
                  <c:v>1227.0</c:v>
                </c:pt>
                <c:pt idx="1228">
                  <c:v>1228.0</c:v>
                </c:pt>
                <c:pt idx="1229">
                  <c:v>1229.0</c:v>
                </c:pt>
                <c:pt idx="1230">
                  <c:v>1230.0</c:v>
                </c:pt>
                <c:pt idx="1231">
                  <c:v>1231.0</c:v>
                </c:pt>
                <c:pt idx="1232">
                  <c:v>1232.0</c:v>
                </c:pt>
                <c:pt idx="1233">
                  <c:v>1233.0</c:v>
                </c:pt>
                <c:pt idx="1234">
                  <c:v>1234.0</c:v>
                </c:pt>
                <c:pt idx="1235">
                  <c:v>1235.0</c:v>
                </c:pt>
                <c:pt idx="1236">
                  <c:v>1236.0</c:v>
                </c:pt>
                <c:pt idx="1237">
                  <c:v>1237.0</c:v>
                </c:pt>
                <c:pt idx="1238">
                  <c:v>1238.0</c:v>
                </c:pt>
                <c:pt idx="1239">
                  <c:v>1239.0</c:v>
                </c:pt>
                <c:pt idx="1240">
                  <c:v>1240.0</c:v>
                </c:pt>
                <c:pt idx="1241">
                  <c:v>1241.0</c:v>
                </c:pt>
                <c:pt idx="1242">
                  <c:v>1242.0</c:v>
                </c:pt>
                <c:pt idx="1243">
                  <c:v>1243.0</c:v>
                </c:pt>
                <c:pt idx="1244">
                  <c:v>1244.0</c:v>
                </c:pt>
                <c:pt idx="1245">
                  <c:v>1245.0</c:v>
                </c:pt>
                <c:pt idx="1246">
                  <c:v>1246.0</c:v>
                </c:pt>
                <c:pt idx="1247">
                  <c:v>1247.0</c:v>
                </c:pt>
                <c:pt idx="1248">
                  <c:v>1248.0</c:v>
                </c:pt>
                <c:pt idx="1249">
                  <c:v>1249.0</c:v>
                </c:pt>
                <c:pt idx="1250">
                  <c:v>1250.0</c:v>
                </c:pt>
                <c:pt idx="1251">
                  <c:v>1251.0</c:v>
                </c:pt>
                <c:pt idx="1252">
                  <c:v>1252.0</c:v>
                </c:pt>
                <c:pt idx="1253">
                  <c:v>1253.0</c:v>
                </c:pt>
                <c:pt idx="1254">
                  <c:v>1254.0</c:v>
                </c:pt>
                <c:pt idx="1255">
                  <c:v>1255.0</c:v>
                </c:pt>
                <c:pt idx="1256">
                  <c:v>1256.0</c:v>
                </c:pt>
                <c:pt idx="1257">
                  <c:v>1257.0</c:v>
                </c:pt>
                <c:pt idx="1258">
                  <c:v>1258.0</c:v>
                </c:pt>
                <c:pt idx="1259">
                  <c:v>1259.0</c:v>
                </c:pt>
                <c:pt idx="1260">
                  <c:v>1260.0</c:v>
                </c:pt>
                <c:pt idx="1261">
                  <c:v>1261.0</c:v>
                </c:pt>
                <c:pt idx="1262">
                  <c:v>1262.0</c:v>
                </c:pt>
                <c:pt idx="1263">
                  <c:v>1263.0</c:v>
                </c:pt>
                <c:pt idx="1264">
                  <c:v>1264.0</c:v>
                </c:pt>
                <c:pt idx="1265">
                  <c:v>1265.0</c:v>
                </c:pt>
                <c:pt idx="1266">
                  <c:v>1266.0</c:v>
                </c:pt>
                <c:pt idx="1267">
                  <c:v>1267.0</c:v>
                </c:pt>
                <c:pt idx="1268">
                  <c:v>1268.0</c:v>
                </c:pt>
                <c:pt idx="1269">
                  <c:v>1269.0</c:v>
                </c:pt>
                <c:pt idx="1270">
                  <c:v>1270.0</c:v>
                </c:pt>
                <c:pt idx="1271">
                  <c:v>1271.0</c:v>
                </c:pt>
                <c:pt idx="1272">
                  <c:v>1272.0</c:v>
                </c:pt>
                <c:pt idx="1273">
                  <c:v>1273.0</c:v>
                </c:pt>
                <c:pt idx="1274">
                  <c:v>1274.0</c:v>
                </c:pt>
                <c:pt idx="1275">
                  <c:v>1275.0</c:v>
                </c:pt>
                <c:pt idx="1276">
                  <c:v>1276.0</c:v>
                </c:pt>
                <c:pt idx="1277">
                  <c:v>1277.0</c:v>
                </c:pt>
                <c:pt idx="1278">
                  <c:v>1278.0</c:v>
                </c:pt>
                <c:pt idx="1279">
                  <c:v>1279.0</c:v>
                </c:pt>
                <c:pt idx="1280">
                  <c:v>1280.0</c:v>
                </c:pt>
                <c:pt idx="1281">
                  <c:v>1281.0</c:v>
                </c:pt>
                <c:pt idx="1282">
                  <c:v>1282.0</c:v>
                </c:pt>
                <c:pt idx="1283">
                  <c:v>1283.0</c:v>
                </c:pt>
                <c:pt idx="1284">
                  <c:v>1284.0</c:v>
                </c:pt>
                <c:pt idx="1285">
                  <c:v>1285.0</c:v>
                </c:pt>
                <c:pt idx="1286">
                  <c:v>1286.0</c:v>
                </c:pt>
                <c:pt idx="1287">
                  <c:v>1287.0</c:v>
                </c:pt>
                <c:pt idx="1288">
                  <c:v>1288.0</c:v>
                </c:pt>
                <c:pt idx="1289">
                  <c:v>1289.0</c:v>
                </c:pt>
                <c:pt idx="1290">
                  <c:v>1290.0</c:v>
                </c:pt>
                <c:pt idx="1291">
                  <c:v>1291.0</c:v>
                </c:pt>
                <c:pt idx="1292">
                  <c:v>1292.0</c:v>
                </c:pt>
                <c:pt idx="1293">
                  <c:v>1293.0</c:v>
                </c:pt>
                <c:pt idx="1294">
                  <c:v>1294.0</c:v>
                </c:pt>
                <c:pt idx="1295">
                  <c:v>1295.0</c:v>
                </c:pt>
                <c:pt idx="1296">
                  <c:v>1296.0</c:v>
                </c:pt>
                <c:pt idx="1297">
                  <c:v>1297.0</c:v>
                </c:pt>
                <c:pt idx="1298">
                  <c:v>1298.0</c:v>
                </c:pt>
                <c:pt idx="1299">
                  <c:v>1299.0</c:v>
                </c:pt>
                <c:pt idx="1300">
                  <c:v>1300.0</c:v>
                </c:pt>
                <c:pt idx="1301">
                  <c:v>1301.0</c:v>
                </c:pt>
                <c:pt idx="1302">
                  <c:v>1302.0</c:v>
                </c:pt>
                <c:pt idx="1303">
                  <c:v>1303.0</c:v>
                </c:pt>
                <c:pt idx="1304">
                  <c:v>1304.0</c:v>
                </c:pt>
                <c:pt idx="1305">
                  <c:v>1305.0</c:v>
                </c:pt>
                <c:pt idx="1306">
                  <c:v>1306.0</c:v>
                </c:pt>
                <c:pt idx="1307">
                  <c:v>1307.0</c:v>
                </c:pt>
                <c:pt idx="1308">
                  <c:v>1308.0</c:v>
                </c:pt>
                <c:pt idx="1309">
                  <c:v>1309.0</c:v>
                </c:pt>
                <c:pt idx="1310">
                  <c:v>1310.0</c:v>
                </c:pt>
                <c:pt idx="1311">
                  <c:v>1311.0</c:v>
                </c:pt>
                <c:pt idx="1312">
                  <c:v>1312.0</c:v>
                </c:pt>
                <c:pt idx="1313">
                  <c:v>1313.0</c:v>
                </c:pt>
                <c:pt idx="1314">
                  <c:v>1314.0</c:v>
                </c:pt>
                <c:pt idx="1315">
                  <c:v>1315.0</c:v>
                </c:pt>
                <c:pt idx="1316">
                  <c:v>1316.0</c:v>
                </c:pt>
                <c:pt idx="1317">
                  <c:v>1317.0</c:v>
                </c:pt>
                <c:pt idx="1318">
                  <c:v>1318.0</c:v>
                </c:pt>
                <c:pt idx="1319">
                  <c:v>1319.0</c:v>
                </c:pt>
                <c:pt idx="1320">
                  <c:v>1320.0</c:v>
                </c:pt>
                <c:pt idx="1321">
                  <c:v>1321.0</c:v>
                </c:pt>
                <c:pt idx="1322">
                  <c:v>1322.0</c:v>
                </c:pt>
                <c:pt idx="1323">
                  <c:v>1323.0</c:v>
                </c:pt>
                <c:pt idx="1324">
                  <c:v>1324.0</c:v>
                </c:pt>
                <c:pt idx="1325">
                  <c:v>1325.0</c:v>
                </c:pt>
                <c:pt idx="1326">
                  <c:v>1326.0</c:v>
                </c:pt>
                <c:pt idx="1327">
                  <c:v>1327.0</c:v>
                </c:pt>
                <c:pt idx="1328">
                  <c:v>1328.0</c:v>
                </c:pt>
                <c:pt idx="1329">
                  <c:v>1329.0</c:v>
                </c:pt>
                <c:pt idx="1330">
                  <c:v>1330.0</c:v>
                </c:pt>
                <c:pt idx="1331">
                  <c:v>1331.0</c:v>
                </c:pt>
                <c:pt idx="1332">
                  <c:v>1332.0</c:v>
                </c:pt>
                <c:pt idx="1333">
                  <c:v>1333.0</c:v>
                </c:pt>
                <c:pt idx="1334">
                  <c:v>1334.0</c:v>
                </c:pt>
                <c:pt idx="1335">
                  <c:v>1335.0</c:v>
                </c:pt>
                <c:pt idx="1336">
                  <c:v>1336.0</c:v>
                </c:pt>
                <c:pt idx="1337">
                  <c:v>1337.0</c:v>
                </c:pt>
                <c:pt idx="1338">
                  <c:v>1338.0</c:v>
                </c:pt>
                <c:pt idx="1339">
                  <c:v>1339.0</c:v>
                </c:pt>
                <c:pt idx="1340">
                  <c:v>1340.0</c:v>
                </c:pt>
                <c:pt idx="1341">
                  <c:v>1341.0</c:v>
                </c:pt>
                <c:pt idx="1342">
                  <c:v>1342.0</c:v>
                </c:pt>
                <c:pt idx="1343">
                  <c:v>1343.0</c:v>
                </c:pt>
                <c:pt idx="1344">
                  <c:v>1344.0</c:v>
                </c:pt>
                <c:pt idx="1345">
                  <c:v>1345.0</c:v>
                </c:pt>
                <c:pt idx="1346">
                  <c:v>1346.0</c:v>
                </c:pt>
                <c:pt idx="1347">
                  <c:v>1347.0</c:v>
                </c:pt>
                <c:pt idx="1348">
                  <c:v>1348.0</c:v>
                </c:pt>
                <c:pt idx="1349">
                  <c:v>1349.0</c:v>
                </c:pt>
                <c:pt idx="1350">
                  <c:v>1350.0</c:v>
                </c:pt>
                <c:pt idx="1351">
                  <c:v>1351.0</c:v>
                </c:pt>
                <c:pt idx="1352">
                  <c:v>1352.0</c:v>
                </c:pt>
                <c:pt idx="1353">
                  <c:v>1353.0</c:v>
                </c:pt>
                <c:pt idx="1354">
                  <c:v>1354.0</c:v>
                </c:pt>
                <c:pt idx="1355">
                  <c:v>1355.0</c:v>
                </c:pt>
                <c:pt idx="1356">
                  <c:v>1356.0</c:v>
                </c:pt>
                <c:pt idx="1357">
                  <c:v>1357.0</c:v>
                </c:pt>
                <c:pt idx="1358">
                  <c:v>1358.0</c:v>
                </c:pt>
                <c:pt idx="1359">
                  <c:v>1359.0</c:v>
                </c:pt>
                <c:pt idx="1360">
                  <c:v>1360.0</c:v>
                </c:pt>
                <c:pt idx="1361">
                  <c:v>1361.0</c:v>
                </c:pt>
                <c:pt idx="1362">
                  <c:v>1362.0</c:v>
                </c:pt>
                <c:pt idx="1363">
                  <c:v>1363.0</c:v>
                </c:pt>
                <c:pt idx="1364">
                  <c:v>1364.0</c:v>
                </c:pt>
                <c:pt idx="1365">
                  <c:v>1365.0</c:v>
                </c:pt>
                <c:pt idx="1366">
                  <c:v>1366.0</c:v>
                </c:pt>
                <c:pt idx="1367">
                  <c:v>1367.0</c:v>
                </c:pt>
                <c:pt idx="1368">
                  <c:v>1368.0</c:v>
                </c:pt>
                <c:pt idx="1369">
                  <c:v>1369.0</c:v>
                </c:pt>
                <c:pt idx="1370">
                  <c:v>1370.0</c:v>
                </c:pt>
                <c:pt idx="1371">
                  <c:v>1371.0</c:v>
                </c:pt>
                <c:pt idx="1372">
                  <c:v>1372.0</c:v>
                </c:pt>
                <c:pt idx="1373">
                  <c:v>1373.0</c:v>
                </c:pt>
                <c:pt idx="1374">
                  <c:v>1374.0</c:v>
                </c:pt>
              </c:numCache>
            </c:numRef>
          </c:cat>
          <c:val>
            <c:numRef>
              <c:f>'Larger File Size.csv'!$D$2:$D$1376</c:f>
              <c:numCache>
                <c:formatCode>General</c:formatCode>
                <c:ptCount val="1375"/>
                <c:pt idx="0">
                  <c:v>15116.0</c:v>
                </c:pt>
                <c:pt idx="1">
                  <c:v>0.0</c:v>
                </c:pt>
                <c:pt idx="2">
                  <c:v>18430.0</c:v>
                </c:pt>
                <c:pt idx="3">
                  <c:v>15838.0</c:v>
                </c:pt>
                <c:pt idx="4">
                  <c:v>16102.0</c:v>
                </c:pt>
                <c:pt idx="5">
                  <c:v>16102.0</c:v>
                </c:pt>
                <c:pt idx="6">
                  <c:v>16450.0</c:v>
                </c:pt>
                <c:pt idx="7">
                  <c:v>31824.0</c:v>
                </c:pt>
                <c:pt idx="8">
                  <c:v>16102.0</c:v>
                </c:pt>
                <c:pt idx="9">
                  <c:v>16450.0</c:v>
                </c:pt>
                <c:pt idx="10">
                  <c:v>16102.0</c:v>
                </c:pt>
                <c:pt idx="11">
                  <c:v>16102.0</c:v>
                </c:pt>
                <c:pt idx="12">
                  <c:v>18550.0</c:v>
                </c:pt>
                <c:pt idx="13">
                  <c:v>15844.0</c:v>
                </c:pt>
                <c:pt idx="14">
                  <c:v>15412.0</c:v>
                </c:pt>
                <c:pt idx="15">
                  <c:v>16108.0</c:v>
                </c:pt>
                <c:pt idx="16">
                  <c:v>7929.0</c:v>
                </c:pt>
                <c:pt idx="17">
                  <c:v>218761.0</c:v>
                </c:pt>
                <c:pt idx="18">
                  <c:v>15844.0</c:v>
                </c:pt>
                <c:pt idx="19">
                  <c:v>16456.0</c:v>
                </c:pt>
                <c:pt idx="20">
                  <c:v>16108.0</c:v>
                </c:pt>
                <c:pt idx="21">
                  <c:v>16456.0</c:v>
                </c:pt>
                <c:pt idx="22">
                  <c:v>19162.0</c:v>
                </c:pt>
                <c:pt idx="23">
                  <c:v>15760.0</c:v>
                </c:pt>
                <c:pt idx="24">
                  <c:v>15760.0</c:v>
                </c:pt>
                <c:pt idx="25">
                  <c:v>16108.0</c:v>
                </c:pt>
                <c:pt idx="26">
                  <c:v>15496.0</c:v>
                </c:pt>
                <c:pt idx="27">
                  <c:v>123532.0</c:v>
                </c:pt>
                <c:pt idx="28">
                  <c:v>16456.0</c:v>
                </c:pt>
                <c:pt idx="29">
                  <c:v>16456.0</c:v>
                </c:pt>
                <c:pt idx="30">
                  <c:v>16456.0</c:v>
                </c:pt>
                <c:pt idx="31">
                  <c:v>16456.0</c:v>
                </c:pt>
                <c:pt idx="32">
                  <c:v>123100.0</c:v>
                </c:pt>
                <c:pt idx="33">
                  <c:v>16108.0</c:v>
                </c:pt>
                <c:pt idx="34">
                  <c:v>16456.0</c:v>
                </c:pt>
                <c:pt idx="35">
                  <c:v>16456.0</c:v>
                </c:pt>
                <c:pt idx="36">
                  <c:v>17330.0</c:v>
                </c:pt>
                <c:pt idx="37">
                  <c:v>122922.0</c:v>
                </c:pt>
                <c:pt idx="38">
                  <c:v>16108.0</c:v>
                </c:pt>
                <c:pt idx="39">
                  <c:v>6378.0</c:v>
                </c:pt>
                <c:pt idx="40">
                  <c:v>10078.0</c:v>
                </c:pt>
                <c:pt idx="41">
                  <c:v>123184.0</c:v>
                </c:pt>
                <c:pt idx="42">
                  <c:v>15760.0</c:v>
                </c:pt>
                <c:pt idx="43">
                  <c:v>16108.0</c:v>
                </c:pt>
                <c:pt idx="44">
                  <c:v>16456.0</c:v>
                </c:pt>
                <c:pt idx="45">
                  <c:v>16108.0</c:v>
                </c:pt>
                <c:pt idx="46">
                  <c:v>122476.0</c:v>
                </c:pt>
                <c:pt idx="47">
                  <c:v>16456.0</c:v>
                </c:pt>
                <c:pt idx="48">
                  <c:v>17776.0</c:v>
                </c:pt>
                <c:pt idx="49">
                  <c:v>16456.0</c:v>
                </c:pt>
                <c:pt idx="50">
                  <c:v>16456.0</c:v>
                </c:pt>
                <c:pt idx="51">
                  <c:v>122836.0</c:v>
                </c:pt>
                <c:pt idx="52">
                  <c:v>16456.0</c:v>
                </c:pt>
                <c:pt idx="53">
                  <c:v>15760.0</c:v>
                </c:pt>
                <c:pt idx="54">
                  <c:v>16456.0</c:v>
                </c:pt>
                <c:pt idx="55">
                  <c:v>16456.0</c:v>
                </c:pt>
                <c:pt idx="56">
                  <c:v>122476.0</c:v>
                </c:pt>
                <c:pt idx="57">
                  <c:v>17692.0</c:v>
                </c:pt>
                <c:pt idx="58">
                  <c:v>16108.0</c:v>
                </c:pt>
                <c:pt idx="59">
                  <c:v>16456.0</c:v>
                </c:pt>
                <c:pt idx="60">
                  <c:v>16456.0</c:v>
                </c:pt>
                <c:pt idx="61">
                  <c:v>123532.0</c:v>
                </c:pt>
                <c:pt idx="62">
                  <c:v>16456.0</c:v>
                </c:pt>
                <c:pt idx="63">
                  <c:v>11103.0</c:v>
                </c:pt>
                <c:pt idx="64">
                  <c:v>5353.0</c:v>
                </c:pt>
                <c:pt idx="65">
                  <c:v>16982.0</c:v>
                </c:pt>
                <c:pt idx="66">
                  <c:v>122574.0</c:v>
                </c:pt>
                <c:pt idx="67">
                  <c:v>16108.0</c:v>
                </c:pt>
                <c:pt idx="68">
                  <c:v>16108.0</c:v>
                </c:pt>
                <c:pt idx="69">
                  <c:v>16108.0</c:v>
                </c:pt>
                <c:pt idx="70">
                  <c:v>16982.0</c:v>
                </c:pt>
                <c:pt idx="71">
                  <c:v>121254.0</c:v>
                </c:pt>
                <c:pt idx="72">
                  <c:v>16108.0</c:v>
                </c:pt>
                <c:pt idx="73">
                  <c:v>16108.0</c:v>
                </c:pt>
                <c:pt idx="74">
                  <c:v>15760.0</c:v>
                </c:pt>
                <c:pt idx="75">
                  <c:v>102881.0</c:v>
                </c:pt>
                <c:pt idx="76">
                  <c:v>51177.0</c:v>
                </c:pt>
                <c:pt idx="77">
                  <c:v>16108.0</c:v>
                </c:pt>
                <c:pt idx="78">
                  <c:v>16456.0</c:v>
                </c:pt>
                <c:pt idx="79">
                  <c:v>17116.0</c:v>
                </c:pt>
                <c:pt idx="80">
                  <c:v>122128.0</c:v>
                </c:pt>
                <c:pt idx="81">
                  <c:v>16108.0</c:v>
                </c:pt>
                <c:pt idx="82">
                  <c:v>16108.0</c:v>
                </c:pt>
                <c:pt idx="83">
                  <c:v>16456.0</c:v>
                </c:pt>
                <c:pt idx="84">
                  <c:v>16456.0</c:v>
                </c:pt>
                <c:pt idx="85">
                  <c:v>123184.0</c:v>
                </c:pt>
                <c:pt idx="86">
                  <c:v>16456.0</c:v>
                </c:pt>
                <c:pt idx="87">
                  <c:v>16456.0</c:v>
                </c:pt>
                <c:pt idx="88">
                  <c:v>589.0</c:v>
                </c:pt>
                <c:pt idx="89">
                  <c:v>15255.0</c:v>
                </c:pt>
                <c:pt idx="90">
                  <c:v>123184.0</c:v>
                </c:pt>
                <c:pt idx="91">
                  <c:v>16456.0</c:v>
                </c:pt>
                <c:pt idx="92">
                  <c:v>16456.0</c:v>
                </c:pt>
                <c:pt idx="93">
                  <c:v>16108.0</c:v>
                </c:pt>
                <c:pt idx="94">
                  <c:v>16982.0</c:v>
                </c:pt>
                <c:pt idx="95">
                  <c:v>121254.0</c:v>
                </c:pt>
                <c:pt idx="96">
                  <c:v>16456.0</c:v>
                </c:pt>
                <c:pt idx="97">
                  <c:v>16108.0</c:v>
                </c:pt>
                <c:pt idx="98">
                  <c:v>16108.0</c:v>
                </c:pt>
                <c:pt idx="99">
                  <c:v>124156.0</c:v>
                </c:pt>
                <c:pt idx="100">
                  <c:v>15412.0</c:v>
                </c:pt>
                <c:pt idx="101">
                  <c:v>16456.0</c:v>
                </c:pt>
                <c:pt idx="102">
                  <c:v>16456.0</c:v>
                </c:pt>
                <c:pt idx="103">
                  <c:v>15760.0</c:v>
                </c:pt>
                <c:pt idx="104">
                  <c:v>122476.0</c:v>
                </c:pt>
                <c:pt idx="105">
                  <c:v>16108.0</c:v>
                </c:pt>
                <c:pt idx="106">
                  <c:v>16114.0</c:v>
                </c:pt>
                <c:pt idx="107">
                  <c:v>16462.0</c:v>
                </c:pt>
                <c:pt idx="108">
                  <c:v>15766.0</c:v>
                </c:pt>
                <c:pt idx="109">
                  <c:v>125122.0</c:v>
                </c:pt>
                <c:pt idx="110">
                  <c:v>16462.0</c:v>
                </c:pt>
                <c:pt idx="111">
                  <c:v>15418.0</c:v>
                </c:pt>
                <c:pt idx="112">
                  <c:v>15154.0</c:v>
                </c:pt>
                <c:pt idx="113">
                  <c:v>16988.0</c:v>
                </c:pt>
                <c:pt idx="114">
                  <c:v>110450.0</c:v>
                </c:pt>
                <c:pt idx="115">
                  <c:v>10810.0</c:v>
                </c:pt>
                <c:pt idx="116">
                  <c:v>16462.0</c:v>
                </c:pt>
                <c:pt idx="117">
                  <c:v>16462.0</c:v>
                </c:pt>
                <c:pt idx="118">
                  <c:v>16772.0</c:v>
                </c:pt>
                <c:pt idx="119">
                  <c:v>123768.0</c:v>
                </c:pt>
                <c:pt idx="120">
                  <c:v>16114.0</c:v>
                </c:pt>
                <c:pt idx="121">
                  <c:v>16528.0</c:v>
                </c:pt>
                <c:pt idx="122">
                  <c:v>16180.0</c:v>
                </c:pt>
                <c:pt idx="123">
                  <c:v>122134.0</c:v>
                </c:pt>
                <c:pt idx="124">
                  <c:v>16114.0</c:v>
                </c:pt>
                <c:pt idx="125">
                  <c:v>16114.0</c:v>
                </c:pt>
                <c:pt idx="126">
                  <c:v>16528.0</c:v>
                </c:pt>
                <c:pt idx="127">
                  <c:v>15766.0</c:v>
                </c:pt>
                <c:pt idx="128">
                  <c:v>125122.0</c:v>
                </c:pt>
                <c:pt idx="129">
                  <c:v>15766.0</c:v>
                </c:pt>
                <c:pt idx="130">
                  <c:v>15766.0</c:v>
                </c:pt>
                <c:pt idx="131">
                  <c:v>16462.0</c:v>
                </c:pt>
                <c:pt idx="132">
                  <c:v>16180.0</c:v>
                </c:pt>
                <c:pt idx="133">
                  <c:v>123538.0</c:v>
                </c:pt>
                <c:pt idx="134">
                  <c:v>16114.0</c:v>
                </c:pt>
                <c:pt idx="135">
                  <c:v>16114.0</c:v>
                </c:pt>
                <c:pt idx="136">
                  <c:v>16462.0</c:v>
                </c:pt>
                <c:pt idx="137">
                  <c:v>16988.0</c:v>
                </c:pt>
                <c:pt idx="138">
                  <c:v>117108.0</c:v>
                </c:pt>
                <c:pt idx="139">
                  <c:v>4218.0</c:v>
                </c:pt>
                <c:pt idx="140">
                  <c:v>16462.0</c:v>
                </c:pt>
                <c:pt idx="141">
                  <c:v>16114.0</c:v>
                </c:pt>
                <c:pt idx="142">
                  <c:v>17120.0</c:v>
                </c:pt>
                <c:pt idx="143">
                  <c:v>123768.0</c:v>
                </c:pt>
                <c:pt idx="144">
                  <c:v>16528.0</c:v>
                </c:pt>
                <c:pt idx="145">
                  <c:v>16114.0</c:v>
                </c:pt>
                <c:pt idx="146">
                  <c:v>16594.0</c:v>
                </c:pt>
                <c:pt idx="147">
                  <c:v>121786.0</c:v>
                </c:pt>
                <c:pt idx="148">
                  <c:v>17434.0</c:v>
                </c:pt>
                <c:pt idx="149">
                  <c:v>15766.0</c:v>
                </c:pt>
                <c:pt idx="150">
                  <c:v>16528.0</c:v>
                </c:pt>
                <c:pt idx="151">
                  <c:v>16462.0</c:v>
                </c:pt>
                <c:pt idx="152">
                  <c:v>121786.0</c:v>
                </c:pt>
                <c:pt idx="153">
                  <c:v>16180.0</c:v>
                </c:pt>
                <c:pt idx="154">
                  <c:v>16462.0</c:v>
                </c:pt>
                <c:pt idx="155">
                  <c:v>16462.0</c:v>
                </c:pt>
                <c:pt idx="156">
                  <c:v>17402.0</c:v>
                </c:pt>
                <c:pt idx="157">
                  <c:v>123288.0</c:v>
                </c:pt>
                <c:pt idx="158">
                  <c:v>16114.0</c:v>
                </c:pt>
                <c:pt idx="159">
                  <c:v>16180.0</c:v>
                </c:pt>
                <c:pt idx="160">
                  <c:v>16114.0</c:v>
                </c:pt>
                <c:pt idx="161">
                  <c:v>16376.0</c:v>
                </c:pt>
                <c:pt idx="162">
                  <c:v>122928.0</c:v>
                </c:pt>
                <c:pt idx="163">
                  <c:v>16528.0</c:v>
                </c:pt>
                <c:pt idx="164">
                  <c:v>15154.0</c:v>
                </c:pt>
                <c:pt idx="165">
                  <c:v>234.0</c:v>
                </c:pt>
                <c:pt idx="166">
                  <c:v>17300.0</c:v>
                </c:pt>
                <c:pt idx="167">
                  <c:v>121044.0</c:v>
                </c:pt>
                <c:pt idx="168">
                  <c:v>16180.0</c:v>
                </c:pt>
                <c:pt idx="169">
                  <c:v>16462.0</c:v>
                </c:pt>
                <c:pt idx="170">
                  <c:v>16246.0</c:v>
                </c:pt>
                <c:pt idx="171">
                  <c:v>124858.0</c:v>
                </c:pt>
                <c:pt idx="172">
                  <c:v>16462.0</c:v>
                </c:pt>
                <c:pt idx="173">
                  <c:v>16168.0</c:v>
                </c:pt>
                <c:pt idx="174">
                  <c:v>16528.0</c:v>
                </c:pt>
                <c:pt idx="175">
                  <c:v>16114.0</c:v>
                </c:pt>
                <c:pt idx="176">
                  <c:v>122200.0</c:v>
                </c:pt>
                <c:pt idx="177">
                  <c:v>16114.0</c:v>
                </c:pt>
                <c:pt idx="178">
                  <c:v>16114.0</c:v>
                </c:pt>
                <c:pt idx="179">
                  <c:v>16462.0</c:v>
                </c:pt>
                <c:pt idx="180">
                  <c:v>16528.0</c:v>
                </c:pt>
                <c:pt idx="181">
                  <c:v>124162.0</c:v>
                </c:pt>
                <c:pt idx="182">
                  <c:v>15502.0</c:v>
                </c:pt>
                <c:pt idx="183">
                  <c:v>16528.0</c:v>
                </c:pt>
                <c:pt idx="184">
                  <c:v>16114.0</c:v>
                </c:pt>
                <c:pt idx="185">
                  <c:v>15418.0</c:v>
                </c:pt>
                <c:pt idx="186">
                  <c:v>17468.0</c:v>
                </c:pt>
                <c:pt idx="187">
                  <c:v>123390.0</c:v>
                </c:pt>
                <c:pt idx="188">
                  <c:v>16528.0</c:v>
                </c:pt>
                <c:pt idx="189">
                  <c:v>6324.0</c:v>
                </c:pt>
                <c:pt idx="190">
                  <c:v>10270.0</c:v>
                </c:pt>
                <c:pt idx="191">
                  <c:v>109356.0</c:v>
                </c:pt>
                <c:pt idx="192">
                  <c:v>29240.0</c:v>
                </c:pt>
                <c:pt idx="193">
                  <c:v>16462.0</c:v>
                </c:pt>
                <c:pt idx="194">
                  <c:v>16246.0</c:v>
                </c:pt>
                <c:pt idx="195">
                  <c:v>16114.0</c:v>
                </c:pt>
                <c:pt idx="196">
                  <c:v>124912.0</c:v>
                </c:pt>
                <c:pt idx="197">
                  <c:v>16462.0</c:v>
                </c:pt>
                <c:pt idx="198">
                  <c:v>16114.0</c:v>
                </c:pt>
                <c:pt idx="199">
                  <c:v>16114.0</c:v>
                </c:pt>
                <c:pt idx="200">
                  <c:v>16246.0</c:v>
                </c:pt>
                <c:pt idx="201">
                  <c:v>122134.0</c:v>
                </c:pt>
                <c:pt idx="202">
                  <c:v>15850.0</c:v>
                </c:pt>
                <c:pt idx="203">
                  <c:v>16462.0</c:v>
                </c:pt>
                <c:pt idx="204">
                  <c:v>16114.0</c:v>
                </c:pt>
                <c:pt idx="205">
                  <c:v>16462.0</c:v>
                </c:pt>
                <c:pt idx="206">
                  <c:v>124510.0</c:v>
                </c:pt>
                <c:pt idx="207">
                  <c:v>16246.0</c:v>
                </c:pt>
                <c:pt idx="208">
                  <c:v>16462.0</c:v>
                </c:pt>
                <c:pt idx="209">
                  <c:v>15766.0</c:v>
                </c:pt>
                <c:pt idx="210">
                  <c:v>17402.0</c:v>
                </c:pt>
                <c:pt idx="211">
                  <c:v>121392.0</c:v>
                </c:pt>
                <c:pt idx="212">
                  <c:v>16528.0</c:v>
                </c:pt>
                <c:pt idx="213">
                  <c:v>5166.0</c:v>
                </c:pt>
                <c:pt idx="214">
                  <c:v>11494.0</c:v>
                </c:pt>
                <c:pt idx="215">
                  <c:v>17054.0</c:v>
                </c:pt>
                <c:pt idx="216">
                  <c:v>123372.0</c:v>
                </c:pt>
                <c:pt idx="217">
                  <c:v>15766.0</c:v>
                </c:pt>
                <c:pt idx="218">
                  <c:v>16180.0</c:v>
                </c:pt>
                <c:pt idx="219">
                  <c:v>16462.0</c:v>
                </c:pt>
                <c:pt idx="220">
                  <c:v>17402.0</c:v>
                </c:pt>
                <c:pt idx="221">
                  <c:v>121662.0</c:v>
                </c:pt>
                <c:pt idx="222">
                  <c:v>15502.0</c:v>
                </c:pt>
                <c:pt idx="223">
                  <c:v>16462.0</c:v>
                </c:pt>
                <c:pt idx="224">
                  <c:v>16462.0</c:v>
                </c:pt>
                <c:pt idx="225">
                  <c:v>17402.0</c:v>
                </c:pt>
                <c:pt idx="226">
                  <c:v>124248.0</c:v>
                </c:pt>
                <c:pt idx="227">
                  <c:v>16180.0</c:v>
                </c:pt>
                <c:pt idx="228">
                  <c:v>16462.0</c:v>
                </c:pt>
                <c:pt idx="229">
                  <c:v>16114.0</c:v>
                </c:pt>
                <c:pt idx="230">
                  <c:v>17468.0</c:v>
                </c:pt>
                <c:pt idx="231">
                  <c:v>121110.0</c:v>
                </c:pt>
                <c:pt idx="232">
                  <c:v>16528.0</c:v>
                </c:pt>
                <c:pt idx="233">
                  <c:v>16114.0</c:v>
                </c:pt>
                <c:pt idx="234">
                  <c:v>16246.0</c:v>
                </c:pt>
                <c:pt idx="235">
                  <c:v>17336.0</c:v>
                </c:pt>
                <c:pt idx="236">
                  <c:v>124248.0</c:v>
                </c:pt>
                <c:pt idx="237">
                  <c:v>16180.0</c:v>
                </c:pt>
                <c:pt idx="238">
                  <c:v>16180.0</c:v>
                </c:pt>
                <c:pt idx="239">
                  <c:v>2622.0</c:v>
                </c:pt>
                <c:pt idx="240">
                  <c:v>119566.0</c:v>
                </c:pt>
                <c:pt idx="241">
                  <c:v>16462.0</c:v>
                </c:pt>
                <c:pt idx="242">
                  <c:v>16114.0</c:v>
                </c:pt>
                <c:pt idx="243">
                  <c:v>16114.0</c:v>
                </c:pt>
                <c:pt idx="244">
                  <c:v>17402.0</c:v>
                </c:pt>
                <c:pt idx="245">
                  <c:v>121326.0</c:v>
                </c:pt>
                <c:pt idx="246">
                  <c:v>16114.0</c:v>
                </c:pt>
                <c:pt idx="247">
                  <c:v>18754.0</c:v>
                </c:pt>
                <c:pt idx="248">
                  <c:v>16114.0</c:v>
                </c:pt>
                <c:pt idx="249">
                  <c:v>16724.0</c:v>
                </c:pt>
                <c:pt idx="250">
                  <c:v>120996.0</c:v>
                </c:pt>
                <c:pt idx="251">
                  <c:v>16594.0</c:v>
                </c:pt>
                <c:pt idx="252">
                  <c:v>16462.0</c:v>
                </c:pt>
                <c:pt idx="253">
                  <c:v>16114.0</c:v>
                </c:pt>
                <c:pt idx="254">
                  <c:v>17120.0</c:v>
                </c:pt>
                <c:pt idx="255">
                  <c:v>123504.0</c:v>
                </c:pt>
                <c:pt idx="256">
                  <c:v>16180.0</c:v>
                </c:pt>
                <c:pt idx="257">
                  <c:v>16462.0</c:v>
                </c:pt>
                <c:pt idx="258">
                  <c:v>16312.0</c:v>
                </c:pt>
                <c:pt idx="259">
                  <c:v>16988.0</c:v>
                </c:pt>
                <c:pt idx="260">
                  <c:v>121260.0</c:v>
                </c:pt>
                <c:pt idx="261">
                  <c:v>16462.0</c:v>
                </c:pt>
                <c:pt idx="262">
                  <c:v>15832.0</c:v>
                </c:pt>
                <c:pt idx="263">
                  <c:v>5986.0</c:v>
                </c:pt>
                <c:pt idx="264">
                  <c:v>116562.0</c:v>
                </c:pt>
                <c:pt idx="265">
                  <c:v>16516.0</c:v>
                </c:pt>
                <c:pt idx="266">
                  <c:v>19102.0</c:v>
                </c:pt>
                <c:pt idx="267">
                  <c:v>16114.0</c:v>
                </c:pt>
                <c:pt idx="268">
                  <c:v>17402.0</c:v>
                </c:pt>
                <c:pt idx="269">
                  <c:v>121260.0</c:v>
                </c:pt>
                <c:pt idx="270">
                  <c:v>16462.0</c:v>
                </c:pt>
                <c:pt idx="271">
                  <c:v>16528.0</c:v>
                </c:pt>
                <c:pt idx="272">
                  <c:v>15766.0</c:v>
                </c:pt>
                <c:pt idx="273">
                  <c:v>16640.0</c:v>
                </c:pt>
                <c:pt idx="274">
                  <c:v>123984.0</c:v>
                </c:pt>
                <c:pt idx="275">
                  <c:v>16528.0</c:v>
                </c:pt>
                <c:pt idx="276">
                  <c:v>16462.0</c:v>
                </c:pt>
                <c:pt idx="277">
                  <c:v>16114.0</c:v>
                </c:pt>
                <c:pt idx="278">
                  <c:v>17534.0</c:v>
                </c:pt>
                <c:pt idx="279">
                  <c:v>121392.0</c:v>
                </c:pt>
                <c:pt idx="280">
                  <c:v>16180.0</c:v>
                </c:pt>
                <c:pt idx="281">
                  <c:v>16114.0</c:v>
                </c:pt>
                <c:pt idx="282">
                  <c:v>15898.0</c:v>
                </c:pt>
                <c:pt idx="283">
                  <c:v>17336.0</c:v>
                </c:pt>
                <c:pt idx="284">
                  <c:v>120966.0</c:v>
                </c:pt>
                <c:pt idx="285">
                  <c:v>16114.0</c:v>
                </c:pt>
                <c:pt idx="286">
                  <c:v>18772.0</c:v>
                </c:pt>
                <c:pt idx="287">
                  <c:v>16462.0</c:v>
                </c:pt>
                <c:pt idx="288">
                  <c:v>112530.0</c:v>
                </c:pt>
                <c:pt idx="289">
                  <c:v>9322.0</c:v>
                </c:pt>
                <c:pt idx="290">
                  <c:v>16114.0</c:v>
                </c:pt>
                <c:pt idx="291">
                  <c:v>15766.0</c:v>
                </c:pt>
                <c:pt idx="292">
                  <c:v>17402.0</c:v>
                </c:pt>
                <c:pt idx="293">
                  <c:v>121608.0</c:v>
                </c:pt>
                <c:pt idx="294">
                  <c:v>16462.0</c:v>
                </c:pt>
                <c:pt idx="295">
                  <c:v>16528.0</c:v>
                </c:pt>
                <c:pt idx="296">
                  <c:v>18526.0</c:v>
                </c:pt>
                <c:pt idx="297">
                  <c:v>15764.0</c:v>
                </c:pt>
                <c:pt idx="298">
                  <c:v>121608.0</c:v>
                </c:pt>
                <c:pt idx="299">
                  <c:v>16528.0</c:v>
                </c:pt>
                <c:pt idx="300">
                  <c:v>16114.0</c:v>
                </c:pt>
                <c:pt idx="301">
                  <c:v>15502.0</c:v>
                </c:pt>
                <c:pt idx="302">
                  <c:v>16180.0</c:v>
                </c:pt>
                <c:pt idx="303">
                  <c:v>17186.0</c:v>
                </c:pt>
                <c:pt idx="304">
                  <c:v>121326.0</c:v>
                </c:pt>
                <c:pt idx="305">
                  <c:v>16180.0</c:v>
                </c:pt>
                <c:pt idx="306">
                  <c:v>18904.0</c:v>
                </c:pt>
                <c:pt idx="307">
                  <c:v>16528.0</c:v>
                </c:pt>
                <c:pt idx="308">
                  <c:v>17390.0</c:v>
                </c:pt>
                <c:pt idx="309">
                  <c:v>121260.0</c:v>
                </c:pt>
                <c:pt idx="310">
                  <c:v>16528.0</c:v>
                </c:pt>
                <c:pt idx="311">
                  <c:v>16114.0</c:v>
                </c:pt>
                <c:pt idx="312">
                  <c:v>16180.0</c:v>
                </c:pt>
                <c:pt idx="313">
                  <c:v>17336.0</c:v>
                </c:pt>
                <c:pt idx="314">
                  <c:v>105146.0</c:v>
                </c:pt>
                <c:pt idx="315">
                  <c:v>16462.0</c:v>
                </c:pt>
                <c:pt idx="316">
                  <c:v>16114.0</c:v>
                </c:pt>
                <c:pt idx="317">
                  <c:v>19168.0</c:v>
                </c:pt>
                <c:pt idx="318">
                  <c:v>17336.0</c:v>
                </c:pt>
                <c:pt idx="319">
                  <c:v>121674.0</c:v>
                </c:pt>
                <c:pt idx="320">
                  <c:v>16114.0</c:v>
                </c:pt>
                <c:pt idx="321">
                  <c:v>16114.0</c:v>
                </c:pt>
                <c:pt idx="322">
                  <c:v>16114.0</c:v>
                </c:pt>
                <c:pt idx="323">
                  <c:v>17120.0</c:v>
                </c:pt>
                <c:pt idx="324">
                  <c:v>121806.0</c:v>
                </c:pt>
                <c:pt idx="325">
                  <c:v>15832.0</c:v>
                </c:pt>
                <c:pt idx="326">
                  <c:v>15832.0</c:v>
                </c:pt>
                <c:pt idx="327">
                  <c:v>18820.0</c:v>
                </c:pt>
                <c:pt idx="328">
                  <c:v>17336.0</c:v>
                </c:pt>
                <c:pt idx="329">
                  <c:v>121260.0</c:v>
                </c:pt>
                <c:pt idx="330">
                  <c:v>16528.0</c:v>
                </c:pt>
                <c:pt idx="331">
                  <c:v>16528.0</c:v>
                </c:pt>
                <c:pt idx="332">
                  <c:v>16168.0</c:v>
                </c:pt>
                <c:pt idx="333">
                  <c:v>16988.0</c:v>
                </c:pt>
                <c:pt idx="334">
                  <c:v>120912.0</c:v>
                </c:pt>
                <c:pt idx="335">
                  <c:v>16462.0</c:v>
                </c:pt>
                <c:pt idx="336">
                  <c:v>16462.0</c:v>
                </c:pt>
                <c:pt idx="337">
                  <c:v>16594.0</c:v>
                </c:pt>
                <c:pt idx="338">
                  <c:v>874.0</c:v>
                </c:pt>
                <c:pt idx="339">
                  <c:v>124776.0</c:v>
                </c:pt>
                <c:pt idx="340">
                  <c:v>15850.0</c:v>
                </c:pt>
                <c:pt idx="341">
                  <c:v>15850.0</c:v>
                </c:pt>
                <c:pt idx="342">
                  <c:v>16114.0</c:v>
                </c:pt>
                <c:pt idx="343">
                  <c:v>16114.0</c:v>
                </c:pt>
                <c:pt idx="344">
                  <c:v>17468.0</c:v>
                </c:pt>
                <c:pt idx="345">
                  <c:v>121260.0</c:v>
                </c:pt>
                <c:pt idx="346">
                  <c:v>16462.0</c:v>
                </c:pt>
                <c:pt idx="347">
                  <c:v>15850.0</c:v>
                </c:pt>
                <c:pt idx="348">
                  <c:v>16462.0</c:v>
                </c:pt>
                <c:pt idx="349">
                  <c:v>124012.0</c:v>
                </c:pt>
                <c:pt idx="350">
                  <c:v>16594.0</c:v>
                </c:pt>
                <c:pt idx="351">
                  <c:v>16594.0</c:v>
                </c:pt>
                <c:pt idx="352">
                  <c:v>16462.0</c:v>
                </c:pt>
                <c:pt idx="353">
                  <c:v>16528.0</c:v>
                </c:pt>
                <c:pt idx="354">
                  <c:v>122482.0</c:v>
                </c:pt>
                <c:pt idx="355">
                  <c:v>16462.0</c:v>
                </c:pt>
                <c:pt idx="356">
                  <c:v>16528.0</c:v>
                </c:pt>
                <c:pt idx="357">
                  <c:v>15820.0</c:v>
                </c:pt>
                <c:pt idx="358">
                  <c:v>16180.0</c:v>
                </c:pt>
                <c:pt idx="359">
                  <c:v>122134.0</c:v>
                </c:pt>
                <c:pt idx="360">
                  <c:v>15850.0</c:v>
                </c:pt>
                <c:pt idx="361">
                  <c:v>16114.0</c:v>
                </c:pt>
                <c:pt idx="362">
                  <c:v>6588.0</c:v>
                </c:pt>
                <c:pt idx="363">
                  <c:v>10814.0</c:v>
                </c:pt>
                <c:pt idx="364">
                  <c:v>124938.0</c:v>
                </c:pt>
                <c:pt idx="365">
                  <c:v>15418.0</c:v>
                </c:pt>
                <c:pt idx="366">
                  <c:v>16462.0</c:v>
                </c:pt>
                <c:pt idx="367">
                  <c:v>15766.0</c:v>
                </c:pt>
                <c:pt idx="368">
                  <c:v>16988.0</c:v>
                </c:pt>
                <c:pt idx="369">
                  <c:v>121608.0</c:v>
                </c:pt>
                <c:pt idx="370">
                  <c:v>16528.0</c:v>
                </c:pt>
                <c:pt idx="371">
                  <c:v>16528.0</c:v>
                </c:pt>
                <c:pt idx="372">
                  <c:v>15766.0</c:v>
                </c:pt>
                <c:pt idx="373">
                  <c:v>17468.0</c:v>
                </c:pt>
                <c:pt idx="374">
                  <c:v>124116.0</c:v>
                </c:pt>
                <c:pt idx="375">
                  <c:v>16114.0</c:v>
                </c:pt>
                <c:pt idx="376">
                  <c:v>16246.0</c:v>
                </c:pt>
                <c:pt idx="377">
                  <c:v>16528.0</c:v>
                </c:pt>
                <c:pt idx="378">
                  <c:v>17390.0</c:v>
                </c:pt>
                <c:pt idx="379">
                  <c:v>121260.0</c:v>
                </c:pt>
                <c:pt idx="380">
                  <c:v>16114.0</c:v>
                </c:pt>
                <c:pt idx="381">
                  <c:v>16528.0</c:v>
                </c:pt>
                <c:pt idx="382">
                  <c:v>16114.0</c:v>
                </c:pt>
                <c:pt idx="383">
                  <c:v>17402.0</c:v>
                </c:pt>
                <c:pt idx="384">
                  <c:v>121608.0</c:v>
                </c:pt>
                <c:pt idx="385">
                  <c:v>16114.0</c:v>
                </c:pt>
                <c:pt idx="386">
                  <c:v>14794.0</c:v>
                </c:pt>
                <c:pt idx="387">
                  <c:v>1668.0</c:v>
                </c:pt>
                <c:pt idx="388">
                  <c:v>17402.0</c:v>
                </c:pt>
                <c:pt idx="389">
                  <c:v>125568.0</c:v>
                </c:pt>
                <c:pt idx="390">
                  <c:v>16180.0</c:v>
                </c:pt>
                <c:pt idx="391">
                  <c:v>16462.0</c:v>
                </c:pt>
                <c:pt idx="392">
                  <c:v>16114.0</c:v>
                </c:pt>
                <c:pt idx="393">
                  <c:v>17468.0</c:v>
                </c:pt>
                <c:pt idx="394">
                  <c:v>121458.0</c:v>
                </c:pt>
                <c:pt idx="395">
                  <c:v>16180.0</c:v>
                </c:pt>
                <c:pt idx="396">
                  <c:v>16528.0</c:v>
                </c:pt>
                <c:pt idx="397">
                  <c:v>16528.0</c:v>
                </c:pt>
                <c:pt idx="398">
                  <c:v>17336.0</c:v>
                </c:pt>
                <c:pt idx="399">
                  <c:v>121260.0</c:v>
                </c:pt>
                <c:pt idx="400">
                  <c:v>16114.0</c:v>
                </c:pt>
                <c:pt idx="401">
                  <c:v>16594.0</c:v>
                </c:pt>
                <c:pt idx="402">
                  <c:v>16462.0</c:v>
                </c:pt>
                <c:pt idx="403">
                  <c:v>17390.0</c:v>
                </c:pt>
                <c:pt idx="404">
                  <c:v>124608.0</c:v>
                </c:pt>
                <c:pt idx="405">
                  <c:v>16114.0</c:v>
                </c:pt>
                <c:pt idx="406">
                  <c:v>15766.0</c:v>
                </c:pt>
                <c:pt idx="407">
                  <c:v>17402.0</c:v>
                </c:pt>
                <c:pt idx="408">
                  <c:v>121326.0</c:v>
                </c:pt>
                <c:pt idx="409">
                  <c:v>16114.0</c:v>
                </c:pt>
                <c:pt idx="410">
                  <c:v>11173.0</c:v>
                </c:pt>
                <c:pt idx="411">
                  <c:v>5289.0</c:v>
                </c:pt>
                <c:pt idx="412">
                  <c:v>16988.0</c:v>
                </c:pt>
                <c:pt idx="413">
                  <c:v>120912.0</c:v>
                </c:pt>
                <c:pt idx="414">
                  <c:v>16246.0</c:v>
                </c:pt>
                <c:pt idx="415">
                  <c:v>16114.0</c:v>
                </c:pt>
                <c:pt idx="416">
                  <c:v>16114.0</c:v>
                </c:pt>
                <c:pt idx="417">
                  <c:v>17120.0</c:v>
                </c:pt>
                <c:pt idx="418">
                  <c:v>125436.0</c:v>
                </c:pt>
                <c:pt idx="419">
                  <c:v>16180.0</c:v>
                </c:pt>
                <c:pt idx="420">
                  <c:v>15766.0</c:v>
                </c:pt>
                <c:pt idx="421">
                  <c:v>15964.0</c:v>
                </c:pt>
                <c:pt idx="422">
                  <c:v>16988.0</c:v>
                </c:pt>
                <c:pt idx="423">
                  <c:v>120912.0</c:v>
                </c:pt>
                <c:pt idx="424">
                  <c:v>15766.0</c:v>
                </c:pt>
                <c:pt idx="425">
                  <c:v>16180.0</c:v>
                </c:pt>
                <c:pt idx="426">
                  <c:v>16114.0</c:v>
                </c:pt>
                <c:pt idx="427">
                  <c:v>17054.0</c:v>
                </c:pt>
                <c:pt idx="428">
                  <c:v>121314.0</c:v>
                </c:pt>
                <c:pt idx="429">
                  <c:v>16114.0</c:v>
                </c:pt>
                <c:pt idx="430">
                  <c:v>16114.0</c:v>
                </c:pt>
                <c:pt idx="431">
                  <c:v>16706.0</c:v>
                </c:pt>
                <c:pt idx="432">
                  <c:v>16114.0</c:v>
                </c:pt>
                <c:pt idx="433">
                  <c:v>125304.0</c:v>
                </c:pt>
                <c:pt idx="434">
                  <c:v>16180.0</c:v>
                </c:pt>
                <c:pt idx="435">
                  <c:v>15766.0</c:v>
                </c:pt>
                <c:pt idx="436">
                  <c:v>11717.0</c:v>
                </c:pt>
                <c:pt idx="437">
                  <c:v>110615.0</c:v>
                </c:pt>
                <c:pt idx="438">
                  <c:v>16246.0</c:v>
                </c:pt>
                <c:pt idx="439">
                  <c:v>16528.0</c:v>
                </c:pt>
                <c:pt idx="440">
                  <c:v>16180.0</c:v>
                </c:pt>
                <c:pt idx="441">
                  <c:v>17054.0</c:v>
                </c:pt>
                <c:pt idx="442">
                  <c:v>121608.0</c:v>
                </c:pt>
                <c:pt idx="443">
                  <c:v>16462.0</c:v>
                </c:pt>
                <c:pt idx="444">
                  <c:v>16180.0</c:v>
                </c:pt>
                <c:pt idx="445">
                  <c:v>16528.0</c:v>
                </c:pt>
                <c:pt idx="446">
                  <c:v>16988.0</c:v>
                </c:pt>
                <c:pt idx="447">
                  <c:v>125010.0</c:v>
                </c:pt>
                <c:pt idx="448">
                  <c:v>16462.0</c:v>
                </c:pt>
                <c:pt idx="449">
                  <c:v>16114.0</c:v>
                </c:pt>
                <c:pt idx="450">
                  <c:v>16114.0</c:v>
                </c:pt>
                <c:pt idx="451">
                  <c:v>17468.0</c:v>
                </c:pt>
                <c:pt idx="452">
                  <c:v>120564.0</c:v>
                </c:pt>
                <c:pt idx="453">
                  <c:v>16462.0</c:v>
                </c:pt>
                <c:pt idx="454">
                  <c:v>16462.0</c:v>
                </c:pt>
                <c:pt idx="455">
                  <c:v>16114.0</c:v>
                </c:pt>
                <c:pt idx="456">
                  <c:v>17336.0</c:v>
                </c:pt>
                <c:pt idx="457">
                  <c:v>121674.0</c:v>
                </c:pt>
                <c:pt idx="458">
                  <c:v>16180.0</c:v>
                </c:pt>
                <c:pt idx="459">
                  <c:v>15766.0</c:v>
                </c:pt>
                <c:pt idx="460">
                  <c:v>17054.0</c:v>
                </c:pt>
                <c:pt idx="461">
                  <c:v>112882.0</c:v>
                </c:pt>
                <c:pt idx="462">
                  <c:v>12008.0</c:v>
                </c:pt>
                <c:pt idx="463">
                  <c:v>15916.0</c:v>
                </c:pt>
                <c:pt idx="464">
                  <c:v>16594.0</c:v>
                </c:pt>
                <c:pt idx="465">
                  <c:v>17054.0</c:v>
                </c:pt>
                <c:pt idx="466">
                  <c:v>121260.0</c:v>
                </c:pt>
                <c:pt idx="467">
                  <c:v>16462.0</c:v>
                </c:pt>
                <c:pt idx="468">
                  <c:v>16180.0</c:v>
                </c:pt>
                <c:pt idx="469">
                  <c:v>16462.0</c:v>
                </c:pt>
                <c:pt idx="470">
                  <c:v>16988.0</c:v>
                </c:pt>
                <c:pt idx="471">
                  <c:v>121380.0</c:v>
                </c:pt>
                <c:pt idx="472">
                  <c:v>16462.0</c:v>
                </c:pt>
                <c:pt idx="473">
                  <c:v>16114.0</c:v>
                </c:pt>
                <c:pt idx="474">
                  <c:v>16462.0</c:v>
                </c:pt>
                <c:pt idx="475">
                  <c:v>17054.0</c:v>
                </c:pt>
                <c:pt idx="476">
                  <c:v>121260.0</c:v>
                </c:pt>
                <c:pt idx="477">
                  <c:v>20488.0</c:v>
                </c:pt>
                <c:pt idx="478">
                  <c:v>16114.0</c:v>
                </c:pt>
                <c:pt idx="479">
                  <c:v>16462.0</c:v>
                </c:pt>
                <c:pt idx="480">
                  <c:v>17336.0</c:v>
                </c:pt>
                <c:pt idx="481">
                  <c:v>120630.0</c:v>
                </c:pt>
                <c:pt idx="482">
                  <c:v>16462.0</c:v>
                </c:pt>
                <c:pt idx="483">
                  <c:v>16114.0</c:v>
                </c:pt>
                <c:pt idx="484">
                  <c:v>16180.0</c:v>
                </c:pt>
                <c:pt idx="485">
                  <c:v>17186.0</c:v>
                </c:pt>
                <c:pt idx="486">
                  <c:v>117014.0</c:v>
                </c:pt>
                <c:pt idx="487">
                  <c:v>4726.0</c:v>
                </c:pt>
                <c:pt idx="488">
                  <c:v>16180.0</c:v>
                </c:pt>
                <c:pt idx="489">
                  <c:v>17054.0</c:v>
                </c:pt>
                <c:pt idx="490">
                  <c:v>124692.0</c:v>
                </c:pt>
                <c:pt idx="491">
                  <c:v>16168.0</c:v>
                </c:pt>
                <c:pt idx="492">
                  <c:v>16180.0</c:v>
                </c:pt>
                <c:pt idx="493">
                  <c:v>15766.0</c:v>
                </c:pt>
                <c:pt idx="494">
                  <c:v>16988.0</c:v>
                </c:pt>
                <c:pt idx="495">
                  <c:v>120978.0</c:v>
                </c:pt>
                <c:pt idx="496">
                  <c:v>16462.0</c:v>
                </c:pt>
                <c:pt idx="497">
                  <c:v>16462.0</c:v>
                </c:pt>
                <c:pt idx="498">
                  <c:v>15766.0</c:v>
                </c:pt>
                <c:pt idx="499">
                  <c:v>17054.0</c:v>
                </c:pt>
                <c:pt idx="500">
                  <c:v>121260.0</c:v>
                </c:pt>
                <c:pt idx="501">
                  <c:v>16528.0</c:v>
                </c:pt>
                <c:pt idx="502">
                  <c:v>15418.0</c:v>
                </c:pt>
                <c:pt idx="503">
                  <c:v>16462.0</c:v>
                </c:pt>
                <c:pt idx="504">
                  <c:v>17120.0</c:v>
                </c:pt>
                <c:pt idx="505">
                  <c:v>121392.0</c:v>
                </c:pt>
                <c:pt idx="506">
                  <c:v>16594.0</c:v>
                </c:pt>
                <c:pt idx="507">
                  <c:v>20338.0</c:v>
                </c:pt>
                <c:pt idx="508">
                  <c:v>16246.0</c:v>
                </c:pt>
                <c:pt idx="509">
                  <c:v>16988.0</c:v>
                </c:pt>
                <c:pt idx="510">
                  <c:v>121260.0</c:v>
                </c:pt>
                <c:pt idx="511">
                  <c:v>5574.0</c:v>
                </c:pt>
                <c:pt idx="512">
                  <c:v>10672.0</c:v>
                </c:pt>
                <c:pt idx="513">
                  <c:v>16462.0</c:v>
                </c:pt>
                <c:pt idx="514">
                  <c:v>17336.0</c:v>
                </c:pt>
                <c:pt idx="515">
                  <c:v>121662.0</c:v>
                </c:pt>
                <c:pt idx="516">
                  <c:v>16462.0</c:v>
                </c:pt>
                <c:pt idx="517">
                  <c:v>16114.0</c:v>
                </c:pt>
                <c:pt idx="518">
                  <c:v>16528.0</c:v>
                </c:pt>
                <c:pt idx="519">
                  <c:v>17402.0</c:v>
                </c:pt>
                <c:pt idx="520">
                  <c:v>123816.0</c:v>
                </c:pt>
                <c:pt idx="521">
                  <c:v>16462.0</c:v>
                </c:pt>
                <c:pt idx="522">
                  <c:v>16114.0</c:v>
                </c:pt>
                <c:pt idx="523">
                  <c:v>16114.0</c:v>
                </c:pt>
                <c:pt idx="524">
                  <c:v>16988.0</c:v>
                </c:pt>
                <c:pt idx="525">
                  <c:v>121326.0</c:v>
                </c:pt>
                <c:pt idx="526">
                  <c:v>15832.0</c:v>
                </c:pt>
                <c:pt idx="527">
                  <c:v>16462.0</c:v>
                </c:pt>
                <c:pt idx="528">
                  <c:v>16462.0</c:v>
                </c:pt>
                <c:pt idx="529">
                  <c:v>17534.0</c:v>
                </c:pt>
                <c:pt idx="530">
                  <c:v>121326.0</c:v>
                </c:pt>
                <c:pt idx="531">
                  <c:v>15832.0</c:v>
                </c:pt>
                <c:pt idx="532">
                  <c:v>16594.0</c:v>
                </c:pt>
                <c:pt idx="533">
                  <c:v>16528.0</c:v>
                </c:pt>
                <c:pt idx="534">
                  <c:v>17336.0</c:v>
                </c:pt>
                <c:pt idx="535">
                  <c:v>124872.0</c:v>
                </c:pt>
                <c:pt idx="536">
                  <c:v>9622.0</c:v>
                </c:pt>
                <c:pt idx="537">
                  <c:v>6558.0</c:v>
                </c:pt>
                <c:pt idx="538">
                  <c:v>16528.0</c:v>
                </c:pt>
                <c:pt idx="539">
                  <c:v>17042.0</c:v>
                </c:pt>
                <c:pt idx="540">
                  <c:v>120912.0</c:v>
                </c:pt>
                <c:pt idx="541">
                  <c:v>16114.0</c:v>
                </c:pt>
                <c:pt idx="542">
                  <c:v>16462.0</c:v>
                </c:pt>
                <c:pt idx="543">
                  <c:v>15484.0</c:v>
                </c:pt>
                <c:pt idx="544">
                  <c:v>16988.0</c:v>
                </c:pt>
                <c:pt idx="545">
                  <c:v>121326.0</c:v>
                </c:pt>
                <c:pt idx="546">
                  <c:v>16462.0</c:v>
                </c:pt>
                <c:pt idx="547">
                  <c:v>15850.0</c:v>
                </c:pt>
                <c:pt idx="548">
                  <c:v>16114.0</c:v>
                </c:pt>
                <c:pt idx="549">
                  <c:v>16838.0</c:v>
                </c:pt>
                <c:pt idx="550">
                  <c:v>120432.0</c:v>
                </c:pt>
                <c:pt idx="551">
                  <c:v>16528.0</c:v>
                </c:pt>
                <c:pt idx="552">
                  <c:v>20752.0</c:v>
                </c:pt>
                <c:pt idx="553">
                  <c:v>17402.0</c:v>
                </c:pt>
                <c:pt idx="554">
                  <c:v>121062.0</c:v>
                </c:pt>
                <c:pt idx="555">
                  <c:v>17008.0</c:v>
                </c:pt>
                <c:pt idx="556">
                  <c:v>16246.0</c:v>
                </c:pt>
                <c:pt idx="557">
                  <c:v>16114.0</c:v>
                </c:pt>
                <c:pt idx="558">
                  <c:v>17336.0</c:v>
                </c:pt>
                <c:pt idx="559">
                  <c:v>121662.0</c:v>
                </c:pt>
                <c:pt idx="560">
                  <c:v>16462.0</c:v>
                </c:pt>
                <c:pt idx="561">
                  <c:v>16462.0</c:v>
                </c:pt>
                <c:pt idx="562">
                  <c:v>457.0</c:v>
                </c:pt>
                <c:pt idx="563">
                  <c:v>16051.0</c:v>
                </c:pt>
                <c:pt idx="564">
                  <c:v>121608.0</c:v>
                </c:pt>
                <c:pt idx="565">
                  <c:v>16114.0</c:v>
                </c:pt>
                <c:pt idx="566">
                  <c:v>16462.0</c:v>
                </c:pt>
                <c:pt idx="567">
                  <c:v>16462.0</c:v>
                </c:pt>
                <c:pt idx="568">
                  <c:v>20600.0</c:v>
                </c:pt>
                <c:pt idx="569">
                  <c:v>121674.0</c:v>
                </c:pt>
                <c:pt idx="570">
                  <c:v>16528.0</c:v>
                </c:pt>
                <c:pt idx="571">
                  <c:v>16462.0</c:v>
                </c:pt>
                <c:pt idx="572">
                  <c:v>16114.0</c:v>
                </c:pt>
                <c:pt idx="573">
                  <c:v>17120.0</c:v>
                </c:pt>
                <c:pt idx="574">
                  <c:v>121044.0</c:v>
                </c:pt>
                <c:pt idx="575">
                  <c:v>16528.0</c:v>
                </c:pt>
                <c:pt idx="576">
                  <c:v>16246.0</c:v>
                </c:pt>
                <c:pt idx="577">
                  <c:v>16528.0</c:v>
                </c:pt>
                <c:pt idx="578">
                  <c:v>16640.0</c:v>
                </c:pt>
                <c:pt idx="579">
                  <c:v>121260.0</c:v>
                </c:pt>
                <c:pt idx="580">
                  <c:v>16462.0</c:v>
                </c:pt>
                <c:pt idx="581">
                  <c:v>16180.0</c:v>
                </c:pt>
                <c:pt idx="582">
                  <c:v>16114.0</c:v>
                </c:pt>
                <c:pt idx="583">
                  <c:v>17456.0</c:v>
                </c:pt>
                <c:pt idx="584">
                  <c:v>124344.0</c:v>
                </c:pt>
                <c:pt idx="585">
                  <c:v>16462.0</c:v>
                </c:pt>
                <c:pt idx="586">
                  <c:v>812.0</c:v>
                </c:pt>
                <c:pt idx="587">
                  <c:v>15716.0</c:v>
                </c:pt>
                <c:pt idx="588">
                  <c:v>16988.0</c:v>
                </c:pt>
                <c:pt idx="589">
                  <c:v>121608.0</c:v>
                </c:pt>
                <c:pt idx="590">
                  <c:v>15916.0</c:v>
                </c:pt>
                <c:pt idx="591">
                  <c:v>16114.0</c:v>
                </c:pt>
                <c:pt idx="592">
                  <c:v>16462.0</c:v>
                </c:pt>
                <c:pt idx="593">
                  <c:v>17336.0</c:v>
                </c:pt>
                <c:pt idx="594">
                  <c:v>120714.0</c:v>
                </c:pt>
                <c:pt idx="595">
                  <c:v>16114.0</c:v>
                </c:pt>
                <c:pt idx="596">
                  <c:v>16528.0</c:v>
                </c:pt>
                <c:pt idx="597">
                  <c:v>15502.0</c:v>
                </c:pt>
                <c:pt idx="598">
                  <c:v>17534.0</c:v>
                </c:pt>
                <c:pt idx="599">
                  <c:v>125022.0</c:v>
                </c:pt>
                <c:pt idx="600">
                  <c:v>16180.0</c:v>
                </c:pt>
                <c:pt idx="601">
                  <c:v>16528.0</c:v>
                </c:pt>
                <c:pt idx="602">
                  <c:v>16180.0</c:v>
                </c:pt>
                <c:pt idx="603">
                  <c:v>17042.0</c:v>
                </c:pt>
                <c:pt idx="604">
                  <c:v>121260.0</c:v>
                </c:pt>
                <c:pt idx="605">
                  <c:v>16528.0</c:v>
                </c:pt>
                <c:pt idx="606">
                  <c:v>16114.0</c:v>
                </c:pt>
                <c:pt idx="607">
                  <c:v>16180.0</c:v>
                </c:pt>
                <c:pt idx="608">
                  <c:v>16988.0</c:v>
                </c:pt>
                <c:pt idx="609">
                  <c:v>120912.0</c:v>
                </c:pt>
                <c:pt idx="610">
                  <c:v>812.0</c:v>
                </c:pt>
                <c:pt idx="611">
                  <c:v>15302.0</c:v>
                </c:pt>
                <c:pt idx="612">
                  <c:v>15832.0</c:v>
                </c:pt>
                <c:pt idx="613">
                  <c:v>17336.0</c:v>
                </c:pt>
                <c:pt idx="614">
                  <c:v>121674.0</c:v>
                </c:pt>
                <c:pt idx="615">
                  <c:v>16462.0</c:v>
                </c:pt>
                <c:pt idx="616">
                  <c:v>16462.0</c:v>
                </c:pt>
                <c:pt idx="617">
                  <c:v>16114.0</c:v>
                </c:pt>
                <c:pt idx="618">
                  <c:v>17534.0</c:v>
                </c:pt>
                <c:pt idx="619">
                  <c:v>126756.0</c:v>
                </c:pt>
                <c:pt idx="620">
                  <c:v>16528.0</c:v>
                </c:pt>
                <c:pt idx="621">
                  <c:v>15832.0</c:v>
                </c:pt>
                <c:pt idx="622">
                  <c:v>15484.0</c:v>
                </c:pt>
                <c:pt idx="623">
                  <c:v>16988.0</c:v>
                </c:pt>
                <c:pt idx="624">
                  <c:v>121260.0</c:v>
                </c:pt>
                <c:pt idx="625">
                  <c:v>16594.0</c:v>
                </c:pt>
                <c:pt idx="626">
                  <c:v>16462.0</c:v>
                </c:pt>
                <c:pt idx="627">
                  <c:v>16168.0</c:v>
                </c:pt>
                <c:pt idx="628">
                  <c:v>17336.0</c:v>
                </c:pt>
                <c:pt idx="629">
                  <c:v>121608.0</c:v>
                </c:pt>
                <c:pt idx="630">
                  <c:v>16114.0</c:v>
                </c:pt>
                <c:pt idx="631">
                  <c:v>16114.0</c:v>
                </c:pt>
                <c:pt idx="632">
                  <c:v>17120.0</c:v>
                </c:pt>
                <c:pt idx="633">
                  <c:v>125304.0</c:v>
                </c:pt>
                <c:pt idx="634">
                  <c:v>5730.0</c:v>
                </c:pt>
                <c:pt idx="635">
                  <c:v>10384.0</c:v>
                </c:pt>
                <c:pt idx="636">
                  <c:v>16462.0</c:v>
                </c:pt>
                <c:pt idx="637">
                  <c:v>16988.0</c:v>
                </c:pt>
                <c:pt idx="638">
                  <c:v>121260.0</c:v>
                </c:pt>
                <c:pt idx="639">
                  <c:v>16246.0</c:v>
                </c:pt>
                <c:pt idx="640">
                  <c:v>16114.0</c:v>
                </c:pt>
                <c:pt idx="641">
                  <c:v>16462.0</c:v>
                </c:pt>
                <c:pt idx="642">
                  <c:v>17468.0</c:v>
                </c:pt>
                <c:pt idx="643">
                  <c:v>121392.0</c:v>
                </c:pt>
                <c:pt idx="644">
                  <c:v>16528.0</c:v>
                </c:pt>
                <c:pt idx="645">
                  <c:v>16180.0</c:v>
                </c:pt>
                <c:pt idx="646">
                  <c:v>16594.0</c:v>
                </c:pt>
                <c:pt idx="647">
                  <c:v>17336.0</c:v>
                </c:pt>
                <c:pt idx="648">
                  <c:v>121260.0</c:v>
                </c:pt>
                <c:pt idx="649">
                  <c:v>16114.0</c:v>
                </c:pt>
                <c:pt idx="650">
                  <c:v>16528.0</c:v>
                </c:pt>
                <c:pt idx="651">
                  <c:v>16462.0</c:v>
                </c:pt>
                <c:pt idx="652">
                  <c:v>17108.0</c:v>
                </c:pt>
                <c:pt idx="653">
                  <c:v>126276.0</c:v>
                </c:pt>
                <c:pt idx="654">
                  <c:v>16462.0</c:v>
                </c:pt>
                <c:pt idx="655">
                  <c:v>16462.0</c:v>
                </c:pt>
                <c:pt idx="656">
                  <c:v>16528.0</c:v>
                </c:pt>
                <c:pt idx="657">
                  <c:v>16640.0</c:v>
                </c:pt>
                <c:pt idx="658">
                  <c:v>121260.0</c:v>
                </c:pt>
                <c:pt idx="659">
                  <c:v>16180.0</c:v>
                </c:pt>
                <c:pt idx="660">
                  <c:v>5718.0</c:v>
                </c:pt>
                <c:pt idx="661">
                  <c:v>11336.0</c:v>
                </c:pt>
                <c:pt idx="662">
                  <c:v>43313.0</c:v>
                </c:pt>
                <c:pt idx="663">
                  <c:v>93977.0</c:v>
                </c:pt>
                <c:pt idx="664">
                  <c:v>16180.0</c:v>
                </c:pt>
                <c:pt idx="665">
                  <c:v>16528.0</c:v>
                </c:pt>
                <c:pt idx="666">
                  <c:v>17054.0</c:v>
                </c:pt>
                <c:pt idx="667">
                  <c:v>120912.0</c:v>
                </c:pt>
                <c:pt idx="668">
                  <c:v>16462.0</c:v>
                </c:pt>
                <c:pt idx="669">
                  <c:v>16528.0</c:v>
                </c:pt>
                <c:pt idx="670">
                  <c:v>16180.0</c:v>
                </c:pt>
                <c:pt idx="671">
                  <c:v>17336.0</c:v>
                </c:pt>
                <c:pt idx="672">
                  <c:v>126678.0</c:v>
                </c:pt>
                <c:pt idx="673">
                  <c:v>16462.0</c:v>
                </c:pt>
                <c:pt idx="674">
                  <c:v>15766.0</c:v>
                </c:pt>
                <c:pt idx="675">
                  <c:v>16114.0</c:v>
                </c:pt>
                <c:pt idx="676">
                  <c:v>17468.0</c:v>
                </c:pt>
                <c:pt idx="677">
                  <c:v>121260.0</c:v>
                </c:pt>
                <c:pt idx="678">
                  <c:v>16114.0</c:v>
                </c:pt>
                <c:pt idx="679">
                  <c:v>15766.0</c:v>
                </c:pt>
                <c:pt idx="680">
                  <c:v>16114.0</c:v>
                </c:pt>
                <c:pt idx="681">
                  <c:v>16988.0</c:v>
                </c:pt>
                <c:pt idx="682">
                  <c:v>120978.0</c:v>
                </c:pt>
                <c:pt idx="683">
                  <c:v>16528.0</c:v>
                </c:pt>
                <c:pt idx="684">
                  <c:v>15850.0</c:v>
                </c:pt>
                <c:pt idx="685">
                  <c:v>3351.0</c:v>
                </c:pt>
                <c:pt idx="686">
                  <c:v>14183.0</c:v>
                </c:pt>
                <c:pt idx="687">
                  <c:v>121326.0</c:v>
                </c:pt>
                <c:pt idx="688">
                  <c:v>16180.0</c:v>
                </c:pt>
                <c:pt idx="689">
                  <c:v>16528.0</c:v>
                </c:pt>
                <c:pt idx="690">
                  <c:v>17120.0</c:v>
                </c:pt>
                <c:pt idx="691">
                  <c:v>16462.0</c:v>
                </c:pt>
                <c:pt idx="692">
                  <c:v>126360.0</c:v>
                </c:pt>
                <c:pt idx="693">
                  <c:v>16180.0</c:v>
                </c:pt>
                <c:pt idx="694">
                  <c:v>16462.0</c:v>
                </c:pt>
                <c:pt idx="695">
                  <c:v>16988.0</c:v>
                </c:pt>
                <c:pt idx="696">
                  <c:v>121032.0</c:v>
                </c:pt>
                <c:pt idx="697">
                  <c:v>16462.0</c:v>
                </c:pt>
                <c:pt idx="698">
                  <c:v>16462.0</c:v>
                </c:pt>
                <c:pt idx="699">
                  <c:v>16114.0</c:v>
                </c:pt>
                <c:pt idx="700">
                  <c:v>17402.0</c:v>
                </c:pt>
                <c:pt idx="701">
                  <c:v>121608.0</c:v>
                </c:pt>
                <c:pt idx="702">
                  <c:v>16180.0</c:v>
                </c:pt>
                <c:pt idx="703">
                  <c:v>16114.0</c:v>
                </c:pt>
                <c:pt idx="704">
                  <c:v>16114.0</c:v>
                </c:pt>
                <c:pt idx="705">
                  <c:v>17336.0</c:v>
                </c:pt>
                <c:pt idx="706">
                  <c:v>121674.0</c:v>
                </c:pt>
                <c:pt idx="707">
                  <c:v>16114.0</c:v>
                </c:pt>
                <c:pt idx="708">
                  <c:v>16462.0</c:v>
                </c:pt>
                <c:pt idx="709">
                  <c:v>16528.0</c:v>
                </c:pt>
                <c:pt idx="710">
                  <c:v>3483.0</c:v>
                </c:pt>
                <c:pt idx="711">
                  <c:v>123583.0</c:v>
                </c:pt>
                <c:pt idx="712">
                  <c:v>16528.0</c:v>
                </c:pt>
                <c:pt idx="713">
                  <c:v>16528.0</c:v>
                </c:pt>
                <c:pt idx="714">
                  <c:v>17402.0</c:v>
                </c:pt>
                <c:pt idx="715">
                  <c:v>16462.0</c:v>
                </c:pt>
                <c:pt idx="716">
                  <c:v>121314.0</c:v>
                </c:pt>
                <c:pt idx="717">
                  <c:v>15832.0</c:v>
                </c:pt>
                <c:pt idx="718">
                  <c:v>16114.0</c:v>
                </c:pt>
                <c:pt idx="719">
                  <c:v>17336.0</c:v>
                </c:pt>
                <c:pt idx="720">
                  <c:v>16528.0</c:v>
                </c:pt>
                <c:pt idx="721">
                  <c:v>121260.0</c:v>
                </c:pt>
                <c:pt idx="722">
                  <c:v>16462.0</c:v>
                </c:pt>
                <c:pt idx="723">
                  <c:v>15766.0</c:v>
                </c:pt>
                <c:pt idx="724">
                  <c:v>17402.0</c:v>
                </c:pt>
                <c:pt idx="725">
                  <c:v>120912.0</c:v>
                </c:pt>
                <c:pt idx="726">
                  <c:v>16114.0</c:v>
                </c:pt>
                <c:pt idx="727">
                  <c:v>15832.0</c:v>
                </c:pt>
                <c:pt idx="728">
                  <c:v>16462.0</c:v>
                </c:pt>
                <c:pt idx="729">
                  <c:v>17468.0</c:v>
                </c:pt>
                <c:pt idx="730">
                  <c:v>126144.0</c:v>
                </c:pt>
                <c:pt idx="731">
                  <c:v>16246.0</c:v>
                </c:pt>
                <c:pt idx="732">
                  <c:v>15502.0</c:v>
                </c:pt>
                <c:pt idx="733">
                  <c:v>16246.0</c:v>
                </c:pt>
                <c:pt idx="734">
                  <c:v>16934.0</c:v>
                </c:pt>
                <c:pt idx="735">
                  <c:v>105548.0</c:v>
                </c:pt>
                <c:pt idx="736">
                  <c:v>16462.0</c:v>
                </c:pt>
                <c:pt idx="737">
                  <c:v>16246.0</c:v>
                </c:pt>
                <c:pt idx="738">
                  <c:v>16114.0</c:v>
                </c:pt>
                <c:pt idx="739">
                  <c:v>17336.0</c:v>
                </c:pt>
                <c:pt idx="740">
                  <c:v>120966.0</c:v>
                </c:pt>
                <c:pt idx="741">
                  <c:v>16462.0</c:v>
                </c:pt>
                <c:pt idx="742">
                  <c:v>16114.0</c:v>
                </c:pt>
                <c:pt idx="743">
                  <c:v>17402.0</c:v>
                </c:pt>
                <c:pt idx="744">
                  <c:v>16528.0</c:v>
                </c:pt>
                <c:pt idx="745">
                  <c:v>121260.0</c:v>
                </c:pt>
                <c:pt idx="746">
                  <c:v>16114.0</c:v>
                </c:pt>
                <c:pt idx="747">
                  <c:v>16462.0</c:v>
                </c:pt>
                <c:pt idx="748">
                  <c:v>16988.0</c:v>
                </c:pt>
                <c:pt idx="749">
                  <c:v>16114.0</c:v>
                </c:pt>
                <c:pt idx="750">
                  <c:v>125382.0</c:v>
                </c:pt>
                <c:pt idx="751">
                  <c:v>16528.0</c:v>
                </c:pt>
                <c:pt idx="752">
                  <c:v>16114.0</c:v>
                </c:pt>
                <c:pt idx="753">
                  <c:v>17120.0</c:v>
                </c:pt>
                <c:pt idx="754">
                  <c:v>121392.0</c:v>
                </c:pt>
                <c:pt idx="755">
                  <c:v>16528.0</c:v>
                </c:pt>
                <c:pt idx="756">
                  <c:v>16114.0</c:v>
                </c:pt>
                <c:pt idx="757">
                  <c:v>16660.0</c:v>
                </c:pt>
                <c:pt idx="758">
                  <c:v>17336.0</c:v>
                </c:pt>
                <c:pt idx="759">
                  <c:v>105146.0</c:v>
                </c:pt>
                <c:pt idx="760">
                  <c:v>16114.0</c:v>
                </c:pt>
                <c:pt idx="761">
                  <c:v>16528.0</c:v>
                </c:pt>
                <c:pt idx="762">
                  <c:v>16462.0</c:v>
                </c:pt>
                <c:pt idx="763">
                  <c:v>17054.0</c:v>
                </c:pt>
                <c:pt idx="764">
                  <c:v>120702.0</c:v>
                </c:pt>
                <c:pt idx="765">
                  <c:v>16462.0</c:v>
                </c:pt>
                <c:pt idx="766">
                  <c:v>16462.0</c:v>
                </c:pt>
                <c:pt idx="767">
                  <c:v>16180.0</c:v>
                </c:pt>
                <c:pt idx="768">
                  <c:v>16988.0</c:v>
                </c:pt>
                <c:pt idx="769">
                  <c:v>125316.0</c:v>
                </c:pt>
                <c:pt idx="770">
                  <c:v>16180.0</c:v>
                </c:pt>
                <c:pt idx="771">
                  <c:v>16462.0</c:v>
                </c:pt>
                <c:pt idx="772">
                  <c:v>16114.0</c:v>
                </c:pt>
                <c:pt idx="773">
                  <c:v>17336.0</c:v>
                </c:pt>
                <c:pt idx="774">
                  <c:v>121326.0</c:v>
                </c:pt>
                <c:pt idx="775">
                  <c:v>16462.0</c:v>
                </c:pt>
                <c:pt idx="776">
                  <c:v>16462.0</c:v>
                </c:pt>
                <c:pt idx="777">
                  <c:v>15832.0</c:v>
                </c:pt>
                <c:pt idx="778">
                  <c:v>17534.0</c:v>
                </c:pt>
                <c:pt idx="779">
                  <c:v>119988.0</c:v>
                </c:pt>
                <c:pt idx="780">
                  <c:v>1404.0</c:v>
                </c:pt>
                <c:pt idx="781">
                  <c:v>16180.0</c:v>
                </c:pt>
                <c:pt idx="782">
                  <c:v>15832.0</c:v>
                </c:pt>
                <c:pt idx="783">
                  <c:v>17390.0</c:v>
                </c:pt>
                <c:pt idx="784">
                  <c:v>120912.0</c:v>
                </c:pt>
                <c:pt idx="785">
                  <c:v>16180.0</c:v>
                </c:pt>
                <c:pt idx="786">
                  <c:v>16462.0</c:v>
                </c:pt>
                <c:pt idx="787">
                  <c:v>16706.0</c:v>
                </c:pt>
                <c:pt idx="788">
                  <c:v>16462.0</c:v>
                </c:pt>
                <c:pt idx="789">
                  <c:v>120648.0</c:v>
                </c:pt>
                <c:pt idx="790">
                  <c:v>15766.0</c:v>
                </c:pt>
                <c:pt idx="791">
                  <c:v>16114.0</c:v>
                </c:pt>
                <c:pt idx="792">
                  <c:v>22514.0</c:v>
                </c:pt>
                <c:pt idx="793">
                  <c:v>16462.0</c:v>
                </c:pt>
                <c:pt idx="794">
                  <c:v>121326.0</c:v>
                </c:pt>
                <c:pt idx="795">
                  <c:v>16462.0</c:v>
                </c:pt>
                <c:pt idx="796">
                  <c:v>0.0</c:v>
                </c:pt>
                <c:pt idx="797">
                  <c:v>17054.0</c:v>
                </c:pt>
                <c:pt idx="798">
                  <c:v>16246.0</c:v>
                </c:pt>
                <c:pt idx="799">
                  <c:v>121044.0</c:v>
                </c:pt>
                <c:pt idx="800">
                  <c:v>15484.0</c:v>
                </c:pt>
                <c:pt idx="801">
                  <c:v>16594.0</c:v>
                </c:pt>
                <c:pt idx="802">
                  <c:v>16988.0</c:v>
                </c:pt>
                <c:pt idx="803">
                  <c:v>16114.0</c:v>
                </c:pt>
                <c:pt idx="804">
                  <c:v>121608.0</c:v>
                </c:pt>
                <c:pt idx="805">
                  <c:v>16594.0</c:v>
                </c:pt>
                <c:pt idx="806">
                  <c:v>15766.0</c:v>
                </c:pt>
                <c:pt idx="807">
                  <c:v>16640.0</c:v>
                </c:pt>
                <c:pt idx="808">
                  <c:v>121314.0</c:v>
                </c:pt>
                <c:pt idx="809">
                  <c:v>16462.0</c:v>
                </c:pt>
                <c:pt idx="810">
                  <c:v>16114.0</c:v>
                </c:pt>
                <c:pt idx="811">
                  <c:v>10116.0</c:v>
                </c:pt>
                <c:pt idx="812">
                  <c:v>7004.0</c:v>
                </c:pt>
                <c:pt idx="813">
                  <c:v>125880.0</c:v>
                </c:pt>
                <c:pt idx="814">
                  <c:v>15766.0</c:v>
                </c:pt>
                <c:pt idx="815">
                  <c:v>16114.0</c:v>
                </c:pt>
                <c:pt idx="816">
                  <c:v>16462.0</c:v>
                </c:pt>
                <c:pt idx="817">
                  <c:v>17336.0</c:v>
                </c:pt>
                <c:pt idx="818">
                  <c:v>121674.0</c:v>
                </c:pt>
                <c:pt idx="819">
                  <c:v>16180.0</c:v>
                </c:pt>
                <c:pt idx="820">
                  <c:v>16114.0</c:v>
                </c:pt>
                <c:pt idx="821">
                  <c:v>16462.0</c:v>
                </c:pt>
                <c:pt idx="822">
                  <c:v>17186.0</c:v>
                </c:pt>
                <c:pt idx="823">
                  <c:v>120978.0</c:v>
                </c:pt>
                <c:pt idx="824">
                  <c:v>15832.0</c:v>
                </c:pt>
                <c:pt idx="825">
                  <c:v>16180.0</c:v>
                </c:pt>
                <c:pt idx="826">
                  <c:v>16594.0</c:v>
                </c:pt>
                <c:pt idx="827">
                  <c:v>16988.0</c:v>
                </c:pt>
                <c:pt idx="828">
                  <c:v>105146.0</c:v>
                </c:pt>
                <c:pt idx="829">
                  <c:v>16180.0</c:v>
                </c:pt>
                <c:pt idx="830">
                  <c:v>16462.0</c:v>
                </c:pt>
                <c:pt idx="831">
                  <c:v>16462.0</c:v>
                </c:pt>
                <c:pt idx="832">
                  <c:v>17456.0</c:v>
                </c:pt>
                <c:pt idx="833">
                  <c:v>126276.0</c:v>
                </c:pt>
                <c:pt idx="834">
                  <c:v>15766.0</c:v>
                </c:pt>
                <c:pt idx="835">
                  <c:v>16462.0</c:v>
                </c:pt>
                <c:pt idx="836">
                  <c:v>17402.0</c:v>
                </c:pt>
                <c:pt idx="837">
                  <c:v>16114.0</c:v>
                </c:pt>
                <c:pt idx="838">
                  <c:v>120978.0</c:v>
                </c:pt>
                <c:pt idx="839">
                  <c:v>16114.0</c:v>
                </c:pt>
                <c:pt idx="840">
                  <c:v>16114.0</c:v>
                </c:pt>
                <c:pt idx="841">
                  <c:v>16988.0</c:v>
                </c:pt>
                <c:pt idx="842">
                  <c:v>16114.0</c:v>
                </c:pt>
                <c:pt idx="843">
                  <c:v>105212.0</c:v>
                </c:pt>
                <c:pt idx="844">
                  <c:v>16114.0</c:v>
                </c:pt>
                <c:pt idx="845">
                  <c:v>16528.0</c:v>
                </c:pt>
                <c:pt idx="846">
                  <c:v>17120.0</c:v>
                </c:pt>
                <c:pt idx="847">
                  <c:v>15898.0</c:v>
                </c:pt>
                <c:pt idx="848">
                  <c:v>121674.0</c:v>
                </c:pt>
                <c:pt idx="849">
                  <c:v>16528.0</c:v>
                </c:pt>
                <c:pt idx="850">
                  <c:v>16180.0</c:v>
                </c:pt>
                <c:pt idx="851">
                  <c:v>16724.0</c:v>
                </c:pt>
                <c:pt idx="852">
                  <c:v>119304.0</c:v>
                </c:pt>
                <c:pt idx="853">
                  <c:v>22528.0</c:v>
                </c:pt>
                <c:pt idx="854">
                  <c:v>16180.0</c:v>
                </c:pt>
                <c:pt idx="855">
                  <c:v>16462.0</c:v>
                </c:pt>
                <c:pt idx="856">
                  <c:v>17054.0</c:v>
                </c:pt>
                <c:pt idx="857">
                  <c:v>121608.0</c:v>
                </c:pt>
                <c:pt idx="858">
                  <c:v>1325.0</c:v>
                </c:pt>
                <c:pt idx="859">
                  <c:v>15137.0</c:v>
                </c:pt>
                <c:pt idx="860">
                  <c:v>16180.0</c:v>
                </c:pt>
                <c:pt idx="861">
                  <c:v>16988.0</c:v>
                </c:pt>
                <c:pt idx="862">
                  <c:v>120912.0</c:v>
                </c:pt>
                <c:pt idx="863">
                  <c:v>15832.0</c:v>
                </c:pt>
                <c:pt idx="864">
                  <c:v>16462.0</c:v>
                </c:pt>
                <c:pt idx="865">
                  <c:v>16114.0</c:v>
                </c:pt>
                <c:pt idx="866">
                  <c:v>16988.0</c:v>
                </c:pt>
                <c:pt idx="867">
                  <c:v>121674.0</c:v>
                </c:pt>
                <c:pt idx="868">
                  <c:v>15766.0</c:v>
                </c:pt>
                <c:pt idx="869">
                  <c:v>16180.0</c:v>
                </c:pt>
                <c:pt idx="870">
                  <c:v>16462.0</c:v>
                </c:pt>
                <c:pt idx="871">
                  <c:v>17534.0</c:v>
                </c:pt>
                <c:pt idx="872">
                  <c:v>126078.0</c:v>
                </c:pt>
                <c:pt idx="873">
                  <c:v>16528.0</c:v>
                </c:pt>
                <c:pt idx="874">
                  <c:v>11868.0</c:v>
                </c:pt>
                <c:pt idx="875">
                  <c:v>5252.0</c:v>
                </c:pt>
                <c:pt idx="876">
                  <c:v>16516.0</c:v>
                </c:pt>
                <c:pt idx="877">
                  <c:v>121260.0</c:v>
                </c:pt>
                <c:pt idx="878">
                  <c:v>16528.0</c:v>
                </c:pt>
                <c:pt idx="879">
                  <c:v>16462.0</c:v>
                </c:pt>
                <c:pt idx="880">
                  <c:v>17402.0</c:v>
                </c:pt>
                <c:pt idx="881">
                  <c:v>16462.0</c:v>
                </c:pt>
                <c:pt idx="882">
                  <c:v>121260.0</c:v>
                </c:pt>
                <c:pt idx="883">
                  <c:v>16462.0</c:v>
                </c:pt>
                <c:pt idx="884">
                  <c:v>16462.0</c:v>
                </c:pt>
                <c:pt idx="885">
                  <c:v>17402.0</c:v>
                </c:pt>
                <c:pt idx="886">
                  <c:v>16462.0</c:v>
                </c:pt>
                <c:pt idx="887">
                  <c:v>120978.0</c:v>
                </c:pt>
                <c:pt idx="888">
                  <c:v>16462.0</c:v>
                </c:pt>
                <c:pt idx="889">
                  <c:v>16114.0</c:v>
                </c:pt>
                <c:pt idx="890">
                  <c:v>1006.0</c:v>
                </c:pt>
                <c:pt idx="891">
                  <c:v>15898.0</c:v>
                </c:pt>
                <c:pt idx="892">
                  <c:v>121392.0</c:v>
                </c:pt>
                <c:pt idx="893">
                  <c:v>16462.0</c:v>
                </c:pt>
                <c:pt idx="894">
                  <c:v>16594.0</c:v>
                </c:pt>
                <c:pt idx="895">
                  <c:v>17336.0</c:v>
                </c:pt>
                <c:pt idx="896">
                  <c:v>127680.0</c:v>
                </c:pt>
                <c:pt idx="897">
                  <c:v>16114.0</c:v>
                </c:pt>
                <c:pt idx="898">
                  <c:v>16594.0</c:v>
                </c:pt>
                <c:pt idx="899">
                  <c:v>16114.0</c:v>
                </c:pt>
                <c:pt idx="900">
                  <c:v>16988.0</c:v>
                </c:pt>
                <c:pt idx="901">
                  <c:v>110648.0</c:v>
                </c:pt>
                <c:pt idx="902">
                  <c:v>27128.0</c:v>
                </c:pt>
                <c:pt idx="903">
                  <c:v>16462.0</c:v>
                </c:pt>
                <c:pt idx="904">
                  <c:v>4914.0</c:v>
                </c:pt>
                <c:pt idx="905">
                  <c:v>12554.0</c:v>
                </c:pt>
                <c:pt idx="906">
                  <c:v>120912.0</c:v>
                </c:pt>
                <c:pt idx="907">
                  <c:v>16462.0</c:v>
                </c:pt>
                <c:pt idx="908">
                  <c:v>16114.0</c:v>
                </c:pt>
                <c:pt idx="909">
                  <c:v>16462.0</c:v>
                </c:pt>
                <c:pt idx="910">
                  <c:v>16988.0</c:v>
                </c:pt>
                <c:pt idx="911">
                  <c:v>120978.0</c:v>
                </c:pt>
                <c:pt idx="912">
                  <c:v>16528.0</c:v>
                </c:pt>
                <c:pt idx="913">
                  <c:v>16114.0</c:v>
                </c:pt>
                <c:pt idx="914">
                  <c:v>16114.0</c:v>
                </c:pt>
                <c:pt idx="915">
                  <c:v>17534.0</c:v>
                </c:pt>
                <c:pt idx="916">
                  <c:v>121674.0</c:v>
                </c:pt>
                <c:pt idx="917">
                  <c:v>16180.0</c:v>
                </c:pt>
                <c:pt idx="918">
                  <c:v>16594.0</c:v>
                </c:pt>
                <c:pt idx="919">
                  <c:v>940.0</c:v>
                </c:pt>
                <c:pt idx="920">
                  <c:v>16462.0</c:v>
                </c:pt>
                <c:pt idx="921">
                  <c:v>121260.0</c:v>
                </c:pt>
                <c:pt idx="922">
                  <c:v>21904.0</c:v>
                </c:pt>
                <c:pt idx="923">
                  <c:v>16462.0</c:v>
                </c:pt>
                <c:pt idx="924">
                  <c:v>16528.0</c:v>
                </c:pt>
                <c:pt idx="925">
                  <c:v>17042.0</c:v>
                </c:pt>
                <c:pt idx="926">
                  <c:v>121260.0</c:v>
                </c:pt>
                <c:pt idx="927">
                  <c:v>16114.0</c:v>
                </c:pt>
                <c:pt idx="928">
                  <c:v>16114.0</c:v>
                </c:pt>
                <c:pt idx="929">
                  <c:v>17402.0</c:v>
                </c:pt>
                <c:pt idx="930">
                  <c:v>16462.0</c:v>
                </c:pt>
                <c:pt idx="931">
                  <c:v>121326.0</c:v>
                </c:pt>
                <c:pt idx="932">
                  <c:v>16462.0</c:v>
                </c:pt>
                <c:pt idx="933">
                  <c:v>0.0</c:v>
                </c:pt>
                <c:pt idx="934">
                  <c:v>17336.0</c:v>
                </c:pt>
                <c:pt idx="935">
                  <c:v>16114.0</c:v>
                </c:pt>
                <c:pt idx="936">
                  <c:v>121326.0</c:v>
                </c:pt>
                <c:pt idx="937">
                  <c:v>16462.0</c:v>
                </c:pt>
                <c:pt idx="938">
                  <c:v>15568.0</c:v>
                </c:pt>
                <c:pt idx="939">
                  <c:v>17054.0</c:v>
                </c:pt>
                <c:pt idx="940">
                  <c:v>15898.0</c:v>
                </c:pt>
                <c:pt idx="941">
                  <c:v>121674.0</c:v>
                </c:pt>
                <c:pt idx="942">
                  <c:v>16246.0</c:v>
                </c:pt>
                <c:pt idx="943">
                  <c:v>16528.0</c:v>
                </c:pt>
                <c:pt idx="944">
                  <c:v>17390.0</c:v>
                </c:pt>
                <c:pt idx="945">
                  <c:v>16462.0</c:v>
                </c:pt>
                <c:pt idx="946">
                  <c:v>127680.0</c:v>
                </c:pt>
                <c:pt idx="947">
                  <c:v>16528.0</c:v>
                </c:pt>
                <c:pt idx="948">
                  <c:v>5862.0</c:v>
                </c:pt>
                <c:pt idx="949">
                  <c:v>11192.0</c:v>
                </c:pt>
                <c:pt idx="950">
                  <c:v>15850.0</c:v>
                </c:pt>
                <c:pt idx="951">
                  <c:v>121608.0</c:v>
                </c:pt>
                <c:pt idx="952">
                  <c:v>16462.0</c:v>
                </c:pt>
                <c:pt idx="953">
                  <c:v>16114.0</c:v>
                </c:pt>
                <c:pt idx="954">
                  <c:v>17054.0</c:v>
                </c:pt>
                <c:pt idx="955">
                  <c:v>121608.0</c:v>
                </c:pt>
                <c:pt idx="956">
                  <c:v>16528.0</c:v>
                </c:pt>
                <c:pt idx="957">
                  <c:v>16114.0</c:v>
                </c:pt>
                <c:pt idx="958">
                  <c:v>16114.0</c:v>
                </c:pt>
                <c:pt idx="959">
                  <c:v>17534.0</c:v>
                </c:pt>
                <c:pt idx="960">
                  <c:v>121392.0</c:v>
                </c:pt>
                <c:pt idx="961">
                  <c:v>16528.0</c:v>
                </c:pt>
                <c:pt idx="962">
                  <c:v>16180.0</c:v>
                </c:pt>
                <c:pt idx="963">
                  <c:v>4914.0</c:v>
                </c:pt>
                <c:pt idx="964">
                  <c:v>11792.0</c:v>
                </c:pt>
                <c:pt idx="965">
                  <c:v>121608.0</c:v>
                </c:pt>
                <c:pt idx="966">
                  <c:v>16180.0</c:v>
                </c:pt>
                <c:pt idx="967">
                  <c:v>16180.0</c:v>
                </c:pt>
                <c:pt idx="968">
                  <c:v>16462.0</c:v>
                </c:pt>
                <c:pt idx="969">
                  <c:v>17042.0</c:v>
                </c:pt>
                <c:pt idx="970">
                  <c:v>63984.0</c:v>
                </c:pt>
                <c:pt idx="971">
                  <c:v>73738.0</c:v>
                </c:pt>
                <c:pt idx="972">
                  <c:v>16114.0</c:v>
                </c:pt>
                <c:pt idx="973">
                  <c:v>16528.0</c:v>
                </c:pt>
                <c:pt idx="974">
                  <c:v>23870.0</c:v>
                </c:pt>
                <c:pt idx="975">
                  <c:v>16114.0</c:v>
                </c:pt>
                <c:pt idx="976">
                  <c:v>121608.0</c:v>
                </c:pt>
                <c:pt idx="977">
                  <c:v>16114.0</c:v>
                </c:pt>
                <c:pt idx="978">
                  <c:v>16462.0</c:v>
                </c:pt>
                <c:pt idx="979">
                  <c:v>874.0</c:v>
                </c:pt>
                <c:pt idx="980">
                  <c:v>16594.0</c:v>
                </c:pt>
                <c:pt idx="981">
                  <c:v>121260.0</c:v>
                </c:pt>
                <c:pt idx="982">
                  <c:v>16114.0</c:v>
                </c:pt>
                <c:pt idx="983">
                  <c:v>16114.0</c:v>
                </c:pt>
                <c:pt idx="984">
                  <c:v>17120.0</c:v>
                </c:pt>
                <c:pt idx="985">
                  <c:v>16246.0</c:v>
                </c:pt>
                <c:pt idx="986">
                  <c:v>121740.0</c:v>
                </c:pt>
                <c:pt idx="987">
                  <c:v>16180.0</c:v>
                </c:pt>
                <c:pt idx="988">
                  <c:v>16528.0</c:v>
                </c:pt>
                <c:pt idx="989">
                  <c:v>16988.0</c:v>
                </c:pt>
                <c:pt idx="990">
                  <c:v>16114.0</c:v>
                </c:pt>
                <c:pt idx="991">
                  <c:v>120630.0</c:v>
                </c:pt>
                <c:pt idx="992">
                  <c:v>16114.0</c:v>
                </c:pt>
                <c:pt idx="993">
                  <c:v>2180.0</c:v>
                </c:pt>
                <c:pt idx="994">
                  <c:v>15276.0</c:v>
                </c:pt>
                <c:pt idx="995">
                  <c:v>121260.0</c:v>
                </c:pt>
                <c:pt idx="996">
                  <c:v>16114.0</c:v>
                </c:pt>
                <c:pt idx="997">
                  <c:v>16114.0</c:v>
                </c:pt>
                <c:pt idx="998">
                  <c:v>16180.0</c:v>
                </c:pt>
                <c:pt idx="999">
                  <c:v>16988.0</c:v>
                </c:pt>
                <c:pt idx="1000">
                  <c:v>126654.0</c:v>
                </c:pt>
                <c:pt idx="1001">
                  <c:v>15766.0</c:v>
                </c:pt>
                <c:pt idx="1002">
                  <c:v>16462.0</c:v>
                </c:pt>
                <c:pt idx="1003">
                  <c:v>16640.0</c:v>
                </c:pt>
                <c:pt idx="1004">
                  <c:v>16462.0</c:v>
                </c:pt>
                <c:pt idx="1005">
                  <c:v>121674.0</c:v>
                </c:pt>
                <c:pt idx="1006">
                  <c:v>16528.0</c:v>
                </c:pt>
                <c:pt idx="1007">
                  <c:v>16462.0</c:v>
                </c:pt>
                <c:pt idx="1008">
                  <c:v>17054.0</c:v>
                </c:pt>
                <c:pt idx="1009">
                  <c:v>16246.0</c:v>
                </c:pt>
                <c:pt idx="1010">
                  <c:v>105212.0</c:v>
                </c:pt>
                <c:pt idx="1011">
                  <c:v>16594.0</c:v>
                </c:pt>
                <c:pt idx="1012">
                  <c:v>16528.0</c:v>
                </c:pt>
                <c:pt idx="1013">
                  <c:v>17042.0</c:v>
                </c:pt>
                <c:pt idx="1014">
                  <c:v>16114.0</c:v>
                </c:pt>
                <c:pt idx="1015">
                  <c:v>121260.0</c:v>
                </c:pt>
                <c:pt idx="1016">
                  <c:v>16528.0</c:v>
                </c:pt>
                <c:pt idx="1017">
                  <c:v>16462.0</c:v>
                </c:pt>
                <c:pt idx="1018">
                  <c:v>17054.0</c:v>
                </c:pt>
                <c:pt idx="1019">
                  <c:v>16114.0</c:v>
                </c:pt>
                <c:pt idx="1020">
                  <c:v>121608.0</c:v>
                </c:pt>
                <c:pt idx="1021">
                  <c:v>16114.0</c:v>
                </c:pt>
                <c:pt idx="1022">
                  <c:v>16114.0</c:v>
                </c:pt>
                <c:pt idx="1023">
                  <c:v>17054.0</c:v>
                </c:pt>
                <c:pt idx="1024">
                  <c:v>110342.0</c:v>
                </c:pt>
                <c:pt idx="1025">
                  <c:v>17140.0</c:v>
                </c:pt>
                <c:pt idx="1026">
                  <c:v>16462.0</c:v>
                </c:pt>
                <c:pt idx="1027">
                  <c:v>16462.0</c:v>
                </c:pt>
                <c:pt idx="1028">
                  <c:v>16988.0</c:v>
                </c:pt>
                <c:pt idx="1029">
                  <c:v>121326.0</c:v>
                </c:pt>
                <c:pt idx="1030">
                  <c:v>16114.0</c:v>
                </c:pt>
                <c:pt idx="1031">
                  <c:v>16114.0</c:v>
                </c:pt>
                <c:pt idx="1032">
                  <c:v>17468.0</c:v>
                </c:pt>
                <c:pt idx="1033">
                  <c:v>16594.0</c:v>
                </c:pt>
                <c:pt idx="1034">
                  <c:v>121674.0</c:v>
                </c:pt>
                <c:pt idx="1035">
                  <c:v>16180.0</c:v>
                </c:pt>
                <c:pt idx="1036">
                  <c:v>16528.0</c:v>
                </c:pt>
                <c:pt idx="1037">
                  <c:v>17402.0</c:v>
                </c:pt>
                <c:pt idx="1038">
                  <c:v>16168.0</c:v>
                </c:pt>
                <c:pt idx="1039">
                  <c:v>105146.0</c:v>
                </c:pt>
                <c:pt idx="1040">
                  <c:v>15832.0</c:v>
                </c:pt>
                <c:pt idx="1041">
                  <c:v>16114.0</c:v>
                </c:pt>
                <c:pt idx="1042">
                  <c:v>16988.0</c:v>
                </c:pt>
                <c:pt idx="1043">
                  <c:v>16528.0</c:v>
                </c:pt>
                <c:pt idx="1044">
                  <c:v>121260.0</c:v>
                </c:pt>
                <c:pt idx="1045">
                  <c:v>16114.0</c:v>
                </c:pt>
                <c:pt idx="1046">
                  <c:v>16114.0</c:v>
                </c:pt>
                <c:pt idx="1047">
                  <c:v>17054.0</c:v>
                </c:pt>
                <c:pt idx="1048">
                  <c:v>16462.0</c:v>
                </c:pt>
                <c:pt idx="1049">
                  <c:v>127398.0</c:v>
                </c:pt>
                <c:pt idx="1050">
                  <c:v>16462.0</c:v>
                </c:pt>
                <c:pt idx="1051">
                  <c:v>16120.0</c:v>
                </c:pt>
                <c:pt idx="1052">
                  <c:v>17474.0</c:v>
                </c:pt>
                <c:pt idx="1053">
                  <c:v>16318.0</c:v>
                </c:pt>
                <c:pt idx="1054">
                  <c:v>106312.0</c:v>
                </c:pt>
                <c:pt idx="1055">
                  <c:v>15020.0</c:v>
                </c:pt>
                <c:pt idx="1056">
                  <c:v>16600.0</c:v>
                </c:pt>
                <c:pt idx="1057">
                  <c:v>16994.0</c:v>
                </c:pt>
                <c:pt idx="1058">
                  <c:v>16468.0</c:v>
                </c:pt>
                <c:pt idx="1059">
                  <c:v>120918.0</c:v>
                </c:pt>
                <c:pt idx="1060">
                  <c:v>16252.0</c:v>
                </c:pt>
                <c:pt idx="1061">
                  <c:v>16468.0</c:v>
                </c:pt>
                <c:pt idx="1062">
                  <c:v>16994.0</c:v>
                </c:pt>
                <c:pt idx="1063">
                  <c:v>16522.0</c:v>
                </c:pt>
                <c:pt idx="1064">
                  <c:v>121266.0</c:v>
                </c:pt>
                <c:pt idx="1065">
                  <c:v>16120.0</c:v>
                </c:pt>
                <c:pt idx="1066">
                  <c:v>16186.0</c:v>
                </c:pt>
                <c:pt idx="1067">
                  <c:v>16712.0</c:v>
                </c:pt>
                <c:pt idx="1068">
                  <c:v>16468.0</c:v>
                </c:pt>
                <c:pt idx="1069">
                  <c:v>121266.0</c:v>
                </c:pt>
                <c:pt idx="1070">
                  <c:v>0.0</c:v>
                </c:pt>
                <c:pt idx="1071">
                  <c:v>16468.0</c:v>
                </c:pt>
                <c:pt idx="1072">
                  <c:v>17342.0</c:v>
                </c:pt>
                <c:pt idx="1073">
                  <c:v>127056.0</c:v>
                </c:pt>
                <c:pt idx="1074">
                  <c:v>15490.0</c:v>
                </c:pt>
                <c:pt idx="1075">
                  <c:v>16120.0</c:v>
                </c:pt>
                <c:pt idx="1076">
                  <c:v>16468.0</c:v>
                </c:pt>
                <c:pt idx="1077">
                  <c:v>17192.0</c:v>
                </c:pt>
                <c:pt idx="1078">
                  <c:v>121332.0</c:v>
                </c:pt>
                <c:pt idx="1079">
                  <c:v>16186.0</c:v>
                </c:pt>
                <c:pt idx="1080">
                  <c:v>16252.0</c:v>
                </c:pt>
                <c:pt idx="1081">
                  <c:v>17060.0</c:v>
                </c:pt>
                <c:pt idx="1082">
                  <c:v>16120.0</c:v>
                </c:pt>
                <c:pt idx="1083">
                  <c:v>121266.0</c:v>
                </c:pt>
                <c:pt idx="1084">
                  <c:v>16534.0</c:v>
                </c:pt>
                <c:pt idx="1085">
                  <c:v>1178.0</c:v>
                </c:pt>
                <c:pt idx="1086">
                  <c:v>15882.0</c:v>
                </c:pt>
                <c:pt idx="1087">
                  <c:v>16522.0</c:v>
                </c:pt>
                <c:pt idx="1088">
                  <c:v>121266.0</c:v>
                </c:pt>
                <c:pt idx="1089">
                  <c:v>16468.0</c:v>
                </c:pt>
                <c:pt idx="1090">
                  <c:v>16120.0</c:v>
                </c:pt>
                <c:pt idx="1091">
                  <c:v>17408.0</c:v>
                </c:pt>
                <c:pt idx="1092">
                  <c:v>16468.0</c:v>
                </c:pt>
                <c:pt idx="1093">
                  <c:v>120984.0</c:v>
                </c:pt>
                <c:pt idx="1094">
                  <c:v>15772.0</c:v>
                </c:pt>
                <c:pt idx="1095">
                  <c:v>16468.0</c:v>
                </c:pt>
                <c:pt idx="1096">
                  <c:v>16994.0</c:v>
                </c:pt>
                <c:pt idx="1097">
                  <c:v>16468.0</c:v>
                </c:pt>
                <c:pt idx="1098">
                  <c:v>121332.0</c:v>
                </c:pt>
                <c:pt idx="1099">
                  <c:v>16468.0</c:v>
                </c:pt>
                <c:pt idx="1100">
                  <c:v>8714.0</c:v>
                </c:pt>
                <c:pt idx="1101">
                  <c:v>15078.0</c:v>
                </c:pt>
                <c:pt idx="1102">
                  <c:v>64314.0</c:v>
                </c:pt>
                <c:pt idx="1103">
                  <c:v>73966.0</c:v>
                </c:pt>
                <c:pt idx="1104">
                  <c:v>16534.0</c:v>
                </c:pt>
                <c:pt idx="1105">
                  <c:v>16534.0</c:v>
                </c:pt>
                <c:pt idx="1106">
                  <c:v>17048.0</c:v>
                </c:pt>
                <c:pt idx="1107">
                  <c:v>121266.0</c:v>
                </c:pt>
                <c:pt idx="1108">
                  <c:v>16186.0</c:v>
                </c:pt>
                <c:pt idx="1109">
                  <c:v>16468.0</c:v>
                </c:pt>
                <c:pt idx="1110">
                  <c:v>16120.0</c:v>
                </c:pt>
                <c:pt idx="1111">
                  <c:v>17060.0</c:v>
                </c:pt>
                <c:pt idx="1112">
                  <c:v>121266.0</c:v>
                </c:pt>
                <c:pt idx="1113">
                  <c:v>16468.0</c:v>
                </c:pt>
                <c:pt idx="1114">
                  <c:v>16468.0</c:v>
                </c:pt>
                <c:pt idx="1115">
                  <c:v>16534.0</c:v>
                </c:pt>
                <c:pt idx="1116">
                  <c:v>874.0</c:v>
                </c:pt>
                <c:pt idx="1117">
                  <c:v>121266.0</c:v>
                </c:pt>
                <c:pt idx="1118">
                  <c:v>16534.0</c:v>
                </c:pt>
                <c:pt idx="1119">
                  <c:v>16120.0</c:v>
                </c:pt>
                <c:pt idx="1120">
                  <c:v>17060.0</c:v>
                </c:pt>
                <c:pt idx="1121">
                  <c:v>16600.0</c:v>
                </c:pt>
                <c:pt idx="1122">
                  <c:v>121398.0</c:v>
                </c:pt>
                <c:pt idx="1123">
                  <c:v>16534.0</c:v>
                </c:pt>
                <c:pt idx="1124">
                  <c:v>16186.0</c:v>
                </c:pt>
                <c:pt idx="1125">
                  <c:v>17408.0</c:v>
                </c:pt>
                <c:pt idx="1126">
                  <c:v>16120.0</c:v>
                </c:pt>
                <c:pt idx="1127">
                  <c:v>127518.0</c:v>
                </c:pt>
                <c:pt idx="1128">
                  <c:v>16534.0</c:v>
                </c:pt>
                <c:pt idx="1129">
                  <c:v>16186.0</c:v>
                </c:pt>
                <c:pt idx="1130">
                  <c:v>17342.0</c:v>
                </c:pt>
                <c:pt idx="1131">
                  <c:v>1868.0</c:v>
                </c:pt>
                <c:pt idx="1132">
                  <c:v>118756.0</c:v>
                </c:pt>
                <c:pt idx="1133">
                  <c:v>16120.0</c:v>
                </c:pt>
                <c:pt idx="1134">
                  <c:v>16468.0</c:v>
                </c:pt>
                <c:pt idx="1135">
                  <c:v>17474.0</c:v>
                </c:pt>
                <c:pt idx="1136">
                  <c:v>15772.0</c:v>
                </c:pt>
                <c:pt idx="1137">
                  <c:v>120918.0</c:v>
                </c:pt>
                <c:pt idx="1138">
                  <c:v>16468.0</c:v>
                </c:pt>
                <c:pt idx="1139">
                  <c:v>15508.0</c:v>
                </c:pt>
                <c:pt idx="1140">
                  <c:v>16994.0</c:v>
                </c:pt>
                <c:pt idx="1141">
                  <c:v>121332.0</c:v>
                </c:pt>
                <c:pt idx="1142">
                  <c:v>16186.0</c:v>
                </c:pt>
                <c:pt idx="1143">
                  <c:v>16468.0</c:v>
                </c:pt>
                <c:pt idx="1144">
                  <c:v>16120.0</c:v>
                </c:pt>
                <c:pt idx="1145">
                  <c:v>16844.0</c:v>
                </c:pt>
                <c:pt idx="1146">
                  <c:v>113971.0</c:v>
                </c:pt>
                <c:pt idx="1147">
                  <c:v>7427.0</c:v>
                </c:pt>
                <c:pt idx="1148">
                  <c:v>15838.0</c:v>
                </c:pt>
                <c:pt idx="1149">
                  <c:v>15904.0</c:v>
                </c:pt>
                <c:pt idx="1150">
                  <c:v>17342.0</c:v>
                </c:pt>
                <c:pt idx="1151">
                  <c:v>120918.0</c:v>
                </c:pt>
                <c:pt idx="1152">
                  <c:v>16534.0</c:v>
                </c:pt>
                <c:pt idx="1153">
                  <c:v>16120.0</c:v>
                </c:pt>
                <c:pt idx="1154">
                  <c:v>16730.0</c:v>
                </c:pt>
                <c:pt idx="1155">
                  <c:v>16588.0</c:v>
                </c:pt>
                <c:pt idx="1156">
                  <c:v>128394.0</c:v>
                </c:pt>
                <c:pt idx="1157">
                  <c:v>16120.0</c:v>
                </c:pt>
                <c:pt idx="1158">
                  <c:v>16468.0</c:v>
                </c:pt>
                <c:pt idx="1159">
                  <c:v>17408.0</c:v>
                </c:pt>
                <c:pt idx="1160">
                  <c:v>16468.0</c:v>
                </c:pt>
                <c:pt idx="1161">
                  <c:v>121332.0</c:v>
                </c:pt>
                <c:pt idx="1162">
                  <c:v>0.0</c:v>
                </c:pt>
                <c:pt idx="1163">
                  <c:v>15772.0</c:v>
                </c:pt>
                <c:pt idx="1164">
                  <c:v>17126.0</c:v>
                </c:pt>
                <c:pt idx="1165">
                  <c:v>16252.0</c:v>
                </c:pt>
                <c:pt idx="1166">
                  <c:v>121398.0</c:v>
                </c:pt>
                <c:pt idx="1167">
                  <c:v>16120.0</c:v>
                </c:pt>
                <c:pt idx="1168">
                  <c:v>16600.0</c:v>
                </c:pt>
                <c:pt idx="1169">
                  <c:v>17342.0</c:v>
                </c:pt>
                <c:pt idx="1170">
                  <c:v>16120.0</c:v>
                </c:pt>
                <c:pt idx="1171">
                  <c:v>121266.0</c:v>
                </c:pt>
                <c:pt idx="1172">
                  <c:v>16252.0</c:v>
                </c:pt>
                <c:pt idx="1173">
                  <c:v>15772.0</c:v>
                </c:pt>
                <c:pt idx="1174">
                  <c:v>16994.0</c:v>
                </c:pt>
                <c:pt idx="1175">
                  <c:v>16522.0</c:v>
                </c:pt>
                <c:pt idx="1176">
                  <c:v>108452.0</c:v>
                </c:pt>
                <c:pt idx="1177">
                  <c:v>13162.0</c:v>
                </c:pt>
                <c:pt idx="1178">
                  <c:v>16186.0</c:v>
                </c:pt>
                <c:pt idx="1179">
                  <c:v>17060.0</c:v>
                </c:pt>
                <c:pt idx="1180">
                  <c:v>16468.0</c:v>
                </c:pt>
                <c:pt idx="1181">
                  <c:v>121266.0</c:v>
                </c:pt>
                <c:pt idx="1182">
                  <c:v>16120.0</c:v>
                </c:pt>
                <c:pt idx="1183">
                  <c:v>16120.0</c:v>
                </c:pt>
                <c:pt idx="1184">
                  <c:v>16994.0</c:v>
                </c:pt>
                <c:pt idx="1185">
                  <c:v>128028.0</c:v>
                </c:pt>
                <c:pt idx="1186">
                  <c:v>16534.0</c:v>
                </c:pt>
                <c:pt idx="1187">
                  <c:v>16120.0</c:v>
                </c:pt>
                <c:pt idx="1188">
                  <c:v>17408.0</c:v>
                </c:pt>
                <c:pt idx="1189">
                  <c:v>16600.0</c:v>
                </c:pt>
                <c:pt idx="1190">
                  <c:v>121680.0</c:v>
                </c:pt>
                <c:pt idx="1191">
                  <c:v>66.0</c:v>
                </c:pt>
                <c:pt idx="1192">
                  <c:v>16600.0</c:v>
                </c:pt>
                <c:pt idx="1193">
                  <c:v>17408.0</c:v>
                </c:pt>
                <c:pt idx="1194">
                  <c:v>16120.0</c:v>
                </c:pt>
                <c:pt idx="1195">
                  <c:v>121266.0</c:v>
                </c:pt>
                <c:pt idx="1196">
                  <c:v>16534.0</c:v>
                </c:pt>
                <c:pt idx="1197">
                  <c:v>15772.0</c:v>
                </c:pt>
                <c:pt idx="1198">
                  <c:v>17060.0</c:v>
                </c:pt>
                <c:pt idx="1199">
                  <c:v>15562.0</c:v>
                </c:pt>
                <c:pt idx="1200">
                  <c:v>121614.0</c:v>
                </c:pt>
                <c:pt idx="1201">
                  <c:v>16468.0</c:v>
                </c:pt>
                <c:pt idx="1202">
                  <c:v>16468.0</c:v>
                </c:pt>
                <c:pt idx="1203">
                  <c:v>17408.0</c:v>
                </c:pt>
                <c:pt idx="1204">
                  <c:v>16468.0</c:v>
                </c:pt>
                <c:pt idx="1205">
                  <c:v>106255.0</c:v>
                </c:pt>
                <c:pt idx="1206">
                  <c:v>15077.0</c:v>
                </c:pt>
                <c:pt idx="1207">
                  <c:v>16120.0</c:v>
                </c:pt>
                <c:pt idx="1208">
                  <c:v>16994.0</c:v>
                </c:pt>
                <c:pt idx="1209">
                  <c:v>16534.0</c:v>
                </c:pt>
                <c:pt idx="1210">
                  <c:v>121266.0</c:v>
                </c:pt>
                <c:pt idx="1211">
                  <c:v>16120.0</c:v>
                </c:pt>
                <c:pt idx="1212">
                  <c:v>16186.0</c:v>
                </c:pt>
                <c:pt idx="1213">
                  <c:v>17192.0</c:v>
                </c:pt>
                <c:pt idx="1214">
                  <c:v>15838.0</c:v>
                </c:pt>
                <c:pt idx="1215">
                  <c:v>128460.0</c:v>
                </c:pt>
                <c:pt idx="1216">
                  <c:v>16534.0</c:v>
                </c:pt>
                <c:pt idx="1217">
                  <c:v>16186.0</c:v>
                </c:pt>
                <c:pt idx="1218">
                  <c:v>17048.0</c:v>
                </c:pt>
                <c:pt idx="1219">
                  <c:v>117822.0</c:v>
                </c:pt>
                <c:pt idx="1220">
                  <c:v>12617.0</c:v>
                </c:pt>
                <c:pt idx="1221">
                  <c:v>7709.0</c:v>
                </c:pt>
                <c:pt idx="1222">
                  <c:v>16120.0</c:v>
                </c:pt>
                <c:pt idx="1223">
                  <c:v>17408.0</c:v>
                </c:pt>
                <c:pt idx="1224">
                  <c:v>120918.0</c:v>
                </c:pt>
                <c:pt idx="1225">
                  <c:v>16468.0</c:v>
                </c:pt>
                <c:pt idx="1226">
                  <c:v>16468.0</c:v>
                </c:pt>
                <c:pt idx="1227">
                  <c:v>17408.0</c:v>
                </c:pt>
                <c:pt idx="1228">
                  <c:v>16120.0</c:v>
                </c:pt>
                <c:pt idx="1229">
                  <c:v>121614.0</c:v>
                </c:pt>
                <c:pt idx="1230">
                  <c:v>16534.0</c:v>
                </c:pt>
                <c:pt idx="1231">
                  <c:v>16468.0</c:v>
                </c:pt>
                <c:pt idx="1232">
                  <c:v>17408.0</c:v>
                </c:pt>
                <c:pt idx="1233">
                  <c:v>16252.0</c:v>
                </c:pt>
                <c:pt idx="1234">
                  <c:v>121398.0</c:v>
                </c:pt>
                <c:pt idx="1235">
                  <c:v>15838.0</c:v>
                </c:pt>
                <c:pt idx="1236">
                  <c:v>1457.0</c:v>
                </c:pt>
                <c:pt idx="1237">
                  <c:v>15669.0</c:v>
                </c:pt>
                <c:pt idx="1238">
                  <c:v>16120.0</c:v>
                </c:pt>
                <c:pt idx="1239">
                  <c:v>121614.0</c:v>
                </c:pt>
                <c:pt idx="1240">
                  <c:v>15904.0</c:v>
                </c:pt>
                <c:pt idx="1241">
                  <c:v>16120.0</c:v>
                </c:pt>
                <c:pt idx="1242">
                  <c:v>16994.0</c:v>
                </c:pt>
                <c:pt idx="1243">
                  <c:v>16174.0</c:v>
                </c:pt>
                <c:pt idx="1244">
                  <c:v>128394.0</c:v>
                </c:pt>
                <c:pt idx="1245">
                  <c:v>16468.0</c:v>
                </c:pt>
                <c:pt idx="1246">
                  <c:v>16534.0</c:v>
                </c:pt>
                <c:pt idx="1247">
                  <c:v>17060.0</c:v>
                </c:pt>
                <c:pt idx="1248">
                  <c:v>16468.0</c:v>
                </c:pt>
                <c:pt idx="1249">
                  <c:v>120918.0</c:v>
                </c:pt>
                <c:pt idx="1250">
                  <c:v>16120.0</c:v>
                </c:pt>
                <c:pt idx="1251">
                  <c:v>589.0</c:v>
                </c:pt>
                <c:pt idx="1252">
                  <c:v>16753.0</c:v>
                </c:pt>
                <c:pt idx="1253">
                  <c:v>106094.0</c:v>
                </c:pt>
                <c:pt idx="1254">
                  <c:v>31076.0</c:v>
                </c:pt>
                <c:pt idx="1255">
                  <c:v>16468.0</c:v>
                </c:pt>
                <c:pt idx="1256">
                  <c:v>16120.0</c:v>
                </c:pt>
                <c:pt idx="1257">
                  <c:v>17540.0</c:v>
                </c:pt>
                <c:pt idx="1258">
                  <c:v>68912.0</c:v>
                </c:pt>
                <c:pt idx="1259">
                  <c:v>68606.0</c:v>
                </c:pt>
                <c:pt idx="1260">
                  <c:v>16600.0</c:v>
                </c:pt>
                <c:pt idx="1261">
                  <c:v>16186.0</c:v>
                </c:pt>
                <c:pt idx="1262">
                  <c:v>17342.0</c:v>
                </c:pt>
                <c:pt idx="1263">
                  <c:v>121266.0</c:v>
                </c:pt>
                <c:pt idx="1264">
                  <c:v>16186.0</c:v>
                </c:pt>
                <c:pt idx="1265">
                  <c:v>16468.0</c:v>
                </c:pt>
                <c:pt idx="1266">
                  <c:v>0.0</c:v>
                </c:pt>
                <c:pt idx="1267">
                  <c:v>17462.0</c:v>
                </c:pt>
                <c:pt idx="1268">
                  <c:v>121614.0</c:v>
                </c:pt>
                <c:pt idx="1269">
                  <c:v>15772.0</c:v>
                </c:pt>
                <c:pt idx="1270">
                  <c:v>16468.0</c:v>
                </c:pt>
                <c:pt idx="1271">
                  <c:v>17408.0</c:v>
                </c:pt>
                <c:pt idx="1272">
                  <c:v>16468.0</c:v>
                </c:pt>
                <c:pt idx="1273">
                  <c:v>121680.0</c:v>
                </c:pt>
                <c:pt idx="1274">
                  <c:v>16120.0</c:v>
                </c:pt>
                <c:pt idx="1275">
                  <c:v>16468.0</c:v>
                </c:pt>
                <c:pt idx="1276">
                  <c:v>24388.0</c:v>
                </c:pt>
                <c:pt idx="1277">
                  <c:v>17342.0</c:v>
                </c:pt>
                <c:pt idx="1278">
                  <c:v>115098.0</c:v>
                </c:pt>
                <c:pt idx="1279">
                  <c:v>22702.0</c:v>
                </c:pt>
                <c:pt idx="1280">
                  <c:v>16186.0</c:v>
                </c:pt>
                <c:pt idx="1281">
                  <c:v>17060.0</c:v>
                </c:pt>
                <c:pt idx="1282">
                  <c:v>2901.0</c:v>
                </c:pt>
                <c:pt idx="1283">
                  <c:v>118563.0</c:v>
                </c:pt>
                <c:pt idx="1284">
                  <c:v>16252.0</c:v>
                </c:pt>
                <c:pt idx="1285">
                  <c:v>16468.0</c:v>
                </c:pt>
                <c:pt idx="1286">
                  <c:v>17060.0</c:v>
                </c:pt>
                <c:pt idx="1287">
                  <c:v>16174.0</c:v>
                </c:pt>
                <c:pt idx="1288">
                  <c:v>121614.0</c:v>
                </c:pt>
                <c:pt idx="1289">
                  <c:v>16534.0</c:v>
                </c:pt>
                <c:pt idx="1290">
                  <c:v>16120.0</c:v>
                </c:pt>
                <c:pt idx="1291">
                  <c:v>16712.0</c:v>
                </c:pt>
                <c:pt idx="1292">
                  <c:v>15508.0</c:v>
                </c:pt>
                <c:pt idx="1293">
                  <c:v>121614.0</c:v>
                </c:pt>
                <c:pt idx="1294">
                  <c:v>16468.0</c:v>
                </c:pt>
                <c:pt idx="1295">
                  <c:v>16468.0</c:v>
                </c:pt>
                <c:pt idx="1296">
                  <c:v>16712.0</c:v>
                </c:pt>
                <c:pt idx="1297">
                  <c:v>16468.0</c:v>
                </c:pt>
                <c:pt idx="1298">
                  <c:v>108518.0</c:v>
                </c:pt>
                <c:pt idx="1299">
                  <c:v>12814.0</c:v>
                </c:pt>
                <c:pt idx="1300">
                  <c:v>16120.0</c:v>
                </c:pt>
                <c:pt idx="1301">
                  <c:v>17126.0</c:v>
                </c:pt>
                <c:pt idx="1302">
                  <c:v>16318.0</c:v>
                </c:pt>
                <c:pt idx="1303">
                  <c:v>120984.0</c:v>
                </c:pt>
                <c:pt idx="1304">
                  <c:v>16120.0</c:v>
                </c:pt>
                <c:pt idx="1305">
                  <c:v>16600.0</c:v>
                </c:pt>
                <c:pt idx="1306">
                  <c:v>24386.0</c:v>
                </c:pt>
                <c:pt idx="1307">
                  <c:v>15772.0</c:v>
                </c:pt>
                <c:pt idx="1308">
                  <c:v>121332.0</c:v>
                </c:pt>
                <c:pt idx="1309">
                  <c:v>16186.0</c:v>
                </c:pt>
                <c:pt idx="1310">
                  <c:v>16120.0</c:v>
                </c:pt>
                <c:pt idx="1311">
                  <c:v>17396.0</c:v>
                </c:pt>
                <c:pt idx="1312">
                  <c:v>15772.0</c:v>
                </c:pt>
                <c:pt idx="1313">
                  <c:v>121614.0</c:v>
                </c:pt>
                <c:pt idx="1314">
                  <c:v>4980.0</c:v>
                </c:pt>
                <c:pt idx="1315">
                  <c:v>12428.0</c:v>
                </c:pt>
                <c:pt idx="1316">
                  <c:v>16534.0</c:v>
                </c:pt>
                <c:pt idx="1317">
                  <c:v>120918.0</c:v>
                </c:pt>
                <c:pt idx="1318">
                  <c:v>16468.0</c:v>
                </c:pt>
                <c:pt idx="1319">
                  <c:v>16120.0</c:v>
                </c:pt>
                <c:pt idx="1320">
                  <c:v>17342.0</c:v>
                </c:pt>
                <c:pt idx="1321">
                  <c:v>16120.0</c:v>
                </c:pt>
                <c:pt idx="1322">
                  <c:v>121398.0</c:v>
                </c:pt>
                <c:pt idx="1323">
                  <c:v>16468.0</c:v>
                </c:pt>
                <c:pt idx="1324">
                  <c:v>16468.0</c:v>
                </c:pt>
                <c:pt idx="1325">
                  <c:v>17126.0</c:v>
                </c:pt>
                <c:pt idx="1326">
                  <c:v>16252.0</c:v>
                </c:pt>
                <c:pt idx="1327">
                  <c:v>121332.0</c:v>
                </c:pt>
                <c:pt idx="1328">
                  <c:v>12856.0</c:v>
                </c:pt>
                <c:pt idx="1329">
                  <c:v>3810.0</c:v>
                </c:pt>
                <c:pt idx="1330">
                  <c:v>17342.0</c:v>
                </c:pt>
                <c:pt idx="1331">
                  <c:v>16120.0</c:v>
                </c:pt>
                <c:pt idx="1332">
                  <c:v>120918.0</c:v>
                </c:pt>
                <c:pt idx="1333">
                  <c:v>16186.0</c:v>
                </c:pt>
                <c:pt idx="1334">
                  <c:v>16468.0</c:v>
                </c:pt>
                <c:pt idx="1335">
                  <c:v>17060.0</c:v>
                </c:pt>
                <c:pt idx="1336">
                  <c:v>16174.0</c:v>
                </c:pt>
                <c:pt idx="1337">
                  <c:v>128922.0</c:v>
                </c:pt>
                <c:pt idx="1338">
                  <c:v>16120.0</c:v>
                </c:pt>
                <c:pt idx="1339">
                  <c:v>16186.0</c:v>
                </c:pt>
                <c:pt idx="1340">
                  <c:v>17342.0</c:v>
                </c:pt>
                <c:pt idx="1341">
                  <c:v>16120.0</c:v>
                </c:pt>
                <c:pt idx="1342">
                  <c:v>121332.0</c:v>
                </c:pt>
                <c:pt idx="1343">
                  <c:v>4172.0</c:v>
                </c:pt>
                <c:pt idx="1344">
                  <c:v>12888.0</c:v>
                </c:pt>
                <c:pt idx="1345">
                  <c:v>16600.0</c:v>
                </c:pt>
                <c:pt idx="1346">
                  <c:v>16600.0</c:v>
                </c:pt>
                <c:pt idx="1347">
                  <c:v>120984.0</c:v>
                </c:pt>
                <c:pt idx="1348">
                  <c:v>16120.0</c:v>
                </c:pt>
                <c:pt idx="1349">
                  <c:v>17474.0</c:v>
                </c:pt>
                <c:pt idx="1350">
                  <c:v>15772.0</c:v>
                </c:pt>
                <c:pt idx="1351">
                  <c:v>16468.0</c:v>
                </c:pt>
                <c:pt idx="1352">
                  <c:v>121680.0</c:v>
                </c:pt>
                <c:pt idx="1353">
                  <c:v>15838.0</c:v>
                </c:pt>
                <c:pt idx="1354">
                  <c:v>17342.0</c:v>
                </c:pt>
                <c:pt idx="1355">
                  <c:v>16174.0</c:v>
                </c:pt>
                <c:pt idx="1356">
                  <c:v>16120.0</c:v>
                </c:pt>
                <c:pt idx="1357">
                  <c:v>121266.0</c:v>
                </c:pt>
                <c:pt idx="1358">
                  <c:v>16468.0</c:v>
                </c:pt>
                <c:pt idx="1359">
                  <c:v>8466.0</c:v>
                </c:pt>
                <c:pt idx="1360">
                  <c:v>9008.0</c:v>
                </c:pt>
                <c:pt idx="1361">
                  <c:v>121266.0</c:v>
                </c:pt>
                <c:pt idx="1362">
                  <c:v>16468.0</c:v>
                </c:pt>
                <c:pt idx="1363">
                  <c:v>16468.0</c:v>
                </c:pt>
                <c:pt idx="1364">
                  <c:v>17342.0</c:v>
                </c:pt>
                <c:pt idx="1365">
                  <c:v>16534.0</c:v>
                </c:pt>
                <c:pt idx="1366">
                  <c:v>128724.0</c:v>
                </c:pt>
                <c:pt idx="1367">
                  <c:v>16468.0</c:v>
                </c:pt>
                <c:pt idx="1368">
                  <c:v>15772.0</c:v>
                </c:pt>
                <c:pt idx="1369">
                  <c:v>16844.0</c:v>
                </c:pt>
                <c:pt idx="1370">
                  <c:v>16534.0</c:v>
                </c:pt>
                <c:pt idx="1371">
                  <c:v>121680.0</c:v>
                </c:pt>
                <c:pt idx="1372">
                  <c:v>16186.0</c:v>
                </c:pt>
                <c:pt idx="1373">
                  <c:v>16252.0</c:v>
                </c:pt>
                <c:pt idx="1374">
                  <c:v>47074.0</c:v>
                </c:pt>
              </c:numCache>
            </c:numRef>
          </c:val>
          <c:smooth val="0"/>
        </c:ser>
        <c:dLbls>
          <c:showLegendKey val="0"/>
          <c:showVal val="0"/>
          <c:showCatName val="0"/>
          <c:showSerName val="0"/>
          <c:showPercent val="0"/>
          <c:showBubbleSize val="0"/>
        </c:dLbls>
        <c:marker val="1"/>
        <c:smooth val="0"/>
        <c:axId val="2080117672"/>
        <c:axId val="2080123128"/>
      </c:lineChart>
      <c:catAx>
        <c:axId val="2080117672"/>
        <c:scaling>
          <c:orientation val="minMax"/>
        </c:scaling>
        <c:delete val="0"/>
        <c:axPos val="b"/>
        <c:title>
          <c:tx>
            <c:rich>
              <a:bodyPr/>
              <a:lstStyle/>
              <a:p>
                <a:pPr>
                  <a:defRPr sz="800"/>
                </a:pPr>
                <a:r>
                  <a:rPr lang="en-US" sz="800"/>
                  <a:t>Time (s)</a:t>
                </a:r>
              </a:p>
            </c:rich>
          </c:tx>
          <c:layout>
            <c:manualLayout>
              <c:xMode val="edge"/>
              <c:yMode val="edge"/>
              <c:x val="0.454079140531162"/>
              <c:y val="0.92062015503876"/>
            </c:manualLayout>
          </c:layout>
          <c:overlay val="0"/>
        </c:title>
        <c:numFmt formatCode="General" sourceLinked="1"/>
        <c:majorTickMark val="out"/>
        <c:minorTickMark val="none"/>
        <c:tickLblPos val="nextTo"/>
        <c:crossAx val="2080123128"/>
        <c:crosses val="autoZero"/>
        <c:auto val="1"/>
        <c:lblAlgn val="ctr"/>
        <c:lblOffset val="100"/>
        <c:tickLblSkip val="51"/>
        <c:noMultiLvlLbl val="0"/>
      </c:catAx>
      <c:valAx>
        <c:axId val="2080123128"/>
        <c:scaling>
          <c:orientation val="minMax"/>
          <c:max val="600000.0"/>
        </c:scaling>
        <c:delete val="0"/>
        <c:axPos val="l"/>
        <c:majorGridlines/>
        <c:title>
          <c:tx>
            <c:rich>
              <a:bodyPr rot="-5400000" vert="horz"/>
              <a:lstStyle/>
              <a:p>
                <a:pPr>
                  <a:defRPr sz="800"/>
                </a:pPr>
                <a:r>
                  <a:rPr lang="en-US" sz="800"/>
                  <a:t>Traffic (Bytes/s)</a:t>
                </a:r>
              </a:p>
            </c:rich>
          </c:tx>
          <c:layout/>
          <c:overlay val="0"/>
        </c:title>
        <c:numFmt formatCode="General" sourceLinked="1"/>
        <c:majorTickMark val="out"/>
        <c:minorTickMark val="none"/>
        <c:tickLblPos val="nextTo"/>
        <c:crossAx val="208011767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a:t>
            </a:r>
            <a:r>
              <a:rPr lang="en-US" sz="1000" baseline="0"/>
              <a:t>ordinator Selection Time</a:t>
            </a:r>
            <a:endParaRPr lang="en-US" sz="1000"/>
          </a:p>
        </c:rich>
      </c:tx>
      <c:layout/>
      <c:overlay val="0"/>
    </c:title>
    <c:autoTitleDeleted val="0"/>
    <c:plotArea>
      <c:layout/>
      <c:lineChart>
        <c:grouping val="standard"/>
        <c:varyColors val="0"/>
        <c:ser>
          <c:idx val="0"/>
          <c:order val="0"/>
          <c:tx>
            <c:strRef>
              <c:f>Sheet1!$G$1</c:f>
              <c:strCache>
                <c:ptCount val="1"/>
                <c:pt idx="0">
                  <c:v>en0</c:v>
                </c:pt>
              </c:strCache>
            </c:strRef>
          </c:tx>
          <c:spPr>
            <a:ln w="12700">
              <a:solidFill>
                <a:schemeClr val="tx1"/>
              </a:solidFill>
            </a:ln>
          </c:spPr>
          <c:marker>
            <c:symbol val="none"/>
          </c:marker>
          <c:cat>
            <c:numRef>
              <c:f>Sheet1!$A$2:$A$11</c:f>
              <c:numCache>
                <c:formatCode>General</c:formatCode>
                <c:ptCount val="10"/>
                <c:pt idx="0">
                  <c:v>2.0</c:v>
                </c:pt>
                <c:pt idx="1">
                  <c:v>5.0</c:v>
                </c:pt>
                <c:pt idx="2">
                  <c:v>10.0</c:v>
                </c:pt>
                <c:pt idx="3">
                  <c:v>20.0</c:v>
                </c:pt>
                <c:pt idx="4">
                  <c:v>30.0</c:v>
                </c:pt>
                <c:pt idx="5">
                  <c:v>40.0</c:v>
                </c:pt>
                <c:pt idx="6">
                  <c:v>50.0</c:v>
                </c:pt>
                <c:pt idx="7">
                  <c:v>60.0</c:v>
                </c:pt>
                <c:pt idx="8">
                  <c:v>70.0</c:v>
                </c:pt>
                <c:pt idx="9">
                  <c:v>80.0</c:v>
                </c:pt>
              </c:numCache>
            </c:numRef>
          </c:cat>
          <c:val>
            <c:numRef>
              <c:f>Sheet1!$G$2:$G$11</c:f>
              <c:numCache>
                <c:formatCode>General</c:formatCode>
                <c:ptCount val="10"/>
                <c:pt idx="0">
                  <c:v>104.3014332</c:v>
                </c:pt>
                <c:pt idx="1">
                  <c:v>440.9183263999996</c:v>
                </c:pt>
                <c:pt idx="2">
                  <c:v>1714.6050698</c:v>
                </c:pt>
                <c:pt idx="3">
                  <c:v>3284.2175828</c:v>
                </c:pt>
                <c:pt idx="4">
                  <c:v>3468.579319</c:v>
                </c:pt>
                <c:pt idx="5">
                  <c:v>4150.238397199962</c:v>
                </c:pt>
                <c:pt idx="6">
                  <c:v>8868.8874402</c:v>
                </c:pt>
                <c:pt idx="7">
                  <c:v>12163.336468</c:v>
                </c:pt>
                <c:pt idx="8">
                  <c:v>12264.1884702</c:v>
                </c:pt>
                <c:pt idx="9">
                  <c:v>16704.41965839989</c:v>
                </c:pt>
              </c:numCache>
            </c:numRef>
          </c:val>
          <c:smooth val="0"/>
        </c:ser>
        <c:dLbls>
          <c:showLegendKey val="0"/>
          <c:showVal val="0"/>
          <c:showCatName val="0"/>
          <c:showSerName val="0"/>
          <c:showPercent val="0"/>
          <c:showBubbleSize val="0"/>
        </c:dLbls>
        <c:marker val="1"/>
        <c:smooth val="0"/>
        <c:axId val="2080259320"/>
        <c:axId val="2080264856"/>
      </c:lineChart>
      <c:catAx>
        <c:axId val="2080259320"/>
        <c:scaling>
          <c:orientation val="minMax"/>
        </c:scaling>
        <c:delete val="0"/>
        <c:axPos val="b"/>
        <c:title>
          <c:tx>
            <c:rich>
              <a:bodyPr/>
              <a:lstStyle/>
              <a:p>
                <a:pPr>
                  <a:defRPr sz="800"/>
                </a:pPr>
                <a:r>
                  <a:rPr lang="en-US" sz="800"/>
                  <a:t>Devices</a:t>
                </a:r>
              </a:p>
            </c:rich>
          </c:tx>
          <c:layout/>
          <c:overlay val="0"/>
        </c:title>
        <c:numFmt formatCode="General" sourceLinked="1"/>
        <c:majorTickMark val="none"/>
        <c:minorTickMark val="none"/>
        <c:tickLblPos val="nextTo"/>
        <c:crossAx val="2080264856"/>
        <c:crosses val="autoZero"/>
        <c:auto val="1"/>
        <c:lblAlgn val="ctr"/>
        <c:lblOffset val="100"/>
        <c:noMultiLvlLbl val="0"/>
      </c:catAx>
      <c:valAx>
        <c:axId val="2080264856"/>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080259320"/>
        <c:crosses val="autoZero"/>
        <c:crossBetween val="between"/>
      </c:valAx>
    </c:plotArea>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9"/>
    </mc:Choice>
    <mc:Fallback>
      <c:style val="9"/>
    </mc:Fallback>
  </mc:AlternateContent>
  <c:chart>
    <c:title>
      <c:tx>
        <c:rich>
          <a:bodyPr/>
          <a:lstStyle/>
          <a:p>
            <a:pPr>
              <a:defRPr sz="1000"/>
            </a:pPr>
            <a:r>
              <a:rPr lang="en-US" sz="1000"/>
              <a:t>Setup Time, 200 Devices</a:t>
            </a:r>
          </a:p>
        </c:rich>
      </c:tx>
      <c:layout/>
      <c:overlay val="0"/>
    </c:title>
    <c:autoTitleDeleted val="0"/>
    <c:plotArea>
      <c:layout>
        <c:manualLayout>
          <c:layoutTarget val="inner"/>
          <c:xMode val="edge"/>
          <c:yMode val="edge"/>
          <c:x val="0.136338059116057"/>
          <c:y val="0.149349966479566"/>
          <c:w val="0.848342199540296"/>
          <c:h val="0.643613809542588"/>
        </c:manualLayout>
      </c:layout>
      <c:lineChart>
        <c:grouping val="standard"/>
        <c:varyColors val="0"/>
        <c:ser>
          <c:idx val="0"/>
          <c:order val="0"/>
          <c:tx>
            <c:strRef>
              <c:f>Sheet1!$B$1</c:f>
              <c:strCache>
                <c:ptCount val="1"/>
              </c:strCache>
            </c:strRef>
          </c:tx>
          <c:spPr>
            <a:ln w="12700">
              <a:solidFill>
                <a:schemeClr val="tx1"/>
              </a:solidFill>
            </a:ln>
          </c:spPr>
          <c:marker>
            <c:symbol val="none"/>
          </c:marker>
          <c:cat>
            <c:numRef>
              <c:f>Sheet1!$A$3:$A$202</c:f>
              <c:numCache>
                <c:formatCode>General</c:formatCode>
                <c:ptCount val="20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pt idx="81">
                  <c:v>82.0</c:v>
                </c:pt>
                <c:pt idx="82">
                  <c:v>83.0</c:v>
                </c:pt>
                <c:pt idx="83">
                  <c:v>84.0</c:v>
                </c:pt>
                <c:pt idx="84">
                  <c:v>85.0</c:v>
                </c:pt>
                <c:pt idx="85">
                  <c:v>86.0</c:v>
                </c:pt>
                <c:pt idx="86">
                  <c:v>87.0</c:v>
                </c:pt>
                <c:pt idx="87">
                  <c:v>88.0</c:v>
                </c:pt>
                <c:pt idx="88">
                  <c:v>89.0</c:v>
                </c:pt>
                <c:pt idx="89">
                  <c:v>90.0</c:v>
                </c:pt>
                <c:pt idx="90">
                  <c:v>91.0</c:v>
                </c:pt>
                <c:pt idx="91">
                  <c:v>92.0</c:v>
                </c:pt>
                <c:pt idx="92">
                  <c:v>93.0</c:v>
                </c:pt>
                <c:pt idx="93">
                  <c:v>94.0</c:v>
                </c:pt>
                <c:pt idx="94">
                  <c:v>95.0</c:v>
                </c:pt>
                <c:pt idx="95">
                  <c:v>96.0</c:v>
                </c:pt>
                <c:pt idx="96">
                  <c:v>97.0</c:v>
                </c:pt>
                <c:pt idx="97">
                  <c:v>98.0</c:v>
                </c:pt>
                <c:pt idx="98">
                  <c:v>99.0</c:v>
                </c:pt>
                <c:pt idx="99">
                  <c:v>100.0</c:v>
                </c:pt>
                <c:pt idx="100">
                  <c:v>101.0</c:v>
                </c:pt>
                <c:pt idx="101">
                  <c:v>102.0</c:v>
                </c:pt>
                <c:pt idx="102">
                  <c:v>103.0</c:v>
                </c:pt>
                <c:pt idx="103">
                  <c:v>104.0</c:v>
                </c:pt>
                <c:pt idx="104">
                  <c:v>105.0</c:v>
                </c:pt>
                <c:pt idx="105">
                  <c:v>106.0</c:v>
                </c:pt>
                <c:pt idx="106">
                  <c:v>107.0</c:v>
                </c:pt>
                <c:pt idx="107">
                  <c:v>108.0</c:v>
                </c:pt>
                <c:pt idx="108">
                  <c:v>109.0</c:v>
                </c:pt>
                <c:pt idx="109">
                  <c:v>110.0</c:v>
                </c:pt>
                <c:pt idx="110">
                  <c:v>111.0</c:v>
                </c:pt>
                <c:pt idx="111">
                  <c:v>112.0</c:v>
                </c:pt>
                <c:pt idx="112">
                  <c:v>113.0</c:v>
                </c:pt>
                <c:pt idx="113">
                  <c:v>114.0</c:v>
                </c:pt>
                <c:pt idx="114">
                  <c:v>115.0</c:v>
                </c:pt>
                <c:pt idx="115">
                  <c:v>116.0</c:v>
                </c:pt>
                <c:pt idx="116">
                  <c:v>117.0</c:v>
                </c:pt>
                <c:pt idx="117">
                  <c:v>118.0</c:v>
                </c:pt>
                <c:pt idx="118">
                  <c:v>119.0</c:v>
                </c:pt>
                <c:pt idx="119">
                  <c:v>120.0</c:v>
                </c:pt>
                <c:pt idx="120">
                  <c:v>121.0</c:v>
                </c:pt>
                <c:pt idx="121">
                  <c:v>122.0</c:v>
                </c:pt>
                <c:pt idx="122">
                  <c:v>123.0</c:v>
                </c:pt>
                <c:pt idx="123">
                  <c:v>124.0</c:v>
                </c:pt>
                <c:pt idx="124">
                  <c:v>125.0</c:v>
                </c:pt>
                <c:pt idx="125">
                  <c:v>126.0</c:v>
                </c:pt>
                <c:pt idx="126">
                  <c:v>127.0</c:v>
                </c:pt>
                <c:pt idx="127">
                  <c:v>128.0</c:v>
                </c:pt>
                <c:pt idx="128">
                  <c:v>129.0</c:v>
                </c:pt>
                <c:pt idx="129">
                  <c:v>130.0</c:v>
                </c:pt>
                <c:pt idx="130">
                  <c:v>131.0</c:v>
                </c:pt>
                <c:pt idx="131">
                  <c:v>132.0</c:v>
                </c:pt>
                <c:pt idx="132">
                  <c:v>133.0</c:v>
                </c:pt>
                <c:pt idx="133">
                  <c:v>134.0</c:v>
                </c:pt>
                <c:pt idx="134">
                  <c:v>135.0</c:v>
                </c:pt>
                <c:pt idx="135">
                  <c:v>136.0</c:v>
                </c:pt>
                <c:pt idx="136">
                  <c:v>137.0</c:v>
                </c:pt>
                <c:pt idx="137">
                  <c:v>138.0</c:v>
                </c:pt>
                <c:pt idx="138">
                  <c:v>139.0</c:v>
                </c:pt>
                <c:pt idx="139">
                  <c:v>140.0</c:v>
                </c:pt>
                <c:pt idx="140">
                  <c:v>141.0</c:v>
                </c:pt>
                <c:pt idx="141">
                  <c:v>142.0</c:v>
                </c:pt>
                <c:pt idx="142">
                  <c:v>143.0</c:v>
                </c:pt>
                <c:pt idx="143">
                  <c:v>144.0</c:v>
                </c:pt>
                <c:pt idx="144">
                  <c:v>145.0</c:v>
                </c:pt>
                <c:pt idx="145">
                  <c:v>146.0</c:v>
                </c:pt>
                <c:pt idx="146">
                  <c:v>147.0</c:v>
                </c:pt>
                <c:pt idx="147">
                  <c:v>148.0</c:v>
                </c:pt>
                <c:pt idx="148">
                  <c:v>149.0</c:v>
                </c:pt>
                <c:pt idx="149">
                  <c:v>150.0</c:v>
                </c:pt>
                <c:pt idx="150">
                  <c:v>151.0</c:v>
                </c:pt>
                <c:pt idx="151">
                  <c:v>152.0</c:v>
                </c:pt>
                <c:pt idx="152">
                  <c:v>153.0</c:v>
                </c:pt>
                <c:pt idx="153">
                  <c:v>154.0</c:v>
                </c:pt>
                <c:pt idx="154">
                  <c:v>155.0</c:v>
                </c:pt>
                <c:pt idx="155">
                  <c:v>156.0</c:v>
                </c:pt>
                <c:pt idx="156">
                  <c:v>157.0</c:v>
                </c:pt>
                <c:pt idx="157">
                  <c:v>158.0</c:v>
                </c:pt>
                <c:pt idx="158">
                  <c:v>159.0</c:v>
                </c:pt>
                <c:pt idx="159">
                  <c:v>160.0</c:v>
                </c:pt>
                <c:pt idx="160">
                  <c:v>161.0</c:v>
                </c:pt>
                <c:pt idx="161">
                  <c:v>162.0</c:v>
                </c:pt>
                <c:pt idx="162">
                  <c:v>163.0</c:v>
                </c:pt>
                <c:pt idx="163">
                  <c:v>164.0</c:v>
                </c:pt>
                <c:pt idx="164">
                  <c:v>165.0</c:v>
                </c:pt>
                <c:pt idx="165">
                  <c:v>166.0</c:v>
                </c:pt>
                <c:pt idx="166">
                  <c:v>167.0</c:v>
                </c:pt>
                <c:pt idx="167">
                  <c:v>168.0</c:v>
                </c:pt>
                <c:pt idx="168">
                  <c:v>169.0</c:v>
                </c:pt>
                <c:pt idx="169">
                  <c:v>170.0</c:v>
                </c:pt>
                <c:pt idx="170">
                  <c:v>171.0</c:v>
                </c:pt>
                <c:pt idx="171">
                  <c:v>172.0</c:v>
                </c:pt>
                <c:pt idx="172">
                  <c:v>173.0</c:v>
                </c:pt>
                <c:pt idx="173">
                  <c:v>174.0</c:v>
                </c:pt>
                <c:pt idx="174">
                  <c:v>175.0</c:v>
                </c:pt>
                <c:pt idx="175">
                  <c:v>176.0</c:v>
                </c:pt>
                <c:pt idx="176">
                  <c:v>177.0</c:v>
                </c:pt>
                <c:pt idx="177">
                  <c:v>178.0</c:v>
                </c:pt>
                <c:pt idx="178">
                  <c:v>179.0</c:v>
                </c:pt>
                <c:pt idx="179">
                  <c:v>180.0</c:v>
                </c:pt>
                <c:pt idx="180">
                  <c:v>181.0</c:v>
                </c:pt>
                <c:pt idx="181">
                  <c:v>182.0</c:v>
                </c:pt>
                <c:pt idx="182">
                  <c:v>183.0</c:v>
                </c:pt>
                <c:pt idx="183">
                  <c:v>184.0</c:v>
                </c:pt>
                <c:pt idx="184">
                  <c:v>185.0</c:v>
                </c:pt>
                <c:pt idx="185">
                  <c:v>186.0</c:v>
                </c:pt>
                <c:pt idx="186">
                  <c:v>187.0</c:v>
                </c:pt>
                <c:pt idx="187">
                  <c:v>188.0</c:v>
                </c:pt>
                <c:pt idx="188">
                  <c:v>189.0</c:v>
                </c:pt>
                <c:pt idx="189">
                  <c:v>190.0</c:v>
                </c:pt>
                <c:pt idx="190">
                  <c:v>191.0</c:v>
                </c:pt>
                <c:pt idx="191">
                  <c:v>192.0</c:v>
                </c:pt>
                <c:pt idx="192">
                  <c:v>193.0</c:v>
                </c:pt>
                <c:pt idx="193">
                  <c:v>194.0</c:v>
                </c:pt>
                <c:pt idx="194">
                  <c:v>195.0</c:v>
                </c:pt>
                <c:pt idx="195">
                  <c:v>196.0</c:v>
                </c:pt>
                <c:pt idx="196">
                  <c:v>197.0</c:v>
                </c:pt>
                <c:pt idx="197">
                  <c:v>198.0</c:v>
                </c:pt>
                <c:pt idx="198">
                  <c:v>199.0</c:v>
                </c:pt>
                <c:pt idx="199">
                  <c:v>200.0</c:v>
                </c:pt>
              </c:numCache>
            </c:numRef>
          </c:cat>
          <c:val>
            <c:numRef>
              <c:f>Sheet1!$B$3:$B$202</c:f>
              <c:numCache>
                <c:formatCode>General</c:formatCode>
                <c:ptCount val="200"/>
                <c:pt idx="0">
                  <c:v>51.931993</c:v>
                </c:pt>
                <c:pt idx="1">
                  <c:v>97.739192</c:v>
                </c:pt>
                <c:pt idx="2">
                  <c:v>98.578664</c:v>
                </c:pt>
                <c:pt idx="3">
                  <c:v>108.74274</c:v>
                </c:pt>
                <c:pt idx="4">
                  <c:v>104.340969</c:v>
                </c:pt>
                <c:pt idx="5">
                  <c:v>129.92306</c:v>
                </c:pt>
                <c:pt idx="6">
                  <c:v>104.560007</c:v>
                </c:pt>
                <c:pt idx="7">
                  <c:v>110.891228</c:v>
                </c:pt>
                <c:pt idx="8">
                  <c:v>106.417105</c:v>
                </c:pt>
                <c:pt idx="9">
                  <c:v>111.259783</c:v>
                </c:pt>
                <c:pt idx="10">
                  <c:v>106.115068</c:v>
                </c:pt>
                <c:pt idx="11">
                  <c:v>105.176799</c:v>
                </c:pt>
                <c:pt idx="12">
                  <c:v>111.474019</c:v>
                </c:pt>
                <c:pt idx="13">
                  <c:v>101.318172</c:v>
                </c:pt>
                <c:pt idx="14">
                  <c:v>108.144963</c:v>
                </c:pt>
                <c:pt idx="15">
                  <c:v>108.843535</c:v>
                </c:pt>
                <c:pt idx="16">
                  <c:v>107.797285</c:v>
                </c:pt>
                <c:pt idx="17">
                  <c:v>108.77359</c:v>
                </c:pt>
                <c:pt idx="18">
                  <c:v>103.735003</c:v>
                </c:pt>
                <c:pt idx="19">
                  <c:v>110.567424</c:v>
                </c:pt>
                <c:pt idx="20">
                  <c:v>110.196761</c:v>
                </c:pt>
                <c:pt idx="21">
                  <c:v>108.957145</c:v>
                </c:pt>
                <c:pt idx="22">
                  <c:v>106.722572</c:v>
                </c:pt>
                <c:pt idx="23">
                  <c:v>122.205286</c:v>
                </c:pt>
                <c:pt idx="24">
                  <c:v>114.222729</c:v>
                </c:pt>
                <c:pt idx="25">
                  <c:v>107.046551</c:v>
                </c:pt>
                <c:pt idx="26">
                  <c:v>103.214195</c:v>
                </c:pt>
                <c:pt idx="27">
                  <c:v>110.560499</c:v>
                </c:pt>
                <c:pt idx="28">
                  <c:v>112.108369</c:v>
                </c:pt>
                <c:pt idx="29">
                  <c:v>110.66046</c:v>
                </c:pt>
                <c:pt idx="30">
                  <c:v>109.344162</c:v>
                </c:pt>
                <c:pt idx="31">
                  <c:v>106.239694</c:v>
                </c:pt>
                <c:pt idx="32">
                  <c:v>103.051598</c:v>
                </c:pt>
                <c:pt idx="33">
                  <c:v>99.62767</c:v>
                </c:pt>
                <c:pt idx="34">
                  <c:v>99.232222</c:v>
                </c:pt>
                <c:pt idx="35">
                  <c:v>97.407897</c:v>
                </c:pt>
                <c:pt idx="36">
                  <c:v>96.741494</c:v>
                </c:pt>
                <c:pt idx="37">
                  <c:v>93.70435</c:v>
                </c:pt>
                <c:pt idx="38">
                  <c:v>100.983512</c:v>
                </c:pt>
                <c:pt idx="39">
                  <c:v>96.045568</c:v>
                </c:pt>
                <c:pt idx="40">
                  <c:v>96.116056</c:v>
                </c:pt>
                <c:pt idx="41">
                  <c:v>105.344718</c:v>
                </c:pt>
                <c:pt idx="42">
                  <c:v>100.893806</c:v>
                </c:pt>
                <c:pt idx="43">
                  <c:v>107.004602</c:v>
                </c:pt>
                <c:pt idx="44">
                  <c:v>101.452307</c:v>
                </c:pt>
                <c:pt idx="45">
                  <c:v>92.32372799999995</c:v>
                </c:pt>
                <c:pt idx="46">
                  <c:v>102.842081</c:v>
                </c:pt>
                <c:pt idx="47">
                  <c:v>101.060933</c:v>
                </c:pt>
                <c:pt idx="48">
                  <c:v>95.324817</c:v>
                </c:pt>
                <c:pt idx="49">
                  <c:v>106.630514</c:v>
                </c:pt>
                <c:pt idx="50">
                  <c:v>99.939363</c:v>
                </c:pt>
                <c:pt idx="51">
                  <c:v>103.829187</c:v>
                </c:pt>
                <c:pt idx="52">
                  <c:v>99.13100799999998</c:v>
                </c:pt>
                <c:pt idx="53">
                  <c:v>96.347191</c:v>
                </c:pt>
                <c:pt idx="54">
                  <c:v>102.218241</c:v>
                </c:pt>
                <c:pt idx="55">
                  <c:v>118.039161</c:v>
                </c:pt>
                <c:pt idx="56">
                  <c:v>108.382241</c:v>
                </c:pt>
                <c:pt idx="57">
                  <c:v>100.807914</c:v>
                </c:pt>
                <c:pt idx="58">
                  <c:v>102.913503</c:v>
                </c:pt>
                <c:pt idx="59">
                  <c:v>114.813652</c:v>
                </c:pt>
                <c:pt idx="60">
                  <c:v>107.551478</c:v>
                </c:pt>
                <c:pt idx="61">
                  <c:v>99.290244</c:v>
                </c:pt>
                <c:pt idx="62">
                  <c:v>97.88221799999998</c:v>
                </c:pt>
                <c:pt idx="63">
                  <c:v>104.870366</c:v>
                </c:pt>
                <c:pt idx="64">
                  <c:v>104.910025</c:v>
                </c:pt>
                <c:pt idx="65">
                  <c:v>99.87671899999962</c:v>
                </c:pt>
                <c:pt idx="66">
                  <c:v>101.462219</c:v>
                </c:pt>
                <c:pt idx="67">
                  <c:v>99.97837099999968</c:v>
                </c:pt>
                <c:pt idx="68">
                  <c:v>95.39054</c:v>
                </c:pt>
                <c:pt idx="69">
                  <c:v>96.078829</c:v>
                </c:pt>
                <c:pt idx="70">
                  <c:v>103.166646</c:v>
                </c:pt>
                <c:pt idx="71">
                  <c:v>103.521101</c:v>
                </c:pt>
                <c:pt idx="72">
                  <c:v>95.63858599999998</c:v>
                </c:pt>
                <c:pt idx="73">
                  <c:v>103.226191</c:v>
                </c:pt>
                <c:pt idx="74">
                  <c:v>103.918911</c:v>
                </c:pt>
                <c:pt idx="75">
                  <c:v>105.205909</c:v>
                </c:pt>
                <c:pt idx="76">
                  <c:v>97.556923</c:v>
                </c:pt>
                <c:pt idx="77">
                  <c:v>102.925722</c:v>
                </c:pt>
                <c:pt idx="78">
                  <c:v>108.609905</c:v>
                </c:pt>
                <c:pt idx="79">
                  <c:v>97.517504</c:v>
                </c:pt>
                <c:pt idx="80">
                  <c:v>100.316488</c:v>
                </c:pt>
                <c:pt idx="81">
                  <c:v>96.887465</c:v>
                </c:pt>
                <c:pt idx="82">
                  <c:v>99.947308</c:v>
                </c:pt>
                <c:pt idx="83">
                  <c:v>109.842883</c:v>
                </c:pt>
                <c:pt idx="84">
                  <c:v>103.559833</c:v>
                </c:pt>
                <c:pt idx="85">
                  <c:v>102.192267</c:v>
                </c:pt>
                <c:pt idx="86">
                  <c:v>109.90814</c:v>
                </c:pt>
                <c:pt idx="87">
                  <c:v>101.089903</c:v>
                </c:pt>
                <c:pt idx="88">
                  <c:v>103.370507</c:v>
                </c:pt>
                <c:pt idx="89">
                  <c:v>122.372264</c:v>
                </c:pt>
                <c:pt idx="90">
                  <c:v>120.26282</c:v>
                </c:pt>
                <c:pt idx="91">
                  <c:v>120.762938</c:v>
                </c:pt>
                <c:pt idx="92">
                  <c:v>111.215128</c:v>
                </c:pt>
                <c:pt idx="93">
                  <c:v>100.469438</c:v>
                </c:pt>
                <c:pt idx="94">
                  <c:v>103.506802</c:v>
                </c:pt>
                <c:pt idx="95">
                  <c:v>105.475765</c:v>
                </c:pt>
                <c:pt idx="96">
                  <c:v>109.883811</c:v>
                </c:pt>
                <c:pt idx="97">
                  <c:v>107.533055</c:v>
                </c:pt>
                <c:pt idx="98">
                  <c:v>112.369589</c:v>
                </c:pt>
                <c:pt idx="99">
                  <c:v>101.166397</c:v>
                </c:pt>
                <c:pt idx="100">
                  <c:v>116.754359</c:v>
                </c:pt>
                <c:pt idx="101">
                  <c:v>107.89477</c:v>
                </c:pt>
                <c:pt idx="102">
                  <c:v>108.90608</c:v>
                </c:pt>
                <c:pt idx="103">
                  <c:v>108.854989</c:v>
                </c:pt>
                <c:pt idx="104">
                  <c:v>98.791763</c:v>
                </c:pt>
                <c:pt idx="105">
                  <c:v>119.901766</c:v>
                </c:pt>
                <c:pt idx="106">
                  <c:v>102.0441</c:v>
                </c:pt>
                <c:pt idx="107">
                  <c:v>104.825997</c:v>
                </c:pt>
                <c:pt idx="108">
                  <c:v>109.990758</c:v>
                </c:pt>
                <c:pt idx="109">
                  <c:v>107.240256</c:v>
                </c:pt>
                <c:pt idx="110">
                  <c:v>110.562166</c:v>
                </c:pt>
                <c:pt idx="111">
                  <c:v>107.843467</c:v>
                </c:pt>
                <c:pt idx="112">
                  <c:v>121.222639</c:v>
                </c:pt>
                <c:pt idx="113">
                  <c:v>108.943702</c:v>
                </c:pt>
                <c:pt idx="114">
                  <c:v>106.428738</c:v>
                </c:pt>
                <c:pt idx="115">
                  <c:v>111.160048</c:v>
                </c:pt>
                <c:pt idx="116">
                  <c:v>117.30429</c:v>
                </c:pt>
                <c:pt idx="117">
                  <c:v>114.412039</c:v>
                </c:pt>
                <c:pt idx="118">
                  <c:v>120.937066</c:v>
                </c:pt>
                <c:pt idx="119">
                  <c:v>110.924426</c:v>
                </c:pt>
                <c:pt idx="120">
                  <c:v>104.274072</c:v>
                </c:pt>
                <c:pt idx="121">
                  <c:v>110.70747</c:v>
                </c:pt>
                <c:pt idx="122">
                  <c:v>119.632569</c:v>
                </c:pt>
                <c:pt idx="123">
                  <c:v>115.188885</c:v>
                </c:pt>
                <c:pt idx="124">
                  <c:v>113.998811</c:v>
                </c:pt>
                <c:pt idx="125">
                  <c:v>113.917887</c:v>
                </c:pt>
                <c:pt idx="126">
                  <c:v>125.37014</c:v>
                </c:pt>
                <c:pt idx="127">
                  <c:v>122.176944</c:v>
                </c:pt>
                <c:pt idx="128">
                  <c:v>110.020021</c:v>
                </c:pt>
                <c:pt idx="129">
                  <c:v>112.805051</c:v>
                </c:pt>
                <c:pt idx="130">
                  <c:v>127.622482</c:v>
                </c:pt>
                <c:pt idx="131">
                  <c:v>125.837619</c:v>
                </c:pt>
                <c:pt idx="132">
                  <c:v>132.471488</c:v>
                </c:pt>
                <c:pt idx="133">
                  <c:v>131.919985</c:v>
                </c:pt>
                <c:pt idx="134">
                  <c:v>130.975651</c:v>
                </c:pt>
                <c:pt idx="135">
                  <c:v>130.883895</c:v>
                </c:pt>
                <c:pt idx="136">
                  <c:v>135.665173</c:v>
                </c:pt>
                <c:pt idx="137">
                  <c:v>137.194643</c:v>
                </c:pt>
                <c:pt idx="138">
                  <c:v>127.556592</c:v>
                </c:pt>
                <c:pt idx="139">
                  <c:v>130.36957</c:v>
                </c:pt>
                <c:pt idx="140">
                  <c:v>129.448315</c:v>
                </c:pt>
                <c:pt idx="141">
                  <c:v>133.690647</c:v>
                </c:pt>
                <c:pt idx="142">
                  <c:v>142.757415</c:v>
                </c:pt>
                <c:pt idx="143">
                  <c:v>138.910749</c:v>
                </c:pt>
                <c:pt idx="144">
                  <c:v>182.699266</c:v>
                </c:pt>
                <c:pt idx="145">
                  <c:v>194.253729</c:v>
                </c:pt>
                <c:pt idx="146">
                  <c:v>222.63691</c:v>
                </c:pt>
                <c:pt idx="147">
                  <c:v>236.396812</c:v>
                </c:pt>
                <c:pt idx="148">
                  <c:v>274.164087</c:v>
                </c:pt>
                <c:pt idx="149">
                  <c:v>320.241078</c:v>
                </c:pt>
                <c:pt idx="150">
                  <c:v>421.606804</c:v>
                </c:pt>
                <c:pt idx="151">
                  <c:v>497.457954</c:v>
                </c:pt>
                <c:pt idx="152">
                  <c:v>567.242789</c:v>
                </c:pt>
                <c:pt idx="153">
                  <c:v>646.394897</c:v>
                </c:pt>
                <c:pt idx="154">
                  <c:v>743.4521949999969</c:v>
                </c:pt>
                <c:pt idx="155">
                  <c:v>862.103669</c:v>
                </c:pt>
                <c:pt idx="156">
                  <c:v>967.5490610000001</c:v>
                </c:pt>
                <c:pt idx="157">
                  <c:v>1081.288688</c:v>
                </c:pt>
                <c:pt idx="158">
                  <c:v>1232.8586</c:v>
                </c:pt>
                <c:pt idx="159">
                  <c:v>1356.507061</c:v>
                </c:pt>
                <c:pt idx="160">
                  <c:v>1487.148831</c:v>
                </c:pt>
                <c:pt idx="161">
                  <c:v>1622.610448</c:v>
                </c:pt>
                <c:pt idx="162">
                  <c:v>1830.768697</c:v>
                </c:pt>
                <c:pt idx="163">
                  <c:v>2002.414662</c:v>
                </c:pt>
                <c:pt idx="164">
                  <c:v>2178.909637</c:v>
                </c:pt>
                <c:pt idx="165">
                  <c:v>2343.651432</c:v>
                </c:pt>
                <c:pt idx="166">
                  <c:v>2520.052444</c:v>
                </c:pt>
                <c:pt idx="167">
                  <c:v>2715.118826</c:v>
                </c:pt>
                <c:pt idx="168">
                  <c:v>2892.384887</c:v>
                </c:pt>
                <c:pt idx="169">
                  <c:v>3131.118399</c:v>
                </c:pt>
                <c:pt idx="170">
                  <c:v>3420.273146</c:v>
                </c:pt>
                <c:pt idx="171">
                  <c:v>3639.52233</c:v>
                </c:pt>
                <c:pt idx="172">
                  <c:v>3855.1125</c:v>
                </c:pt>
                <c:pt idx="173">
                  <c:v>4103.90667</c:v>
                </c:pt>
                <c:pt idx="174">
                  <c:v>4342.011885</c:v>
                </c:pt>
                <c:pt idx="175">
                  <c:v>4586.124225</c:v>
                </c:pt>
                <c:pt idx="176">
                  <c:v>4903.188618</c:v>
                </c:pt>
                <c:pt idx="177">
                  <c:v>5211.443382999977</c:v>
                </c:pt>
                <c:pt idx="178">
                  <c:v>5527.816514</c:v>
                </c:pt>
                <c:pt idx="179">
                  <c:v>5817.858594</c:v>
                </c:pt>
                <c:pt idx="180">
                  <c:v>6745.227344</c:v>
                </c:pt>
                <c:pt idx="181">
                  <c:v>7423.136352</c:v>
                </c:pt>
                <c:pt idx="182">
                  <c:v>8160.999278</c:v>
                </c:pt>
                <c:pt idx="183">
                  <c:v>8645.591478</c:v>
                </c:pt>
                <c:pt idx="184">
                  <c:v>9057.643058</c:v>
                </c:pt>
                <c:pt idx="185">
                  <c:v>9459.128656</c:v>
                </c:pt>
                <c:pt idx="186">
                  <c:v>10041.994797</c:v>
                </c:pt>
                <c:pt idx="187">
                  <c:v>10337.459326</c:v>
                </c:pt>
                <c:pt idx="188">
                  <c:v>10733.98168</c:v>
                </c:pt>
                <c:pt idx="189">
                  <c:v>11044.84671</c:v>
                </c:pt>
                <c:pt idx="190">
                  <c:v>11377.437752</c:v>
                </c:pt>
                <c:pt idx="191">
                  <c:v>11708.412175</c:v>
                </c:pt>
                <c:pt idx="192">
                  <c:v>12013.442689</c:v>
                </c:pt>
                <c:pt idx="193">
                  <c:v>12327.087309</c:v>
                </c:pt>
                <c:pt idx="194">
                  <c:v>12635.107244</c:v>
                </c:pt>
                <c:pt idx="195">
                  <c:v>13664.870186</c:v>
                </c:pt>
                <c:pt idx="196">
                  <c:v>14055.601821</c:v>
                </c:pt>
                <c:pt idx="197">
                  <c:v>14501.057432</c:v>
                </c:pt>
                <c:pt idx="198">
                  <c:v>14876.737678</c:v>
                </c:pt>
                <c:pt idx="199">
                  <c:v>15333.583445</c:v>
                </c:pt>
              </c:numCache>
            </c:numRef>
          </c:val>
          <c:smooth val="0"/>
        </c:ser>
        <c:dLbls>
          <c:showLegendKey val="0"/>
          <c:showVal val="0"/>
          <c:showCatName val="0"/>
          <c:showSerName val="0"/>
          <c:showPercent val="0"/>
          <c:showBubbleSize val="0"/>
        </c:dLbls>
        <c:marker val="1"/>
        <c:smooth val="0"/>
        <c:axId val="2080299128"/>
        <c:axId val="2080304616"/>
      </c:lineChart>
      <c:catAx>
        <c:axId val="2080299128"/>
        <c:scaling>
          <c:orientation val="minMax"/>
        </c:scaling>
        <c:delete val="0"/>
        <c:axPos val="b"/>
        <c:title>
          <c:tx>
            <c:rich>
              <a:bodyPr/>
              <a:lstStyle/>
              <a:p>
                <a:pPr>
                  <a:defRPr sz="800"/>
                </a:pPr>
                <a:r>
                  <a:rPr lang="en-US" sz="800"/>
                  <a:t>Devices</a:t>
                </a:r>
              </a:p>
            </c:rich>
          </c:tx>
          <c:layout/>
          <c:overlay val="0"/>
        </c:title>
        <c:numFmt formatCode="General" sourceLinked="1"/>
        <c:majorTickMark val="none"/>
        <c:minorTickMark val="none"/>
        <c:tickLblPos val="nextTo"/>
        <c:crossAx val="2080304616"/>
        <c:crosses val="autoZero"/>
        <c:auto val="1"/>
        <c:lblAlgn val="ctr"/>
        <c:lblOffset val="100"/>
        <c:noMultiLvlLbl val="0"/>
      </c:catAx>
      <c:valAx>
        <c:axId val="2080304616"/>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080299128"/>
        <c:crosses val="autoZero"/>
        <c:crossBetween val="between"/>
      </c:valAx>
    </c:plotArea>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9"/>
    </mc:Choice>
    <mc:Fallback>
      <c:style val="9"/>
    </mc:Fallback>
  </mc:AlternateContent>
  <c:chart>
    <c:title>
      <c:tx>
        <c:rich>
          <a:bodyPr/>
          <a:lstStyle/>
          <a:p>
            <a:pPr>
              <a:defRPr sz="1000"/>
            </a:pPr>
            <a:r>
              <a:rPr lang="en-US" sz="1000"/>
              <a:t>Setup Time, 200 Devices (Excerpt 1 - 20 Devices)</a:t>
            </a:r>
          </a:p>
        </c:rich>
      </c:tx>
      <c:layout/>
      <c:overlay val="0"/>
    </c:title>
    <c:autoTitleDeleted val="0"/>
    <c:plotArea>
      <c:layout>
        <c:manualLayout>
          <c:layoutTarget val="inner"/>
          <c:xMode val="edge"/>
          <c:yMode val="edge"/>
          <c:x val="0.0973140456854273"/>
          <c:y val="0.11039603960396"/>
          <c:w val="0.888094563719104"/>
          <c:h val="0.742613878872617"/>
        </c:manualLayout>
      </c:layout>
      <c:lineChart>
        <c:grouping val="standard"/>
        <c:varyColors val="0"/>
        <c:ser>
          <c:idx val="0"/>
          <c:order val="0"/>
          <c:tx>
            <c:strRef>
              <c:f>Sheet1!$B$1</c:f>
              <c:strCache>
                <c:ptCount val="1"/>
              </c:strCache>
            </c:strRef>
          </c:tx>
          <c:spPr>
            <a:ln w="12700">
              <a:solidFill>
                <a:schemeClr val="tx1"/>
              </a:solidFill>
            </a:ln>
          </c:spPr>
          <c:marker>
            <c:symbol val="none"/>
          </c:marker>
          <c:cat>
            <c:numRef>
              <c:f>Sheet1!$A$3:$A$22</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cat>
          <c:val>
            <c:numRef>
              <c:f>Sheet1!$B$3:$B$22</c:f>
              <c:numCache>
                <c:formatCode>General</c:formatCode>
                <c:ptCount val="20"/>
                <c:pt idx="0">
                  <c:v>51.931993</c:v>
                </c:pt>
                <c:pt idx="1">
                  <c:v>97.739192</c:v>
                </c:pt>
                <c:pt idx="2">
                  <c:v>98.578664</c:v>
                </c:pt>
                <c:pt idx="3">
                  <c:v>108.74274</c:v>
                </c:pt>
                <c:pt idx="4">
                  <c:v>104.340969</c:v>
                </c:pt>
                <c:pt idx="5">
                  <c:v>129.92306</c:v>
                </c:pt>
                <c:pt idx="6">
                  <c:v>104.560007</c:v>
                </c:pt>
                <c:pt idx="7">
                  <c:v>110.891228</c:v>
                </c:pt>
                <c:pt idx="8">
                  <c:v>106.417105</c:v>
                </c:pt>
                <c:pt idx="9">
                  <c:v>111.259783</c:v>
                </c:pt>
                <c:pt idx="10">
                  <c:v>106.115068</c:v>
                </c:pt>
                <c:pt idx="11">
                  <c:v>105.176799</c:v>
                </c:pt>
                <c:pt idx="12">
                  <c:v>111.474019</c:v>
                </c:pt>
                <c:pt idx="13">
                  <c:v>101.318172</c:v>
                </c:pt>
                <c:pt idx="14">
                  <c:v>108.144963</c:v>
                </c:pt>
                <c:pt idx="15">
                  <c:v>108.843535</c:v>
                </c:pt>
                <c:pt idx="16">
                  <c:v>107.797285</c:v>
                </c:pt>
                <c:pt idx="17">
                  <c:v>108.77359</c:v>
                </c:pt>
                <c:pt idx="18">
                  <c:v>103.735003</c:v>
                </c:pt>
                <c:pt idx="19">
                  <c:v>110.567424</c:v>
                </c:pt>
              </c:numCache>
            </c:numRef>
          </c:val>
          <c:smooth val="0"/>
        </c:ser>
        <c:dLbls>
          <c:showLegendKey val="0"/>
          <c:showVal val="0"/>
          <c:showCatName val="0"/>
          <c:showSerName val="0"/>
          <c:showPercent val="0"/>
          <c:showBubbleSize val="0"/>
        </c:dLbls>
        <c:marker val="1"/>
        <c:smooth val="0"/>
        <c:axId val="2080332680"/>
        <c:axId val="2080338184"/>
      </c:lineChart>
      <c:catAx>
        <c:axId val="2080332680"/>
        <c:scaling>
          <c:orientation val="minMax"/>
        </c:scaling>
        <c:delete val="0"/>
        <c:axPos val="b"/>
        <c:title>
          <c:tx>
            <c:rich>
              <a:bodyPr/>
              <a:lstStyle/>
              <a:p>
                <a:pPr>
                  <a:defRPr sz="800"/>
                </a:pPr>
                <a:r>
                  <a:rPr lang="en-US" sz="800"/>
                  <a:t>Devices</a:t>
                </a:r>
              </a:p>
            </c:rich>
          </c:tx>
          <c:layout/>
          <c:overlay val="0"/>
        </c:title>
        <c:numFmt formatCode="General" sourceLinked="1"/>
        <c:majorTickMark val="none"/>
        <c:minorTickMark val="none"/>
        <c:tickLblPos val="nextTo"/>
        <c:crossAx val="2080338184"/>
        <c:crosses val="autoZero"/>
        <c:auto val="1"/>
        <c:lblAlgn val="ctr"/>
        <c:lblOffset val="100"/>
        <c:noMultiLvlLbl val="0"/>
      </c:catAx>
      <c:valAx>
        <c:axId val="2080338184"/>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080332680"/>
        <c:crosses val="autoZero"/>
        <c:crossBetween val="between"/>
      </c:valAx>
    </c:plotArea>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9"/>
    </mc:Choice>
    <mc:Fallback>
      <c:style val="9"/>
    </mc:Fallback>
  </mc:AlternateContent>
  <c:chart>
    <c:title>
      <c:tx>
        <c:rich>
          <a:bodyPr/>
          <a:lstStyle/>
          <a:p>
            <a:pPr>
              <a:defRPr sz="1000"/>
            </a:pPr>
            <a:r>
              <a:rPr lang="en-US" sz="1000"/>
              <a:t>Setup Time, 200 Devices (Excerpt 115 - 160 Devices)</a:t>
            </a:r>
          </a:p>
        </c:rich>
      </c:tx>
      <c:layout/>
      <c:overlay val="0"/>
    </c:title>
    <c:autoTitleDeleted val="0"/>
    <c:plotArea>
      <c:layout>
        <c:manualLayout>
          <c:layoutTarget val="inner"/>
          <c:xMode val="edge"/>
          <c:yMode val="edge"/>
          <c:x val="0.0969329618624356"/>
          <c:y val="0.11039603960396"/>
          <c:w val="0.876837141596673"/>
          <c:h val="0.742613878872617"/>
        </c:manualLayout>
      </c:layout>
      <c:lineChart>
        <c:grouping val="standard"/>
        <c:varyColors val="0"/>
        <c:ser>
          <c:idx val="0"/>
          <c:order val="0"/>
          <c:tx>
            <c:strRef>
              <c:f>Sheet1!$B$1</c:f>
              <c:strCache>
                <c:ptCount val="1"/>
              </c:strCache>
            </c:strRef>
          </c:tx>
          <c:spPr>
            <a:ln w="12700">
              <a:solidFill>
                <a:schemeClr val="tx1"/>
              </a:solidFill>
            </a:ln>
          </c:spPr>
          <c:marker>
            <c:symbol val="none"/>
          </c:marker>
          <c:cat>
            <c:numRef>
              <c:f>Sheet1!$A$117:$A$162</c:f>
              <c:numCache>
                <c:formatCode>General</c:formatCode>
                <c:ptCount val="46"/>
                <c:pt idx="0">
                  <c:v>115.0</c:v>
                </c:pt>
                <c:pt idx="1">
                  <c:v>116.0</c:v>
                </c:pt>
                <c:pt idx="2">
                  <c:v>117.0</c:v>
                </c:pt>
                <c:pt idx="3">
                  <c:v>118.0</c:v>
                </c:pt>
                <c:pt idx="4">
                  <c:v>119.0</c:v>
                </c:pt>
                <c:pt idx="5">
                  <c:v>120.0</c:v>
                </c:pt>
                <c:pt idx="6">
                  <c:v>121.0</c:v>
                </c:pt>
                <c:pt idx="7">
                  <c:v>122.0</c:v>
                </c:pt>
                <c:pt idx="8">
                  <c:v>123.0</c:v>
                </c:pt>
                <c:pt idx="9">
                  <c:v>124.0</c:v>
                </c:pt>
                <c:pt idx="10">
                  <c:v>125.0</c:v>
                </c:pt>
                <c:pt idx="11">
                  <c:v>126.0</c:v>
                </c:pt>
                <c:pt idx="12">
                  <c:v>127.0</c:v>
                </c:pt>
                <c:pt idx="13">
                  <c:v>128.0</c:v>
                </c:pt>
                <c:pt idx="14">
                  <c:v>129.0</c:v>
                </c:pt>
                <c:pt idx="15">
                  <c:v>130.0</c:v>
                </c:pt>
                <c:pt idx="16">
                  <c:v>131.0</c:v>
                </c:pt>
                <c:pt idx="17">
                  <c:v>132.0</c:v>
                </c:pt>
                <c:pt idx="18">
                  <c:v>133.0</c:v>
                </c:pt>
                <c:pt idx="19">
                  <c:v>134.0</c:v>
                </c:pt>
                <c:pt idx="20">
                  <c:v>135.0</c:v>
                </c:pt>
                <c:pt idx="21">
                  <c:v>136.0</c:v>
                </c:pt>
                <c:pt idx="22">
                  <c:v>137.0</c:v>
                </c:pt>
                <c:pt idx="23">
                  <c:v>138.0</c:v>
                </c:pt>
                <c:pt idx="24">
                  <c:v>139.0</c:v>
                </c:pt>
                <c:pt idx="25">
                  <c:v>140.0</c:v>
                </c:pt>
                <c:pt idx="26">
                  <c:v>141.0</c:v>
                </c:pt>
                <c:pt idx="27">
                  <c:v>142.0</c:v>
                </c:pt>
                <c:pt idx="28">
                  <c:v>143.0</c:v>
                </c:pt>
                <c:pt idx="29">
                  <c:v>144.0</c:v>
                </c:pt>
                <c:pt idx="30">
                  <c:v>145.0</c:v>
                </c:pt>
                <c:pt idx="31">
                  <c:v>146.0</c:v>
                </c:pt>
                <c:pt idx="32">
                  <c:v>147.0</c:v>
                </c:pt>
                <c:pt idx="33">
                  <c:v>148.0</c:v>
                </c:pt>
                <c:pt idx="34">
                  <c:v>149.0</c:v>
                </c:pt>
                <c:pt idx="35">
                  <c:v>150.0</c:v>
                </c:pt>
                <c:pt idx="36">
                  <c:v>151.0</c:v>
                </c:pt>
                <c:pt idx="37">
                  <c:v>152.0</c:v>
                </c:pt>
                <c:pt idx="38">
                  <c:v>153.0</c:v>
                </c:pt>
                <c:pt idx="39">
                  <c:v>154.0</c:v>
                </c:pt>
                <c:pt idx="40">
                  <c:v>155.0</c:v>
                </c:pt>
                <c:pt idx="41">
                  <c:v>156.0</c:v>
                </c:pt>
                <c:pt idx="42">
                  <c:v>157.0</c:v>
                </c:pt>
                <c:pt idx="43">
                  <c:v>158.0</c:v>
                </c:pt>
                <c:pt idx="44">
                  <c:v>159.0</c:v>
                </c:pt>
                <c:pt idx="45">
                  <c:v>160.0</c:v>
                </c:pt>
              </c:numCache>
            </c:numRef>
          </c:cat>
          <c:val>
            <c:numRef>
              <c:f>Sheet1!$B$117:$B$162</c:f>
              <c:numCache>
                <c:formatCode>General</c:formatCode>
                <c:ptCount val="46"/>
                <c:pt idx="0">
                  <c:v>106.428738</c:v>
                </c:pt>
                <c:pt idx="1">
                  <c:v>111.160048</c:v>
                </c:pt>
                <c:pt idx="2">
                  <c:v>117.30429</c:v>
                </c:pt>
                <c:pt idx="3">
                  <c:v>114.412039</c:v>
                </c:pt>
                <c:pt idx="4">
                  <c:v>120.937066</c:v>
                </c:pt>
                <c:pt idx="5">
                  <c:v>110.924426</c:v>
                </c:pt>
                <c:pt idx="6">
                  <c:v>104.274072</c:v>
                </c:pt>
                <c:pt idx="7">
                  <c:v>110.70747</c:v>
                </c:pt>
                <c:pt idx="8">
                  <c:v>119.632569</c:v>
                </c:pt>
                <c:pt idx="9">
                  <c:v>115.188885</c:v>
                </c:pt>
                <c:pt idx="10">
                  <c:v>113.998811</c:v>
                </c:pt>
                <c:pt idx="11">
                  <c:v>113.917887</c:v>
                </c:pt>
                <c:pt idx="12">
                  <c:v>125.37014</c:v>
                </c:pt>
                <c:pt idx="13">
                  <c:v>122.176944</c:v>
                </c:pt>
                <c:pt idx="14">
                  <c:v>110.020021</c:v>
                </c:pt>
                <c:pt idx="15">
                  <c:v>112.805051</c:v>
                </c:pt>
                <c:pt idx="16">
                  <c:v>127.622482</c:v>
                </c:pt>
                <c:pt idx="17">
                  <c:v>125.837619</c:v>
                </c:pt>
                <c:pt idx="18">
                  <c:v>132.471488</c:v>
                </c:pt>
                <c:pt idx="19">
                  <c:v>131.919985</c:v>
                </c:pt>
                <c:pt idx="20">
                  <c:v>130.975651</c:v>
                </c:pt>
                <c:pt idx="21">
                  <c:v>130.883895</c:v>
                </c:pt>
                <c:pt idx="22">
                  <c:v>135.665173</c:v>
                </c:pt>
                <c:pt idx="23">
                  <c:v>137.194643</c:v>
                </c:pt>
                <c:pt idx="24">
                  <c:v>127.556592</c:v>
                </c:pt>
                <c:pt idx="25">
                  <c:v>130.36957</c:v>
                </c:pt>
                <c:pt idx="26">
                  <c:v>129.448315</c:v>
                </c:pt>
                <c:pt idx="27">
                  <c:v>133.690647</c:v>
                </c:pt>
                <c:pt idx="28">
                  <c:v>142.757415</c:v>
                </c:pt>
                <c:pt idx="29">
                  <c:v>138.910749</c:v>
                </c:pt>
                <c:pt idx="30">
                  <c:v>182.699266</c:v>
                </c:pt>
                <c:pt idx="31">
                  <c:v>194.253729</c:v>
                </c:pt>
                <c:pt idx="32">
                  <c:v>222.63691</c:v>
                </c:pt>
                <c:pt idx="33">
                  <c:v>236.396812</c:v>
                </c:pt>
                <c:pt idx="34">
                  <c:v>274.164087</c:v>
                </c:pt>
                <c:pt idx="35">
                  <c:v>320.241078</c:v>
                </c:pt>
                <c:pt idx="36">
                  <c:v>421.606804</c:v>
                </c:pt>
                <c:pt idx="37">
                  <c:v>497.457954</c:v>
                </c:pt>
                <c:pt idx="38">
                  <c:v>567.242789</c:v>
                </c:pt>
                <c:pt idx="39">
                  <c:v>646.394897</c:v>
                </c:pt>
                <c:pt idx="40">
                  <c:v>743.4521949999969</c:v>
                </c:pt>
                <c:pt idx="41">
                  <c:v>862.103669</c:v>
                </c:pt>
                <c:pt idx="42">
                  <c:v>967.5490610000001</c:v>
                </c:pt>
                <c:pt idx="43">
                  <c:v>1081.288688</c:v>
                </c:pt>
                <c:pt idx="44">
                  <c:v>1232.8586</c:v>
                </c:pt>
                <c:pt idx="45">
                  <c:v>1356.507061</c:v>
                </c:pt>
              </c:numCache>
            </c:numRef>
          </c:val>
          <c:smooth val="0"/>
        </c:ser>
        <c:dLbls>
          <c:showLegendKey val="0"/>
          <c:showVal val="0"/>
          <c:showCatName val="0"/>
          <c:showSerName val="0"/>
          <c:showPercent val="0"/>
          <c:showBubbleSize val="0"/>
        </c:dLbls>
        <c:marker val="1"/>
        <c:smooth val="0"/>
        <c:axId val="2079659752"/>
        <c:axId val="2079654312"/>
      </c:lineChart>
      <c:catAx>
        <c:axId val="2079659752"/>
        <c:scaling>
          <c:orientation val="minMax"/>
        </c:scaling>
        <c:delete val="0"/>
        <c:axPos val="b"/>
        <c:title>
          <c:tx>
            <c:rich>
              <a:bodyPr/>
              <a:lstStyle/>
              <a:p>
                <a:pPr>
                  <a:defRPr sz="800"/>
                </a:pPr>
                <a:r>
                  <a:rPr lang="en-US" sz="800"/>
                  <a:t>Devices</a:t>
                </a:r>
              </a:p>
            </c:rich>
          </c:tx>
          <c:layout/>
          <c:overlay val="0"/>
        </c:title>
        <c:numFmt formatCode="General" sourceLinked="1"/>
        <c:majorTickMark val="none"/>
        <c:minorTickMark val="none"/>
        <c:tickLblPos val="nextTo"/>
        <c:crossAx val="2079654312"/>
        <c:crosses val="autoZero"/>
        <c:auto val="1"/>
        <c:lblAlgn val="ctr"/>
        <c:lblOffset val="100"/>
        <c:noMultiLvlLbl val="0"/>
      </c:catAx>
      <c:valAx>
        <c:axId val="2079654312"/>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079659752"/>
        <c:crosses val="autoZero"/>
        <c:crossBetween val="between"/>
      </c:valAx>
    </c:plotArea>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Traffic While </a:t>
            </a:r>
            <a:r>
              <a:rPr lang="en-US" sz="1000" baseline="0"/>
              <a:t>Changing Document View</a:t>
            </a:r>
            <a:endParaRPr lang="en-US" sz="1000"/>
          </a:p>
        </c:rich>
      </c:tx>
      <c:layout/>
      <c:overlay val="0"/>
    </c:title>
    <c:autoTitleDeleted val="0"/>
    <c:plotArea>
      <c:layout/>
      <c:lineChart>
        <c:grouping val="standard"/>
        <c:varyColors val="0"/>
        <c:ser>
          <c:idx val="0"/>
          <c:order val="0"/>
          <c:tx>
            <c:strRef>
              <c:f>'Traffic When Changing Document '!$B$1</c:f>
              <c:strCache>
                <c:ptCount val="1"/>
                <c:pt idx="0">
                  <c:v>Bytes/s</c:v>
                </c:pt>
              </c:strCache>
            </c:strRef>
          </c:tx>
          <c:spPr>
            <a:ln w="12700">
              <a:solidFill>
                <a:schemeClr val="tx1"/>
              </a:solidFill>
            </a:ln>
          </c:spPr>
          <c:marker>
            <c:symbol val="none"/>
          </c:marker>
          <c:cat>
            <c:numRef>
              <c:f>'Traffic When Changing Document '!$A$2:$A$76</c:f>
              <c:numCache>
                <c:formatCode>General</c:formatCode>
                <c:ptCount val="7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numCache>
            </c:numRef>
          </c:cat>
          <c:val>
            <c:numRef>
              <c:f>'Traffic When Changing Document '!$B$2:$B$76</c:f>
              <c:numCache>
                <c:formatCode>General</c:formatCode>
                <c:ptCount val="75"/>
                <c:pt idx="0">
                  <c:v>0.0</c:v>
                </c:pt>
                <c:pt idx="1">
                  <c:v>33354.0</c:v>
                </c:pt>
                <c:pt idx="2">
                  <c:v>0.0</c:v>
                </c:pt>
                <c:pt idx="3">
                  <c:v>0.0</c:v>
                </c:pt>
                <c:pt idx="4">
                  <c:v>0.0</c:v>
                </c:pt>
                <c:pt idx="5">
                  <c:v>0.0</c:v>
                </c:pt>
                <c:pt idx="6">
                  <c:v>0.0</c:v>
                </c:pt>
                <c:pt idx="7">
                  <c:v>0.0</c:v>
                </c:pt>
                <c:pt idx="8">
                  <c:v>0.0</c:v>
                </c:pt>
                <c:pt idx="9">
                  <c:v>0.0</c:v>
                </c:pt>
                <c:pt idx="10">
                  <c:v>0.0</c:v>
                </c:pt>
                <c:pt idx="11">
                  <c:v>0.0</c:v>
                </c:pt>
                <c:pt idx="12">
                  <c:v>31226.0</c:v>
                </c:pt>
                <c:pt idx="13">
                  <c:v>0.0</c:v>
                </c:pt>
                <c:pt idx="14">
                  <c:v>0.0</c:v>
                </c:pt>
                <c:pt idx="15">
                  <c:v>0.0</c:v>
                </c:pt>
                <c:pt idx="16">
                  <c:v>0.0</c:v>
                </c:pt>
                <c:pt idx="17">
                  <c:v>0.0</c:v>
                </c:pt>
                <c:pt idx="18">
                  <c:v>0.0</c:v>
                </c:pt>
                <c:pt idx="19">
                  <c:v>0.0</c:v>
                </c:pt>
                <c:pt idx="20">
                  <c:v>0.0</c:v>
                </c:pt>
                <c:pt idx="21">
                  <c:v>0.0</c:v>
                </c:pt>
                <c:pt idx="22">
                  <c:v>34270.0</c:v>
                </c:pt>
                <c:pt idx="23">
                  <c:v>0.0</c:v>
                </c:pt>
                <c:pt idx="24">
                  <c:v>0.0</c:v>
                </c:pt>
                <c:pt idx="25">
                  <c:v>0.0</c:v>
                </c:pt>
                <c:pt idx="26">
                  <c:v>0.0</c:v>
                </c:pt>
                <c:pt idx="27">
                  <c:v>0.0</c:v>
                </c:pt>
                <c:pt idx="28">
                  <c:v>0.0</c:v>
                </c:pt>
                <c:pt idx="29">
                  <c:v>0.0</c:v>
                </c:pt>
                <c:pt idx="30">
                  <c:v>0.0</c:v>
                </c:pt>
                <c:pt idx="31">
                  <c:v>0.0</c:v>
                </c:pt>
                <c:pt idx="32">
                  <c:v>2414.0</c:v>
                </c:pt>
                <c:pt idx="33">
                  <c:v>31132.0</c:v>
                </c:pt>
                <c:pt idx="34">
                  <c:v>0.0</c:v>
                </c:pt>
                <c:pt idx="35">
                  <c:v>0.0</c:v>
                </c:pt>
                <c:pt idx="36">
                  <c:v>0.0</c:v>
                </c:pt>
                <c:pt idx="37">
                  <c:v>0.0</c:v>
                </c:pt>
                <c:pt idx="38">
                  <c:v>0.0</c:v>
                </c:pt>
                <c:pt idx="39">
                  <c:v>0.0</c:v>
                </c:pt>
                <c:pt idx="40">
                  <c:v>0.0</c:v>
                </c:pt>
                <c:pt idx="41">
                  <c:v>0.0</c:v>
                </c:pt>
                <c:pt idx="42">
                  <c:v>0.0</c:v>
                </c:pt>
                <c:pt idx="43">
                  <c:v>31070.0</c:v>
                </c:pt>
                <c:pt idx="44">
                  <c:v>0.0</c:v>
                </c:pt>
                <c:pt idx="45">
                  <c:v>0.0</c:v>
                </c:pt>
                <c:pt idx="46">
                  <c:v>0.0</c:v>
                </c:pt>
                <c:pt idx="47">
                  <c:v>0.0</c:v>
                </c:pt>
                <c:pt idx="48">
                  <c:v>0.0</c:v>
                </c:pt>
                <c:pt idx="49">
                  <c:v>0.0</c:v>
                </c:pt>
                <c:pt idx="50">
                  <c:v>0.0</c:v>
                </c:pt>
                <c:pt idx="51">
                  <c:v>0.0</c:v>
                </c:pt>
                <c:pt idx="52">
                  <c:v>0.0</c:v>
                </c:pt>
                <c:pt idx="53">
                  <c:v>33458.0</c:v>
                </c:pt>
                <c:pt idx="54">
                  <c:v>0.0</c:v>
                </c:pt>
                <c:pt idx="55">
                  <c:v>0.0</c:v>
                </c:pt>
                <c:pt idx="56">
                  <c:v>0.0</c:v>
                </c:pt>
                <c:pt idx="57">
                  <c:v>0.0</c:v>
                </c:pt>
                <c:pt idx="58">
                  <c:v>0.0</c:v>
                </c:pt>
                <c:pt idx="59">
                  <c:v>0.0</c:v>
                </c:pt>
                <c:pt idx="60">
                  <c:v>0.0</c:v>
                </c:pt>
                <c:pt idx="61">
                  <c:v>0.0</c:v>
                </c:pt>
                <c:pt idx="62">
                  <c:v>35210.0</c:v>
                </c:pt>
                <c:pt idx="63">
                  <c:v>0.0</c:v>
                </c:pt>
                <c:pt idx="64">
                  <c:v>0.0</c:v>
                </c:pt>
                <c:pt idx="65">
                  <c:v>0.0</c:v>
                </c:pt>
                <c:pt idx="66">
                  <c:v>0.0</c:v>
                </c:pt>
                <c:pt idx="67">
                  <c:v>0.0</c:v>
                </c:pt>
                <c:pt idx="68">
                  <c:v>0.0</c:v>
                </c:pt>
                <c:pt idx="69">
                  <c:v>0.0</c:v>
                </c:pt>
                <c:pt idx="70">
                  <c:v>0.0</c:v>
                </c:pt>
                <c:pt idx="71">
                  <c:v>0.0</c:v>
                </c:pt>
                <c:pt idx="72">
                  <c:v>0.0</c:v>
                </c:pt>
                <c:pt idx="73">
                  <c:v>31874.0</c:v>
                </c:pt>
                <c:pt idx="74">
                  <c:v>0.0</c:v>
                </c:pt>
              </c:numCache>
            </c:numRef>
          </c:val>
          <c:smooth val="0"/>
        </c:ser>
        <c:dLbls>
          <c:showLegendKey val="0"/>
          <c:showVal val="0"/>
          <c:showCatName val="0"/>
          <c:showSerName val="0"/>
          <c:showPercent val="0"/>
          <c:showBubbleSize val="0"/>
        </c:dLbls>
        <c:marker val="1"/>
        <c:smooth val="0"/>
        <c:axId val="2079623912"/>
        <c:axId val="2079618232"/>
      </c:lineChart>
      <c:catAx>
        <c:axId val="2079623912"/>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out"/>
        <c:minorTickMark val="none"/>
        <c:tickLblPos val="nextTo"/>
        <c:crossAx val="2079618232"/>
        <c:crosses val="autoZero"/>
        <c:auto val="1"/>
        <c:lblAlgn val="ctr"/>
        <c:lblOffset val="100"/>
        <c:tickLblSkip val="5"/>
        <c:noMultiLvlLbl val="0"/>
      </c:catAx>
      <c:valAx>
        <c:axId val="2079618232"/>
        <c:scaling>
          <c:orientation val="minMax"/>
        </c:scaling>
        <c:delete val="0"/>
        <c:axPos val="l"/>
        <c:majorGridlines/>
        <c:title>
          <c:tx>
            <c:rich>
              <a:bodyPr rot="-5400000" vert="horz"/>
              <a:lstStyle/>
              <a:p>
                <a:pPr>
                  <a:defRPr sz="800"/>
                </a:pPr>
                <a:r>
                  <a:rPr lang="en-US" sz="800"/>
                  <a:t>Traffic (Bytes/s)</a:t>
                </a:r>
              </a:p>
            </c:rich>
          </c:tx>
          <c:layout/>
          <c:overlay val="0"/>
        </c:title>
        <c:numFmt formatCode="General" sourceLinked="1"/>
        <c:majorTickMark val="out"/>
        <c:minorTickMark val="none"/>
        <c:tickLblPos val="nextTo"/>
        <c:crossAx val="2079623912"/>
        <c:crosses val="autoZero"/>
        <c:crossBetween val="between"/>
      </c:valAx>
    </c:plotArea>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Relative</a:t>
            </a:r>
            <a:r>
              <a:rPr lang="en-US" sz="1000" baseline="0"/>
              <a:t> Time Spent Applying Changes</a:t>
            </a:r>
            <a:endParaRPr lang="en-US" sz="1000"/>
          </a:p>
        </c:rich>
      </c:tx>
      <c:layout/>
      <c:overlay val="0"/>
    </c:title>
    <c:autoTitleDeleted val="0"/>
    <c:plotArea>
      <c:layout/>
      <c:lineChart>
        <c:grouping val="standard"/>
        <c:varyColors val="0"/>
        <c:ser>
          <c:idx val="0"/>
          <c:order val="0"/>
          <c:tx>
            <c:strRef>
              <c:f>Sheet1!$D$1</c:f>
              <c:strCache>
                <c:ptCount val="1"/>
                <c:pt idx="0">
                  <c:v>Res</c:v>
                </c:pt>
              </c:strCache>
            </c:strRef>
          </c:tx>
          <c:spPr>
            <a:ln w="12700">
              <a:solidFill>
                <a:schemeClr val="tx1"/>
              </a:solidFill>
            </a:ln>
          </c:spPr>
          <c:marker>
            <c:symbol val="none"/>
          </c:marker>
          <c:cat>
            <c:numRef>
              <c:f>Sheet1!$A$2:$A$9</c:f>
              <c:numCache>
                <c:formatCode>General</c:formatCode>
                <c:ptCount val="8"/>
                <c:pt idx="0">
                  <c:v>1.0</c:v>
                </c:pt>
                <c:pt idx="1">
                  <c:v>5.0</c:v>
                </c:pt>
                <c:pt idx="2">
                  <c:v>10.0</c:v>
                </c:pt>
                <c:pt idx="3">
                  <c:v>30.0</c:v>
                </c:pt>
                <c:pt idx="4">
                  <c:v>50.0</c:v>
                </c:pt>
                <c:pt idx="5">
                  <c:v>100.0</c:v>
                </c:pt>
                <c:pt idx="6">
                  <c:v>500.0</c:v>
                </c:pt>
                <c:pt idx="7">
                  <c:v>1000.0</c:v>
                </c:pt>
              </c:numCache>
            </c:numRef>
          </c:cat>
          <c:val>
            <c:numRef>
              <c:f>Sheet1!$D$2:$D$9</c:f>
              <c:numCache>
                <c:formatCode>General</c:formatCode>
                <c:ptCount val="8"/>
                <c:pt idx="0">
                  <c:v>0.0146226489999997</c:v>
                </c:pt>
                <c:pt idx="1">
                  <c:v>0.0140142159999996</c:v>
                </c:pt>
                <c:pt idx="2">
                  <c:v>0.0207179380000007</c:v>
                </c:pt>
                <c:pt idx="3">
                  <c:v>0.0137266939999989</c:v>
                </c:pt>
                <c:pt idx="4">
                  <c:v>0.0190542239999996</c:v>
                </c:pt>
                <c:pt idx="5">
                  <c:v>0.0157104459999999</c:v>
                </c:pt>
                <c:pt idx="6">
                  <c:v>0.0178386979999985</c:v>
                </c:pt>
                <c:pt idx="7">
                  <c:v>0.0198768439999952</c:v>
                </c:pt>
              </c:numCache>
            </c:numRef>
          </c:val>
          <c:smooth val="0"/>
        </c:ser>
        <c:dLbls>
          <c:showLegendKey val="0"/>
          <c:showVal val="0"/>
          <c:showCatName val="0"/>
          <c:showSerName val="0"/>
          <c:showPercent val="0"/>
          <c:showBubbleSize val="0"/>
        </c:dLbls>
        <c:marker val="1"/>
        <c:smooth val="0"/>
        <c:axId val="2079592280"/>
        <c:axId val="2079586760"/>
      </c:lineChart>
      <c:catAx>
        <c:axId val="2079592280"/>
        <c:scaling>
          <c:orientation val="minMax"/>
        </c:scaling>
        <c:delete val="0"/>
        <c:axPos val="b"/>
        <c:title>
          <c:tx>
            <c:rich>
              <a:bodyPr/>
              <a:lstStyle/>
              <a:p>
                <a:pPr>
                  <a:defRPr sz="800"/>
                </a:pPr>
                <a:r>
                  <a:rPr lang="en-US" sz="800"/>
                  <a:t>Symbols (Axis is not linear)</a:t>
                </a:r>
              </a:p>
            </c:rich>
          </c:tx>
          <c:layout/>
          <c:overlay val="0"/>
        </c:title>
        <c:numFmt formatCode="General" sourceLinked="1"/>
        <c:majorTickMark val="out"/>
        <c:minorTickMark val="none"/>
        <c:tickLblPos val="nextTo"/>
        <c:crossAx val="2079586760"/>
        <c:crosses val="autoZero"/>
        <c:auto val="1"/>
        <c:lblAlgn val="ctr"/>
        <c:lblOffset val="100"/>
        <c:noMultiLvlLbl val="0"/>
      </c:catAx>
      <c:valAx>
        <c:axId val="2079586760"/>
        <c:scaling>
          <c:orientation val="minMax"/>
        </c:scaling>
        <c:delete val="0"/>
        <c:axPos val="l"/>
        <c:majorGridlines/>
        <c:numFmt formatCode="General" sourceLinked="1"/>
        <c:majorTickMark val="out"/>
        <c:minorTickMark val="none"/>
        <c:tickLblPos val="nextTo"/>
        <c:crossAx val="2079592280"/>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Memory Usage with Automatic Coordinator, 2 - 15 Devices</a:t>
            </a:r>
            <a:endParaRPr lang="en-US" sz="1000"/>
          </a:p>
        </c:rich>
      </c:tx>
      <c:layout/>
      <c:overlay val="0"/>
    </c:title>
    <c:autoTitleDeleted val="0"/>
    <c:plotArea>
      <c:layout/>
      <c:lineChart>
        <c:grouping val="standard"/>
        <c:varyColors val="0"/>
        <c:ser>
          <c:idx val="0"/>
          <c:order val="0"/>
          <c:tx>
            <c:strRef>
              <c:f>Sheet1!$B$2</c:f>
              <c:strCache>
                <c:ptCount val="1"/>
                <c:pt idx="0">
                  <c:v>2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Sheet1!$B$3:$B$101</c:f>
              <c:numCache>
                <c:formatCode>General</c:formatCode>
                <c:ptCount val="99"/>
                <c:pt idx="0">
                  <c:v>4172.0</c:v>
                </c:pt>
                <c:pt idx="1">
                  <c:v>4180.0</c:v>
                </c:pt>
                <c:pt idx="2">
                  <c:v>4328.0</c:v>
                </c:pt>
                <c:pt idx="3">
                  <c:v>4400.0</c:v>
                </c:pt>
                <c:pt idx="4">
                  <c:v>4408.0</c:v>
                </c:pt>
                <c:pt idx="5">
                  <c:v>4456.0</c:v>
                </c:pt>
                <c:pt idx="6">
                  <c:v>4464.0</c:v>
                </c:pt>
                <c:pt idx="7">
                  <c:v>4508.0</c:v>
                </c:pt>
                <c:pt idx="8">
                  <c:v>4572.0</c:v>
                </c:pt>
                <c:pt idx="9">
                  <c:v>4576.0</c:v>
                </c:pt>
                <c:pt idx="10">
                  <c:v>4644.0</c:v>
                </c:pt>
                <c:pt idx="11">
                  <c:v>4648.0</c:v>
                </c:pt>
                <c:pt idx="12">
                  <c:v>4692.0</c:v>
                </c:pt>
                <c:pt idx="13">
                  <c:v>5896.0</c:v>
                </c:pt>
                <c:pt idx="14">
                  <c:v>4736.0</c:v>
                </c:pt>
                <c:pt idx="15">
                  <c:v>4784.0</c:v>
                </c:pt>
                <c:pt idx="16">
                  <c:v>4796.0</c:v>
                </c:pt>
                <c:pt idx="17">
                  <c:v>4832.0</c:v>
                </c:pt>
                <c:pt idx="18">
                  <c:v>4900.0</c:v>
                </c:pt>
                <c:pt idx="19">
                  <c:v>4924.0</c:v>
                </c:pt>
                <c:pt idx="20">
                  <c:v>5024.0</c:v>
                </c:pt>
                <c:pt idx="21">
                  <c:v>5032.0</c:v>
                </c:pt>
                <c:pt idx="22">
                  <c:v>5112.0</c:v>
                </c:pt>
                <c:pt idx="23">
                  <c:v>7436.0</c:v>
                </c:pt>
                <c:pt idx="24">
                  <c:v>5204.0</c:v>
                </c:pt>
                <c:pt idx="25">
                  <c:v>5232.0</c:v>
                </c:pt>
                <c:pt idx="26">
                  <c:v>5236.0</c:v>
                </c:pt>
                <c:pt idx="27">
                  <c:v>5264.0</c:v>
                </c:pt>
                <c:pt idx="28">
                  <c:v>5296.0</c:v>
                </c:pt>
                <c:pt idx="29">
                  <c:v>5328.0</c:v>
                </c:pt>
                <c:pt idx="30">
                  <c:v>5328.0</c:v>
                </c:pt>
                <c:pt idx="31">
                  <c:v>5328.0</c:v>
                </c:pt>
                <c:pt idx="32">
                  <c:v>5332.0</c:v>
                </c:pt>
                <c:pt idx="33">
                  <c:v>5332.0</c:v>
                </c:pt>
                <c:pt idx="34">
                  <c:v>5332.0</c:v>
                </c:pt>
                <c:pt idx="35">
                  <c:v>5332.0</c:v>
                </c:pt>
                <c:pt idx="36">
                  <c:v>5332.0</c:v>
                </c:pt>
                <c:pt idx="37">
                  <c:v>5340.0</c:v>
                </c:pt>
                <c:pt idx="38">
                  <c:v>5468.0</c:v>
                </c:pt>
                <c:pt idx="39">
                  <c:v>5468.0</c:v>
                </c:pt>
                <c:pt idx="40">
                  <c:v>5468.0</c:v>
                </c:pt>
                <c:pt idx="41">
                  <c:v>5468.0</c:v>
                </c:pt>
                <c:pt idx="42">
                  <c:v>5468.0</c:v>
                </c:pt>
                <c:pt idx="43">
                  <c:v>5472.0</c:v>
                </c:pt>
                <c:pt idx="44">
                  <c:v>5524.0</c:v>
                </c:pt>
                <c:pt idx="45">
                  <c:v>5524.0</c:v>
                </c:pt>
                <c:pt idx="46">
                  <c:v>5524.0</c:v>
                </c:pt>
                <c:pt idx="47">
                  <c:v>5524.0</c:v>
                </c:pt>
                <c:pt idx="48">
                  <c:v>5524.0</c:v>
                </c:pt>
                <c:pt idx="49">
                  <c:v>5528.0</c:v>
                </c:pt>
                <c:pt idx="50">
                  <c:v>5572.0</c:v>
                </c:pt>
                <c:pt idx="51">
                  <c:v>5576.0</c:v>
                </c:pt>
                <c:pt idx="52">
                  <c:v>5596.0</c:v>
                </c:pt>
                <c:pt idx="53">
                  <c:v>5596.0</c:v>
                </c:pt>
                <c:pt idx="54">
                  <c:v>5596.0</c:v>
                </c:pt>
                <c:pt idx="55">
                  <c:v>5596.0</c:v>
                </c:pt>
                <c:pt idx="56">
                  <c:v>5596.0</c:v>
                </c:pt>
                <c:pt idx="57">
                  <c:v>5596.0</c:v>
                </c:pt>
                <c:pt idx="58">
                  <c:v>5596.0</c:v>
                </c:pt>
                <c:pt idx="59">
                  <c:v>5600.0</c:v>
                </c:pt>
                <c:pt idx="60">
                  <c:v>5600.0</c:v>
                </c:pt>
                <c:pt idx="61">
                  <c:v>5600.0</c:v>
                </c:pt>
                <c:pt idx="62">
                  <c:v>5600.0</c:v>
                </c:pt>
                <c:pt idx="63">
                  <c:v>5600.0</c:v>
                </c:pt>
                <c:pt idx="64">
                  <c:v>5600.0</c:v>
                </c:pt>
                <c:pt idx="65">
                  <c:v>5632.0</c:v>
                </c:pt>
                <c:pt idx="66">
                  <c:v>5644.0</c:v>
                </c:pt>
                <c:pt idx="67">
                  <c:v>5644.0</c:v>
                </c:pt>
                <c:pt idx="68">
                  <c:v>5644.0</c:v>
                </c:pt>
                <c:pt idx="69">
                  <c:v>5644.0</c:v>
                </c:pt>
                <c:pt idx="70">
                  <c:v>5644.0</c:v>
                </c:pt>
                <c:pt idx="71">
                  <c:v>5644.0</c:v>
                </c:pt>
                <c:pt idx="72">
                  <c:v>5644.0</c:v>
                </c:pt>
                <c:pt idx="73">
                  <c:v>5644.0</c:v>
                </c:pt>
                <c:pt idx="74">
                  <c:v>5652.0</c:v>
                </c:pt>
                <c:pt idx="75">
                  <c:v>5696.0</c:v>
                </c:pt>
                <c:pt idx="76">
                  <c:v>5700.0</c:v>
                </c:pt>
                <c:pt idx="77">
                  <c:v>5700.0</c:v>
                </c:pt>
                <c:pt idx="78">
                  <c:v>5700.0</c:v>
                </c:pt>
                <c:pt idx="79">
                  <c:v>5700.0</c:v>
                </c:pt>
                <c:pt idx="80">
                  <c:v>5700.0</c:v>
                </c:pt>
                <c:pt idx="81">
                  <c:v>5700.0</c:v>
                </c:pt>
                <c:pt idx="82">
                  <c:v>5700.0</c:v>
                </c:pt>
                <c:pt idx="83">
                  <c:v>5700.0</c:v>
                </c:pt>
                <c:pt idx="84">
                  <c:v>5700.0</c:v>
                </c:pt>
                <c:pt idx="85">
                  <c:v>5700.0</c:v>
                </c:pt>
                <c:pt idx="86">
                  <c:v>5700.0</c:v>
                </c:pt>
                <c:pt idx="87">
                  <c:v>5716.0</c:v>
                </c:pt>
                <c:pt idx="88">
                  <c:v>5724.0</c:v>
                </c:pt>
                <c:pt idx="89">
                  <c:v>5744.0</c:v>
                </c:pt>
                <c:pt idx="90">
                  <c:v>5744.0</c:v>
                </c:pt>
                <c:pt idx="91">
                  <c:v>5744.0</c:v>
                </c:pt>
                <c:pt idx="92">
                  <c:v>5744.0</c:v>
                </c:pt>
                <c:pt idx="93">
                  <c:v>5744.0</c:v>
                </c:pt>
                <c:pt idx="94">
                  <c:v>5744.0</c:v>
                </c:pt>
                <c:pt idx="95">
                  <c:v>5744.0</c:v>
                </c:pt>
                <c:pt idx="96">
                  <c:v>5744.0</c:v>
                </c:pt>
                <c:pt idx="97">
                  <c:v>5744.0</c:v>
                </c:pt>
                <c:pt idx="98">
                  <c:v>5744.0</c:v>
                </c:pt>
              </c:numCache>
            </c:numRef>
          </c:val>
          <c:smooth val="0"/>
        </c:ser>
        <c:ser>
          <c:idx val="1"/>
          <c:order val="1"/>
          <c:tx>
            <c:strRef>
              <c:f>Sheet1!$C$2</c:f>
              <c:strCache>
                <c:ptCount val="1"/>
                <c:pt idx="0">
                  <c:v>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Sheet1!$C$3:$C$101</c:f>
              <c:numCache>
                <c:formatCode>General</c:formatCode>
                <c:ptCount val="99"/>
                <c:pt idx="0">
                  <c:v>6348.0</c:v>
                </c:pt>
                <c:pt idx="1">
                  <c:v>11524.0</c:v>
                </c:pt>
                <c:pt idx="2">
                  <c:v>17340.0</c:v>
                </c:pt>
                <c:pt idx="3">
                  <c:v>11832.0</c:v>
                </c:pt>
                <c:pt idx="4">
                  <c:v>12092.0</c:v>
                </c:pt>
                <c:pt idx="5">
                  <c:v>12108.0</c:v>
                </c:pt>
                <c:pt idx="6">
                  <c:v>12508.0</c:v>
                </c:pt>
                <c:pt idx="7">
                  <c:v>17516.0</c:v>
                </c:pt>
                <c:pt idx="8">
                  <c:v>13100.0</c:v>
                </c:pt>
                <c:pt idx="9">
                  <c:v>13636.0</c:v>
                </c:pt>
                <c:pt idx="10">
                  <c:v>13656.0</c:v>
                </c:pt>
                <c:pt idx="11">
                  <c:v>14036.0</c:v>
                </c:pt>
                <c:pt idx="12">
                  <c:v>16384.0</c:v>
                </c:pt>
                <c:pt idx="13">
                  <c:v>14180.0</c:v>
                </c:pt>
                <c:pt idx="14">
                  <c:v>14320.0</c:v>
                </c:pt>
                <c:pt idx="15">
                  <c:v>14340.0</c:v>
                </c:pt>
                <c:pt idx="16">
                  <c:v>14364.0</c:v>
                </c:pt>
                <c:pt idx="17">
                  <c:v>17792.0</c:v>
                </c:pt>
                <c:pt idx="18">
                  <c:v>14380.0</c:v>
                </c:pt>
                <c:pt idx="19">
                  <c:v>14404.0</c:v>
                </c:pt>
                <c:pt idx="20">
                  <c:v>14408.0</c:v>
                </c:pt>
                <c:pt idx="21">
                  <c:v>14724.0</c:v>
                </c:pt>
                <c:pt idx="22">
                  <c:v>20744.0</c:v>
                </c:pt>
                <c:pt idx="23">
                  <c:v>15124.0</c:v>
                </c:pt>
                <c:pt idx="24">
                  <c:v>15524.0</c:v>
                </c:pt>
                <c:pt idx="25">
                  <c:v>15528.0</c:v>
                </c:pt>
                <c:pt idx="26">
                  <c:v>15584.0</c:v>
                </c:pt>
                <c:pt idx="27">
                  <c:v>21444.0</c:v>
                </c:pt>
                <c:pt idx="28">
                  <c:v>15600.0</c:v>
                </c:pt>
                <c:pt idx="29">
                  <c:v>15608.0</c:v>
                </c:pt>
                <c:pt idx="30">
                  <c:v>15608.0</c:v>
                </c:pt>
                <c:pt idx="31">
                  <c:v>15612.0</c:v>
                </c:pt>
                <c:pt idx="32">
                  <c:v>15612.0</c:v>
                </c:pt>
                <c:pt idx="33">
                  <c:v>15612.0</c:v>
                </c:pt>
                <c:pt idx="34">
                  <c:v>15616.0</c:v>
                </c:pt>
                <c:pt idx="35">
                  <c:v>15616.0</c:v>
                </c:pt>
                <c:pt idx="36">
                  <c:v>15644.0</c:v>
                </c:pt>
                <c:pt idx="37">
                  <c:v>15644.0</c:v>
                </c:pt>
                <c:pt idx="38">
                  <c:v>15768.0</c:v>
                </c:pt>
                <c:pt idx="39">
                  <c:v>16148.0</c:v>
                </c:pt>
                <c:pt idx="40">
                  <c:v>16148.0</c:v>
                </c:pt>
                <c:pt idx="41">
                  <c:v>16156.0</c:v>
                </c:pt>
                <c:pt idx="42">
                  <c:v>16156.0</c:v>
                </c:pt>
                <c:pt idx="43">
                  <c:v>16164.0</c:v>
                </c:pt>
                <c:pt idx="44">
                  <c:v>16208.0</c:v>
                </c:pt>
                <c:pt idx="45">
                  <c:v>16208.0</c:v>
                </c:pt>
                <c:pt idx="46">
                  <c:v>16216.0</c:v>
                </c:pt>
                <c:pt idx="47">
                  <c:v>16216.0</c:v>
                </c:pt>
                <c:pt idx="48">
                  <c:v>16216.0</c:v>
                </c:pt>
                <c:pt idx="49">
                  <c:v>16224.0</c:v>
                </c:pt>
                <c:pt idx="50">
                  <c:v>16228.0</c:v>
                </c:pt>
                <c:pt idx="51">
                  <c:v>16320.0</c:v>
                </c:pt>
                <c:pt idx="52">
                  <c:v>16328.0</c:v>
                </c:pt>
                <c:pt idx="53">
                  <c:v>16440.0</c:v>
                </c:pt>
                <c:pt idx="54">
                  <c:v>16536.0</c:v>
                </c:pt>
                <c:pt idx="55">
                  <c:v>16540.0</c:v>
                </c:pt>
                <c:pt idx="56">
                  <c:v>16588.0</c:v>
                </c:pt>
                <c:pt idx="57">
                  <c:v>16588.0</c:v>
                </c:pt>
                <c:pt idx="58">
                  <c:v>16588.0</c:v>
                </c:pt>
                <c:pt idx="59">
                  <c:v>16596.0</c:v>
                </c:pt>
                <c:pt idx="60">
                  <c:v>16596.0</c:v>
                </c:pt>
                <c:pt idx="61">
                  <c:v>16596.0</c:v>
                </c:pt>
                <c:pt idx="62">
                  <c:v>16596.0</c:v>
                </c:pt>
                <c:pt idx="63">
                  <c:v>16616.0</c:v>
                </c:pt>
                <c:pt idx="64">
                  <c:v>16744.0</c:v>
                </c:pt>
                <c:pt idx="65">
                  <c:v>16748.0</c:v>
                </c:pt>
                <c:pt idx="66">
                  <c:v>16912.0</c:v>
                </c:pt>
                <c:pt idx="67">
                  <c:v>16928.0</c:v>
                </c:pt>
                <c:pt idx="68">
                  <c:v>17080.0</c:v>
                </c:pt>
                <c:pt idx="69">
                  <c:v>17092.0</c:v>
                </c:pt>
                <c:pt idx="70">
                  <c:v>17092.0</c:v>
                </c:pt>
                <c:pt idx="71">
                  <c:v>17096.0</c:v>
                </c:pt>
                <c:pt idx="72">
                  <c:v>17096.0</c:v>
                </c:pt>
                <c:pt idx="73">
                  <c:v>17156.0</c:v>
                </c:pt>
                <c:pt idx="74">
                  <c:v>18296.0</c:v>
                </c:pt>
                <c:pt idx="75">
                  <c:v>17220.0</c:v>
                </c:pt>
                <c:pt idx="76">
                  <c:v>17232.0</c:v>
                </c:pt>
                <c:pt idx="77">
                  <c:v>17236.0</c:v>
                </c:pt>
                <c:pt idx="78">
                  <c:v>17252.0</c:v>
                </c:pt>
                <c:pt idx="79">
                  <c:v>21564.0</c:v>
                </c:pt>
                <c:pt idx="80">
                  <c:v>17260.0</c:v>
                </c:pt>
                <c:pt idx="81">
                  <c:v>17260.0</c:v>
                </c:pt>
                <c:pt idx="82">
                  <c:v>17260.0</c:v>
                </c:pt>
                <c:pt idx="83">
                  <c:v>17324.0</c:v>
                </c:pt>
                <c:pt idx="84">
                  <c:v>21824.0</c:v>
                </c:pt>
                <c:pt idx="85">
                  <c:v>17376.0</c:v>
                </c:pt>
                <c:pt idx="86">
                  <c:v>17380.0</c:v>
                </c:pt>
                <c:pt idx="87">
                  <c:v>17380.0</c:v>
                </c:pt>
                <c:pt idx="88">
                  <c:v>17380.0</c:v>
                </c:pt>
                <c:pt idx="89">
                  <c:v>20736.0</c:v>
                </c:pt>
                <c:pt idx="90">
                  <c:v>17416.0</c:v>
                </c:pt>
                <c:pt idx="91">
                  <c:v>17416.0</c:v>
                </c:pt>
                <c:pt idx="92">
                  <c:v>17416.0</c:v>
                </c:pt>
                <c:pt idx="93">
                  <c:v>17496.0</c:v>
                </c:pt>
                <c:pt idx="94">
                  <c:v>20792.0</c:v>
                </c:pt>
                <c:pt idx="95">
                  <c:v>17496.0</c:v>
                </c:pt>
                <c:pt idx="96">
                  <c:v>17636.0</c:v>
                </c:pt>
                <c:pt idx="97">
                  <c:v>17636.0</c:v>
                </c:pt>
                <c:pt idx="98">
                  <c:v>17640.0</c:v>
                </c:pt>
              </c:numCache>
            </c:numRef>
          </c:val>
          <c:smooth val="0"/>
        </c:ser>
        <c:ser>
          <c:idx val="2"/>
          <c:order val="2"/>
          <c:tx>
            <c:strRef>
              <c:f>Sheet1!$D$2</c:f>
              <c:strCache>
                <c:ptCount val="1"/>
                <c:pt idx="0">
                  <c:v>10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Sheet1!$D$3:$D$101</c:f>
              <c:numCache>
                <c:formatCode>General</c:formatCode>
                <c:ptCount val="99"/>
                <c:pt idx="0">
                  <c:v>4672.0</c:v>
                </c:pt>
                <c:pt idx="1">
                  <c:v>26056.0</c:v>
                </c:pt>
                <c:pt idx="2">
                  <c:v>27600.0</c:v>
                </c:pt>
                <c:pt idx="3">
                  <c:v>27936.0</c:v>
                </c:pt>
                <c:pt idx="4">
                  <c:v>29200.0</c:v>
                </c:pt>
                <c:pt idx="5">
                  <c:v>29240.0</c:v>
                </c:pt>
                <c:pt idx="6">
                  <c:v>30644.0</c:v>
                </c:pt>
                <c:pt idx="7">
                  <c:v>33228.0</c:v>
                </c:pt>
                <c:pt idx="8">
                  <c:v>32256.0</c:v>
                </c:pt>
                <c:pt idx="9">
                  <c:v>44956.0</c:v>
                </c:pt>
                <c:pt idx="10">
                  <c:v>34032.0</c:v>
                </c:pt>
                <c:pt idx="11">
                  <c:v>35732.0</c:v>
                </c:pt>
                <c:pt idx="12">
                  <c:v>43944.0</c:v>
                </c:pt>
                <c:pt idx="13">
                  <c:v>37060.0</c:v>
                </c:pt>
                <c:pt idx="14">
                  <c:v>48292.0</c:v>
                </c:pt>
                <c:pt idx="15">
                  <c:v>37476.0</c:v>
                </c:pt>
                <c:pt idx="16">
                  <c:v>37596.0</c:v>
                </c:pt>
                <c:pt idx="17">
                  <c:v>37596.0</c:v>
                </c:pt>
                <c:pt idx="18">
                  <c:v>37616.0</c:v>
                </c:pt>
                <c:pt idx="19">
                  <c:v>45640.0</c:v>
                </c:pt>
                <c:pt idx="20">
                  <c:v>37680.0</c:v>
                </c:pt>
                <c:pt idx="21">
                  <c:v>38084.0</c:v>
                </c:pt>
                <c:pt idx="22">
                  <c:v>38104.0</c:v>
                </c:pt>
                <c:pt idx="23">
                  <c:v>38932.0</c:v>
                </c:pt>
                <c:pt idx="24">
                  <c:v>47804.0</c:v>
                </c:pt>
                <c:pt idx="25">
                  <c:v>39220.0</c:v>
                </c:pt>
                <c:pt idx="26">
                  <c:v>39284.0</c:v>
                </c:pt>
                <c:pt idx="27">
                  <c:v>39284.0</c:v>
                </c:pt>
                <c:pt idx="28">
                  <c:v>39300.0</c:v>
                </c:pt>
                <c:pt idx="29">
                  <c:v>50396.0</c:v>
                </c:pt>
                <c:pt idx="30">
                  <c:v>39384.0</c:v>
                </c:pt>
                <c:pt idx="31">
                  <c:v>43116.0</c:v>
                </c:pt>
                <c:pt idx="32">
                  <c:v>39684.0</c:v>
                </c:pt>
                <c:pt idx="33">
                  <c:v>40120.0</c:v>
                </c:pt>
                <c:pt idx="34">
                  <c:v>49780.0</c:v>
                </c:pt>
                <c:pt idx="35">
                  <c:v>40284.0</c:v>
                </c:pt>
                <c:pt idx="36">
                  <c:v>40576.0</c:v>
                </c:pt>
                <c:pt idx="37">
                  <c:v>40576.0</c:v>
                </c:pt>
                <c:pt idx="38">
                  <c:v>40588.0</c:v>
                </c:pt>
                <c:pt idx="39">
                  <c:v>49080.0</c:v>
                </c:pt>
                <c:pt idx="40">
                  <c:v>41344.0</c:v>
                </c:pt>
                <c:pt idx="41">
                  <c:v>41740.0</c:v>
                </c:pt>
                <c:pt idx="42">
                  <c:v>41748.0</c:v>
                </c:pt>
                <c:pt idx="43">
                  <c:v>42380.0</c:v>
                </c:pt>
                <c:pt idx="44">
                  <c:v>54176.0</c:v>
                </c:pt>
                <c:pt idx="45">
                  <c:v>42824.0</c:v>
                </c:pt>
                <c:pt idx="46">
                  <c:v>42924.0</c:v>
                </c:pt>
                <c:pt idx="47">
                  <c:v>42928.0</c:v>
                </c:pt>
                <c:pt idx="48">
                  <c:v>43032.0</c:v>
                </c:pt>
                <c:pt idx="49">
                  <c:v>51760.0</c:v>
                </c:pt>
                <c:pt idx="50">
                  <c:v>43064.0</c:v>
                </c:pt>
                <c:pt idx="51">
                  <c:v>52880.0</c:v>
                </c:pt>
                <c:pt idx="52">
                  <c:v>43064.0</c:v>
                </c:pt>
                <c:pt idx="53">
                  <c:v>43076.0</c:v>
                </c:pt>
                <c:pt idx="54">
                  <c:v>46268.0</c:v>
                </c:pt>
                <c:pt idx="55">
                  <c:v>43228.0</c:v>
                </c:pt>
                <c:pt idx="56">
                  <c:v>51028.0</c:v>
                </c:pt>
                <c:pt idx="57">
                  <c:v>43464.0</c:v>
                </c:pt>
                <c:pt idx="58">
                  <c:v>43952.0</c:v>
                </c:pt>
                <c:pt idx="59">
                  <c:v>44028.0</c:v>
                </c:pt>
                <c:pt idx="60">
                  <c:v>44440.0</c:v>
                </c:pt>
                <c:pt idx="61">
                  <c:v>54444.0</c:v>
                </c:pt>
                <c:pt idx="62">
                  <c:v>44584.0</c:v>
                </c:pt>
                <c:pt idx="63">
                  <c:v>44768.0</c:v>
                </c:pt>
                <c:pt idx="64">
                  <c:v>44768.0</c:v>
                </c:pt>
                <c:pt idx="65">
                  <c:v>44860.0</c:v>
                </c:pt>
                <c:pt idx="66">
                  <c:v>53828.0</c:v>
                </c:pt>
                <c:pt idx="67">
                  <c:v>44880.0</c:v>
                </c:pt>
                <c:pt idx="68">
                  <c:v>44964.0</c:v>
                </c:pt>
                <c:pt idx="69">
                  <c:v>44968.0</c:v>
                </c:pt>
                <c:pt idx="70">
                  <c:v>45272.0</c:v>
                </c:pt>
                <c:pt idx="71">
                  <c:v>51804.0</c:v>
                </c:pt>
                <c:pt idx="72">
                  <c:v>45404.0</c:v>
                </c:pt>
                <c:pt idx="73">
                  <c:v>45644.0</c:v>
                </c:pt>
                <c:pt idx="74">
                  <c:v>45652.0</c:v>
                </c:pt>
                <c:pt idx="75">
                  <c:v>45880.0</c:v>
                </c:pt>
                <c:pt idx="76">
                  <c:v>57308.0</c:v>
                </c:pt>
                <c:pt idx="77">
                  <c:v>46008.0</c:v>
                </c:pt>
                <c:pt idx="78">
                  <c:v>46040.0</c:v>
                </c:pt>
                <c:pt idx="79">
                  <c:v>46040.0</c:v>
                </c:pt>
                <c:pt idx="80">
                  <c:v>46044.0</c:v>
                </c:pt>
                <c:pt idx="81">
                  <c:v>51728.0</c:v>
                </c:pt>
                <c:pt idx="82">
                  <c:v>46064.0</c:v>
                </c:pt>
                <c:pt idx="83">
                  <c:v>46232.0</c:v>
                </c:pt>
                <c:pt idx="84">
                  <c:v>46240.0</c:v>
                </c:pt>
                <c:pt idx="85">
                  <c:v>46352.0</c:v>
                </c:pt>
                <c:pt idx="86">
                  <c:v>50804.0</c:v>
                </c:pt>
                <c:pt idx="87">
                  <c:v>46416.0</c:v>
                </c:pt>
                <c:pt idx="88">
                  <c:v>54280.0</c:v>
                </c:pt>
                <c:pt idx="89">
                  <c:v>46468.0</c:v>
                </c:pt>
                <c:pt idx="90">
                  <c:v>46468.0</c:v>
                </c:pt>
                <c:pt idx="91">
                  <c:v>54172.0</c:v>
                </c:pt>
                <c:pt idx="92">
                  <c:v>46592.0</c:v>
                </c:pt>
                <c:pt idx="93">
                  <c:v>54372.0</c:v>
                </c:pt>
                <c:pt idx="94">
                  <c:v>46592.0</c:v>
                </c:pt>
                <c:pt idx="95">
                  <c:v>46752.0</c:v>
                </c:pt>
                <c:pt idx="96">
                  <c:v>46756.0</c:v>
                </c:pt>
                <c:pt idx="97">
                  <c:v>46940.0</c:v>
                </c:pt>
                <c:pt idx="98">
                  <c:v>57796.0</c:v>
                </c:pt>
              </c:numCache>
            </c:numRef>
          </c:val>
          <c:smooth val="0"/>
        </c:ser>
        <c:ser>
          <c:idx val="3"/>
          <c:order val="3"/>
          <c:tx>
            <c:strRef>
              <c:f>Sheet1!$E$2</c:f>
              <c:strCache>
                <c:ptCount val="1"/>
                <c:pt idx="0">
                  <c:v>15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Sheet1!$E$3:$E$101</c:f>
              <c:numCache>
                <c:formatCode>General</c:formatCode>
                <c:ptCount val="99"/>
                <c:pt idx="0">
                  <c:v>31300.0</c:v>
                </c:pt>
                <c:pt idx="1">
                  <c:v>59664.0</c:v>
                </c:pt>
                <c:pt idx="2">
                  <c:v>55936.0</c:v>
                </c:pt>
                <c:pt idx="3">
                  <c:v>48640.0</c:v>
                </c:pt>
                <c:pt idx="4">
                  <c:v>64728.0</c:v>
                </c:pt>
                <c:pt idx="5">
                  <c:v>65692.0</c:v>
                </c:pt>
                <c:pt idx="6">
                  <c:v>71680.0</c:v>
                </c:pt>
                <c:pt idx="7">
                  <c:v>71336.0</c:v>
                </c:pt>
                <c:pt idx="8">
                  <c:v>68512.0</c:v>
                </c:pt>
                <c:pt idx="9">
                  <c:v>73360.0</c:v>
                </c:pt>
                <c:pt idx="10">
                  <c:v>77524.0</c:v>
                </c:pt>
                <c:pt idx="11">
                  <c:v>72456.0</c:v>
                </c:pt>
                <c:pt idx="12">
                  <c:v>73816.0</c:v>
                </c:pt>
                <c:pt idx="13">
                  <c:v>71600.0</c:v>
                </c:pt>
                <c:pt idx="14">
                  <c:v>81076.0</c:v>
                </c:pt>
                <c:pt idx="15">
                  <c:v>82548.0</c:v>
                </c:pt>
                <c:pt idx="16">
                  <c:v>81700.0</c:v>
                </c:pt>
                <c:pt idx="17">
                  <c:v>83524.0</c:v>
                </c:pt>
                <c:pt idx="18">
                  <c:v>77460.0</c:v>
                </c:pt>
                <c:pt idx="19">
                  <c:v>85212.0</c:v>
                </c:pt>
                <c:pt idx="20">
                  <c:v>86280.0</c:v>
                </c:pt>
                <c:pt idx="21">
                  <c:v>85136.0</c:v>
                </c:pt>
                <c:pt idx="22">
                  <c:v>83544.0</c:v>
                </c:pt>
                <c:pt idx="23">
                  <c:v>86416.0</c:v>
                </c:pt>
                <c:pt idx="24">
                  <c:v>85136.0</c:v>
                </c:pt>
                <c:pt idx="25">
                  <c:v>80600.0</c:v>
                </c:pt>
                <c:pt idx="26">
                  <c:v>82096.0</c:v>
                </c:pt>
                <c:pt idx="27">
                  <c:v>89744.0</c:v>
                </c:pt>
                <c:pt idx="28">
                  <c:v>83028.0</c:v>
                </c:pt>
                <c:pt idx="29">
                  <c:v>90112.0</c:v>
                </c:pt>
                <c:pt idx="30">
                  <c:v>86088.0</c:v>
                </c:pt>
                <c:pt idx="31">
                  <c:v>87960.0</c:v>
                </c:pt>
                <c:pt idx="32">
                  <c:v>87316.0</c:v>
                </c:pt>
                <c:pt idx="33">
                  <c:v>88200.0</c:v>
                </c:pt>
                <c:pt idx="34">
                  <c:v>85704.0</c:v>
                </c:pt>
                <c:pt idx="35">
                  <c:v>82132.0</c:v>
                </c:pt>
                <c:pt idx="36">
                  <c:v>88528.0</c:v>
                </c:pt>
                <c:pt idx="37">
                  <c:v>77428.0</c:v>
                </c:pt>
                <c:pt idx="38">
                  <c:v>89696.0</c:v>
                </c:pt>
                <c:pt idx="39">
                  <c:v>92944.0</c:v>
                </c:pt>
                <c:pt idx="40">
                  <c:v>87804.0</c:v>
                </c:pt>
                <c:pt idx="41">
                  <c:v>90952.0</c:v>
                </c:pt>
                <c:pt idx="42">
                  <c:v>84516.0</c:v>
                </c:pt>
                <c:pt idx="43">
                  <c:v>91024.0</c:v>
                </c:pt>
                <c:pt idx="44">
                  <c:v>88228.0</c:v>
                </c:pt>
                <c:pt idx="45">
                  <c:v>90760.0</c:v>
                </c:pt>
                <c:pt idx="46">
                  <c:v>90944.0</c:v>
                </c:pt>
                <c:pt idx="47">
                  <c:v>77544.0</c:v>
                </c:pt>
                <c:pt idx="48">
                  <c:v>94540.0</c:v>
                </c:pt>
                <c:pt idx="49">
                  <c:v>95176.0</c:v>
                </c:pt>
                <c:pt idx="50">
                  <c:v>85772.0</c:v>
                </c:pt>
                <c:pt idx="51">
                  <c:v>89224.0</c:v>
                </c:pt>
                <c:pt idx="52">
                  <c:v>78280.0</c:v>
                </c:pt>
                <c:pt idx="53">
                  <c:v>102388.0</c:v>
                </c:pt>
                <c:pt idx="54">
                  <c:v>92668.0</c:v>
                </c:pt>
                <c:pt idx="55">
                  <c:v>90988.0</c:v>
                </c:pt>
                <c:pt idx="56">
                  <c:v>89880.0</c:v>
                </c:pt>
                <c:pt idx="57">
                  <c:v>79148.0</c:v>
                </c:pt>
                <c:pt idx="58">
                  <c:v>92480.0</c:v>
                </c:pt>
                <c:pt idx="59">
                  <c:v>96940.0</c:v>
                </c:pt>
                <c:pt idx="60">
                  <c:v>93660.0</c:v>
                </c:pt>
                <c:pt idx="61">
                  <c:v>93284.0</c:v>
                </c:pt>
                <c:pt idx="62">
                  <c:v>79988.0</c:v>
                </c:pt>
                <c:pt idx="63">
                  <c:v>93336.0</c:v>
                </c:pt>
                <c:pt idx="64">
                  <c:v>81508.0</c:v>
                </c:pt>
                <c:pt idx="65">
                  <c:v>95620.0</c:v>
                </c:pt>
                <c:pt idx="66">
                  <c:v>97196.0</c:v>
                </c:pt>
                <c:pt idx="67">
                  <c:v>88196.0</c:v>
                </c:pt>
                <c:pt idx="68">
                  <c:v>94880.0</c:v>
                </c:pt>
                <c:pt idx="69">
                  <c:v>87264.0</c:v>
                </c:pt>
                <c:pt idx="70">
                  <c:v>98364.0</c:v>
                </c:pt>
                <c:pt idx="71">
                  <c:v>93756.0</c:v>
                </c:pt>
                <c:pt idx="72">
                  <c:v>96604.0</c:v>
                </c:pt>
                <c:pt idx="73">
                  <c:v>93924.0</c:v>
                </c:pt>
                <c:pt idx="74">
                  <c:v>82052.0</c:v>
                </c:pt>
                <c:pt idx="75">
                  <c:v>96884.0</c:v>
                </c:pt>
                <c:pt idx="76">
                  <c:v>95536.0</c:v>
                </c:pt>
                <c:pt idx="77">
                  <c:v>99384.0</c:v>
                </c:pt>
                <c:pt idx="78">
                  <c:v>97300.0</c:v>
                </c:pt>
                <c:pt idx="79">
                  <c:v>83056.0</c:v>
                </c:pt>
                <c:pt idx="80">
                  <c:v>89816.0</c:v>
                </c:pt>
                <c:pt idx="81">
                  <c:v>100168.0</c:v>
                </c:pt>
                <c:pt idx="82">
                  <c:v>98048.0</c:v>
                </c:pt>
                <c:pt idx="83">
                  <c:v>96624.0</c:v>
                </c:pt>
                <c:pt idx="84">
                  <c:v>96888.0</c:v>
                </c:pt>
                <c:pt idx="85">
                  <c:v>92732.0</c:v>
                </c:pt>
                <c:pt idx="86">
                  <c:v>100452.0</c:v>
                </c:pt>
                <c:pt idx="87">
                  <c:v>99556.0</c:v>
                </c:pt>
                <c:pt idx="88">
                  <c:v>96380.0</c:v>
                </c:pt>
                <c:pt idx="89">
                  <c:v>95836.0</c:v>
                </c:pt>
                <c:pt idx="90">
                  <c:v>91508.0</c:v>
                </c:pt>
                <c:pt idx="91">
                  <c:v>97716.0</c:v>
                </c:pt>
                <c:pt idx="92">
                  <c:v>98032.0</c:v>
                </c:pt>
                <c:pt idx="93">
                  <c:v>100224.0</c:v>
                </c:pt>
                <c:pt idx="94">
                  <c:v>86200.0</c:v>
                </c:pt>
                <c:pt idx="95">
                  <c:v>99428.0</c:v>
                </c:pt>
                <c:pt idx="96">
                  <c:v>88840.0</c:v>
                </c:pt>
                <c:pt idx="97">
                  <c:v>102980.0</c:v>
                </c:pt>
                <c:pt idx="98">
                  <c:v>97248.0</c:v>
                </c:pt>
              </c:numCache>
            </c:numRef>
          </c:val>
          <c:smooth val="0"/>
        </c:ser>
        <c:dLbls>
          <c:showLegendKey val="0"/>
          <c:showVal val="0"/>
          <c:showCatName val="0"/>
          <c:showSerName val="0"/>
          <c:showPercent val="0"/>
          <c:showBubbleSize val="0"/>
        </c:dLbls>
        <c:marker val="1"/>
        <c:smooth val="0"/>
        <c:axId val="2076502664"/>
        <c:axId val="2076497144"/>
      </c:lineChart>
      <c:catAx>
        <c:axId val="2076502664"/>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076497144"/>
        <c:crosses val="autoZero"/>
        <c:auto val="1"/>
        <c:lblAlgn val="ctr"/>
        <c:lblOffset val="100"/>
        <c:tickLblSkip val="4"/>
        <c:noMultiLvlLbl val="0"/>
      </c:catAx>
      <c:valAx>
        <c:axId val="2076497144"/>
        <c:scaling>
          <c:orientation val="minMax"/>
        </c:scaling>
        <c:delete val="0"/>
        <c:axPos val="l"/>
        <c:majorGridlines/>
        <c:title>
          <c:tx>
            <c:rich>
              <a:bodyPr rot="-5400000" vert="horz"/>
              <a:lstStyle/>
              <a:p>
                <a:pPr>
                  <a:defRPr sz="800"/>
                </a:pPr>
                <a:r>
                  <a:rPr lang="en-US" sz="800"/>
                  <a:t>Memory Usage (KB)</a:t>
                </a:r>
              </a:p>
            </c:rich>
          </c:tx>
          <c:layout/>
          <c:overlay val="0"/>
        </c:title>
        <c:numFmt formatCode="General" sourceLinked="1"/>
        <c:majorTickMark val="out"/>
        <c:minorTickMark val="none"/>
        <c:tickLblPos val="nextTo"/>
        <c:crossAx val="2076502664"/>
        <c:crosses val="autoZero"/>
        <c:crossBetween val="between"/>
      </c:valAx>
    </c:plotArea>
    <c:legend>
      <c:legendPos val="r"/>
      <c:layout/>
      <c:overlay val="0"/>
    </c:legend>
    <c:plotVisOnly val="1"/>
    <c:dispBlanksAs val="gap"/>
    <c:showDLblsOverMax val="0"/>
  </c:chart>
  <c:spPr>
    <a:ln w="12700"/>
  </c:spPr>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Traffic</a:t>
            </a:r>
            <a:r>
              <a:rPr lang="en-US" sz="1000" baseline="0"/>
              <a:t> While Editing Pages in the Remote Access Interface</a:t>
            </a:r>
            <a:endParaRPr lang="en-US" sz="1000"/>
          </a:p>
        </c:rich>
      </c:tx>
      <c:layout/>
      <c:overlay val="0"/>
    </c:title>
    <c:autoTitleDeleted val="0"/>
    <c:plotArea>
      <c:layout/>
      <c:lineChart>
        <c:grouping val="standard"/>
        <c:varyColors val="0"/>
        <c:ser>
          <c:idx val="0"/>
          <c:order val="0"/>
          <c:tx>
            <c:strRef>
              <c:f>'Editing Pages in the Remote Acc'!$B$1</c:f>
              <c:strCache>
                <c:ptCount val="1"/>
                <c:pt idx="0">
                  <c:v>Bytes/s</c:v>
                </c:pt>
              </c:strCache>
            </c:strRef>
          </c:tx>
          <c:spPr>
            <a:ln w="12700">
              <a:solidFill>
                <a:schemeClr val="tx1"/>
              </a:solidFill>
            </a:ln>
          </c:spPr>
          <c:marker>
            <c:symbol val="none"/>
          </c:marker>
          <c:cat>
            <c:numRef>
              <c:f>'Editing Pages in the Remote Acc'!$A$2:$A$73</c:f>
              <c:numCache>
                <c:formatCode>General</c:formatCode>
                <c:ptCount val="72"/>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numCache>
            </c:numRef>
          </c:cat>
          <c:val>
            <c:numRef>
              <c:f>'Editing Pages in the Remote Acc'!$B$2:$B$73</c:f>
              <c:numCache>
                <c:formatCode>General</c:formatCode>
                <c:ptCount val="72"/>
                <c:pt idx="0">
                  <c:v>0.0</c:v>
                </c:pt>
                <c:pt idx="1">
                  <c:v>4314.0</c:v>
                </c:pt>
                <c:pt idx="2">
                  <c:v>0.0</c:v>
                </c:pt>
                <c:pt idx="3">
                  <c:v>0.0</c:v>
                </c:pt>
                <c:pt idx="4">
                  <c:v>0.0</c:v>
                </c:pt>
                <c:pt idx="5">
                  <c:v>0.0</c:v>
                </c:pt>
                <c:pt idx="6">
                  <c:v>0.0</c:v>
                </c:pt>
                <c:pt idx="7">
                  <c:v>0.0</c:v>
                </c:pt>
                <c:pt idx="8">
                  <c:v>0.0</c:v>
                </c:pt>
                <c:pt idx="9">
                  <c:v>0.0</c:v>
                </c:pt>
                <c:pt idx="10">
                  <c:v>0.0</c:v>
                </c:pt>
                <c:pt idx="11">
                  <c:v>4330.0</c:v>
                </c:pt>
                <c:pt idx="12">
                  <c:v>0.0</c:v>
                </c:pt>
                <c:pt idx="13">
                  <c:v>0.0</c:v>
                </c:pt>
                <c:pt idx="14">
                  <c:v>0.0</c:v>
                </c:pt>
                <c:pt idx="15">
                  <c:v>0.0</c:v>
                </c:pt>
                <c:pt idx="16">
                  <c:v>0.0</c:v>
                </c:pt>
                <c:pt idx="17">
                  <c:v>0.0</c:v>
                </c:pt>
                <c:pt idx="18">
                  <c:v>0.0</c:v>
                </c:pt>
                <c:pt idx="19">
                  <c:v>0.0</c:v>
                </c:pt>
                <c:pt idx="20">
                  <c:v>4696.0</c:v>
                </c:pt>
                <c:pt idx="21">
                  <c:v>0.0</c:v>
                </c:pt>
                <c:pt idx="22">
                  <c:v>0.0</c:v>
                </c:pt>
                <c:pt idx="23">
                  <c:v>0.0</c:v>
                </c:pt>
                <c:pt idx="24">
                  <c:v>0.0</c:v>
                </c:pt>
                <c:pt idx="25">
                  <c:v>0.0</c:v>
                </c:pt>
                <c:pt idx="26">
                  <c:v>0.0</c:v>
                </c:pt>
                <c:pt idx="27">
                  <c:v>0.0</c:v>
                </c:pt>
                <c:pt idx="28">
                  <c:v>0.0</c:v>
                </c:pt>
                <c:pt idx="29">
                  <c:v>0.0</c:v>
                </c:pt>
                <c:pt idx="30">
                  <c:v>4426.0</c:v>
                </c:pt>
                <c:pt idx="31">
                  <c:v>0.0</c:v>
                </c:pt>
                <c:pt idx="32">
                  <c:v>0.0</c:v>
                </c:pt>
                <c:pt idx="33">
                  <c:v>0.0</c:v>
                </c:pt>
                <c:pt idx="34">
                  <c:v>0.0</c:v>
                </c:pt>
                <c:pt idx="35">
                  <c:v>0.0</c:v>
                </c:pt>
                <c:pt idx="36">
                  <c:v>0.0</c:v>
                </c:pt>
                <c:pt idx="37">
                  <c:v>0.0</c:v>
                </c:pt>
                <c:pt idx="38">
                  <c:v>0.0</c:v>
                </c:pt>
                <c:pt idx="39">
                  <c:v>0.0</c:v>
                </c:pt>
                <c:pt idx="40">
                  <c:v>2550.0</c:v>
                </c:pt>
                <c:pt idx="41">
                  <c:v>1956.0</c:v>
                </c:pt>
                <c:pt idx="42">
                  <c:v>0.0</c:v>
                </c:pt>
                <c:pt idx="43">
                  <c:v>0.0</c:v>
                </c:pt>
                <c:pt idx="44">
                  <c:v>0.0</c:v>
                </c:pt>
                <c:pt idx="45">
                  <c:v>0.0</c:v>
                </c:pt>
                <c:pt idx="46">
                  <c:v>0.0</c:v>
                </c:pt>
                <c:pt idx="47">
                  <c:v>0.0</c:v>
                </c:pt>
                <c:pt idx="48">
                  <c:v>0.0</c:v>
                </c:pt>
                <c:pt idx="49">
                  <c:v>0.0</c:v>
                </c:pt>
                <c:pt idx="50">
                  <c:v>2760.0</c:v>
                </c:pt>
                <c:pt idx="51">
                  <c:v>1956.0</c:v>
                </c:pt>
                <c:pt idx="52">
                  <c:v>0.0</c:v>
                </c:pt>
                <c:pt idx="53">
                  <c:v>0.0</c:v>
                </c:pt>
                <c:pt idx="54">
                  <c:v>0.0</c:v>
                </c:pt>
                <c:pt idx="55">
                  <c:v>0.0</c:v>
                </c:pt>
                <c:pt idx="56">
                  <c:v>0.0</c:v>
                </c:pt>
                <c:pt idx="57">
                  <c:v>0.0</c:v>
                </c:pt>
                <c:pt idx="58">
                  <c:v>0.0</c:v>
                </c:pt>
                <c:pt idx="59">
                  <c:v>0.0</c:v>
                </c:pt>
                <c:pt idx="60">
                  <c:v>6660.0</c:v>
                </c:pt>
                <c:pt idx="61">
                  <c:v>0.0</c:v>
                </c:pt>
                <c:pt idx="62">
                  <c:v>0.0</c:v>
                </c:pt>
                <c:pt idx="63">
                  <c:v>0.0</c:v>
                </c:pt>
                <c:pt idx="64">
                  <c:v>0.0</c:v>
                </c:pt>
                <c:pt idx="65">
                  <c:v>0.0</c:v>
                </c:pt>
                <c:pt idx="66">
                  <c:v>0.0</c:v>
                </c:pt>
                <c:pt idx="67">
                  <c:v>0.0</c:v>
                </c:pt>
                <c:pt idx="68">
                  <c:v>0.0</c:v>
                </c:pt>
                <c:pt idx="69">
                  <c:v>0.0</c:v>
                </c:pt>
                <c:pt idx="70">
                  <c:v>6358.0</c:v>
                </c:pt>
                <c:pt idx="71">
                  <c:v>0.0</c:v>
                </c:pt>
              </c:numCache>
            </c:numRef>
          </c:val>
          <c:smooth val="0"/>
        </c:ser>
        <c:dLbls>
          <c:showLegendKey val="0"/>
          <c:showVal val="0"/>
          <c:showCatName val="0"/>
          <c:showSerName val="0"/>
          <c:showPercent val="0"/>
          <c:showBubbleSize val="0"/>
        </c:dLbls>
        <c:marker val="1"/>
        <c:smooth val="0"/>
        <c:axId val="2079559512"/>
        <c:axId val="2079553832"/>
      </c:lineChart>
      <c:catAx>
        <c:axId val="2079559512"/>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out"/>
        <c:minorTickMark val="none"/>
        <c:tickLblPos val="nextTo"/>
        <c:crossAx val="2079553832"/>
        <c:crosses val="autoZero"/>
        <c:auto val="1"/>
        <c:lblAlgn val="ctr"/>
        <c:lblOffset val="100"/>
        <c:tickLblSkip val="5"/>
        <c:noMultiLvlLbl val="0"/>
      </c:catAx>
      <c:valAx>
        <c:axId val="2079553832"/>
        <c:scaling>
          <c:orientation val="minMax"/>
        </c:scaling>
        <c:delete val="0"/>
        <c:axPos val="l"/>
        <c:majorGridlines/>
        <c:title>
          <c:tx>
            <c:rich>
              <a:bodyPr rot="-5400000" vert="horz"/>
              <a:lstStyle/>
              <a:p>
                <a:pPr>
                  <a:defRPr sz="800"/>
                </a:pPr>
                <a:r>
                  <a:rPr lang="en-US" sz="800"/>
                  <a:t>Traffic (Bytes/s)</a:t>
                </a:r>
              </a:p>
            </c:rich>
          </c:tx>
          <c:layout/>
          <c:overlay val="0"/>
        </c:title>
        <c:numFmt formatCode="General" sourceLinked="1"/>
        <c:majorTickMark val="out"/>
        <c:minorTickMark val="none"/>
        <c:tickLblPos val="nextTo"/>
        <c:crossAx val="2079559512"/>
        <c:crosses val="autoZero"/>
        <c:crossBetween val="between"/>
      </c:valAx>
    </c:plotArea>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Memory Usage While Editing Document</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Sheet1!$A$2:$A$21</c:f>
              <c:numCache>
                <c:formatCode>General</c:formatCode>
                <c:ptCount val="2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numCache>
            </c:numRef>
          </c:cat>
          <c:val>
            <c:numRef>
              <c:f>Sheet1!$B$2:$B$21</c:f>
              <c:numCache>
                <c:formatCode>General</c:formatCode>
                <c:ptCount val="20"/>
                <c:pt idx="0">
                  <c:v>63892.0</c:v>
                </c:pt>
                <c:pt idx="1">
                  <c:v>63892.0</c:v>
                </c:pt>
                <c:pt idx="2">
                  <c:v>66088.0</c:v>
                </c:pt>
                <c:pt idx="3">
                  <c:v>66088.0</c:v>
                </c:pt>
                <c:pt idx="4">
                  <c:v>66088.0</c:v>
                </c:pt>
                <c:pt idx="5">
                  <c:v>68088.0</c:v>
                </c:pt>
                <c:pt idx="6">
                  <c:v>68088.0</c:v>
                </c:pt>
                <c:pt idx="7">
                  <c:v>68088.0</c:v>
                </c:pt>
                <c:pt idx="8">
                  <c:v>68088.0</c:v>
                </c:pt>
                <c:pt idx="9">
                  <c:v>68088.0</c:v>
                </c:pt>
                <c:pt idx="10">
                  <c:v>68088.0</c:v>
                </c:pt>
                <c:pt idx="11">
                  <c:v>68088.0</c:v>
                </c:pt>
                <c:pt idx="12">
                  <c:v>68088.0</c:v>
                </c:pt>
                <c:pt idx="13">
                  <c:v>70088.0</c:v>
                </c:pt>
                <c:pt idx="14">
                  <c:v>70088.0</c:v>
                </c:pt>
                <c:pt idx="15">
                  <c:v>70088.0</c:v>
                </c:pt>
                <c:pt idx="16">
                  <c:v>72088.0</c:v>
                </c:pt>
                <c:pt idx="17">
                  <c:v>72088.0</c:v>
                </c:pt>
                <c:pt idx="18">
                  <c:v>72088.0</c:v>
                </c:pt>
                <c:pt idx="19">
                  <c:v>74088.0</c:v>
                </c:pt>
              </c:numCache>
            </c:numRef>
          </c:val>
          <c:smooth val="0"/>
        </c:ser>
        <c:ser>
          <c:idx val="1"/>
          <c:order val="1"/>
          <c:tx>
            <c:strRef>
              <c:f>Sheet1!$C$1</c:f>
              <c:strCache>
                <c:ptCount val="1"/>
                <c:pt idx="0">
                  <c:v>8591</c:v>
                </c:pt>
              </c:strCache>
            </c:strRef>
          </c:tx>
          <c:spPr>
            <a:ln w="12700"/>
          </c:spPr>
          <c:marker>
            <c:symbol val="none"/>
          </c:marker>
          <c:cat>
            <c:numRef>
              <c:f>Sheet1!$A$2:$A$21</c:f>
              <c:numCache>
                <c:formatCode>General</c:formatCode>
                <c:ptCount val="2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numCache>
            </c:numRef>
          </c:cat>
          <c:val>
            <c:numRef>
              <c:f>Sheet1!$C$2:$C$21</c:f>
              <c:numCache>
                <c:formatCode>General</c:formatCode>
                <c:ptCount val="20"/>
                <c:pt idx="0">
                  <c:v>1464.0</c:v>
                </c:pt>
                <c:pt idx="1">
                  <c:v>1464.0</c:v>
                </c:pt>
                <c:pt idx="2">
                  <c:v>1656.0</c:v>
                </c:pt>
                <c:pt idx="3">
                  <c:v>1656.0</c:v>
                </c:pt>
                <c:pt idx="4">
                  <c:v>1656.0</c:v>
                </c:pt>
                <c:pt idx="5">
                  <c:v>1656.0</c:v>
                </c:pt>
                <c:pt idx="6">
                  <c:v>1656.0</c:v>
                </c:pt>
                <c:pt idx="7">
                  <c:v>1672.0</c:v>
                </c:pt>
                <c:pt idx="8">
                  <c:v>1676.0</c:v>
                </c:pt>
                <c:pt idx="9">
                  <c:v>1680.0</c:v>
                </c:pt>
                <c:pt idx="10">
                  <c:v>1688.0</c:v>
                </c:pt>
                <c:pt idx="11">
                  <c:v>1696.0</c:v>
                </c:pt>
                <c:pt idx="12">
                  <c:v>1700.0</c:v>
                </c:pt>
                <c:pt idx="13">
                  <c:v>1704.0</c:v>
                </c:pt>
                <c:pt idx="14">
                  <c:v>1708.0</c:v>
                </c:pt>
                <c:pt idx="15">
                  <c:v>1712.0</c:v>
                </c:pt>
                <c:pt idx="16">
                  <c:v>1716.0</c:v>
                </c:pt>
                <c:pt idx="17">
                  <c:v>1720.0</c:v>
                </c:pt>
                <c:pt idx="18">
                  <c:v>1724.0</c:v>
                </c:pt>
                <c:pt idx="19">
                  <c:v>1728.0</c:v>
                </c:pt>
              </c:numCache>
            </c:numRef>
          </c:val>
          <c:smooth val="0"/>
        </c:ser>
        <c:dLbls>
          <c:showLegendKey val="0"/>
          <c:showVal val="0"/>
          <c:showCatName val="0"/>
          <c:showSerName val="0"/>
          <c:showPercent val="0"/>
          <c:showBubbleSize val="0"/>
        </c:dLbls>
        <c:marker val="1"/>
        <c:smooth val="0"/>
        <c:axId val="2079520088"/>
        <c:axId val="2079514392"/>
      </c:lineChart>
      <c:catAx>
        <c:axId val="2079520088"/>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079514392"/>
        <c:crosses val="autoZero"/>
        <c:auto val="1"/>
        <c:lblAlgn val="ctr"/>
        <c:lblOffset val="100"/>
        <c:noMultiLvlLbl val="0"/>
      </c:catAx>
      <c:valAx>
        <c:axId val="2079514392"/>
        <c:scaling>
          <c:orientation val="minMax"/>
        </c:scaling>
        <c:delete val="0"/>
        <c:axPos val="l"/>
        <c:majorGridlines/>
        <c:title>
          <c:tx>
            <c:rich>
              <a:bodyPr/>
              <a:lstStyle/>
              <a:p>
                <a:pPr>
                  <a:defRPr sz="800"/>
                </a:pPr>
                <a:r>
                  <a:rPr lang="en-US" sz="800"/>
                  <a:t>Memory Usage</a:t>
                </a:r>
                <a:r>
                  <a:rPr lang="en-US" sz="800" baseline="0"/>
                  <a:t> (KB)</a:t>
                </a:r>
                <a:endParaRPr lang="en-US" sz="800"/>
              </a:p>
            </c:rich>
          </c:tx>
          <c:layout/>
          <c:overlay val="0"/>
        </c:title>
        <c:numFmt formatCode="General" sourceLinked="1"/>
        <c:majorTickMark val="none"/>
        <c:minorTickMark val="none"/>
        <c:tickLblPos val="nextTo"/>
        <c:crossAx val="207952008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Time</a:t>
            </a:r>
            <a:r>
              <a:rPr lang="en-US" sz="1000" baseline="0"/>
              <a:t> of Adding a Single File to an Existing Network (Other Device Has the Files)</a:t>
            </a:r>
            <a:endParaRPr lang="en-US" sz="1000"/>
          </a:p>
        </c:rich>
      </c:tx>
      <c:layout/>
      <c:overlay val="0"/>
    </c:title>
    <c:autoTitleDeleted val="0"/>
    <c:plotArea>
      <c:layout>
        <c:manualLayout>
          <c:layoutTarget val="inner"/>
          <c:xMode val="edge"/>
          <c:yMode val="edge"/>
          <c:x val="0.0974510298704486"/>
          <c:y val="0.288201741218853"/>
          <c:w val="0.874208006536789"/>
          <c:h val="0.436005834005063"/>
        </c:manualLayout>
      </c:layout>
      <c:lineChart>
        <c:grouping val="standard"/>
        <c:varyColors val="0"/>
        <c:ser>
          <c:idx val="0"/>
          <c:order val="0"/>
          <c:tx>
            <c:strRef>
              <c:f>Sheet1!$B$1</c:f>
              <c:strCache>
                <c:ptCount val="1"/>
              </c:strCache>
            </c:strRef>
          </c:tx>
          <c:spPr>
            <a:ln w="12700">
              <a:solidFill>
                <a:schemeClr val="tx1"/>
              </a:solidFill>
            </a:ln>
          </c:spPr>
          <c:marker>
            <c:symbol val="none"/>
          </c:marker>
          <c:cat>
            <c:numRef>
              <c:f>Sheet1!$A$2:$A$11</c:f>
              <c:numCache>
                <c:formatCode>General</c:formatCode>
                <c:ptCount val="10"/>
                <c:pt idx="0">
                  <c:v>0.0</c:v>
                </c:pt>
                <c:pt idx="1">
                  <c:v>50.0</c:v>
                </c:pt>
                <c:pt idx="2">
                  <c:v>250.0</c:v>
                </c:pt>
                <c:pt idx="3">
                  <c:v>500.0</c:v>
                </c:pt>
                <c:pt idx="4">
                  <c:v>1000.0</c:v>
                </c:pt>
                <c:pt idx="5">
                  <c:v>2500.0</c:v>
                </c:pt>
                <c:pt idx="6">
                  <c:v>5000.0</c:v>
                </c:pt>
                <c:pt idx="7">
                  <c:v>10000.0</c:v>
                </c:pt>
                <c:pt idx="8">
                  <c:v>20000.0</c:v>
                </c:pt>
                <c:pt idx="9">
                  <c:v>30000.0</c:v>
                </c:pt>
              </c:numCache>
            </c:numRef>
          </c:cat>
          <c:val>
            <c:numRef>
              <c:f>Sheet1!$B$2:$B$11</c:f>
              <c:numCache>
                <c:formatCode>General</c:formatCode>
                <c:ptCount val="10"/>
                <c:pt idx="0">
                  <c:v>7.355251</c:v>
                </c:pt>
                <c:pt idx="1">
                  <c:v>5.91552</c:v>
                </c:pt>
                <c:pt idx="2">
                  <c:v>7.358217</c:v>
                </c:pt>
                <c:pt idx="3">
                  <c:v>5.48165</c:v>
                </c:pt>
                <c:pt idx="4">
                  <c:v>6.057503999999994</c:v>
                </c:pt>
                <c:pt idx="5">
                  <c:v>9.209992</c:v>
                </c:pt>
                <c:pt idx="6">
                  <c:v>5.970205</c:v>
                </c:pt>
                <c:pt idx="7">
                  <c:v>6.106104999999978</c:v>
                </c:pt>
                <c:pt idx="8">
                  <c:v>11.254819</c:v>
                </c:pt>
                <c:pt idx="9">
                  <c:v>7.687653</c:v>
                </c:pt>
              </c:numCache>
            </c:numRef>
          </c:val>
          <c:smooth val="0"/>
        </c:ser>
        <c:dLbls>
          <c:showLegendKey val="0"/>
          <c:showVal val="0"/>
          <c:showCatName val="0"/>
          <c:showSerName val="0"/>
          <c:showPercent val="0"/>
          <c:showBubbleSize val="0"/>
        </c:dLbls>
        <c:marker val="1"/>
        <c:smooth val="0"/>
        <c:axId val="2079488952"/>
        <c:axId val="2079483400"/>
      </c:lineChart>
      <c:catAx>
        <c:axId val="2079488952"/>
        <c:scaling>
          <c:orientation val="minMax"/>
        </c:scaling>
        <c:delete val="0"/>
        <c:axPos val="b"/>
        <c:title>
          <c:tx>
            <c:rich>
              <a:bodyPr/>
              <a:lstStyle/>
              <a:p>
                <a:pPr>
                  <a:defRPr sz="800"/>
                </a:pPr>
                <a:r>
                  <a:rPr lang="en-US" sz="800"/>
                  <a:t>Files (Axis is not linear)</a:t>
                </a:r>
              </a:p>
            </c:rich>
          </c:tx>
          <c:layout/>
          <c:overlay val="0"/>
        </c:title>
        <c:numFmt formatCode="General" sourceLinked="1"/>
        <c:majorTickMark val="none"/>
        <c:minorTickMark val="none"/>
        <c:tickLblPos val="nextTo"/>
        <c:crossAx val="2079483400"/>
        <c:crosses val="autoZero"/>
        <c:auto val="1"/>
        <c:lblAlgn val="ctr"/>
        <c:lblOffset val="100"/>
        <c:noMultiLvlLbl val="0"/>
      </c:catAx>
      <c:valAx>
        <c:axId val="2079483400"/>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079488952"/>
        <c:crosses val="autoZero"/>
        <c:crossBetween val="between"/>
      </c:valAx>
    </c:plotArea>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Time</a:t>
            </a:r>
            <a:r>
              <a:rPr lang="en-US" sz="1000" baseline="0"/>
              <a:t> of Adding a Single File to an Existing Network (Device Added to Has the Files)</a:t>
            </a:r>
            <a:endParaRPr lang="en-US" sz="1000"/>
          </a:p>
        </c:rich>
      </c:tx>
      <c:layout/>
      <c:overlay val="0"/>
    </c:title>
    <c:autoTitleDeleted val="0"/>
    <c:plotArea>
      <c:layout/>
      <c:lineChart>
        <c:grouping val="standard"/>
        <c:varyColors val="0"/>
        <c:ser>
          <c:idx val="0"/>
          <c:order val="0"/>
          <c:tx>
            <c:strRef>
              <c:f>Sheet1!$B$1</c:f>
              <c:strCache>
                <c:ptCount val="1"/>
              </c:strCache>
            </c:strRef>
          </c:tx>
          <c:spPr>
            <a:ln w="12700">
              <a:solidFill>
                <a:schemeClr val="tx1"/>
              </a:solidFill>
            </a:ln>
          </c:spPr>
          <c:marker>
            <c:symbol val="none"/>
          </c:marker>
          <c:cat>
            <c:numRef>
              <c:f>Sheet1!$A$2:$A$8</c:f>
              <c:numCache>
                <c:formatCode>General</c:formatCode>
                <c:ptCount val="7"/>
                <c:pt idx="0">
                  <c:v>0.0</c:v>
                </c:pt>
                <c:pt idx="1">
                  <c:v>50.0</c:v>
                </c:pt>
                <c:pt idx="2">
                  <c:v>250.0</c:v>
                </c:pt>
                <c:pt idx="3">
                  <c:v>500.0</c:v>
                </c:pt>
                <c:pt idx="4">
                  <c:v>1000.0</c:v>
                </c:pt>
                <c:pt idx="5">
                  <c:v>2500.0</c:v>
                </c:pt>
                <c:pt idx="6">
                  <c:v>5000.0</c:v>
                </c:pt>
              </c:numCache>
            </c:numRef>
          </c:cat>
          <c:val>
            <c:numRef>
              <c:f>Sheet1!$B$2:$B$8</c:f>
              <c:numCache>
                <c:formatCode>General</c:formatCode>
                <c:ptCount val="7"/>
                <c:pt idx="0">
                  <c:v>2.039153</c:v>
                </c:pt>
                <c:pt idx="1">
                  <c:v>1.899922</c:v>
                </c:pt>
                <c:pt idx="2">
                  <c:v>2.12528</c:v>
                </c:pt>
                <c:pt idx="3">
                  <c:v>2.151516</c:v>
                </c:pt>
                <c:pt idx="4">
                  <c:v>2.988888</c:v>
                </c:pt>
                <c:pt idx="5">
                  <c:v>1.846063</c:v>
                </c:pt>
                <c:pt idx="6">
                  <c:v>2.097406</c:v>
                </c:pt>
              </c:numCache>
            </c:numRef>
          </c:val>
          <c:smooth val="0"/>
        </c:ser>
        <c:dLbls>
          <c:showLegendKey val="0"/>
          <c:showVal val="0"/>
          <c:showCatName val="0"/>
          <c:showSerName val="0"/>
          <c:showPercent val="0"/>
          <c:showBubbleSize val="0"/>
        </c:dLbls>
        <c:marker val="1"/>
        <c:smooth val="0"/>
        <c:axId val="2079455160"/>
        <c:axId val="2079449608"/>
      </c:lineChart>
      <c:catAx>
        <c:axId val="2079455160"/>
        <c:scaling>
          <c:orientation val="minMax"/>
        </c:scaling>
        <c:delete val="0"/>
        <c:axPos val="b"/>
        <c:title>
          <c:tx>
            <c:rich>
              <a:bodyPr/>
              <a:lstStyle/>
              <a:p>
                <a:pPr>
                  <a:defRPr sz="800"/>
                </a:pPr>
                <a:r>
                  <a:rPr lang="en-US" sz="800"/>
                  <a:t>Files (Axis is not linear)</a:t>
                </a:r>
              </a:p>
            </c:rich>
          </c:tx>
          <c:layout/>
          <c:overlay val="0"/>
        </c:title>
        <c:numFmt formatCode="General" sourceLinked="1"/>
        <c:majorTickMark val="none"/>
        <c:minorTickMark val="none"/>
        <c:tickLblPos val="nextTo"/>
        <c:crossAx val="2079449608"/>
        <c:crosses val="autoZero"/>
        <c:auto val="1"/>
        <c:lblAlgn val="ctr"/>
        <c:lblOffset val="100"/>
        <c:noMultiLvlLbl val="0"/>
      </c:catAx>
      <c:valAx>
        <c:axId val="2079449608"/>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079455160"/>
        <c:crosses val="autoZero"/>
        <c:crossBetween val="between"/>
      </c:valAx>
    </c:plotArea>
    <c:plotVisOnly val="1"/>
    <c:dispBlanksAs val="gap"/>
    <c:showDLblsOverMax val="0"/>
  </c:chart>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Coordinator Synchronization</a:t>
            </a:r>
            <a:r>
              <a:rPr lang="en-US" sz="1000" baseline="0"/>
              <a:t> Time</a:t>
            </a:r>
            <a:endParaRPr lang="en-US" sz="1000"/>
          </a:p>
        </c:rich>
      </c:tx>
      <c:layout/>
      <c:overlay val="0"/>
    </c:title>
    <c:autoTitleDeleted val="0"/>
    <c:plotArea>
      <c:layout>
        <c:manualLayout>
          <c:layoutTarget val="inner"/>
          <c:xMode val="edge"/>
          <c:yMode val="edge"/>
          <c:x val="0.11810560141722"/>
          <c:y val="0.115068989623961"/>
          <c:w val="0.877707282992504"/>
          <c:h val="0.624879855572413"/>
        </c:manualLayout>
      </c:layout>
      <c:lineChart>
        <c:grouping val="standard"/>
        <c:varyColors val="0"/>
        <c:ser>
          <c:idx val="0"/>
          <c:order val="0"/>
          <c:tx>
            <c:strRef>
              <c:f>Sheet1!$B$1</c:f>
              <c:strCache>
                <c:ptCount val="1"/>
                <c:pt idx="0">
                  <c:v>To Coordinator, Empty</c:v>
                </c:pt>
              </c:strCache>
            </c:strRef>
          </c:tx>
          <c:spPr>
            <a:ln w="12700"/>
          </c:spPr>
          <c:marker>
            <c:symbol val="none"/>
          </c:marker>
          <c:cat>
            <c:numRef>
              <c:f>Sheet1!$A$2:$A$7</c:f>
              <c:numCache>
                <c:formatCode>General</c:formatCode>
                <c:ptCount val="6"/>
                <c:pt idx="0">
                  <c:v>1.0</c:v>
                </c:pt>
                <c:pt idx="1">
                  <c:v>50.0</c:v>
                </c:pt>
                <c:pt idx="2">
                  <c:v>100.0</c:v>
                </c:pt>
                <c:pt idx="3">
                  <c:v>500.0</c:v>
                </c:pt>
                <c:pt idx="4">
                  <c:v>1000.0</c:v>
                </c:pt>
                <c:pt idx="5">
                  <c:v>1500.0</c:v>
                </c:pt>
              </c:numCache>
            </c:numRef>
          </c:cat>
          <c:val>
            <c:numRef>
              <c:f>Sheet1!$B$2:$B$7</c:f>
              <c:numCache>
                <c:formatCode>General</c:formatCode>
                <c:ptCount val="6"/>
                <c:pt idx="0">
                  <c:v>2.1557866</c:v>
                </c:pt>
                <c:pt idx="1">
                  <c:v>40.4320162</c:v>
                </c:pt>
                <c:pt idx="2">
                  <c:v>59.6842014</c:v>
                </c:pt>
                <c:pt idx="3">
                  <c:v>228.3457106</c:v>
                </c:pt>
                <c:pt idx="4">
                  <c:v>455.6220388</c:v>
                </c:pt>
                <c:pt idx="5">
                  <c:v>687.3347673999994</c:v>
                </c:pt>
              </c:numCache>
            </c:numRef>
          </c:val>
          <c:smooth val="0"/>
        </c:ser>
        <c:ser>
          <c:idx val="1"/>
          <c:order val="1"/>
          <c:tx>
            <c:strRef>
              <c:f>Sheet1!$C$1</c:f>
              <c:strCache>
                <c:ptCount val="1"/>
                <c:pt idx="0">
                  <c:v>To Non-Coordinator, Empty</c:v>
                </c:pt>
              </c:strCache>
            </c:strRef>
          </c:tx>
          <c:spPr>
            <a:ln w="12700"/>
          </c:spPr>
          <c:marker>
            <c:symbol val="none"/>
          </c:marker>
          <c:cat>
            <c:numRef>
              <c:f>Sheet1!$A$2:$A$7</c:f>
              <c:numCache>
                <c:formatCode>General</c:formatCode>
                <c:ptCount val="6"/>
                <c:pt idx="0">
                  <c:v>1.0</c:v>
                </c:pt>
                <c:pt idx="1">
                  <c:v>50.0</c:v>
                </c:pt>
                <c:pt idx="2">
                  <c:v>100.0</c:v>
                </c:pt>
                <c:pt idx="3">
                  <c:v>500.0</c:v>
                </c:pt>
                <c:pt idx="4">
                  <c:v>1000.0</c:v>
                </c:pt>
                <c:pt idx="5">
                  <c:v>1500.0</c:v>
                </c:pt>
              </c:numCache>
            </c:numRef>
          </c:cat>
          <c:val>
            <c:numRef>
              <c:f>Sheet1!$C$2:$C$7</c:f>
              <c:numCache>
                <c:formatCode>General</c:formatCode>
                <c:ptCount val="6"/>
                <c:pt idx="0">
                  <c:v>1.9234862</c:v>
                </c:pt>
                <c:pt idx="1">
                  <c:v>26.1902956</c:v>
                </c:pt>
                <c:pt idx="2">
                  <c:v>52.8040928</c:v>
                </c:pt>
                <c:pt idx="3">
                  <c:v>192.4241088</c:v>
                </c:pt>
                <c:pt idx="4">
                  <c:v>405.9700855999999</c:v>
                </c:pt>
                <c:pt idx="5">
                  <c:v>579.6385798</c:v>
                </c:pt>
              </c:numCache>
            </c:numRef>
          </c:val>
          <c:smooth val="0"/>
        </c:ser>
        <c:ser>
          <c:idx val="2"/>
          <c:order val="2"/>
          <c:tx>
            <c:strRef>
              <c:f>Sheet1!$D$1</c:f>
              <c:strCache>
                <c:ptCount val="1"/>
                <c:pt idx="0">
                  <c:v>To Coordinator, 1000 Files</c:v>
                </c:pt>
              </c:strCache>
            </c:strRef>
          </c:tx>
          <c:spPr>
            <a:ln w="12700"/>
          </c:spPr>
          <c:marker>
            <c:symbol val="none"/>
          </c:marker>
          <c:cat>
            <c:numRef>
              <c:f>Sheet1!$A$2:$A$7</c:f>
              <c:numCache>
                <c:formatCode>General</c:formatCode>
                <c:ptCount val="6"/>
                <c:pt idx="0">
                  <c:v>1.0</c:v>
                </c:pt>
                <c:pt idx="1">
                  <c:v>50.0</c:v>
                </c:pt>
                <c:pt idx="2">
                  <c:v>100.0</c:v>
                </c:pt>
                <c:pt idx="3">
                  <c:v>500.0</c:v>
                </c:pt>
                <c:pt idx="4">
                  <c:v>1000.0</c:v>
                </c:pt>
                <c:pt idx="5">
                  <c:v>1500.0</c:v>
                </c:pt>
              </c:numCache>
            </c:numRef>
          </c:cat>
          <c:val>
            <c:numRef>
              <c:f>Sheet1!$D$2:$D$7</c:f>
              <c:numCache>
                <c:formatCode>General</c:formatCode>
                <c:ptCount val="6"/>
                <c:pt idx="0">
                  <c:v>9.1357366</c:v>
                </c:pt>
                <c:pt idx="1">
                  <c:v>165.3539004</c:v>
                </c:pt>
                <c:pt idx="2">
                  <c:v>321.8285442</c:v>
                </c:pt>
                <c:pt idx="3">
                  <c:v>1236.418172</c:v>
                </c:pt>
                <c:pt idx="4">
                  <c:v>2286.6555474</c:v>
                </c:pt>
                <c:pt idx="5">
                  <c:v>3550.697845</c:v>
                </c:pt>
              </c:numCache>
            </c:numRef>
          </c:val>
          <c:smooth val="0"/>
        </c:ser>
        <c:ser>
          <c:idx val="3"/>
          <c:order val="3"/>
          <c:tx>
            <c:strRef>
              <c:f>Sheet1!$E$1</c:f>
              <c:strCache>
                <c:ptCount val="1"/>
                <c:pt idx="0">
                  <c:v>To Non-Coordinator, 1000 Files</c:v>
                </c:pt>
              </c:strCache>
            </c:strRef>
          </c:tx>
          <c:spPr>
            <a:ln w="12700"/>
          </c:spPr>
          <c:marker>
            <c:symbol val="none"/>
          </c:marker>
          <c:cat>
            <c:numRef>
              <c:f>Sheet1!$A$2:$A$7</c:f>
              <c:numCache>
                <c:formatCode>General</c:formatCode>
                <c:ptCount val="6"/>
                <c:pt idx="0">
                  <c:v>1.0</c:v>
                </c:pt>
                <c:pt idx="1">
                  <c:v>50.0</c:v>
                </c:pt>
                <c:pt idx="2">
                  <c:v>100.0</c:v>
                </c:pt>
                <c:pt idx="3">
                  <c:v>500.0</c:v>
                </c:pt>
                <c:pt idx="4">
                  <c:v>1000.0</c:v>
                </c:pt>
                <c:pt idx="5">
                  <c:v>1500.0</c:v>
                </c:pt>
              </c:numCache>
            </c:numRef>
          </c:cat>
          <c:val>
            <c:numRef>
              <c:f>Sheet1!$E$2:$E$7</c:f>
              <c:numCache>
                <c:formatCode>General</c:formatCode>
                <c:ptCount val="6"/>
                <c:pt idx="0">
                  <c:v>2.002441999999999</c:v>
                </c:pt>
                <c:pt idx="1">
                  <c:v>159.6444098</c:v>
                </c:pt>
                <c:pt idx="2">
                  <c:v>314.0096086</c:v>
                </c:pt>
                <c:pt idx="3">
                  <c:v>1417.2259408</c:v>
                </c:pt>
                <c:pt idx="4">
                  <c:v>2920.6656898</c:v>
                </c:pt>
                <c:pt idx="5">
                  <c:v>4372.2803104</c:v>
                </c:pt>
              </c:numCache>
            </c:numRef>
          </c:val>
          <c:smooth val="0"/>
        </c:ser>
        <c:dLbls>
          <c:showLegendKey val="0"/>
          <c:showVal val="0"/>
          <c:showCatName val="0"/>
          <c:showSerName val="0"/>
          <c:showPercent val="0"/>
          <c:showBubbleSize val="0"/>
        </c:dLbls>
        <c:marker val="1"/>
        <c:smooth val="0"/>
        <c:axId val="2079406888"/>
        <c:axId val="2079401288"/>
      </c:lineChart>
      <c:catAx>
        <c:axId val="2079406888"/>
        <c:scaling>
          <c:orientation val="minMax"/>
        </c:scaling>
        <c:delete val="0"/>
        <c:axPos val="b"/>
        <c:title>
          <c:tx>
            <c:rich>
              <a:bodyPr/>
              <a:lstStyle/>
              <a:p>
                <a:pPr>
                  <a:defRPr sz="800"/>
                </a:pPr>
                <a:r>
                  <a:rPr lang="en-US" sz="800"/>
                  <a:t>Files (Axis is not linear)</a:t>
                </a:r>
              </a:p>
            </c:rich>
          </c:tx>
          <c:layout/>
          <c:overlay val="0"/>
        </c:title>
        <c:numFmt formatCode="General" sourceLinked="1"/>
        <c:majorTickMark val="none"/>
        <c:minorTickMark val="none"/>
        <c:tickLblPos val="nextTo"/>
        <c:crossAx val="2079401288"/>
        <c:crosses val="autoZero"/>
        <c:auto val="1"/>
        <c:lblAlgn val="ctr"/>
        <c:lblOffset val="100"/>
        <c:noMultiLvlLbl val="0"/>
      </c:catAx>
      <c:valAx>
        <c:axId val="2079401288"/>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079406888"/>
        <c:crosses val="autoZero"/>
        <c:crossBetween val="between"/>
      </c:valAx>
    </c:plotArea>
    <c:legend>
      <c:legendPos val="b"/>
      <c:layout>
        <c:manualLayout>
          <c:xMode val="edge"/>
          <c:yMode val="edge"/>
          <c:x val="0.153825686766263"/>
          <c:y val="0.869800168950894"/>
          <c:w val="0.72554171408757"/>
          <c:h val="0.111508155129694"/>
        </c:manualLayout>
      </c:layout>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Coordinator Synchronization</a:t>
            </a:r>
            <a:r>
              <a:rPr lang="en-US" sz="1000" baseline="0"/>
              <a:t> Time, Excerpt of 1 File to 50 Files</a:t>
            </a:r>
          </a:p>
        </c:rich>
      </c:tx>
      <c:layout/>
      <c:overlay val="0"/>
    </c:title>
    <c:autoTitleDeleted val="0"/>
    <c:plotArea>
      <c:layout>
        <c:manualLayout>
          <c:layoutTarget val="inner"/>
          <c:xMode val="edge"/>
          <c:yMode val="edge"/>
          <c:x val="0.0973140456854273"/>
          <c:y val="0.115068989623961"/>
          <c:w val="0.886427579482584"/>
          <c:h val="0.588170808068027"/>
        </c:manualLayout>
      </c:layout>
      <c:lineChart>
        <c:grouping val="standard"/>
        <c:varyColors val="0"/>
        <c:ser>
          <c:idx val="0"/>
          <c:order val="0"/>
          <c:tx>
            <c:strRef>
              <c:f>Sheet1!$B$1</c:f>
              <c:strCache>
                <c:ptCount val="1"/>
                <c:pt idx="0">
                  <c:v>To Coordinator, Empty</c:v>
                </c:pt>
              </c:strCache>
            </c:strRef>
          </c:tx>
          <c:spPr>
            <a:ln w="12700"/>
          </c:spPr>
          <c:marker>
            <c:symbol val="none"/>
          </c:marker>
          <c:cat>
            <c:numRef>
              <c:f>Sheet1!$A$2:$A$3</c:f>
              <c:numCache>
                <c:formatCode>General</c:formatCode>
                <c:ptCount val="2"/>
                <c:pt idx="0">
                  <c:v>1.0</c:v>
                </c:pt>
                <c:pt idx="1">
                  <c:v>50.0</c:v>
                </c:pt>
              </c:numCache>
            </c:numRef>
          </c:cat>
          <c:val>
            <c:numRef>
              <c:f>Sheet1!$B$2:$B$3</c:f>
              <c:numCache>
                <c:formatCode>General</c:formatCode>
                <c:ptCount val="2"/>
                <c:pt idx="0">
                  <c:v>2.1557866</c:v>
                </c:pt>
                <c:pt idx="1">
                  <c:v>40.4320162</c:v>
                </c:pt>
              </c:numCache>
            </c:numRef>
          </c:val>
          <c:smooth val="0"/>
        </c:ser>
        <c:ser>
          <c:idx val="1"/>
          <c:order val="1"/>
          <c:tx>
            <c:strRef>
              <c:f>Sheet1!$C$1</c:f>
              <c:strCache>
                <c:ptCount val="1"/>
                <c:pt idx="0">
                  <c:v>To Non-Coordinator, Empty</c:v>
                </c:pt>
              </c:strCache>
            </c:strRef>
          </c:tx>
          <c:spPr>
            <a:ln w="12700"/>
          </c:spPr>
          <c:marker>
            <c:symbol val="none"/>
          </c:marker>
          <c:cat>
            <c:numRef>
              <c:f>Sheet1!$A$2:$A$3</c:f>
              <c:numCache>
                <c:formatCode>General</c:formatCode>
                <c:ptCount val="2"/>
                <c:pt idx="0">
                  <c:v>1.0</c:v>
                </c:pt>
                <c:pt idx="1">
                  <c:v>50.0</c:v>
                </c:pt>
              </c:numCache>
            </c:numRef>
          </c:cat>
          <c:val>
            <c:numRef>
              <c:f>Sheet1!$C$2:$C$3</c:f>
              <c:numCache>
                <c:formatCode>General</c:formatCode>
                <c:ptCount val="2"/>
                <c:pt idx="0">
                  <c:v>1.9234862</c:v>
                </c:pt>
                <c:pt idx="1">
                  <c:v>26.1902956</c:v>
                </c:pt>
              </c:numCache>
            </c:numRef>
          </c:val>
          <c:smooth val="0"/>
        </c:ser>
        <c:ser>
          <c:idx val="2"/>
          <c:order val="2"/>
          <c:tx>
            <c:strRef>
              <c:f>Sheet1!$D$1</c:f>
              <c:strCache>
                <c:ptCount val="1"/>
                <c:pt idx="0">
                  <c:v>To Coordinator, 1000 Files</c:v>
                </c:pt>
              </c:strCache>
            </c:strRef>
          </c:tx>
          <c:spPr>
            <a:ln w="12700"/>
          </c:spPr>
          <c:marker>
            <c:symbol val="none"/>
          </c:marker>
          <c:cat>
            <c:numRef>
              <c:f>Sheet1!$A$2:$A$3</c:f>
              <c:numCache>
                <c:formatCode>General</c:formatCode>
                <c:ptCount val="2"/>
                <c:pt idx="0">
                  <c:v>1.0</c:v>
                </c:pt>
                <c:pt idx="1">
                  <c:v>50.0</c:v>
                </c:pt>
              </c:numCache>
            </c:numRef>
          </c:cat>
          <c:val>
            <c:numRef>
              <c:f>Sheet1!$D$2:$D$3</c:f>
              <c:numCache>
                <c:formatCode>General</c:formatCode>
                <c:ptCount val="2"/>
                <c:pt idx="0">
                  <c:v>9.1357366</c:v>
                </c:pt>
                <c:pt idx="1">
                  <c:v>165.3539004</c:v>
                </c:pt>
              </c:numCache>
            </c:numRef>
          </c:val>
          <c:smooth val="0"/>
        </c:ser>
        <c:ser>
          <c:idx val="3"/>
          <c:order val="3"/>
          <c:tx>
            <c:strRef>
              <c:f>Sheet1!$E$1</c:f>
              <c:strCache>
                <c:ptCount val="1"/>
                <c:pt idx="0">
                  <c:v>To Non-Coordinator, 1000 Files</c:v>
                </c:pt>
              </c:strCache>
            </c:strRef>
          </c:tx>
          <c:spPr>
            <a:ln w="12700"/>
          </c:spPr>
          <c:marker>
            <c:symbol val="none"/>
          </c:marker>
          <c:cat>
            <c:numRef>
              <c:f>Sheet1!$A$2:$A$3</c:f>
              <c:numCache>
                <c:formatCode>General</c:formatCode>
                <c:ptCount val="2"/>
                <c:pt idx="0">
                  <c:v>1.0</c:v>
                </c:pt>
                <c:pt idx="1">
                  <c:v>50.0</c:v>
                </c:pt>
              </c:numCache>
            </c:numRef>
          </c:cat>
          <c:val>
            <c:numRef>
              <c:f>Sheet1!$E$2:$E$3</c:f>
              <c:numCache>
                <c:formatCode>General</c:formatCode>
                <c:ptCount val="2"/>
                <c:pt idx="0">
                  <c:v>2.002441999999999</c:v>
                </c:pt>
                <c:pt idx="1">
                  <c:v>159.6444098</c:v>
                </c:pt>
              </c:numCache>
            </c:numRef>
          </c:val>
          <c:smooth val="0"/>
        </c:ser>
        <c:dLbls>
          <c:showLegendKey val="0"/>
          <c:showVal val="0"/>
          <c:showCatName val="0"/>
          <c:showSerName val="0"/>
          <c:showPercent val="0"/>
          <c:showBubbleSize val="0"/>
        </c:dLbls>
        <c:marker val="1"/>
        <c:smooth val="0"/>
        <c:axId val="2079364600"/>
        <c:axId val="2079358968"/>
      </c:lineChart>
      <c:catAx>
        <c:axId val="2079364600"/>
        <c:scaling>
          <c:orientation val="minMax"/>
        </c:scaling>
        <c:delete val="0"/>
        <c:axPos val="b"/>
        <c:title>
          <c:tx>
            <c:rich>
              <a:bodyPr/>
              <a:lstStyle/>
              <a:p>
                <a:pPr>
                  <a:defRPr sz="800"/>
                </a:pPr>
                <a:r>
                  <a:rPr lang="en-US" sz="800"/>
                  <a:t>Files (Axis is not linear)</a:t>
                </a:r>
              </a:p>
            </c:rich>
          </c:tx>
          <c:layout/>
          <c:overlay val="0"/>
        </c:title>
        <c:numFmt formatCode="General" sourceLinked="1"/>
        <c:majorTickMark val="none"/>
        <c:minorTickMark val="none"/>
        <c:tickLblPos val="nextTo"/>
        <c:crossAx val="2079358968"/>
        <c:crosses val="autoZero"/>
        <c:auto val="1"/>
        <c:lblAlgn val="ctr"/>
        <c:lblOffset val="100"/>
        <c:noMultiLvlLbl val="0"/>
      </c:catAx>
      <c:valAx>
        <c:axId val="2079358968"/>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079364600"/>
        <c:crosses val="autoZero"/>
        <c:crossBetween val="between"/>
      </c:valAx>
    </c:plotArea>
    <c:legend>
      <c:legendPos val="b"/>
      <c:layout>
        <c:manualLayout>
          <c:xMode val="edge"/>
          <c:yMode val="edge"/>
          <c:x val="0.134205019663582"/>
          <c:y val="0.849168313169754"/>
          <c:w val="0.764783048292933"/>
          <c:h val="0.123899438404563"/>
        </c:manualLayout>
      </c:layout>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Coordinator Synchronization</a:t>
            </a:r>
            <a:r>
              <a:rPr lang="en-US" sz="1000" baseline="0"/>
              <a:t> Time For Devices With Different Number of Files</a:t>
            </a:r>
            <a:endParaRPr lang="en-US" sz="1000"/>
          </a:p>
        </c:rich>
      </c:tx>
      <c:layout/>
      <c:overlay val="0"/>
    </c:title>
    <c:autoTitleDeleted val="0"/>
    <c:plotArea>
      <c:layout>
        <c:manualLayout>
          <c:layoutTarget val="inner"/>
          <c:xMode val="edge"/>
          <c:yMode val="edge"/>
          <c:x val="0.11810560141722"/>
          <c:y val="0.115068989623961"/>
          <c:w val="0.877707282992504"/>
          <c:h val="0.595157681089586"/>
        </c:manualLayout>
      </c:layout>
      <c:lineChart>
        <c:grouping val="standard"/>
        <c:varyColors val="0"/>
        <c:ser>
          <c:idx val="0"/>
          <c:order val="0"/>
          <c:tx>
            <c:strRef>
              <c:f>Sheet1!$B$1</c:f>
              <c:strCache>
                <c:ptCount val="1"/>
                <c:pt idx="0">
                  <c:v>To Empty</c:v>
                </c:pt>
              </c:strCache>
            </c:strRef>
          </c:tx>
          <c:spPr>
            <a:ln w="12700"/>
          </c:spPr>
          <c:marker>
            <c:symbol val="none"/>
          </c:marker>
          <c:cat>
            <c:numRef>
              <c:f>Sheet1!$A$2:$A$5</c:f>
              <c:numCache>
                <c:formatCode>General</c:formatCode>
                <c:ptCount val="4"/>
                <c:pt idx="0">
                  <c:v>1.0</c:v>
                </c:pt>
                <c:pt idx="1">
                  <c:v>50.0</c:v>
                </c:pt>
                <c:pt idx="2">
                  <c:v>100.0</c:v>
                </c:pt>
                <c:pt idx="3">
                  <c:v>500.0</c:v>
                </c:pt>
              </c:numCache>
            </c:numRef>
          </c:cat>
          <c:val>
            <c:numRef>
              <c:f>Sheet1!$B$2:$B$5</c:f>
              <c:numCache>
                <c:formatCode>General</c:formatCode>
                <c:ptCount val="4"/>
                <c:pt idx="0">
                  <c:v>2.202065</c:v>
                </c:pt>
                <c:pt idx="1">
                  <c:v>422.43547</c:v>
                </c:pt>
                <c:pt idx="2">
                  <c:v>845.675105</c:v>
                </c:pt>
                <c:pt idx="3">
                  <c:v>4884.616678</c:v>
                </c:pt>
              </c:numCache>
            </c:numRef>
          </c:val>
          <c:smooth val="0"/>
        </c:ser>
        <c:ser>
          <c:idx val="1"/>
          <c:order val="1"/>
          <c:tx>
            <c:strRef>
              <c:f>Sheet1!$C$1</c:f>
              <c:strCache>
                <c:ptCount val="1"/>
                <c:pt idx="0">
                  <c:v>To Not-Empty</c:v>
                </c:pt>
              </c:strCache>
            </c:strRef>
          </c:tx>
          <c:spPr>
            <a:ln w="12700"/>
          </c:spPr>
          <c:marker>
            <c:symbol val="none"/>
          </c:marker>
          <c:cat>
            <c:numRef>
              <c:f>Sheet1!$A$2:$A$5</c:f>
              <c:numCache>
                <c:formatCode>General</c:formatCode>
                <c:ptCount val="4"/>
                <c:pt idx="0">
                  <c:v>1.0</c:v>
                </c:pt>
                <c:pt idx="1">
                  <c:v>50.0</c:v>
                </c:pt>
                <c:pt idx="2">
                  <c:v>100.0</c:v>
                </c:pt>
                <c:pt idx="3">
                  <c:v>500.0</c:v>
                </c:pt>
              </c:numCache>
            </c:numRef>
          </c:cat>
          <c:val>
            <c:numRef>
              <c:f>Sheet1!$C$2:$C$5</c:f>
              <c:numCache>
                <c:formatCode>General</c:formatCode>
                <c:ptCount val="4"/>
                <c:pt idx="0">
                  <c:v>4.638142</c:v>
                </c:pt>
                <c:pt idx="1">
                  <c:v>40.869224</c:v>
                </c:pt>
                <c:pt idx="2">
                  <c:v>93.669034</c:v>
                </c:pt>
                <c:pt idx="3">
                  <c:v>317.487068</c:v>
                </c:pt>
              </c:numCache>
            </c:numRef>
          </c:val>
          <c:smooth val="0"/>
        </c:ser>
        <c:dLbls>
          <c:showLegendKey val="0"/>
          <c:showVal val="0"/>
          <c:showCatName val="0"/>
          <c:showSerName val="0"/>
          <c:showPercent val="0"/>
          <c:showBubbleSize val="0"/>
        </c:dLbls>
        <c:marker val="1"/>
        <c:smooth val="0"/>
        <c:axId val="2047309880"/>
        <c:axId val="2047315672"/>
      </c:lineChart>
      <c:catAx>
        <c:axId val="2047309880"/>
        <c:scaling>
          <c:orientation val="minMax"/>
        </c:scaling>
        <c:delete val="0"/>
        <c:axPos val="b"/>
        <c:title>
          <c:tx>
            <c:rich>
              <a:bodyPr/>
              <a:lstStyle/>
              <a:p>
                <a:pPr>
                  <a:defRPr sz="800"/>
                </a:pPr>
                <a:r>
                  <a:rPr lang="en-US" sz="800"/>
                  <a:t>Files</a:t>
                </a:r>
                <a:r>
                  <a:rPr lang="en-US" sz="800" baseline="0"/>
                  <a:t>  (Axis is not linear)</a:t>
                </a:r>
                <a:endParaRPr lang="en-US" sz="800"/>
              </a:p>
            </c:rich>
          </c:tx>
          <c:layout/>
          <c:overlay val="0"/>
        </c:title>
        <c:numFmt formatCode="General" sourceLinked="1"/>
        <c:majorTickMark val="none"/>
        <c:minorTickMark val="none"/>
        <c:tickLblPos val="nextTo"/>
        <c:crossAx val="2047315672"/>
        <c:crosses val="autoZero"/>
        <c:auto val="1"/>
        <c:lblAlgn val="ctr"/>
        <c:lblOffset val="100"/>
        <c:noMultiLvlLbl val="0"/>
      </c:catAx>
      <c:valAx>
        <c:axId val="2047315672"/>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047309880"/>
        <c:crosses val="autoZero"/>
        <c:crossBetween val="between"/>
      </c:valAx>
    </c:plotArea>
    <c:legend>
      <c:legendPos val="b"/>
      <c:layout>
        <c:manualLayout>
          <c:xMode val="edge"/>
          <c:yMode val="edge"/>
          <c:x val="0.273729763504873"/>
          <c:y val="0.878752934047361"/>
          <c:w val="0.51843459486919"/>
          <c:h val="0.0469226948266981"/>
        </c:manualLayout>
      </c:layout>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Application</a:t>
            </a:r>
            <a:r>
              <a:rPr lang="en-US" sz="1000" baseline="0"/>
              <a:t> Synchronization - Loopback</a:t>
            </a:r>
            <a:endParaRPr lang="en-US" sz="1000"/>
          </a:p>
        </c:rich>
      </c:tx>
      <c:layout>
        <c:manualLayout>
          <c:xMode val="edge"/>
          <c:yMode val="edge"/>
          <c:x val="0.317371106875972"/>
          <c:y val="0.0206540447504303"/>
        </c:manualLayout>
      </c:layout>
      <c:overlay val="0"/>
    </c:title>
    <c:autoTitleDeleted val="0"/>
    <c:plotArea>
      <c:layout>
        <c:manualLayout>
          <c:layoutTarget val="inner"/>
          <c:xMode val="edge"/>
          <c:yMode val="edge"/>
          <c:x val="0.128133942380813"/>
          <c:y val="0.138089758342923"/>
          <c:w val="0.843525094026425"/>
          <c:h val="0.552261174487827"/>
        </c:manualLayout>
      </c:layout>
      <c:lineChart>
        <c:grouping val="standard"/>
        <c:varyColors val="0"/>
        <c:ser>
          <c:idx val="0"/>
          <c:order val="0"/>
          <c:tx>
            <c:strRef>
              <c:f>Sheet1!$B$1</c:f>
              <c:strCache>
                <c:ptCount val="1"/>
                <c:pt idx="0">
                  <c:v>2 Devices</c:v>
                </c:pt>
              </c:strCache>
            </c:strRef>
          </c:tx>
          <c:spPr>
            <a:ln w="25400"/>
          </c:spPr>
          <c:marker>
            <c:symbol val="none"/>
          </c:marker>
          <c:cat>
            <c:numRef>
              <c:f>Sheet1!$A$2:$A$17</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Sheet1!$B$2:$B$17</c:f>
              <c:numCache>
                <c:formatCode>General</c:formatCode>
                <c:ptCount val="16"/>
                <c:pt idx="0">
                  <c:v>12.014772916</c:v>
                </c:pt>
                <c:pt idx="1">
                  <c:v>12.019460536</c:v>
                </c:pt>
                <c:pt idx="2">
                  <c:v>12.014658888</c:v>
                </c:pt>
                <c:pt idx="3">
                  <c:v>12.034012545</c:v>
                </c:pt>
                <c:pt idx="4">
                  <c:v>12.058762449</c:v>
                </c:pt>
                <c:pt idx="5">
                  <c:v>12.189125068</c:v>
                </c:pt>
                <c:pt idx="6">
                  <c:v>12.809526208</c:v>
                </c:pt>
                <c:pt idx="7">
                  <c:v>14.951670489</c:v>
                </c:pt>
                <c:pt idx="8">
                  <c:v>17.03862144</c:v>
                </c:pt>
                <c:pt idx="9">
                  <c:v>21.711177449</c:v>
                </c:pt>
                <c:pt idx="10">
                  <c:v>27.76171937399965</c:v>
                </c:pt>
                <c:pt idx="11">
                  <c:v>35.464057179</c:v>
                </c:pt>
                <c:pt idx="12">
                  <c:v>55.031922383</c:v>
                </c:pt>
                <c:pt idx="13">
                  <c:v>83.251239101</c:v>
                </c:pt>
                <c:pt idx="14">
                  <c:v>115.678115556</c:v>
                </c:pt>
                <c:pt idx="15">
                  <c:v>175.024473988</c:v>
                </c:pt>
              </c:numCache>
            </c:numRef>
          </c:val>
          <c:smooth val="0"/>
        </c:ser>
        <c:ser>
          <c:idx val="1"/>
          <c:order val="1"/>
          <c:tx>
            <c:strRef>
              <c:f>Sheet1!$C$1</c:f>
              <c:strCache>
                <c:ptCount val="1"/>
                <c:pt idx="0">
                  <c:v>10 Devices</c:v>
                </c:pt>
              </c:strCache>
            </c:strRef>
          </c:tx>
          <c:spPr>
            <a:ln w="25400"/>
          </c:spPr>
          <c:marker>
            <c:symbol val="none"/>
          </c:marker>
          <c:cat>
            <c:numRef>
              <c:f>Sheet1!$A$2:$A$17</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Sheet1!$C$2:$C$17</c:f>
              <c:numCache>
                <c:formatCode>General</c:formatCode>
                <c:ptCount val="16"/>
                <c:pt idx="0">
                  <c:v>12.030618437</c:v>
                </c:pt>
                <c:pt idx="1">
                  <c:v>12.030477863</c:v>
                </c:pt>
                <c:pt idx="2">
                  <c:v>12.038814545</c:v>
                </c:pt>
                <c:pt idx="3">
                  <c:v>12.124382243</c:v>
                </c:pt>
                <c:pt idx="4">
                  <c:v>12.198039466</c:v>
                </c:pt>
                <c:pt idx="5">
                  <c:v>13.042613758</c:v>
                </c:pt>
                <c:pt idx="6">
                  <c:v>16.372695548</c:v>
                </c:pt>
                <c:pt idx="7">
                  <c:v>32.268284377</c:v>
                </c:pt>
                <c:pt idx="8">
                  <c:v>52.547710823</c:v>
                </c:pt>
                <c:pt idx="9">
                  <c:v>84.817924842</c:v>
                </c:pt>
                <c:pt idx="10">
                  <c:v>131.751279399</c:v>
                </c:pt>
                <c:pt idx="11">
                  <c:v>192.296074097</c:v>
                </c:pt>
                <c:pt idx="12">
                  <c:v>353.989397468996</c:v>
                </c:pt>
                <c:pt idx="13">
                  <c:v>616.11887675</c:v>
                </c:pt>
                <c:pt idx="14">
                  <c:v>852.601581402</c:v>
                </c:pt>
                <c:pt idx="15">
                  <c:v>1340.382797159</c:v>
                </c:pt>
              </c:numCache>
            </c:numRef>
          </c:val>
          <c:smooth val="0"/>
        </c:ser>
        <c:ser>
          <c:idx val="2"/>
          <c:order val="2"/>
          <c:tx>
            <c:strRef>
              <c:f>Sheet1!$D$1</c:f>
              <c:strCache>
                <c:ptCount val="1"/>
                <c:pt idx="0">
                  <c:v>20 Devices</c:v>
                </c:pt>
              </c:strCache>
            </c:strRef>
          </c:tx>
          <c:spPr>
            <a:ln w="25400"/>
          </c:spPr>
          <c:marker>
            <c:symbol val="none"/>
          </c:marker>
          <c:cat>
            <c:numRef>
              <c:f>Sheet1!$A$2:$A$17</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Sheet1!$D$2:$D$17</c:f>
              <c:numCache>
                <c:formatCode>General</c:formatCode>
                <c:ptCount val="16"/>
                <c:pt idx="0">
                  <c:v>12.054056035</c:v>
                </c:pt>
                <c:pt idx="1">
                  <c:v>12.054073367</c:v>
                </c:pt>
                <c:pt idx="2">
                  <c:v>12.063332124</c:v>
                </c:pt>
                <c:pt idx="3">
                  <c:v>12.189550869</c:v>
                </c:pt>
                <c:pt idx="4">
                  <c:v>12.63147369</c:v>
                </c:pt>
                <c:pt idx="5">
                  <c:v>14.323379524</c:v>
                </c:pt>
                <c:pt idx="6">
                  <c:v>21.32534192</c:v>
                </c:pt>
                <c:pt idx="7">
                  <c:v>59.947898372</c:v>
                </c:pt>
                <c:pt idx="8">
                  <c:v>101.406977393</c:v>
                </c:pt>
                <c:pt idx="9">
                  <c:v>179.04171606</c:v>
                </c:pt>
                <c:pt idx="10">
                  <c:v>290.813890693</c:v>
                </c:pt>
                <c:pt idx="11">
                  <c:v>402.214706213</c:v>
                </c:pt>
                <c:pt idx="12">
                  <c:v>747.130472258</c:v>
                </c:pt>
                <c:pt idx="13">
                  <c:v>1251.648139696</c:v>
                </c:pt>
                <c:pt idx="14">
                  <c:v>1785.63063093</c:v>
                </c:pt>
                <c:pt idx="15">
                  <c:v>2847.667955858</c:v>
                </c:pt>
              </c:numCache>
            </c:numRef>
          </c:val>
          <c:smooth val="0"/>
        </c:ser>
        <c:dLbls>
          <c:showLegendKey val="0"/>
          <c:showVal val="0"/>
          <c:showCatName val="0"/>
          <c:showSerName val="0"/>
          <c:showPercent val="0"/>
          <c:showBubbleSize val="0"/>
        </c:dLbls>
        <c:marker val="1"/>
        <c:smooth val="0"/>
        <c:axId val="2079331384"/>
        <c:axId val="2080715848"/>
      </c:lineChart>
      <c:catAx>
        <c:axId val="2079331384"/>
        <c:scaling>
          <c:orientation val="minMax"/>
        </c:scaling>
        <c:delete val="0"/>
        <c:axPos val="b"/>
        <c:title>
          <c:tx>
            <c:rich>
              <a:bodyPr/>
              <a:lstStyle/>
              <a:p>
                <a:pPr>
                  <a:defRPr sz="800"/>
                </a:pPr>
                <a:r>
                  <a:rPr lang="en-US" sz="800"/>
                  <a:t>Applications (Axis is not linear)</a:t>
                </a:r>
              </a:p>
            </c:rich>
          </c:tx>
          <c:layout>
            <c:manualLayout>
              <c:xMode val="edge"/>
              <c:yMode val="edge"/>
              <c:x val="0.392487842224431"/>
              <c:y val="0.824186548027872"/>
            </c:manualLayout>
          </c:layout>
          <c:overlay val="0"/>
        </c:title>
        <c:numFmt formatCode="General" sourceLinked="1"/>
        <c:majorTickMark val="out"/>
        <c:minorTickMark val="none"/>
        <c:tickLblPos val="nextTo"/>
        <c:crossAx val="2080715848"/>
        <c:crosses val="autoZero"/>
        <c:auto val="1"/>
        <c:lblAlgn val="ctr"/>
        <c:lblOffset val="100"/>
        <c:noMultiLvlLbl val="0"/>
      </c:catAx>
      <c:valAx>
        <c:axId val="2080715848"/>
        <c:scaling>
          <c:orientation val="minMax"/>
        </c:scaling>
        <c:delete val="0"/>
        <c:axPos val="l"/>
        <c:majorGridlines/>
        <c:title>
          <c:tx>
            <c:rich>
              <a:bodyPr rot="-5400000" vert="horz"/>
              <a:lstStyle/>
              <a:p>
                <a:pPr>
                  <a:defRPr sz="800"/>
                </a:pPr>
                <a:r>
                  <a:rPr lang="en-US" sz="800"/>
                  <a:t>Time (s)</a:t>
                </a:r>
              </a:p>
            </c:rich>
          </c:tx>
          <c:layout/>
          <c:overlay val="0"/>
        </c:title>
        <c:numFmt formatCode="General" sourceLinked="1"/>
        <c:majorTickMark val="out"/>
        <c:minorTickMark val="none"/>
        <c:tickLblPos val="nextTo"/>
        <c:crossAx val="2079331384"/>
        <c:crosses val="autoZero"/>
        <c:crossBetween val="between"/>
      </c:valAx>
    </c:plotArea>
    <c:legend>
      <c:legendPos val="b"/>
      <c:layout>
        <c:manualLayout>
          <c:xMode val="edge"/>
          <c:yMode val="edge"/>
          <c:x val="0.234059280850195"/>
          <c:y val="0.894120916128292"/>
          <c:w val="0.536241586544651"/>
          <c:h val="0.0751924709066142"/>
        </c:manualLayout>
      </c:layout>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Application Synchronization - WiFi</a:t>
            </a:r>
            <a:r>
              <a:rPr lang="en-US" sz="1000" baseline="0"/>
              <a:t> LAN</a:t>
            </a:r>
            <a:endParaRPr lang="en-US" sz="1000"/>
          </a:p>
        </c:rich>
      </c:tx>
      <c:layout/>
      <c:overlay val="0"/>
    </c:title>
    <c:autoTitleDeleted val="0"/>
    <c:plotArea>
      <c:layout>
        <c:manualLayout>
          <c:layoutTarget val="inner"/>
          <c:xMode val="edge"/>
          <c:yMode val="edge"/>
          <c:x val="0.0897541096836579"/>
          <c:y val="0.156164383561644"/>
          <c:w val="0.895891823330696"/>
          <c:h val="0.582090659044332"/>
        </c:manualLayout>
      </c:layout>
      <c:lineChart>
        <c:grouping val="standard"/>
        <c:varyColors val="0"/>
        <c:ser>
          <c:idx val="0"/>
          <c:order val="0"/>
          <c:tx>
            <c:strRef>
              <c:f>Sheet1!$B$20</c:f>
              <c:strCache>
                <c:ptCount val="1"/>
                <c:pt idx="0">
                  <c:v>2 Devices</c:v>
                </c:pt>
              </c:strCache>
            </c:strRef>
          </c:tx>
          <c:spPr>
            <a:ln w="25400"/>
          </c:spPr>
          <c:marker>
            <c:symbol val="none"/>
          </c:marker>
          <c:cat>
            <c:numRef>
              <c:f>Sheet1!$A$21:$A$36</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Sheet1!$B$21:$B$36</c:f>
              <c:numCache>
                <c:formatCode>General</c:formatCode>
                <c:ptCount val="16"/>
                <c:pt idx="0">
                  <c:v>12.045819113</c:v>
                </c:pt>
                <c:pt idx="1">
                  <c:v>12.04649652</c:v>
                </c:pt>
                <c:pt idx="2">
                  <c:v>12.061683298</c:v>
                </c:pt>
                <c:pt idx="3">
                  <c:v>12.123289218</c:v>
                </c:pt>
                <c:pt idx="4">
                  <c:v>12.182725508</c:v>
                </c:pt>
                <c:pt idx="5">
                  <c:v>12.526787388</c:v>
                </c:pt>
                <c:pt idx="6">
                  <c:v>12.967319168</c:v>
                </c:pt>
                <c:pt idx="7">
                  <c:v>15.057863701</c:v>
                </c:pt>
                <c:pt idx="8">
                  <c:v>17.192354317</c:v>
                </c:pt>
                <c:pt idx="9">
                  <c:v>22.170157886</c:v>
                </c:pt>
                <c:pt idx="10">
                  <c:v>28.114654384</c:v>
                </c:pt>
                <c:pt idx="11">
                  <c:v>37.233911567</c:v>
                </c:pt>
                <c:pt idx="12">
                  <c:v>56.56875297</c:v>
                </c:pt>
                <c:pt idx="13">
                  <c:v>84.791181846</c:v>
                </c:pt>
                <c:pt idx="14">
                  <c:v>120.069262182</c:v>
                </c:pt>
                <c:pt idx="15">
                  <c:v>188.291503463</c:v>
                </c:pt>
              </c:numCache>
            </c:numRef>
          </c:val>
          <c:smooth val="0"/>
        </c:ser>
        <c:ser>
          <c:idx val="1"/>
          <c:order val="1"/>
          <c:tx>
            <c:strRef>
              <c:f>Sheet1!$C$20</c:f>
              <c:strCache>
                <c:ptCount val="1"/>
                <c:pt idx="0">
                  <c:v>10 Devices</c:v>
                </c:pt>
              </c:strCache>
            </c:strRef>
          </c:tx>
          <c:spPr>
            <a:ln w="25400"/>
          </c:spPr>
          <c:marker>
            <c:symbol val="none"/>
          </c:marker>
          <c:cat>
            <c:numRef>
              <c:f>Sheet1!$A$21:$A$36</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Sheet1!$C$21:$C$36</c:f>
              <c:numCache>
                <c:formatCode>General</c:formatCode>
                <c:ptCount val="16"/>
                <c:pt idx="0">
                  <c:v>12.124209512</c:v>
                </c:pt>
                <c:pt idx="1">
                  <c:v>12.166957544</c:v>
                </c:pt>
                <c:pt idx="2">
                  <c:v>12.251631301</c:v>
                </c:pt>
                <c:pt idx="3">
                  <c:v>18.861709145</c:v>
                </c:pt>
                <c:pt idx="4">
                  <c:v>23.073795886</c:v>
                </c:pt>
                <c:pt idx="5">
                  <c:v>26.83111214</c:v>
                </c:pt>
                <c:pt idx="6">
                  <c:v>27.830078263</c:v>
                </c:pt>
                <c:pt idx="7">
                  <c:v>37.769783644</c:v>
                </c:pt>
                <c:pt idx="8">
                  <c:v>75.56315975699998</c:v>
                </c:pt>
                <c:pt idx="9">
                  <c:v>87.712430928</c:v>
                </c:pt>
                <c:pt idx="10">
                  <c:v>138.297088055</c:v>
                </c:pt>
                <c:pt idx="11">
                  <c:v>194.174939302</c:v>
                </c:pt>
                <c:pt idx="12">
                  <c:v>377.056071818</c:v>
                </c:pt>
                <c:pt idx="13">
                  <c:v>592.4163546459994</c:v>
                </c:pt>
                <c:pt idx="14">
                  <c:v>891.639960907</c:v>
                </c:pt>
              </c:numCache>
            </c:numRef>
          </c:val>
          <c:smooth val="0"/>
        </c:ser>
        <c:ser>
          <c:idx val="2"/>
          <c:order val="2"/>
          <c:tx>
            <c:strRef>
              <c:f>Sheet1!$D$20</c:f>
              <c:strCache>
                <c:ptCount val="1"/>
                <c:pt idx="0">
                  <c:v>20 Devices</c:v>
                </c:pt>
              </c:strCache>
            </c:strRef>
          </c:tx>
          <c:spPr>
            <a:ln w="25400"/>
          </c:spPr>
          <c:marker>
            <c:symbol val="none"/>
          </c:marker>
          <c:cat>
            <c:numRef>
              <c:f>Sheet1!$A$21:$A$36</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Sheet1!$D$21:$D$36</c:f>
              <c:numCache>
                <c:formatCode>General</c:formatCode>
                <c:ptCount val="16"/>
                <c:pt idx="0">
                  <c:v>12.248285562</c:v>
                </c:pt>
                <c:pt idx="1">
                  <c:v>12.290767027</c:v>
                </c:pt>
                <c:pt idx="2">
                  <c:v>12.652651138</c:v>
                </c:pt>
                <c:pt idx="3">
                  <c:v>17.565791492</c:v>
                </c:pt>
                <c:pt idx="4">
                  <c:v>26.244315931</c:v>
                </c:pt>
                <c:pt idx="5">
                  <c:v>36.915335924</c:v>
                </c:pt>
                <c:pt idx="6">
                  <c:v>45.255252109</c:v>
                </c:pt>
                <c:pt idx="7">
                  <c:v>94.049342028</c:v>
                </c:pt>
              </c:numCache>
            </c:numRef>
          </c:val>
          <c:smooth val="0"/>
        </c:ser>
        <c:dLbls>
          <c:showLegendKey val="0"/>
          <c:showVal val="0"/>
          <c:showCatName val="0"/>
          <c:showSerName val="0"/>
          <c:showPercent val="0"/>
          <c:showBubbleSize val="0"/>
        </c:dLbls>
        <c:marker val="1"/>
        <c:smooth val="0"/>
        <c:axId val="2080750904"/>
        <c:axId val="2080756392"/>
      </c:lineChart>
      <c:catAx>
        <c:axId val="2080750904"/>
        <c:scaling>
          <c:orientation val="minMax"/>
        </c:scaling>
        <c:delete val="0"/>
        <c:axPos val="b"/>
        <c:title>
          <c:tx>
            <c:rich>
              <a:bodyPr/>
              <a:lstStyle/>
              <a:p>
                <a:pPr>
                  <a:defRPr sz="800"/>
                </a:pPr>
                <a:r>
                  <a:rPr lang="en-US" sz="800"/>
                  <a:t>Applications (Axis is not linear)</a:t>
                </a:r>
              </a:p>
            </c:rich>
          </c:tx>
          <c:layout/>
          <c:overlay val="0"/>
        </c:title>
        <c:numFmt formatCode="General" sourceLinked="1"/>
        <c:majorTickMark val="out"/>
        <c:minorTickMark val="none"/>
        <c:tickLblPos val="nextTo"/>
        <c:crossAx val="2080756392"/>
        <c:crosses val="autoZero"/>
        <c:auto val="1"/>
        <c:lblAlgn val="ctr"/>
        <c:lblOffset val="100"/>
        <c:noMultiLvlLbl val="0"/>
      </c:catAx>
      <c:valAx>
        <c:axId val="2080756392"/>
        <c:scaling>
          <c:orientation val="minMax"/>
        </c:scaling>
        <c:delete val="0"/>
        <c:axPos val="l"/>
        <c:majorGridlines/>
        <c:title>
          <c:tx>
            <c:rich>
              <a:bodyPr rot="-5400000" vert="horz"/>
              <a:lstStyle/>
              <a:p>
                <a:pPr>
                  <a:defRPr sz="800"/>
                </a:pPr>
                <a:r>
                  <a:rPr lang="en-US" sz="800"/>
                  <a:t>Time (s)</a:t>
                </a:r>
              </a:p>
            </c:rich>
          </c:tx>
          <c:layout/>
          <c:overlay val="0"/>
        </c:title>
        <c:numFmt formatCode="General" sourceLinked="1"/>
        <c:majorTickMark val="out"/>
        <c:minorTickMark val="none"/>
        <c:tickLblPos val="nextTo"/>
        <c:crossAx val="2080750904"/>
        <c:crosses val="autoZero"/>
        <c:crossBetween val="between"/>
      </c:valAx>
    </c:plotArea>
    <c:legend>
      <c:legendPos val="b"/>
      <c:layout>
        <c:manualLayout>
          <c:xMode val="edge"/>
          <c:yMode val="edge"/>
          <c:x val="0.208363407699038"/>
          <c:y val="0.923217089050708"/>
          <c:w val="0.569384295713036"/>
          <c:h val="0.0767829109492923"/>
        </c:manualLayout>
      </c:layout>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 Memory Usage with Automatic Coordinator, 20 Devices</a:t>
            </a:r>
          </a:p>
        </c:rich>
      </c:tx>
      <c:layout/>
      <c:overlay val="0"/>
    </c:title>
    <c:autoTitleDeleted val="0"/>
    <c:plotArea>
      <c:layout/>
      <c:lineChart>
        <c:grouping val="standard"/>
        <c:varyColors val="0"/>
        <c:ser>
          <c:idx val="0"/>
          <c:order val="0"/>
          <c:tx>
            <c:strRef>
              <c:f>Sheet1!$F$2</c:f>
              <c:strCache>
                <c:ptCount val="1"/>
                <c:pt idx="0">
                  <c:v>Actual</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Sheet1!$F$3:$F$101</c:f>
              <c:numCache>
                <c:formatCode>General</c:formatCode>
                <c:ptCount val="99"/>
                <c:pt idx="0">
                  <c:v>48048.0</c:v>
                </c:pt>
                <c:pt idx="1">
                  <c:v>75500.0</c:v>
                </c:pt>
                <c:pt idx="2">
                  <c:v>104884.0</c:v>
                </c:pt>
                <c:pt idx="3">
                  <c:v>167104.0</c:v>
                </c:pt>
                <c:pt idx="4">
                  <c:v>166728.0</c:v>
                </c:pt>
                <c:pt idx="5">
                  <c:v>158244.0</c:v>
                </c:pt>
                <c:pt idx="6">
                  <c:v>188308.0</c:v>
                </c:pt>
                <c:pt idx="7">
                  <c:v>247340.0</c:v>
                </c:pt>
                <c:pt idx="8">
                  <c:v>260412.0</c:v>
                </c:pt>
                <c:pt idx="9">
                  <c:v>291936.0</c:v>
                </c:pt>
                <c:pt idx="10">
                  <c:v>279512.0</c:v>
                </c:pt>
                <c:pt idx="11">
                  <c:v>239012.0</c:v>
                </c:pt>
                <c:pt idx="12">
                  <c:v>336772.0</c:v>
                </c:pt>
                <c:pt idx="13">
                  <c:v>362424.0</c:v>
                </c:pt>
                <c:pt idx="14">
                  <c:v>363796.0</c:v>
                </c:pt>
                <c:pt idx="15">
                  <c:v>325524.0</c:v>
                </c:pt>
                <c:pt idx="16">
                  <c:v>342172.0</c:v>
                </c:pt>
                <c:pt idx="17">
                  <c:v>433368.0</c:v>
                </c:pt>
                <c:pt idx="18">
                  <c:v>403964.0</c:v>
                </c:pt>
                <c:pt idx="19">
                  <c:v>514840.0</c:v>
                </c:pt>
                <c:pt idx="20">
                  <c:v>490800.0</c:v>
                </c:pt>
                <c:pt idx="21">
                  <c:v>476880.0</c:v>
                </c:pt>
                <c:pt idx="22">
                  <c:v>403008.0</c:v>
                </c:pt>
                <c:pt idx="23">
                  <c:v>491676.0</c:v>
                </c:pt>
                <c:pt idx="24">
                  <c:v>610168.0</c:v>
                </c:pt>
                <c:pt idx="25">
                  <c:v>447960.0</c:v>
                </c:pt>
                <c:pt idx="26">
                  <c:v>490452.0</c:v>
                </c:pt>
                <c:pt idx="27">
                  <c:v>611120.0</c:v>
                </c:pt>
                <c:pt idx="28">
                  <c:v>650052.0</c:v>
                </c:pt>
                <c:pt idx="29">
                  <c:v>686364.0</c:v>
                </c:pt>
                <c:pt idx="30">
                  <c:v>541276.0</c:v>
                </c:pt>
                <c:pt idx="31">
                  <c:v>696452.0</c:v>
                </c:pt>
                <c:pt idx="32">
                  <c:v>615548.0</c:v>
                </c:pt>
                <c:pt idx="33">
                  <c:v>753528.0</c:v>
                </c:pt>
                <c:pt idx="34">
                  <c:v>672208.0</c:v>
                </c:pt>
                <c:pt idx="35">
                  <c:v>788476.0</c:v>
                </c:pt>
                <c:pt idx="36">
                  <c:v>638884.0</c:v>
                </c:pt>
                <c:pt idx="37">
                  <c:v>810124.0</c:v>
                </c:pt>
                <c:pt idx="38">
                  <c:v>772168.0</c:v>
                </c:pt>
                <c:pt idx="39">
                  <c:v>877360.0</c:v>
                </c:pt>
                <c:pt idx="40">
                  <c:v>868488.0</c:v>
                </c:pt>
                <c:pt idx="41">
                  <c:v>815068.0</c:v>
                </c:pt>
                <c:pt idx="42">
                  <c:v>924604.0</c:v>
                </c:pt>
                <c:pt idx="43">
                  <c:v>923588.0</c:v>
                </c:pt>
                <c:pt idx="44">
                  <c:v>937128.0</c:v>
                </c:pt>
                <c:pt idx="45">
                  <c:v>1.013464E6</c:v>
                </c:pt>
                <c:pt idx="46">
                  <c:v>910208.0</c:v>
                </c:pt>
                <c:pt idx="47">
                  <c:v>1.012736E6</c:v>
                </c:pt>
                <c:pt idx="48">
                  <c:v>1.010944E6</c:v>
                </c:pt>
                <c:pt idx="49">
                  <c:v>1.0053E6</c:v>
                </c:pt>
                <c:pt idx="50">
                  <c:v>1.098652E6</c:v>
                </c:pt>
                <c:pt idx="51">
                  <c:v>1.097924E6</c:v>
                </c:pt>
                <c:pt idx="52">
                  <c:v>1.078732E6</c:v>
                </c:pt>
                <c:pt idx="53">
                  <c:v>1.086036E6</c:v>
                </c:pt>
                <c:pt idx="54">
                  <c:v>1.161424E6</c:v>
                </c:pt>
                <c:pt idx="55">
                  <c:v>1.166876E6</c:v>
                </c:pt>
                <c:pt idx="56">
                  <c:v>1.164604E6</c:v>
                </c:pt>
                <c:pt idx="57">
                  <c:v>1.19664E6</c:v>
                </c:pt>
                <c:pt idx="58">
                  <c:v>1.16142E6</c:v>
                </c:pt>
                <c:pt idx="59">
                  <c:v>1.106472E6</c:v>
                </c:pt>
                <c:pt idx="60">
                  <c:v>1.17998E6</c:v>
                </c:pt>
                <c:pt idx="61">
                  <c:v>1.251464E6</c:v>
                </c:pt>
                <c:pt idx="62">
                  <c:v>1.302496E6</c:v>
                </c:pt>
                <c:pt idx="63">
                  <c:v>1.297E6</c:v>
                </c:pt>
                <c:pt idx="64">
                  <c:v>1.217968E6</c:v>
                </c:pt>
                <c:pt idx="65">
                  <c:v>1.284212E6</c:v>
                </c:pt>
                <c:pt idx="66">
                  <c:v>1.306536E6</c:v>
                </c:pt>
                <c:pt idx="67">
                  <c:v>1.240412E6</c:v>
                </c:pt>
                <c:pt idx="68">
                  <c:v>1.231164E6</c:v>
                </c:pt>
                <c:pt idx="69">
                  <c:v>1.186108E6</c:v>
                </c:pt>
                <c:pt idx="70">
                  <c:v>1.317088E6</c:v>
                </c:pt>
                <c:pt idx="72">
                  <c:v>1.35362E6</c:v>
                </c:pt>
                <c:pt idx="76">
                  <c:v>1.311988E6</c:v>
                </c:pt>
                <c:pt idx="77">
                  <c:v>1.227224E6</c:v>
                </c:pt>
                <c:pt idx="78">
                  <c:v>1.195452E6</c:v>
                </c:pt>
                <c:pt idx="79">
                  <c:v>1.241528E6</c:v>
                </c:pt>
                <c:pt idx="80">
                  <c:v>1.249632E6</c:v>
                </c:pt>
                <c:pt idx="81">
                  <c:v>1.250116E6</c:v>
                </c:pt>
                <c:pt idx="82">
                  <c:v>1.300812E6</c:v>
                </c:pt>
                <c:pt idx="83">
                  <c:v>1.364624E6</c:v>
                </c:pt>
                <c:pt idx="85">
                  <c:v>1.275492E6</c:v>
                </c:pt>
                <c:pt idx="86">
                  <c:v>1.290424E6</c:v>
                </c:pt>
                <c:pt idx="87">
                  <c:v>1.29722E6</c:v>
                </c:pt>
                <c:pt idx="88">
                  <c:v>1.287296E6</c:v>
                </c:pt>
                <c:pt idx="89">
                  <c:v>1.251756E6</c:v>
                </c:pt>
                <c:pt idx="91">
                  <c:v>1.337692E6</c:v>
                </c:pt>
                <c:pt idx="92">
                  <c:v>1.356368E6</c:v>
                </c:pt>
                <c:pt idx="93">
                  <c:v>1.378684E6</c:v>
                </c:pt>
                <c:pt idx="94">
                  <c:v>1.38936E6</c:v>
                </c:pt>
                <c:pt idx="96">
                  <c:v>1.332272E6</c:v>
                </c:pt>
                <c:pt idx="97">
                  <c:v>1.341736E6</c:v>
                </c:pt>
                <c:pt idx="98">
                  <c:v>1.340772E6</c:v>
                </c:pt>
              </c:numCache>
            </c:numRef>
          </c:val>
          <c:smooth val="0"/>
        </c:ser>
        <c:ser>
          <c:idx val="1"/>
          <c:order val="1"/>
          <c:tx>
            <c:strRef>
              <c:f>Sheet1!$G$2</c:f>
              <c:strCache>
                <c:ptCount val="1"/>
                <c:pt idx="0">
                  <c:v>Projected</c:v>
                </c:pt>
              </c:strCache>
            </c:strRef>
          </c:tx>
          <c:spPr>
            <a:ln w="12700">
              <a:prstDash val="dash"/>
            </a:ln>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Sheet1!$G$3:$G$101</c:f>
              <c:numCache>
                <c:formatCode>General</c:formatCode>
                <c:ptCount val="99"/>
                <c:pt idx="70">
                  <c:v>1.317088E6</c:v>
                </c:pt>
                <c:pt idx="71">
                  <c:v>2.5E6</c:v>
                </c:pt>
                <c:pt idx="72">
                  <c:v>1.35362E6</c:v>
                </c:pt>
                <c:pt idx="73">
                  <c:v>2.5E6</c:v>
                </c:pt>
                <c:pt idx="74">
                  <c:v>2.5E6</c:v>
                </c:pt>
                <c:pt idx="75">
                  <c:v>2.5E6</c:v>
                </c:pt>
                <c:pt idx="76">
                  <c:v>1.311988E6</c:v>
                </c:pt>
                <c:pt idx="83">
                  <c:v>1.364624E6</c:v>
                </c:pt>
                <c:pt idx="84">
                  <c:v>2.5E6</c:v>
                </c:pt>
                <c:pt idx="85">
                  <c:v>1.275492E6</c:v>
                </c:pt>
                <c:pt idx="89">
                  <c:v>1.251756E6</c:v>
                </c:pt>
                <c:pt idx="90">
                  <c:v>2.5E6</c:v>
                </c:pt>
                <c:pt idx="91">
                  <c:v>1.337692E6</c:v>
                </c:pt>
                <c:pt idx="94">
                  <c:v>1.38936E6</c:v>
                </c:pt>
                <c:pt idx="95">
                  <c:v>2.5E6</c:v>
                </c:pt>
                <c:pt idx="96">
                  <c:v>1.332272E6</c:v>
                </c:pt>
              </c:numCache>
            </c:numRef>
          </c:val>
          <c:smooth val="0"/>
        </c:ser>
        <c:dLbls>
          <c:showLegendKey val="0"/>
          <c:showVal val="0"/>
          <c:showCatName val="0"/>
          <c:showSerName val="0"/>
          <c:showPercent val="0"/>
          <c:showBubbleSize val="0"/>
        </c:dLbls>
        <c:marker val="1"/>
        <c:smooth val="0"/>
        <c:axId val="2076468824"/>
        <c:axId val="2076463144"/>
      </c:lineChart>
      <c:catAx>
        <c:axId val="2076468824"/>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out"/>
        <c:minorTickMark val="none"/>
        <c:tickLblPos val="nextTo"/>
        <c:crossAx val="2076463144"/>
        <c:crosses val="autoZero"/>
        <c:auto val="1"/>
        <c:lblAlgn val="ctr"/>
        <c:lblOffset val="100"/>
        <c:tickLblSkip val="4"/>
        <c:noMultiLvlLbl val="0"/>
      </c:catAx>
      <c:valAx>
        <c:axId val="2076463144"/>
        <c:scaling>
          <c:orientation val="minMax"/>
          <c:max val="2.5E6"/>
        </c:scaling>
        <c:delete val="0"/>
        <c:axPos val="l"/>
        <c:majorGridlines/>
        <c:title>
          <c:tx>
            <c:rich>
              <a:bodyPr rot="-5400000" vert="horz"/>
              <a:lstStyle/>
              <a:p>
                <a:pPr>
                  <a:defRPr sz="800"/>
                </a:pPr>
                <a:r>
                  <a:rPr lang="en-US" sz="800"/>
                  <a:t>Memory Usage (KB)</a:t>
                </a:r>
              </a:p>
            </c:rich>
          </c:tx>
          <c:layout/>
          <c:overlay val="0"/>
        </c:title>
        <c:numFmt formatCode="General" sourceLinked="1"/>
        <c:majorTickMark val="out"/>
        <c:minorTickMark val="none"/>
        <c:tickLblPos val="nextTo"/>
        <c:crossAx val="207646882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Memory Usage with Fixed Coordinator, 2 - 20 Devices</a:t>
            </a:r>
            <a:endParaRPr lang="en-US" sz="1000"/>
          </a:p>
        </c:rich>
      </c:tx>
      <c:layout/>
      <c:overlay val="0"/>
    </c:title>
    <c:autoTitleDeleted val="0"/>
    <c:plotArea>
      <c:layout/>
      <c:lineChart>
        <c:grouping val="standard"/>
        <c:varyColors val="0"/>
        <c:ser>
          <c:idx val="0"/>
          <c:order val="0"/>
          <c:tx>
            <c:strRef>
              <c:f>Sheet1!$B$2</c:f>
              <c:strCache>
                <c:ptCount val="1"/>
                <c:pt idx="0">
                  <c:v>2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numCache>
            </c:numRef>
          </c:cat>
          <c:val>
            <c:numRef>
              <c:f>Sheet1!$B$3:$B$101</c:f>
              <c:numCache>
                <c:formatCode>General</c:formatCode>
                <c:ptCount val="99"/>
                <c:pt idx="0">
                  <c:v>4024.0</c:v>
                </c:pt>
                <c:pt idx="1">
                  <c:v>4040.0</c:v>
                </c:pt>
                <c:pt idx="2">
                  <c:v>4052.0</c:v>
                </c:pt>
                <c:pt idx="3">
                  <c:v>4064.0</c:v>
                </c:pt>
                <c:pt idx="4">
                  <c:v>4072.0</c:v>
                </c:pt>
                <c:pt idx="5">
                  <c:v>4080.0</c:v>
                </c:pt>
                <c:pt idx="6">
                  <c:v>4088.0</c:v>
                </c:pt>
                <c:pt idx="7">
                  <c:v>4096.0</c:v>
                </c:pt>
                <c:pt idx="8">
                  <c:v>4104.0</c:v>
                </c:pt>
                <c:pt idx="9">
                  <c:v>4112.0</c:v>
                </c:pt>
                <c:pt idx="10">
                  <c:v>4124.0</c:v>
                </c:pt>
                <c:pt idx="11">
                  <c:v>4136.0</c:v>
                </c:pt>
                <c:pt idx="12">
                  <c:v>4148.0</c:v>
                </c:pt>
                <c:pt idx="13">
                  <c:v>4156.0</c:v>
                </c:pt>
                <c:pt idx="14">
                  <c:v>4164.0</c:v>
                </c:pt>
                <c:pt idx="15">
                  <c:v>4180.0</c:v>
                </c:pt>
                <c:pt idx="16">
                  <c:v>4196.0</c:v>
                </c:pt>
                <c:pt idx="17">
                  <c:v>4204.0</c:v>
                </c:pt>
                <c:pt idx="18">
                  <c:v>4216.0</c:v>
                </c:pt>
                <c:pt idx="19">
                  <c:v>4228.0</c:v>
                </c:pt>
                <c:pt idx="20">
                  <c:v>4248.0</c:v>
                </c:pt>
                <c:pt idx="21">
                  <c:v>4256.0</c:v>
                </c:pt>
                <c:pt idx="22">
                  <c:v>4264.0</c:v>
                </c:pt>
                <c:pt idx="23">
                  <c:v>4272.0</c:v>
                </c:pt>
                <c:pt idx="24">
                  <c:v>4280.0</c:v>
                </c:pt>
                <c:pt idx="25">
                  <c:v>4288.0</c:v>
                </c:pt>
                <c:pt idx="26">
                  <c:v>4300.0</c:v>
                </c:pt>
                <c:pt idx="27">
                  <c:v>4312.0</c:v>
                </c:pt>
                <c:pt idx="28">
                  <c:v>4332.0</c:v>
                </c:pt>
                <c:pt idx="29">
                  <c:v>4356.0</c:v>
                </c:pt>
                <c:pt idx="30">
                  <c:v>4364.0</c:v>
                </c:pt>
                <c:pt idx="31">
                  <c:v>4372.0</c:v>
                </c:pt>
                <c:pt idx="32">
                  <c:v>4380.0</c:v>
                </c:pt>
                <c:pt idx="33">
                  <c:v>4388.0</c:v>
                </c:pt>
                <c:pt idx="34">
                  <c:v>4396.0</c:v>
                </c:pt>
                <c:pt idx="35">
                  <c:v>4404.0</c:v>
                </c:pt>
                <c:pt idx="36">
                  <c:v>4412.0</c:v>
                </c:pt>
                <c:pt idx="37">
                  <c:v>4432.0</c:v>
                </c:pt>
                <c:pt idx="38">
                  <c:v>4444.0</c:v>
                </c:pt>
                <c:pt idx="39">
                  <c:v>4572.0</c:v>
                </c:pt>
                <c:pt idx="40">
                  <c:v>4584.0</c:v>
                </c:pt>
                <c:pt idx="41">
                  <c:v>4592.0</c:v>
                </c:pt>
                <c:pt idx="42">
                  <c:v>4600.0</c:v>
                </c:pt>
                <c:pt idx="43">
                  <c:v>4612.0</c:v>
                </c:pt>
                <c:pt idx="44">
                  <c:v>4620.0</c:v>
                </c:pt>
                <c:pt idx="45">
                  <c:v>4628.0</c:v>
                </c:pt>
                <c:pt idx="46">
                  <c:v>4676.0</c:v>
                </c:pt>
                <c:pt idx="47">
                  <c:v>4680.0</c:v>
                </c:pt>
                <c:pt idx="48">
                  <c:v>4684.0</c:v>
                </c:pt>
                <c:pt idx="49">
                  <c:v>4688.0</c:v>
                </c:pt>
                <c:pt idx="50">
                  <c:v>4696.0</c:v>
                </c:pt>
                <c:pt idx="51">
                  <c:v>4696.0</c:v>
                </c:pt>
                <c:pt idx="52">
                  <c:v>4696.0</c:v>
                </c:pt>
                <c:pt idx="53">
                  <c:v>4696.0</c:v>
                </c:pt>
                <c:pt idx="54">
                  <c:v>4696.0</c:v>
                </c:pt>
                <c:pt idx="55">
                  <c:v>4696.0</c:v>
                </c:pt>
                <c:pt idx="56">
                  <c:v>4696.0</c:v>
                </c:pt>
                <c:pt idx="57">
                  <c:v>4696.0</c:v>
                </c:pt>
                <c:pt idx="58">
                  <c:v>4696.0</c:v>
                </c:pt>
                <c:pt idx="59">
                  <c:v>4696.0</c:v>
                </c:pt>
                <c:pt idx="60">
                  <c:v>4696.0</c:v>
                </c:pt>
                <c:pt idx="61">
                  <c:v>4696.0</c:v>
                </c:pt>
                <c:pt idx="62">
                  <c:v>4696.0</c:v>
                </c:pt>
                <c:pt idx="63">
                  <c:v>4696.0</c:v>
                </c:pt>
                <c:pt idx="64">
                  <c:v>4696.0</c:v>
                </c:pt>
                <c:pt idx="65">
                  <c:v>4696.0</c:v>
                </c:pt>
                <c:pt idx="66">
                  <c:v>4696.0</c:v>
                </c:pt>
                <c:pt idx="67">
                  <c:v>4696.0</c:v>
                </c:pt>
                <c:pt idx="68">
                  <c:v>4696.0</c:v>
                </c:pt>
                <c:pt idx="69">
                  <c:v>4696.0</c:v>
                </c:pt>
                <c:pt idx="70">
                  <c:v>4696.0</c:v>
                </c:pt>
                <c:pt idx="71">
                  <c:v>4696.0</c:v>
                </c:pt>
                <c:pt idx="72">
                  <c:v>4696.0</c:v>
                </c:pt>
                <c:pt idx="73">
                  <c:v>4696.0</c:v>
                </c:pt>
                <c:pt idx="74">
                  <c:v>4704.0</c:v>
                </c:pt>
                <c:pt idx="75">
                  <c:v>4704.0</c:v>
                </c:pt>
                <c:pt idx="76">
                  <c:v>4704.0</c:v>
                </c:pt>
                <c:pt idx="77">
                  <c:v>4704.0</c:v>
                </c:pt>
                <c:pt idx="78">
                  <c:v>4704.0</c:v>
                </c:pt>
                <c:pt idx="79">
                  <c:v>4704.0</c:v>
                </c:pt>
                <c:pt idx="80">
                  <c:v>4704.0</c:v>
                </c:pt>
                <c:pt idx="81">
                  <c:v>4704.0</c:v>
                </c:pt>
                <c:pt idx="82">
                  <c:v>4704.0</c:v>
                </c:pt>
                <c:pt idx="83">
                  <c:v>4704.0</c:v>
                </c:pt>
                <c:pt idx="84">
                  <c:v>4704.0</c:v>
                </c:pt>
                <c:pt idx="85">
                  <c:v>4704.0</c:v>
                </c:pt>
                <c:pt idx="86">
                  <c:v>4704.0</c:v>
                </c:pt>
                <c:pt idx="87">
                  <c:v>4704.0</c:v>
                </c:pt>
                <c:pt idx="88">
                  <c:v>4704.0</c:v>
                </c:pt>
                <c:pt idx="89">
                  <c:v>4704.0</c:v>
                </c:pt>
                <c:pt idx="90">
                  <c:v>4704.0</c:v>
                </c:pt>
                <c:pt idx="91">
                  <c:v>4704.0</c:v>
                </c:pt>
                <c:pt idx="92">
                  <c:v>4704.0</c:v>
                </c:pt>
                <c:pt idx="93">
                  <c:v>4704.0</c:v>
                </c:pt>
                <c:pt idx="94">
                  <c:v>4712.0</c:v>
                </c:pt>
                <c:pt idx="95">
                  <c:v>4716.0</c:v>
                </c:pt>
                <c:pt idx="96">
                  <c:v>4720.0</c:v>
                </c:pt>
                <c:pt idx="97">
                  <c:v>4724.0</c:v>
                </c:pt>
                <c:pt idx="98">
                  <c:v>4728.0</c:v>
                </c:pt>
              </c:numCache>
            </c:numRef>
          </c:val>
          <c:smooth val="0"/>
        </c:ser>
        <c:ser>
          <c:idx val="1"/>
          <c:order val="1"/>
          <c:tx>
            <c:strRef>
              <c:f>Sheet1!$C$2</c:f>
              <c:strCache>
                <c:ptCount val="1"/>
                <c:pt idx="0">
                  <c:v>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numCache>
            </c:numRef>
          </c:cat>
          <c:val>
            <c:numRef>
              <c:f>Sheet1!$C$3:$C$101</c:f>
              <c:numCache>
                <c:formatCode>General</c:formatCode>
                <c:ptCount val="99"/>
                <c:pt idx="0">
                  <c:v>10516.0</c:v>
                </c:pt>
                <c:pt idx="1">
                  <c:v>10548.0</c:v>
                </c:pt>
                <c:pt idx="2">
                  <c:v>10576.0</c:v>
                </c:pt>
                <c:pt idx="3">
                  <c:v>10596.0</c:v>
                </c:pt>
                <c:pt idx="4">
                  <c:v>10620.0</c:v>
                </c:pt>
                <c:pt idx="5">
                  <c:v>10644.0</c:v>
                </c:pt>
                <c:pt idx="6">
                  <c:v>10672.0</c:v>
                </c:pt>
                <c:pt idx="7">
                  <c:v>10708.0</c:v>
                </c:pt>
                <c:pt idx="8">
                  <c:v>10736.0</c:v>
                </c:pt>
                <c:pt idx="9">
                  <c:v>10764.0</c:v>
                </c:pt>
                <c:pt idx="10">
                  <c:v>10792.0</c:v>
                </c:pt>
                <c:pt idx="11">
                  <c:v>10816.0</c:v>
                </c:pt>
                <c:pt idx="12">
                  <c:v>10836.0</c:v>
                </c:pt>
                <c:pt idx="13">
                  <c:v>10860.0</c:v>
                </c:pt>
                <c:pt idx="14">
                  <c:v>10884.0</c:v>
                </c:pt>
                <c:pt idx="15">
                  <c:v>10920.0</c:v>
                </c:pt>
                <c:pt idx="16">
                  <c:v>10956.0</c:v>
                </c:pt>
                <c:pt idx="17">
                  <c:v>10980.0</c:v>
                </c:pt>
                <c:pt idx="18">
                  <c:v>11012.0</c:v>
                </c:pt>
                <c:pt idx="19">
                  <c:v>11036.0</c:v>
                </c:pt>
                <c:pt idx="20">
                  <c:v>11052.0</c:v>
                </c:pt>
                <c:pt idx="21">
                  <c:v>11072.0</c:v>
                </c:pt>
                <c:pt idx="22">
                  <c:v>11100.0</c:v>
                </c:pt>
                <c:pt idx="23">
                  <c:v>11124.0</c:v>
                </c:pt>
                <c:pt idx="24">
                  <c:v>11148.0</c:v>
                </c:pt>
                <c:pt idx="25">
                  <c:v>11172.0</c:v>
                </c:pt>
                <c:pt idx="26">
                  <c:v>11192.0</c:v>
                </c:pt>
                <c:pt idx="27">
                  <c:v>11212.0</c:v>
                </c:pt>
                <c:pt idx="28">
                  <c:v>11232.0</c:v>
                </c:pt>
                <c:pt idx="29">
                  <c:v>11248.0</c:v>
                </c:pt>
                <c:pt idx="30">
                  <c:v>11272.0</c:v>
                </c:pt>
                <c:pt idx="31">
                  <c:v>11292.0</c:v>
                </c:pt>
                <c:pt idx="32">
                  <c:v>11316.0</c:v>
                </c:pt>
                <c:pt idx="33">
                  <c:v>11356.0</c:v>
                </c:pt>
                <c:pt idx="34">
                  <c:v>11380.0</c:v>
                </c:pt>
                <c:pt idx="35">
                  <c:v>11400.0</c:v>
                </c:pt>
                <c:pt idx="36">
                  <c:v>11412.0</c:v>
                </c:pt>
                <c:pt idx="37">
                  <c:v>11424.0</c:v>
                </c:pt>
                <c:pt idx="38">
                  <c:v>11448.0</c:v>
                </c:pt>
                <c:pt idx="39">
                  <c:v>11780.0</c:v>
                </c:pt>
                <c:pt idx="40">
                  <c:v>11796.0</c:v>
                </c:pt>
                <c:pt idx="41">
                  <c:v>11812.0</c:v>
                </c:pt>
                <c:pt idx="42">
                  <c:v>11828.0</c:v>
                </c:pt>
                <c:pt idx="43">
                  <c:v>11848.0</c:v>
                </c:pt>
                <c:pt idx="44">
                  <c:v>11860.0</c:v>
                </c:pt>
                <c:pt idx="45">
                  <c:v>11872.0</c:v>
                </c:pt>
                <c:pt idx="46">
                  <c:v>11888.0</c:v>
                </c:pt>
                <c:pt idx="47">
                  <c:v>11900.0</c:v>
                </c:pt>
                <c:pt idx="48">
                  <c:v>11928.0</c:v>
                </c:pt>
                <c:pt idx="49">
                  <c:v>11940.0</c:v>
                </c:pt>
                <c:pt idx="50">
                  <c:v>11964.0</c:v>
                </c:pt>
                <c:pt idx="51">
                  <c:v>11968.0</c:v>
                </c:pt>
                <c:pt idx="52">
                  <c:v>11976.0</c:v>
                </c:pt>
                <c:pt idx="53">
                  <c:v>11992.0</c:v>
                </c:pt>
                <c:pt idx="54">
                  <c:v>11992.0</c:v>
                </c:pt>
                <c:pt idx="55">
                  <c:v>11992.0</c:v>
                </c:pt>
                <c:pt idx="56">
                  <c:v>11992.0</c:v>
                </c:pt>
                <c:pt idx="57">
                  <c:v>11992.0</c:v>
                </c:pt>
                <c:pt idx="58">
                  <c:v>11992.0</c:v>
                </c:pt>
                <c:pt idx="59">
                  <c:v>11992.0</c:v>
                </c:pt>
                <c:pt idx="60">
                  <c:v>11992.0</c:v>
                </c:pt>
                <c:pt idx="61">
                  <c:v>11992.0</c:v>
                </c:pt>
                <c:pt idx="62">
                  <c:v>11992.0</c:v>
                </c:pt>
                <c:pt idx="63">
                  <c:v>12000.0</c:v>
                </c:pt>
                <c:pt idx="64">
                  <c:v>12000.0</c:v>
                </c:pt>
                <c:pt idx="65">
                  <c:v>12000.0</c:v>
                </c:pt>
                <c:pt idx="66">
                  <c:v>12000.0</c:v>
                </c:pt>
                <c:pt idx="67">
                  <c:v>12000.0</c:v>
                </c:pt>
                <c:pt idx="68">
                  <c:v>12000.0</c:v>
                </c:pt>
                <c:pt idx="69">
                  <c:v>12000.0</c:v>
                </c:pt>
                <c:pt idx="70">
                  <c:v>12000.0</c:v>
                </c:pt>
                <c:pt idx="71">
                  <c:v>12000.0</c:v>
                </c:pt>
                <c:pt idx="72">
                  <c:v>12004.0</c:v>
                </c:pt>
                <c:pt idx="73">
                  <c:v>12016.0</c:v>
                </c:pt>
                <c:pt idx="74">
                  <c:v>12024.0</c:v>
                </c:pt>
                <c:pt idx="75">
                  <c:v>12028.0</c:v>
                </c:pt>
                <c:pt idx="76">
                  <c:v>12032.0</c:v>
                </c:pt>
                <c:pt idx="77">
                  <c:v>12040.0</c:v>
                </c:pt>
                <c:pt idx="78">
                  <c:v>12044.0</c:v>
                </c:pt>
                <c:pt idx="79">
                  <c:v>12048.0</c:v>
                </c:pt>
                <c:pt idx="80">
                  <c:v>12048.0</c:v>
                </c:pt>
                <c:pt idx="81">
                  <c:v>12048.0</c:v>
                </c:pt>
                <c:pt idx="82">
                  <c:v>12048.0</c:v>
                </c:pt>
                <c:pt idx="83">
                  <c:v>12048.0</c:v>
                </c:pt>
                <c:pt idx="84">
                  <c:v>12048.0</c:v>
                </c:pt>
                <c:pt idx="85">
                  <c:v>12048.0</c:v>
                </c:pt>
                <c:pt idx="86">
                  <c:v>12048.0</c:v>
                </c:pt>
                <c:pt idx="87">
                  <c:v>12048.0</c:v>
                </c:pt>
                <c:pt idx="88">
                  <c:v>12048.0</c:v>
                </c:pt>
                <c:pt idx="89">
                  <c:v>12048.0</c:v>
                </c:pt>
                <c:pt idx="90">
                  <c:v>12048.0</c:v>
                </c:pt>
                <c:pt idx="91">
                  <c:v>12048.0</c:v>
                </c:pt>
                <c:pt idx="92">
                  <c:v>12048.0</c:v>
                </c:pt>
                <c:pt idx="93">
                  <c:v>12048.0</c:v>
                </c:pt>
                <c:pt idx="94">
                  <c:v>12048.0</c:v>
                </c:pt>
                <c:pt idx="95">
                  <c:v>12048.0</c:v>
                </c:pt>
                <c:pt idx="96">
                  <c:v>12048.0</c:v>
                </c:pt>
                <c:pt idx="97">
                  <c:v>12048.0</c:v>
                </c:pt>
              </c:numCache>
            </c:numRef>
          </c:val>
          <c:smooth val="0"/>
        </c:ser>
        <c:ser>
          <c:idx val="2"/>
          <c:order val="2"/>
          <c:tx>
            <c:strRef>
              <c:f>Sheet1!$D$2</c:f>
              <c:strCache>
                <c:ptCount val="1"/>
                <c:pt idx="0">
                  <c:v>10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numCache>
            </c:numRef>
          </c:cat>
          <c:val>
            <c:numRef>
              <c:f>Sheet1!$D$3:$D$101</c:f>
              <c:numCache>
                <c:formatCode>General</c:formatCode>
                <c:ptCount val="99"/>
                <c:pt idx="0">
                  <c:v>21340.0</c:v>
                </c:pt>
                <c:pt idx="1">
                  <c:v>21404.0</c:v>
                </c:pt>
                <c:pt idx="2">
                  <c:v>21484.0</c:v>
                </c:pt>
                <c:pt idx="3">
                  <c:v>21544.0</c:v>
                </c:pt>
                <c:pt idx="4">
                  <c:v>21596.0</c:v>
                </c:pt>
                <c:pt idx="5">
                  <c:v>21648.0</c:v>
                </c:pt>
                <c:pt idx="6">
                  <c:v>21692.0</c:v>
                </c:pt>
                <c:pt idx="7">
                  <c:v>21740.0</c:v>
                </c:pt>
                <c:pt idx="8">
                  <c:v>21788.0</c:v>
                </c:pt>
                <c:pt idx="9">
                  <c:v>21840.0</c:v>
                </c:pt>
                <c:pt idx="10">
                  <c:v>21896.0</c:v>
                </c:pt>
                <c:pt idx="11">
                  <c:v>21964.0</c:v>
                </c:pt>
                <c:pt idx="12">
                  <c:v>22020.0</c:v>
                </c:pt>
                <c:pt idx="13">
                  <c:v>22080.0</c:v>
                </c:pt>
                <c:pt idx="14">
                  <c:v>22116.0</c:v>
                </c:pt>
                <c:pt idx="15">
                  <c:v>22176.0</c:v>
                </c:pt>
                <c:pt idx="16">
                  <c:v>22220.0</c:v>
                </c:pt>
                <c:pt idx="17">
                  <c:v>22268.0</c:v>
                </c:pt>
                <c:pt idx="18">
                  <c:v>22316.0</c:v>
                </c:pt>
                <c:pt idx="19">
                  <c:v>22364.0</c:v>
                </c:pt>
                <c:pt idx="20">
                  <c:v>22420.0</c:v>
                </c:pt>
                <c:pt idx="21">
                  <c:v>22472.0</c:v>
                </c:pt>
                <c:pt idx="22">
                  <c:v>22520.0</c:v>
                </c:pt>
                <c:pt idx="23">
                  <c:v>22572.0</c:v>
                </c:pt>
                <c:pt idx="24">
                  <c:v>22612.0</c:v>
                </c:pt>
                <c:pt idx="25">
                  <c:v>22652.0</c:v>
                </c:pt>
                <c:pt idx="26">
                  <c:v>22708.0</c:v>
                </c:pt>
                <c:pt idx="27">
                  <c:v>22748.0</c:v>
                </c:pt>
                <c:pt idx="28">
                  <c:v>22820.0</c:v>
                </c:pt>
                <c:pt idx="29">
                  <c:v>22892.0</c:v>
                </c:pt>
                <c:pt idx="30">
                  <c:v>22948.0</c:v>
                </c:pt>
                <c:pt idx="31">
                  <c:v>22996.0</c:v>
                </c:pt>
                <c:pt idx="32">
                  <c:v>23020.0</c:v>
                </c:pt>
                <c:pt idx="33">
                  <c:v>23044.0</c:v>
                </c:pt>
                <c:pt idx="34">
                  <c:v>23064.0</c:v>
                </c:pt>
                <c:pt idx="35">
                  <c:v>23096.0</c:v>
                </c:pt>
                <c:pt idx="36">
                  <c:v>23120.0</c:v>
                </c:pt>
                <c:pt idx="37">
                  <c:v>23148.0</c:v>
                </c:pt>
                <c:pt idx="38">
                  <c:v>23180.0</c:v>
                </c:pt>
                <c:pt idx="39">
                  <c:v>23840.0</c:v>
                </c:pt>
                <c:pt idx="40">
                  <c:v>23864.0</c:v>
                </c:pt>
                <c:pt idx="41">
                  <c:v>23888.0</c:v>
                </c:pt>
                <c:pt idx="42">
                  <c:v>23928.0</c:v>
                </c:pt>
                <c:pt idx="43">
                  <c:v>23992.0</c:v>
                </c:pt>
                <c:pt idx="44">
                  <c:v>24016.0</c:v>
                </c:pt>
                <c:pt idx="45">
                  <c:v>24040.0</c:v>
                </c:pt>
                <c:pt idx="46">
                  <c:v>24048.0</c:v>
                </c:pt>
                <c:pt idx="47">
                  <c:v>24048.0</c:v>
                </c:pt>
                <c:pt idx="48">
                  <c:v>24048.0</c:v>
                </c:pt>
                <c:pt idx="49">
                  <c:v>24048.0</c:v>
                </c:pt>
                <c:pt idx="50">
                  <c:v>24048.0</c:v>
                </c:pt>
                <c:pt idx="51">
                  <c:v>24048.0</c:v>
                </c:pt>
                <c:pt idx="52">
                  <c:v>24048.0</c:v>
                </c:pt>
                <c:pt idx="53">
                  <c:v>24048.0</c:v>
                </c:pt>
                <c:pt idx="54">
                  <c:v>24048.0</c:v>
                </c:pt>
                <c:pt idx="55">
                  <c:v>24048.0</c:v>
                </c:pt>
                <c:pt idx="56">
                  <c:v>24048.0</c:v>
                </c:pt>
                <c:pt idx="57">
                  <c:v>24048.0</c:v>
                </c:pt>
                <c:pt idx="58">
                  <c:v>24048.0</c:v>
                </c:pt>
                <c:pt idx="59">
                  <c:v>24048.0</c:v>
                </c:pt>
                <c:pt idx="60">
                  <c:v>24048.0</c:v>
                </c:pt>
                <c:pt idx="61">
                  <c:v>24048.0</c:v>
                </c:pt>
                <c:pt idx="62">
                  <c:v>24048.0</c:v>
                </c:pt>
                <c:pt idx="63">
                  <c:v>24048.0</c:v>
                </c:pt>
                <c:pt idx="64">
                  <c:v>24048.0</c:v>
                </c:pt>
                <c:pt idx="65">
                  <c:v>24048.0</c:v>
                </c:pt>
                <c:pt idx="66">
                  <c:v>24048.0</c:v>
                </c:pt>
                <c:pt idx="67">
                  <c:v>24048.0</c:v>
                </c:pt>
                <c:pt idx="68">
                  <c:v>24056.0</c:v>
                </c:pt>
                <c:pt idx="69">
                  <c:v>24064.0</c:v>
                </c:pt>
                <c:pt idx="70">
                  <c:v>24076.0</c:v>
                </c:pt>
                <c:pt idx="71">
                  <c:v>24100.0</c:v>
                </c:pt>
                <c:pt idx="72">
                  <c:v>24116.0</c:v>
                </c:pt>
                <c:pt idx="73">
                  <c:v>24128.0</c:v>
                </c:pt>
                <c:pt idx="74">
                  <c:v>24144.0</c:v>
                </c:pt>
                <c:pt idx="75">
                  <c:v>24156.0</c:v>
                </c:pt>
                <c:pt idx="76">
                  <c:v>24168.0</c:v>
                </c:pt>
                <c:pt idx="77">
                  <c:v>24188.0</c:v>
                </c:pt>
                <c:pt idx="78">
                  <c:v>24212.0</c:v>
                </c:pt>
                <c:pt idx="79">
                  <c:v>24232.0</c:v>
                </c:pt>
                <c:pt idx="80">
                  <c:v>24232.0</c:v>
                </c:pt>
                <c:pt idx="81">
                  <c:v>24232.0</c:v>
                </c:pt>
                <c:pt idx="82">
                  <c:v>24232.0</c:v>
                </c:pt>
                <c:pt idx="83">
                  <c:v>24232.0</c:v>
                </c:pt>
                <c:pt idx="84">
                  <c:v>24232.0</c:v>
                </c:pt>
                <c:pt idx="85">
                  <c:v>24232.0</c:v>
                </c:pt>
                <c:pt idx="86">
                  <c:v>24232.0</c:v>
                </c:pt>
                <c:pt idx="87">
                  <c:v>24232.0</c:v>
                </c:pt>
                <c:pt idx="88">
                  <c:v>24232.0</c:v>
                </c:pt>
                <c:pt idx="89">
                  <c:v>24232.0</c:v>
                </c:pt>
                <c:pt idx="90">
                  <c:v>24232.0</c:v>
                </c:pt>
                <c:pt idx="91">
                  <c:v>24236.0</c:v>
                </c:pt>
                <c:pt idx="92">
                  <c:v>24240.0</c:v>
                </c:pt>
                <c:pt idx="93">
                  <c:v>24244.0</c:v>
                </c:pt>
                <c:pt idx="94">
                  <c:v>24252.0</c:v>
                </c:pt>
                <c:pt idx="95">
                  <c:v>24264.0</c:v>
                </c:pt>
                <c:pt idx="96">
                  <c:v>24276.0</c:v>
                </c:pt>
                <c:pt idx="97">
                  <c:v>24304.0</c:v>
                </c:pt>
              </c:numCache>
            </c:numRef>
          </c:val>
          <c:smooth val="0"/>
        </c:ser>
        <c:ser>
          <c:idx val="3"/>
          <c:order val="3"/>
          <c:tx>
            <c:strRef>
              <c:f>Sheet1!$E$2</c:f>
              <c:strCache>
                <c:ptCount val="1"/>
                <c:pt idx="0">
                  <c:v>15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numCache>
            </c:numRef>
          </c:cat>
          <c:val>
            <c:numRef>
              <c:f>Sheet1!$E$3:$E$101</c:f>
              <c:numCache>
                <c:formatCode>General</c:formatCode>
                <c:ptCount val="99"/>
                <c:pt idx="0">
                  <c:v>15544.0</c:v>
                </c:pt>
                <c:pt idx="1">
                  <c:v>32556.0</c:v>
                </c:pt>
                <c:pt idx="2">
                  <c:v>32620.0</c:v>
                </c:pt>
                <c:pt idx="3">
                  <c:v>32680.0</c:v>
                </c:pt>
                <c:pt idx="4">
                  <c:v>32736.0</c:v>
                </c:pt>
                <c:pt idx="5">
                  <c:v>32804.0</c:v>
                </c:pt>
                <c:pt idx="6">
                  <c:v>32888.0</c:v>
                </c:pt>
                <c:pt idx="7">
                  <c:v>32996.0</c:v>
                </c:pt>
                <c:pt idx="8">
                  <c:v>33064.0</c:v>
                </c:pt>
                <c:pt idx="9">
                  <c:v>33132.0</c:v>
                </c:pt>
                <c:pt idx="10">
                  <c:v>33212.0</c:v>
                </c:pt>
                <c:pt idx="11">
                  <c:v>33292.0</c:v>
                </c:pt>
                <c:pt idx="12">
                  <c:v>33388.0</c:v>
                </c:pt>
                <c:pt idx="13">
                  <c:v>33456.0</c:v>
                </c:pt>
                <c:pt idx="14">
                  <c:v>33544.0</c:v>
                </c:pt>
                <c:pt idx="15">
                  <c:v>33636.0</c:v>
                </c:pt>
                <c:pt idx="16">
                  <c:v>33752.0</c:v>
                </c:pt>
                <c:pt idx="17">
                  <c:v>33848.0</c:v>
                </c:pt>
                <c:pt idx="18">
                  <c:v>33940.0</c:v>
                </c:pt>
                <c:pt idx="19">
                  <c:v>34028.0</c:v>
                </c:pt>
                <c:pt idx="20">
                  <c:v>34084.0</c:v>
                </c:pt>
                <c:pt idx="21">
                  <c:v>34144.0</c:v>
                </c:pt>
                <c:pt idx="22">
                  <c:v>34216.0</c:v>
                </c:pt>
                <c:pt idx="23">
                  <c:v>34284.0</c:v>
                </c:pt>
                <c:pt idx="24">
                  <c:v>34372.0</c:v>
                </c:pt>
                <c:pt idx="25">
                  <c:v>34480.0</c:v>
                </c:pt>
                <c:pt idx="26">
                  <c:v>34548.0</c:v>
                </c:pt>
                <c:pt idx="27">
                  <c:v>34636.0</c:v>
                </c:pt>
                <c:pt idx="28">
                  <c:v>34684.0</c:v>
                </c:pt>
                <c:pt idx="29">
                  <c:v>34736.0</c:v>
                </c:pt>
                <c:pt idx="30">
                  <c:v>34800.0</c:v>
                </c:pt>
                <c:pt idx="31">
                  <c:v>34864.0</c:v>
                </c:pt>
                <c:pt idx="32">
                  <c:v>34928.0</c:v>
                </c:pt>
                <c:pt idx="33">
                  <c:v>34988.0</c:v>
                </c:pt>
                <c:pt idx="34">
                  <c:v>35060.0</c:v>
                </c:pt>
                <c:pt idx="35">
                  <c:v>35116.0</c:v>
                </c:pt>
                <c:pt idx="36">
                  <c:v>35184.0</c:v>
                </c:pt>
                <c:pt idx="37">
                  <c:v>35236.0</c:v>
                </c:pt>
                <c:pt idx="38">
                  <c:v>35328.0</c:v>
                </c:pt>
                <c:pt idx="39">
                  <c:v>36300.0</c:v>
                </c:pt>
                <c:pt idx="40">
                  <c:v>36372.0</c:v>
                </c:pt>
                <c:pt idx="41">
                  <c:v>36408.0</c:v>
                </c:pt>
                <c:pt idx="42">
                  <c:v>36424.0</c:v>
                </c:pt>
                <c:pt idx="43">
                  <c:v>36456.0</c:v>
                </c:pt>
                <c:pt idx="44">
                  <c:v>36468.0</c:v>
                </c:pt>
                <c:pt idx="45">
                  <c:v>36468.0</c:v>
                </c:pt>
                <c:pt idx="46">
                  <c:v>36468.0</c:v>
                </c:pt>
                <c:pt idx="47">
                  <c:v>36476.0</c:v>
                </c:pt>
                <c:pt idx="48">
                  <c:v>36476.0</c:v>
                </c:pt>
                <c:pt idx="49">
                  <c:v>36476.0</c:v>
                </c:pt>
                <c:pt idx="50">
                  <c:v>36476.0</c:v>
                </c:pt>
                <c:pt idx="51">
                  <c:v>36476.0</c:v>
                </c:pt>
                <c:pt idx="52">
                  <c:v>36476.0</c:v>
                </c:pt>
                <c:pt idx="53">
                  <c:v>36476.0</c:v>
                </c:pt>
                <c:pt idx="54">
                  <c:v>36476.0</c:v>
                </c:pt>
                <c:pt idx="55">
                  <c:v>36476.0</c:v>
                </c:pt>
                <c:pt idx="56">
                  <c:v>36480.0</c:v>
                </c:pt>
                <c:pt idx="57">
                  <c:v>36484.0</c:v>
                </c:pt>
                <c:pt idx="58">
                  <c:v>36492.0</c:v>
                </c:pt>
                <c:pt idx="59">
                  <c:v>36560.0</c:v>
                </c:pt>
                <c:pt idx="60">
                  <c:v>36560.0</c:v>
                </c:pt>
                <c:pt idx="61">
                  <c:v>36560.0</c:v>
                </c:pt>
                <c:pt idx="62">
                  <c:v>36560.0</c:v>
                </c:pt>
                <c:pt idx="63">
                  <c:v>36560.0</c:v>
                </c:pt>
                <c:pt idx="64">
                  <c:v>36560.0</c:v>
                </c:pt>
                <c:pt idx="65">
                  <c:v>36568.0</c:v>
                </c:pt>
                <c:pt idx="66">
                  <c:v>36568.0</c:v>
                </c:pt>
                <c:pt idx="67">
                  <c:v>36568.0</c:v>
                </c:pt>
                <c:pt idx="68">
                  <c:v>36576.0</c:v>
                </c:pt>
                <c:pt idx="69">
                  <c:v>36580.0</c:v>
                </c:pt>
                <c:pt idx="70">
                  <c:v>36584.0</c:v>
                </c:pt>
                <c:pt idx="71">
                  <c:v>36588.0</c:v>
                </c:pt>
                <c:pt idx="72">
                  <c:v>36592.0</c:v>
                </c:pt>
                <c:pt idx="73">
                  <c:v>36596.0</c:v>
                </c:pt>
                <c:pt idx="74">
                  <c:v>36600.0</c:v>
                </c:pt>
                <c:pt idx="75">
                  <c:v>36604.0</c:v>
                </c:pt>
                <c:pt idx="76">
                  <c:v>36616.0</c:v>
                </c:pt>
                <c:pt idx="77">
                  <c:v>36624.0</c:v>
                </c:pt>
                <c:pt idx="78">
                  <c:v>36636.0</c:v>
                </c:pt>
                <c:pt idx="79">
                  <c:v>36648.0</c:v>
                </c:pt>
                <c:pt idx="80">
                  <c:v>36648.0</c:v>
                </c:pt>
                <c:pt idx="81">
                  <c:v>36648.0</c:v>
                </c:pt>
                <c:pt idx="82">
                  <c:v>36648.0</c:v>
                </c:pt>
                <c:pt idx="83">
                  <c:v>36648.0</c:v>
                </c:pt>
                <c:pt idx="84">
                  <c:v>36648.0</c:v>
                </c:pt>
                <c:pt idx="85">
                  <c:v>36648.0</c:v>
                </c:pt>
                <c:pt idx="86">
                  <c:v>36648.0</c:v>
                </c:pt>
                <c:pt idx="87">
                  <c:v>36648.0</c:v>
                </c:pt>
                <c:pt idx="88">
                  <c:v>36648.0</c:v>
                </c:pt>
                <c:pt idx="89">
                  <c:v>36648.0</c:v>
                </c:pt>
                <c:pt idx="90">
                  <c:v>36648.0</c:v>
                </c:pt>
                <c:pt idx="91">
                  <c:v>36648.0</c:v>
                </c:pt>
                <c:pt idx="92">
                  <c:v>36648.0</c:v>
                </c:pt>
                <c:pt idx="93">
                  <c:v>36664.0</c:v>
                </c:pt>
                <c:pt idx="94">
                  <c:v>36684.0</c:v>
                </c:pt>
                <c:pt idx="95">
                  <c:v>36724.0</c:v>
                </c:pt>
                <c:pt idx="96">
                  <c:v>36744.0</c:v>
                </c:pt>
                <c:pt idx="97">
                  <c:v>36764.0</c:v>
                </c:pt>
                <c:pt idx="98">
                  <c:v>36788.0</c:v>
                </c:pt>
              </c:numCache>
            </c:numRef>
          </c:val>
          <c:smooth val="0"/>
        </c:ser>
        <c:ser>
          <c:idx val="4"/>
          <c:order val="4"/>
          <c:tx>
            <c:strRef>
              <c:f>Sheet1!$F$2</c:f>
              <c:strCache>
                <c:ptCount val="1"/>
                <c:pt idx="0">
                  <c:v>20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numCache>
            </c:numRef>
          </c:cat>
          <c:val>
            <c:numRef>
              <c:f>Sheet1!$F$3:$F$101</c:f>
              <c:numCache>
                <c:formatCode>General</c:formatCode>
                <c:ptCount val="99"/>
                <c:pt idx="0">
                  <c:v>43764.0</c:v>
                </c:pt>
                <c:pt idx="1">
                  <c:v>43880.0</c:v>
                </c:pt>
                <c:pt idx="2">
                  <c:v>44012.0</c:v>
                </c:pt>
                <c:pt idx="3">
                  <c:v>44116.0</c:v>
                </c:pt>
                <c:pt idx="4">
                  <c:v>44224.0</c:v>
                </c:pt>
                <c:pt idx="5">
                  <c:v>44380.0</c:v>
                </c:pt>
                <c:pt idx="6">
                  <c:v>44508.0</c:v>
                </c:pt>
                <c:pt idx="7">
                  <c:v>44612.0</c:v>
                </c:pt>
                <c:pt idx="8">
                  <c:v>44708.0</c:v>
                </c:pt>
                <c:pt idx="9">
                  <c:v>44852.0</c:v>
                </c:pt>
                <c:pt idx="10">
                  <c:v>44960.0</c:v>
                </c:pt>
                <c:pt idx="11">
                  <c:v>45088.0</c:v>
                </c:pt>
                <c:pt idx="12">
                  <c:v>45164.0</c:v>
                </c:pt>
                <c:pt idx="13">
                  <c:v>45280.0</c:v>
                </c:pt>
                <c:pt idx="14">
                  <c:v>45376.0</c:v>
                </c:pt>
                <c:pt idx="15">
                  <c:v>45476.0</c:v>
                </c:pt>
                <c:pt idx="16">
                  <c:v>45548.0</c:v>
                </c:pt>
                <c:pt idx="17">
                  <c:v>45644.0</c:v>
                </c:pt>
                <c:pt idx="18">
                  <c:v>45804.0</c:v>
                </c:pt>
                <c:pt idx="19">
                  <c:v>45884.0</c:v>
                </c:pt>
                <c:pt idx="20">
                  <c:v>45984.0</c:v>
                </c:pt>
                <c:pt idx="21">
                  <c:v>46056.0</c:v>
                </c:pt>
                <c:pt idx="22">
                  <c:v>46116.0</c:v>
                </c:pt>
                <c:pt idx="23">
                  <c:v>46196.0</c:v>
                </c:pt>
                <c:pt idx="24">
                  <c:v>46284.0</c:v>
                </c:pt>
                <c:pt idx="25">
                  <c:v>46352.0</c:v>
                </c:pt>
                <c:pt idx="26">
                  <c:v>46424.0</c:v>
                </c:pt>
                <c:pt idx="27">
                  <c:v>46504.0</c:v>
                </c:pt>
                <c:pt idx="28">
                  <c:v>46572.0</c:v>
                </c:pt>
                <c:pt idx="29">
                  <c:v>46668.0</c:v>
                </c:pt>
                <c:pt idx="30">
                  <c:v>46724.0</c:v>
                </c:pt>
                <c:pt idx="31">
                  <c:v>46824.0</c:v>
                </c:pt>
                <c:pt idx="32">
                  <c:v>46900.0</c:v>
                </c:pt>
                <c:pt idx="33">
                  <c:v>46964.0</c:v>
                </c:pt>
                <c:pt idx="34">
                  <c:v>47040.0</c:v>
                </c:pt>
                <c:pt idx="35">
                  <c:v>47092.0</c:v>
                </c:pt>
                <c:pt idx="36">
                  <c:v>47208.0</c:v>
                </c:pt>
                <c:pt idx="37">
                  <c:v>47308.0</c:v>
                </c:pt>
                <c:pt idx="38">
                  <c:v>47436.0</c:v>
                </c:pt>
                <c:pt idx="39">
                  <c:v>48444.0</c:v>
                </c:pt>
                <c:pt idx="40">
                  <c:v>48444.0</c:v>
                </c:pt>
                <c:pt idx="41">
                  <c:v>48444.0</c:v>
                </c:pt>
                <c:pt idx="42">
                  <c:v>48444.0</c:v>
                </c:pt>
                <c:pt idx="43">
                  <c:v>48444.0</c:v>
                </c:pt>
                <c:pt idx="44">
                  <c:v>48444.0</c:v>
                </c:pt>
                <c:pt idx="45">
                  <c:v>48444.0</c:v>
                </c:pt>
                <c:pt idx="46">
                  <c:v>48444.0</c:v>
                </c:pt>
                <c:pt idx="47">
                  <c:v>48444.0</c:v>
                </c:pt>
                <c:pt idx="48">
                  <c:v>48444.0</c:v>
                </c:pt>
                <c:pt idx="49">
                  <c:v>48444.0</c:v>
                </c:pt>
                <c:pt idx="50">
                  <c:v>48444.0</c:v>
                </c:pt>
                <c:pt idx="51">
                  <c:v>48444.0</c:v>
                </c:pt>
                <c:pt idx="52">
                  <c:v>48444.0</c:v>
                </c:pt>
                <c:pt idx="53">
                  <c:v>48452.0</c:v>
                </c:pt>
                <c:pt idx="54">
                  <c:v>48452.0</c:v>
                </c:pt>
                <c:pt idx="55">
                  <c:v>48460.0</c:v>
                </c:pt>
                <c:pt idx="56">
                  <c:v>48460.0</c:v>
                </c:pt>
                <c:pt idx="57">
                  <c:v>48460.0</c:v>
                </c:pt>
                <c:pt idx="58">
                  <c:v>48476.0</c:v>
                </c:pt>
                <c:pt idx="59">
                  <c:v>48684.0</c:v>
                </c:pt>
                <c:pt idx="60">
                  <c:v>48692.0</c:v>
                </c:pt>
                <c:pt idx="61">
                  <c:v>48692.0</c:v>
                </c:pt>
                <c:pt idx="62">
                  <c:v>48692.0</c:v>
                </c:pt>
                <c:pt idx="63">
                  <c:v>48692.0</c:v>
                </c:pt>
                <c:pt idx="64">
                  <c:v>48692.0</c:v>
                </c:pt>
                <c:pt idx="65">
                  <c:v>48692.0</c:v>
                </c:pt>
                <c:pt idx="66">
                  <c:v>48692.0</c:v>
                </c:pt>
                <c:pt idx="67">
                  <c:v>48692.0</c:v>
                </c:pt>
                <c:pt idx="68">
                  <c:v>48700.0</c:v>
                </c:pt>
                <c:pt idx="69">
                  <c:v>48708.0</c:v>
                </c:pt>
                <c:pt idx="70">
                  <c:v>48708.0</c:v>
                </c:pt>
                <c:pt idx="71">
                  <c:v>48708.0</c:v>
                </c:pt>
                <c:pt idx="72">
                  <c:v>48708.0</c:v>
                </c:pt>
                <c:pt idx="73">
                  <c:v>48708.0</c:v>
                </c:pt>
                <c:pt idx="74">
                  <c:v>48708.0</c:v>
                </c:pt>
                <c:pt idx="75">
                  <c:v>48712.0</c:v>
                </c:pt>
                <c:pt idx="76">
                  <c:v>48716.0</c:v>
                </c:pt>
                <c:pt idx="77">
                  <c:v>48720.0</c:v>
                </c:pt>
                <c:pt idx="78">
                  <c:v>48736.0</c:v>
                </c:pt>
                <c:pt idx="79">
                  <c:v>48744.0</c:v>
                </c:pt>
                <c:pt idx="80">
                  <c:v>48744.0</c:v>
                </c:pt>
                <c:pt idx="81">
                  <c:v>48744.0</c:v>
                </c:pt>
                <c:pt idx="82">
                  <c:v>48744.0</c:v>
                </c:pt>
                <c:pt idx="83">
                  <c:v>48744.0</c:v>
                </c:pt>
                <c:pt idx="84">
                  <c:v>48744.0</c:v>
                </c:pt>
                <c:pt idx="85">
                  <c:v>48744.0</c:v>
                </c:pt>
                <c:pt idx="86">
                  <c:v>48744.0</c:v>
                </c:pt>
                <c:pt idx="87">
                  <c:v>48744.0</c:v>
                </c:pt>
                <c:pt idx="88">
                  <c:v>48744.0</c:v>
                </c:pt>
                <c:pt idx="89">
                  <c:v>48744.0</c:v>
                </c:pt>
                <c:pt idx="90">
                  <c:v>48744.0</c:v>
                </c:pt>
                <c:pt idx="91">
                  <c:v>48752.0</c:v>
                </c:pt>
                <c:pt idx="92">
                  <c:v>48752.0</c:v>
                </c:pt>
                <c:pt idx="93">
                  <c:v>48760.0</c:v>
                </c:pt>
                <c:pt idx="94">
                  <c:v>48760.0</c:v>
                </c:pt>
                <c:pt idx="95">
                  <c:v>48760.0</c:v>
                </c:pt>
                <c:pt idx="96">
                  <c:v>48760.0</c:v>
                </c:pt>
              </c:numCache>
            </c:numRef>
          </c:val>
          <c:smooth val="0"/>
        </c:ser>
        <c:dLbls>
          <c:showLegendKey val="0"/>
          <c:showVal val="0"/>
          <c:showCatName val="0"/>
          <c:showSerName val="0"/>
          <c:showPercent val="0"/>
          <c:showBubbleSize val="0"/>
        </c:dLbls>
        <c:marker val="1"/>
        <c:smooth val="0"/>
        <c:axId val="2076414168"/>
        <c:axId val="2076408504"/>
      </c:lineChart>
      <c:catAx>
        <c:axId val="2076414168"/>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076408504"/>
        <c:crosses val="autoZero"/>
        <c:auto val="1"/>
        <c:lblAlgn val="ctr"/>
        <c:lblOffset val="100"/>
        <c:tickLblSkip val="4"/>
        <c:noMultiLvlLbl val="0"/>
      </c:catAx>
      <c:valAx>
        <c:axId val="2076408504"/>
        <c:scaling>
          <c:orientation val="minMax"/>
          <c:max val="120000.0"/>
        </c:scaling>
        <c:delete val="0"/>
        <c:axPos val="l"/>
        <c:majorGridlines/>
        <c:title>
          <c:tx>
            <c:rich>
              <a:bodyPr rot="-5400000" vert="horz"/>
              <a:lstStyle/>
              <a:p>
                <a:pPr>
                  <a:defRPr sz="800"/>
                </a:pPr>
                <a:r>
                  <a:rPr lang="en-US" sz="800"/>
                  <a:t>Memory Usage (KB)</a:t>
                </a:r>
              </a:p>
            </c:rich>
          </c:tx>
          <c:layout/>
          <c:overlay val="0"/>
        </c:title>
        <c:numFmt formatCode="General" sourceLinked="1"/>
        <c:majorTickMark val="out"/>
        <c:minorTickMark val="none"/>
        <c:tickLblPos val="nextTo"/>
        <c:crossAx val="2076414168"/>
        <c:crosses val="autoZero"/>
        <c:crossBetween val="between"/>
      </c:valAx>
    </c:plotArea>
    <c:legend>
      <c:legendPos val="r"/>
      <c:layout/>
      <c:overlay val="0"/>
    </c:legend>
    <c:plotVisOnly val="1"/>
    <c:dispBlanksAs val="gap"/>
    <c:showDLblsOverMax val="0"/>
  </c:chart>
  <c:spPr>
    <a:ln w="12700"/>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Traffic with Automatic Coordinator, 2 - 15 Devices</a:t>
            </a:r>
            <a:endParaRPr lang="en-US" sz="1000"/>
          </a:p>
        </c:rich>
      </c:tx>
      <c:layout/>
      <c:overlay val="0"/>
    </c:title>
    <c:autoTitleDeleted val="0"/>
    <c:plotArea>
      <c:layout/>
      <c:lineChart>
        <c:grouping val="standard"/>
        <c:varyColors val="0"/>
        <c:ser>
          <c:idx val="0"/>
          <c:order val="0"/>
          <c:tx>
            <c:strRef>
              <c:f>Sheet1!$B$2</c:f>
              <c:strCache>
                <c:ptCount val="1"/>
                <c:pt idx="0">
                  <c:v>2 Devices</c:v>
                </c:pt>
              </c:strCache>
            </c:strRef>
          </c:tx>
          <c:spPr>
            <a:ln w="12700"/>
          </c:spPr>
          <c:marker>
            <c:symbol val="none"/>
          </c:marker>
          <c:cat>
            <c:numRef>
              <c:f>Sheet1!$A$3:$A$297</c:f>
              <c:numCache>
                <c:formatCode>General</c:formatCode>
                <c:ptCount val="29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numCache>
            </c:numRef>
          </c:cat>
          <c:val>
            <c:numRef>
              <c:f>Sheet1!$B$3:$B$297</c:f>
              <c:numCache>
                <c:formatCode>General</c:formatCode>
                <c:ptCount val="295"/>
                <c:pt idx="0">
                  <c:v>14766.0</c:v>
                </c:pt>
                <c:pt idx="1">
                  <c:v>0.0</c:v>
                </c:pt>
                <c:pt idx="2">
                  <c:v>0.0</c:v>
                </c:pt>
                <c:pt idx="3">
                  <c:v>0.0</c:v>
                </c:pt>
                <c:pt idx="4">
                  <c:v>9288.0</c:v>
                </c:pt>
                <c:pt idx="5">
                  <c:v>4712.0</c:v>
                </c:pt>
                <c:pt idx="6">
                  <c:v>0.0</c:v>
                </c:pt>
                <c:pt idx="7">
                  <c:v>0.0</c:v>
                </c:pt>
                <c:pt idx="8">
                  <c:v>0.0</c:v>
                </c:pt>
                <c:pt idx="9">
                  <c:v>5380.0</c:v>
                </c:pt>
                <c:pt idx="10">
                  <c:v>9076.0</c:v>
                </c:pt>
                <c:pt idx="11">
                  <c:v>0.0</c:v>
                </c:pt>
                <c:pt idx="12">
                  <c:v>0.0</c:v>
                </c:pt>
                <c:pt idx="13">
                  <c:v>0.0</c:v>
                </c:pt>
                <c:pt idx="14">
                  <c:v>5380.0</c:v>
                </c:pt>
                <c:pt idx="15">
                  <c:v>9076.0</c:v>
                </c:pt>
                <c:pt idx="16">
                  <c:v>0.0</c:v>
                </c:pt>
                <c:pt idx="17">
                  <c:v>0.0</c:v>
                </c:pt>
                <c:pt idx="18">
                  <c:v>0.0</c:v>
                </c:pt>
                <c:pt idx="19">
                  <c:v>5032.0</c:v>
                </c:pt>
                <c:pt idx="20">
                  <c:v>9076.0</c:v>
                </c:pt>
                <c:pt idx="21">
                  <c:v>0.0</c:v>
                </c:pt>
                <c:pt idx="22">
                  <c:v>0.0</c:v>
                </c:pt>
                <c:pt idx="23">
                  <c:v>0.0</c:v>
                </c:pt>
                <c:pt idx="24">
                  <c:v>2675.0</c:v>
                </c:pt>
                <c:pt idx="25">
                  <c:v>11781.0</c:v>
                </c:pt>
                <c:pt idx="26">
                  <c:v>0.0</c:v>
                </c:pt>
                <c:pt idx="27">
                  <c:v>0.0</c:v>
                </c:pt>
                <c:pt idx="28">
                  <c:v>0.0</c:v>
                </c:pt>
                <c:pt idx="29">
                  <c:v>0.0</c:v>
                </c:pt>
                <c:pt idx="30">
                  <c:v>14000.0</c:v>
                </c:pt>
                <c:pt idx="31">
                  <c:v>0.0</c:v>
                </c:pt>
                <c:pt idx="32">
                  <c:v>0.0</c:v>
                </c:pt>
                <c:pt idx="33">
                  <c:v>0.0</c:v>
                </c:pt>
                <c:pt idx="34">
                  <c:v>0.0</c:v>
                </c:pt>
                <c:pt idx="35">
                  <c:v>14456.0</c:v>
                </c:pt>
                <c:pt idx="36">
                  <c:v>0.0</c:v>
                </c:pt>
                <c:pt idx="37">
                  <c:v>0.0</c:v>
                </c:pt>
                <c:pt idx="38">
                  <c:v>0.0</c:v>
                </c:pt>
                <c:pt idx="39">
                  <c:v>0.0</c:v>
                </c:pt>
                <c:pt idx="40">
                  <c:v>13544.0</c:v>
                </c:pt>
                <c:pt idx="41">
                  <c:v>0.0</c:v>
                </c:pt>
                <c:pt idx="42">
                  <c:v>0.0</c:v>
                </c:pt>
                <c:pt idx="43">
                  <c:v>0.0</c:v>
                </c:pt>
                <c:pt idx="44">
                  <c:v>0.0</c:v>
                </c:pt>
                <c:pt idx="45">
                  <c:v>14000.0</c:v>
                </c:pt>
                <c:pt idx="46">
                  <c:v>0.0</c:v>
                </c:pt>
                <c:pt idx="47">
                  <c:v>0.0</c:v>
                </c:pt>
                <c:pt idx="48">
                  <c:v>0.0</c:v>
                </c:pt>
                <c:pt idx="49">
                  <c:v>0.0</c:v>
                </c:pt>
                <c:pt idx="50">
                  <c:v>14456.0</c:v>
                </c:pt>
                <c:pt idx="51">
                  <c:v>0.0</c:v>
                </c:pt>
                <c:pt idx="52">
                  <c:v>0.0</c:v>
                </c:pt>
                <c:pt idx="53">
                  <c:v>0.0</c:v>
                </c:pt>
                <c:pt idx="54">
                  <c:v>0.0</c:v>
                </c:pt>
                <c:pt idx="55">
                  <c:v>14456.0</c:v>
                </c:pt>
                <c:pt idx="56">
                  <c:v>0.0</c:v>
                </c:pt>
                <c:pt idx="57">
                  <c:v>0.0</c:v>
                </c:pt>
                <c:pt idx="58">
                  <c:v>0.0</c:v>
                </c:pt>
                <c:pt idx="59">
                  <c:v>0.0</c:v>
                </c:pt>
                <c:pt idx="60">
                  <c:v>14000.0</c:v>
                </c:pt>
                <c:pt idx="61">
                  <c:v>0.0</c:v>
                </c:pt>
                <c:pt idx="62">
                  <c:v>0.0</c:v>
                </c:pt>
                <c:pt idx="63">
                  <c:v>0.0</c:v>
                </c:pt>
                <c:pt idx="64">
                  <c:v>0.0</c:v>
                </c:pt>
                <c:pt idx="65">
                  <c:v>13388.0</c:v>
                </c:pt>
                <c:pt idx="66">
                  <c:v>0.0</c:v>
                </c:pt>
                <c:pt idx="67">
                  <c:v>0.0</c:v>
                </c:pt>
                <c:pt idx="68">
                  <c:v>0.0</c:v>
                </c:pt>
                <c:pt idx="69">
                  <c:v>0.0</c:v>
                </c:pt>
                <c:pt idx="70">
                  <c:v>14000.0</c:v>
                </c:pt>
                <c:pt idx="71">
                  <c:v>0.0</c:v>
                </c:pt>
                <c:pt idx="72">
                  <c:v>0.0</c:v>
                </c:pt>
                <c:pt idx="73">
                  <c:v>0.0</c:v>
                </c:pt>
                <c:pt idx="74">
                  <c:v>0.0</c:v>
                </c:pt>
                <c:pt idx="75">
                  <c:v>14000.0</c:v>
                </c:pt>
                <c:pt idx="76">
                  <c:v>0.0</c:v>
                </c:pt>
                <c:pt idx="77">
                  <c:v>0.0</c:v>
                </c:pt>
                <c:pt idx="78">
                  <c:v>0.0</c:v>
                </c:pt>
                <c:pt idx="79">
                  <c:v>0.0</c:v>
                </c:pt>
                <c:pt idx="80">
                  <c:v>14000.0</c:v>
                </c:pt>
                <c:pt idx="81">
                  <c:v>0.0</c:v>
                </c:pt>
                <c:pt idx="82">
                  <c:v>0.0</c:v>
                </c:pt>
                <c:pt idx="83">
                  <c:v>0.0</c:v>
                </c:pt>
                <c:pt idx="84">
                  <c:v>0.0</c:v>
                </c:pt>
                <c:pt idx="85">
                  <c:v>13544.0</c:v>
                </c:pt>
                <c:pt idx="86">
                  <c:v>0.0</c:v>
                </c:pt>
                <c:pt idx="87">
                  <c:v>0.0</c:v>
                </c:pt>
                <c:pt idx="88">
                  <c:v>0.0</c:v>
                </c:pt>
                <c:pt idx="89">
                  <c:v>0.0</c:v>
                </c:pt>
                <c:pt idx="90">
                  <c:v>14000.0</c:v>
                </c:pt>
                <c:pt idx="91">
                  <c:v>0.0</c:v>
                </c:pt>
                <c:pt idx="92">
                  <c:v>0.0</c:v>
                </c:pt>
                <c:pt idx="93">
                  <c:v>0.0</c:v>
                </c:pt>
                <c:pt idx="94">
                  <c:v>0.0</c:v>
                </c:pt>
                <c:pt idx="95">
                  <c:v>14000.0</c:v>
                </c:pt>
                <c:pt idx="96">
                  <c:v>0.0</c:v>
                </c:pt>
                <c:pt idx="97">
                  <c:v>0.0</c:v>
                </c:pt>
                <c:pt idx="98">
                  <c:v>0.0</c:v>
                </c:pt>
                <c:pt idx="99">
                  <c:v>0.0</c:v>
                </c:pt>
                <c:pt idx="100">
                  <c:v>14456.0</c:v>
                </c:pt>
                <c:pt idx="101">
                  <c:v>0.0</c:v>
                </c:pt>
                <c:pt idx="102">
                  <c:v>0.0</c:v>
                </c:pt>
                <c:pt idx="103">
                  <c:v>0.0</c:v>
                </c:pt>
                <c:pt idx="104">
                  <c:v>0.0</c:v>
                </c:pt>
                <c:pt idx="105">
                  <c:v>14000.0</c:v>
                </c:pt>
                <c:pt idx="106">
                  <c:v>0.0</c:v>
                </c:pt>
                <c:pt idx="107">
                  <c:v>0.0</c:v>
                </c:pt>
                <c:pt idx="108">
                  <c:v>0.0</c:v>
                </c:pt>
                <c:pt idx="109">
                  <c:v>0.0</c:v>
                </c:pt>
                <c:pt idx="110">
                  <c:v>14000.0</c:v>
                </c:pt>
                <c:pt idx="111">
                  <c:v>0.0</c:v>
                </c:pt>
                <c:pt idx="112">
                  <c:v>0.0</c:v>
                </c:pt>
                <c:pt idx="113">
                  <c:v>0.0</c:v>
                </c:pt>
                <c:pt idx="114">
                  <c:v>0.0</c:v>
                </c:pt>
                <c:pt idx="115">
                  <c:v>14000.0</c:v>
                </c:pt>
                <c:pt idx="116">
                  <c:v>0.0</c:v>
                </c:pt>
                <c:pt idx="117">
                  <c:v>0.0</c:v>
                </c:pt>
                <c:pt idx="118">
                  <c:v>0.0</c:v>
                </c:pt>
                <c:pt idx="119">
                  <c:v>0.0</c:v>
                </c:pt>
                <c:pt idx="120">
                  <c:v>13544.0</c:v>
                </c:pt>
                <c:pt idx="121">
                  <c:v>0.0</c:v>
                </c:pt>
                <c:pt idx="122">
                  <c:v>0.0</c:v>
                </c:pt>
                <c:pt idx="123">
                  <c:v>0.0</c:v>
                </c:pt>
                <c:pt idx="124">
                  <c:v>0.0</c:v>
                </c:pt>
                <c:pt idx="125">
                  <c:v>14108.0</c:v>
                </c:pt>
                <c:pt idx="126">
                  <c:v>0.0</c:v>
                </c:pt>
                <c:pt idx="127">
                  <c:v>0.0</c:v>
                </c:pt>
                <c:pt idx="128">
                  <c:v>0.0</c:v>
                </c:pt>
                <c:pt idx="129">
                  <c:v>0.0</c:v>
                </c:pt>
                <c:pt idx="130">
                  <c:v>14456.0</c:v>
                </c:pt>
                <c:pt idx="131">
                  <c:v>0.0</c:v>
                </c:pt>
                <c:pt idx="132">
                  <c:v>0.0</c:v>
                </c:pt>
                <c:pt idx="133">
                  <c:v>0.0</c:v>
                </c:pt>
                <c:pt idx="134">
                  <c:v>0.0</c:v>
                </c:pt>
                <c:pt idx="135">
                  <c:v>13652.0</c:v>
                </c:pt>
                <c:pt idx="136">
                  <c:v>0.0</c:v>
                </c:pt>
                <c:pt idx="137">
                  <c:v>0.0</c:v>
                </c:pt>
                <c:pt idx="138">
                  <c:v>0.0</c:v>
                </c:pt>
                <c:pt idx="139">
                  <c:v>0.0</c:v>
                </c:pt>
                <c:pt idx="140">
                  <c:v>13652.0</c:v>
                </c:pt>
                <c:pt idx="141">
                  <c:v>0.0</c:v>
                </c:pt>
                <c:pt idx="142">
                  <c:v>0.0</c:v>
                </c:pt>
                <c:pt idx="143">
                  <c:v>0.0</c:v>
                </c:pt>
                <c:pt idx="144">
                  <c:v>0.0</c:v>
                </c:pt>
                <c:pt idx="145">
                  <c:v>14000.0</c:v>
                </c:pt>
                <c:pt idx="146">
                  <c:v>0.0</c:v>
                </c:pt>
                <c:pt idx="147">
                  <c:v>0.0</c:v>
                </c:pt>
                <c:pt idx="148">
                  <c:v>0.0</c:v>
                </c:pt>
                <c:pt idx="149">
                  <c:v>0.0</c:v>
                </c:pt>
                <c:pt idx="150">
                  <c:v>13652.0</c:v>
                </c:pt>
                <c:pt idx="151">
                  <c:v>0.0</c:v>
                </c:pt>
                <c:pt idx="152">
                  <c:v>0.0</c:v>
                </c:pt>
                <c:pt idx="153">
                  <c:v>0.0</c:v>
                </c:pt>
                <c:pt idx="154">
                  <c:v>0.0</c:v>
                </c:pt>
                <c:pt idx="155">
                  <c:v>13544.0</c:v>
                </c:pt>
                <c:pt idx="156">
                  <c:v>0.0</c:v>
                </c:pt>
                <c:pt idx="157">
                  <c:v>0.0</c:v>
                </c:pt>
                <c:pt idx="158">
                  <c:v>0.0</c:v>
                </c:pt>
                <c:pt idx="159">
                  <c:v>0.0</c:v>
                </c:pt>
                <c:pt idx="160">
                  <c:v>14000.0</c:v>
                </c:pt>
                <c:pt idx="161">
                  <c:v>0.0</c:v>
                </c:pt>
                <c:pt idx="162">
                  <c:v>0.0</c:v>
                </c:pt>
                <c:pt idx="163">
                  <c:v>0.0</c:v>
                </c:pt>
                <c:pt idx="164">
                  <c:v>0.0</c:v>
                </c:pt>
                <c:pt idx="165">
                  <c:v>13196.0</c:v>
                </c:pt>
                <c:pt idx="166">
                  <c:v>0.0</c:v>
                </c:pt>
                <c:pt idx="167">
                  <c:v>0.0</c:v>
                </c:pt>
                <c:pt idx="168">
                  <c:v>0.0</c:v>
                </c:pt>
                <c:pt idx="169">
                  <c:v>0.0</c:v>
                </c:pt>
                <c:pt idx="170">
                  <c:v>14000.0</c:v>
                </c:pt>
                <c:pt idx="171">
                  <c:v>0.0</c:v>
                </c:pt>
                <c:pt idx="172">
                  <c:v>0.0</c:v>
                </c:pt>
                <c:pt idx="173">
                  <c:v>0.0</c:v>
                </c:pt>
                <c:pt idx="174">
                  <c:v>0.0</c:v>
                </c:pt>
                <c:pt idx="175">
                  <c:v>13544.0</c:v>
                </c:pt>
                <c:pt idx="176">
                  <c:v>0.0</c:v>
                </c:pt>
                <c:pt idx="177">
                  <c:v>0.0</c:v>
                </c:pt>
                <c:pt idx="178">
                  <c:v>0.0</c:v>
                </c:pt>
                <c:pt idx="179">
                  <c:v>0.0</c:v>
                </c:pt>
                <c:pt idx="180">
                  <c:v>14456.0</c:v>
                </c:pt>
                <c:pt idx="181">
                  <c:v>0.0</c:v>
                </c:pt>
                <c:pt idx="182">
                  <c:v>0.0</c:v>
                </c:pt>
                <c:pt idx="183">
                  <c:v>0.0</c:v>
                </c:pt>
                <c:pt idx="184">
                  <c:v>0.0</c:v>
                </c:pt>
                <c:pt idx="185">
                  <c:v>14456.0</c:v>
                </c:pt>
                <c:pt idx="186">
                  <c:v>0.0</c:v>
                </c:pt>
                <c:pt idx="187">
                  <c:v>0.0</c:v>
                </c:pt>
                <c:pt idx="188">
                  <c:v>0.0</c:v>
                </c:pt>
                <c:pt idx="189">
                  <c:v>0.0</c:v>
                </c:pt>
                <c:pt idx="190">
                  <c:v>14456.0</c:v>
                </c:pt>
                <c:pt idx="191">
                  <c:v>0.0</c:v>
                </c:pt>
                <c:pt idx="192">
                  <c:v>0.0</c:v>
                </c:pt>
                <c:pt idx="193">
                  <c:v>0.0</c:v>
                </c:pt>
                <c:pt idx="194">
                  <c:v>0.0</c:v>
                </c:pt>
                <c:pt idx="195">
                  <c:v>14456.0</c:v>
                </c:pt>
                <c:pt idx="196">
                  <c:v>0.0</c:v>
                </c:pt>
                <c:pt idx="197">
                  <c:v>0.0</c:v>
                </c:pt>
                <c:pt idx="198">
                  <c:v>0.0</c:v>
                </c:pt>
                <c:pt idx="199">
                  <c:v>0.0</c:v>
                </c:pt>
                <c:pt idx="200">
                  <c:v>14000.0</c:v>
                </c:pt>
                <c:pt idx="201">
                  <c:v>0.0</c:v>
                </c:pt>
                <c:pt idx="202">
                  <c:v>0.0</c:v>
                </c:pt>
                <c:pt idx="203">
                  <c:v>0.0</c:v>
                </c:pt>
                <c:pt idx="204">
                  <c:v>0.0</c:v>
                </c:pt>
                <c:pt idx="205">
                  <c:v>14456.0</c:v>
                </c:pt>
                <c:pt idx="206">
                  <c:v>0.0</c:v>
                </c:pt>
                <c:pt idx="207">
                  <c:v>0.0</c:v>
                </c:pt>
                <c:pt idx="208">
                  <c:v>0.0</c:v>
                </c:pt>
                <c:pt idx="209">
                  <c:v>0.0</c:v>
                </c:pt>
                <c:pt idx="210">
                  <c:v>14456.0</c:v>
                </c:pt>
                <c:pt idx="211">
                  <c:v>0.0</c:v>
                </c:pt>
                <c:pt idx="212">
                  <c:v>0.0</c:v>
                </c:pt>
                <c:pt idx="213">
                  <c:v>0.0</c:v>
                </c:pt>
                <c:pt idx="214">
                  <c:v>0.0</c:v>
                </c:pt>
                <c:pt idx="215">
                  <c:v>13544.0</c:v>
                </c:pt>
                <c:pt idx="216">
                  <c:v>0.0</c:v>
                </c:pt>
                <c:pt idx="217">
                  <c:v>0.0</c:v>
                </c:pt>
                <c:pt idx="218">
                  <c:v>0.0</c:v>
                </c:pt>
                <c:pt idx="219">
                  <c:v>0.0</c:v>
                </c:pt>
                <c:pt idx="220">
                  <c:v>14000.0</c:v>
                </c:pt>
                <c:pt idx="221">
                  <c:v>0.0</c:v>
                </c:pt>
                <c:pt idx="222">
                  <c:v>0.0</c:v>
                </c:pt>
                <c:pt idx="223">
                  <c:v>0.0</c:v>
                </c:pt>
                <c:pt idx="224">
                  <c:v>0.0</c:v>
                </c:pt>
                <c:pt idx="225">
                  <c:v>14000.0</c:v>
                </c:pt>
                <c:pt idx="226">
                  <c:v>0.0</c:v>
                </c:pt>
                <c:pt idx="227">
                  <c:v>0.0</c:v>
                </c:pt>
                <c:pt idx="228">
                  <c:v>0.0</c:v>
                </c:pt>
                <c:pt idx="229">
                  <c:v>0.0</c:v>
                </c:pt>
                <c:pt idx="230">
                  <c:v>13652.0</c:v>
                </c:pt>
                <c:pt idx="231">
                  <c:v>0.0</c:v>
                </c:pt>
                <c:pt idx="232">
                  <c:v>0.0</c:v>
                </c:pt>
                <c:pt idx="233">
                  <c:v>0.0</c:v>
                </c:pt>
                <c:pt idx="234">
                  <c:v>0.0</c:v>
                </c:pt>
                <c:pt idx="235">
                  <c:v>14000.0</c:v>
                </c:pt>
                <c:pt idx="236">
                  <c:v>0.0</c:v>
                </c:pt>
                <c:pt idx="237">
                  <c:v>0.0</c:v>
                </c:pt>
                <c:pt idx="238">
                  <c:v>0.0</c:v>
                </c:pt>
                <c:pt idx="239">
                  <c:v>0.0</c:v>
                </c:pt>
                <c:pt idx="240">
                  <c:v>14000.0</c:v>
                </c:pt>
                <c:pt idx="241">
                  <c:v>0.0</c:v>
                </c:pt>
                <c:pt idx="242">
                  <c:v>0.0</c:v>
                </c:pt>
                <c:pt idx="243">
                  <c:v>0.0</c:v>
                </c:pt>
                <c:pt idx="244">
                  <c:v>0.0</c:v>
                </c:pt>
                <c:pt idx="245">
                  <c:v>14456.0</c:v>
                </c:pt>
                <c:pt idx="246">
                  <c:v>0.0</c:v>
                </c:pt>
                <c:pt idx="247">
                  <c:v>0.0</c:v>
                </c:pt>
                <c:pt idx="248">
                  <c:v>0.0</c:v>
                </c:pt>
                <c:pt idx="249">
                  <c:v>0.0</c:v>
                </c:pt>
                <c:pt idx="250">
                  <c:v>13544.0</c:v>
                </c:pt>
                <c:pt idx="251">
                  <c:v>0.0</c:v>
                </c:pt>
                <c:pt idx="252">
                  <c:v>0.0</c:v>
                </c:pt>
                <c:pt idx="253">
                  <c:v>0.0</c:v>
                </c:pt>
                <c:pt idx="254">
                  <c:v>0.0</c:v>
                </c:pt>
                <c:pt idx="255">
                  <c:v>14456.0</c:v>
                </c:pt>
                <c:pt idx="256">
                  <c:v>0.0</c:v>
                </c:pt>
                <c:pt idx="257">
                  <c:v>0.0</c:v>
                </c:pt>
                <c:pt idx="258">
                  <c:v>0.0</c:v>
                </c:pt>
                <c:pt idx="259">
                  <c:v>0.0</c:v>
                </c:pt>
                <c:pt idx="260">
                  <c:v>13196.0</c:v>
                </c:pt>
                <c:pt idx="261">
                  <c:v>0.0</c:v>
                </c:pt>
                <c:pt idx="262">
                  <c:v>0.0</c:v>
                </c:pt>
                <c:pt idx="263">
                  <c:v>0.0</c:v>
                </c:pt>
                <c:pt idx="264">
                  <c:v>0.0</c:v>
                </c:pt>
                <c:pt idx="265">
                  <c:v>13652.0</c:v>
                </c:pt>
                <c:pt idx="266">
                  <c:v>0.0</c:v>
                </c:pt>
                <c:pt idx="267">
                  <c:v>0.0</c:v>
                </c:pt>
                <c:pt idx="268">
                  <c:v>0.0</c:v>
                </c:pt>
                <c:pt idx="269">
                  <c:v>0.0</c:v>
                </c:pt>
                <c:pt idx="270">
                  <c:v>14000.0</c:v>
                </c:pt>
                <c:pt idx="271">
                  <c:v>0.0</c:v>
                </c:pt>
                <c:pt idx="272">
                  <c:v>0.0</c:v>
                </c:pt>
                <c:pt idx="273">
                  <c:v>0.0</c:v>
                </c:pt>
                <c:pt idx="274">
                  <c:v>0.0</c:v>
                </c:pt>
                <c:pt idx="275">
                  <c:v>13652.0</c:v>
                </c:pt>
                <c:pt idx="276">
                  <c:v>0.0</c:v>
                </c:pt>
                <c:pt idx="277">
                  <c:v>0.0</c:v>
                </c:pt>
                <c:pt idx="278">
                  <c:v>0.0</c:v>
                </c:pt>
                <c:pt idx="279">
                  <c:v>0.0</c:v>
                </c:pt>
                <c:pt idx="280">
                  <c:v>13652.0</c:v>
                </c:pt>
                <c:pt idx="281">
                  <c:v>0.0</c:v>
                </c:pt>
                <c:pt idx="282">
                  <c:v>0.0</c:v>
                </c:pt>
                <c:pt idx="283">
                  <c:v>0.0</c:v>
                </c:pt>
                <c:pt idx="284">
                  <c:v>0.0</c:v>
                </c:pt>
                <c:pt idx="285">
                  <c:v>14000.0</c:v>
                </c:pt>
                <c:pt idx="286">
                  <c:v>0.0</c:v>
                </c:pt>
                <c:pt idx="287">
                  <c:v>0.0</c:v>
                </c:pt>
                <c:pt idx="288">
                  <c:v>0.0</c:v>
                </c:pt>
                <c:pt idx="289">
                  <c:v>0.0</c:v>
                </c:pt>
                <c:pt idx="290">
                  <c:v>14456.0</c:v>
                </c:pt>
                <c:pt idx="291">
                  <c:v>0.0</c:v>
                </c:pt>
                <c:pt idx="292">
                  <c:v>0.0</c:v>
                </c:pt>
                <c:pt idx="293">
                  <c:v>0.0</c:v>
                </c:pt>
                <c:pt idx="294">
                  <c:v>0.0</c:v>
                </c:pt>
              </c:numCache>
            </c:numRef>
          </c:val>
          <c:smooth val="0"/>
        </c:ser>
        <c:ser>
          <c:idx val="1"/>
          <c:order val="1"/>
          <c:tx>
            <c:strRef>
              <c:f>Sheet1!$C$2</c:f>
              <c:strCache>
                <c:ptCount val="1"/>
                <c:pt idx="0">
                  <c:v>5 Devices</c:v>
                </c:pt>
              </c:strCache>
            </c:strRef>
          </c:tx>
          <c:spPr>
            <a:ln w="12700"/>
          </c:spPr>
          <c:marker>
            <c:symbol val="none"/>
          </c:marker>
          <c:cat>
            <c:numRef>
              <c:f>Sheet1!$A$3:$A$297</c:f>
              <c:numCache>
                <c:formatCode>General</c:formatCode>
                <c:ptCount val="29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numCache>
            </c:numRef>
          </c:cat>
          <c:val>
            <c:numRef>
              <c:f>Sheet1!$C$3:$C$297</c:f>
              <c:numCache>
                <c:formatCode>General</c:formatCode>
                <c:ptCount val="295"/>
                <c:pt idx="0">
                  <c:v>99276.0</c:v>
                </c:pt>
                <c:pt idx="1">
                  <c:v>0.0</c:v>
                </c:pt>
                <c:pt idx="2">
                  <c:v>0.0</c:v>
                </c:pt>
                <c:pt idx="3">
                  <c:v>0.0</c:v>
                </c:pt>
                <c:pt idx="4">
                  <c:v>12490.0</c:v>
                </c:pt>
                <c:pt idx="5">
                  <c:v>87112.0</c:v>
                </c:pt>
                <c:pt idx="6">
                  <c:v>0.0</c:v>
                </c:pt>
                <c:pt idx="7">
                  <c:v>0.0</c:v>
                </c:pt>
                <c:pt idx="8">
                  <c:v>0.0</c:v>
                </c:pt>
                <c:pt idx="9">
                  <c:v>12226.0</c:v>
                </c:pt>
                <c:pt idx="10">
                  <c:v>88936.0</c:v>
                </c:pt>
                <c:pt idx="11">
                  <c:v>0.0</c:v>
                </c:pt>
                <c:pt idx="12">
                  <c:v>0.0</c:v>
                </c:pt>
                <c:pt idx="13">
                  <c:v>0.0</c:v>
                </c:pt>
                <c:pt idx="14">
                  <c:v>4010.0</c:v>
                </c:pt>
                <c:pt idx="15">
                  <c:v>94872.0</c:v>
                </c:pt>
                <c:pt idx="16">
                  <c:v>0.0</c:v>
                </c:pt>
                <c:pt idx="17">
                  <c:v>0.0</c:v>
                </c:pt>
                <c:pt idx="18">
                  <c:v>0.0</c:v>
                </c:pt>
                <c:pt idx="19">
                  <c:v>0.0</c:v>
                </c:pt>
                <c:pt idx="20">
                  <c:v>100406.0</c:v>
                </c:pt>
                <c:pt idx="21">
                  <c:v>0.0</c:v>
                </c:pt>
                <c:pt idx="22">
                  <c:v>0.0</c:v>
                </c:pt>
                <c:pt idx="23">
                  <c:v>0.0</c:v>
                </c:pt>
                <c:pt idx="24">
                  <c:v>0.0</c:v>
                </c:pt>
                <c:pt idx="25">
                  <c:v>99182.0</c:v>
                </c:pt>
                <c:pt idx="26">
                  <c:v>0.0</c:v>
                </c:pt>
                <c:pt idx="27">
                  <c:v>0.0</c:v>
                </c:pt>
                <c:pt idx="28">
                  <c:v>0.0</c:v>
                </c:pt>
                <c:pt idx="29">
                  <c:v>0.0</c:v>
                </c:pt>
                <c:pt idx="30">
                  <c:v>100562.0</c:v>
                </c:pt>
                <c:pt idx="31">
                  <c:v>0.0</c:v>
                </c:pt>
                <c:pt idx="32">
                  <c:v>0.0</c:v>
                </c:pt>
                <c:pt idx="33">
                  <c:v>0.0</c:v>
                </c:pt>
                <c:pt idx="34">
                  <c:v>0.0</c:v>
                </c:pt>
                <c:pt idx="35">
                  <c:v>100706.0</c:v>
                </c:pt>
                <c:pt idx="36">
                  <c:v>0.0</c:v>
                </c:pt>
                <c:pt idx="37">
                  <c:v>0.0</c:v>
                </c:pt>
                <c:pt idx="38">
                  <c:v>0.0</c:v>
                </c:pt>
                <c:pt idx="39">
                  <c:v>0.0</c:v>
                </c:pt>
                <c:pt idx="40">
                  <c:v>99338.0</c:v>
                </c:pt>
                <c:pt idx="41">
                  <c:v>0.0</c:v>
                </c:pt>
                <c:pt idx="42">
                  <c:v>0.0</c:v>
                </c:pt>
                <c:pt idx="43">
                  <c:v>0.0</c:v>
                </c:pt>
                <c:pt idx="44">
                  <c:v>0.0</c:v>
                </c:pt>
                <c:pt idx="45">
                  <c:v>99182.0</c:v>
                </c:pt>
                <c:pt idx="46">
                  <c:v>0.0</c:v>
                </c:pt>
                <c:pt idx="47">
                  <c:v>0.0</c:v>
                </c:pt>
                <c:pt idx="48">
                  <c:v>0.0</c:v>
                </c:pt>
                <c:pt idx="49">
                  <c:v>0.0</c:v>
                </c:pt>
                <c:pt idx="50">
                  <c:v>100562.0</c:v>
                </c:pt>
                <c:pt idx="51">
                  <c:v>0.0</c:v>
                </c:pt>
                <c:pt idx="52">
                  <c:v>0.0</c:v>
                </c:pt>
                <c:pt idx="53">
                  <c:v>0.0</c:v>
                </c:pt>
                <c:pt idx="54">
                  <c:v>0.0</c:v>
                </c:pt>
                <c:pt idx="55">
                  <c:v>100406.0</c:v>
                </c:pt>
                <c:pt idx="56">
                  <c:v>0.0</c:v>
                </c:pt>
                <c:pt idx="57">
                  <c:v>0.0</c:v>
                </c:pt>
                <c:pt idx="58">
                  <c:v>0.0</c:v>
                </c:pt>
                <c:pt idx="59">
                  <c:v>0.0</c:v>
                </c:pt>
                <c:pt idx="60">
                  <c:v>100706.0</c:v>
                </c:pt>
                <c:pt idx="61">
                  <c:v>0.0</c:v>
                </c:pt>
                <c:pt idx="62">
                  <c:v>0.0</c:v>
                </c:pt>
                <c:pt idx="63">
                  <c:v>0.0</c:v>
                </c:pt>
                <c:pt idx="64">
                  <c:v>0.0</c:v>
                </c:pt>
                <c:pt idx="65">
                  <c:v>102230.0</c:v>
                </c:pt>
                <c:pt idx="66">
                  <c:v>0.0</c:v>
                </c:pt>
                <c:pt idx="67">
                  <c:v>0.0</c:v>
                </c:pt>
                <c:pt idx="68">
                  <c:v>0.0</c:v>
                </c:pt>
                <c:pt idx="69">
                  <c:v>0.0</c:v>
                </c:pt>
                <c:pt idx="70">
                  <c:v>100862.0</c:v>
                </c:pt>
                <c:pt idx="71">
                  <c:v>0.0</c:v>
                </c:pt>
                <c:pt idx="72">
                  <c:v>0.0</c:v>
                </c:pt>
                <c:pt idx="73">
                  <c:v>0.0</c:v>
                </c:pt>
                <c:pt idx="74">
                  <c:v>0.0</c:v>
                </c:pt>
                <c:pt idx="75">
                  <c:v>100970.0</c:v>
                </c:pt>
                <c:pt idx="76">
                  <c:v>0.0</c:v>
                </c:pt>
                <c:pt idx="77">
                  <c:v>0.0</c:v>
                </c:pt>
                <c:pt idx="78">
                  <c:v>0.0</c:v>
                </c:pt>
                <c:pt idx="79">
                  <c:v>0.0</c:v>
                </c:pt>
                <c:pt idx="80">
                  <c:v>102386.0</c:v>
                </c:pt>
                <c:pt idx="81">
                  <c:v>0.0</c:v>
                </c:pt>
                <c:pt idx="82">
                  <c:v>0.0</c:v>
                </c:pt>
                <c:pt idx="83">
                  <c:v>0.0</c:v>
                </c:pt>
                <c:pt idx="84">
                  <c:v>0.0</c:v>
                </c:pt>
                <c:pt idx="85">
                  <c:v>101582.0</c:v>
                </c:pt>
                <c:pt idx="86">
                  <c:v>0.0</c:v>
                </c:pt>
                <c:pt idx="87">
                  <c:v>0.0</c:v>
                </c:pt>
                <c:pt idx="88">
                  <c:v>0.0</c:v>
                </c:pt>
                <c:pt idx="89">
                  <c:v>0.0</c:v>
                </c:pt>
                <c:pt idx="90">
                  <c:v>100970.0</c:v>
                </c:pt>
                <c:pt idx="91">
                  <c:v>0.0</c:v>
                </c:pt>
                <c:pt idx="92">
                  <c:v>0.0</c:v>
                </c:pt>
                <c:pt idx="93">
                  <c:v>0.0</c:v>
                </c:pt>
                <c:pt idx="94">
                  <c:v>0.0</c:v>
                </c:pt>
                <c:pt idx="95">
                  <c:v>100862.0</c:v>
                </c:pt>
                <c:pt idx="96">
                  <c:v>0.0</c:v>
                </c:pt>
                <c:pt idx="97">
                  <c:v>0.0</c:v>
                </c:pt>
                <c:pt idx="98">
                  <c:v>0.0</c:v>
                </c:pt>
                <c:pt idx="99">
                  <c:v>0.0</c:v>
                </c:pt>
                <c:pt idx="100">
                  <c:v>101774.0</c:v>
                </c:pt>
                <c:pt idx="101">
                  <c:v>0.0</c:v>
                </c:pt>
                <c:pt idx="102">
                  <c:v>0.0</c:v>
                </c:pt>
                <c:pt idx="103">
                  <c:v>0.0</c:v>
                </c:pt>
                <c:pt idx="104">
                  <c:v>0.0</c:v>
                </c:pt>
                <c:pt idx="105">
                  <c:v>99282.0</c:v>
                </c:pt>
                <c:pt idx="106">
                  <c:v>3008.0</c:v>
                </c:pt>
                <c:pt idx="107">
                  <c:v>0.0</c:v>
                </c:pt>
                <c:pt idx="108">
                  <c:v>0.0</c:v>
                </c:pt>
                <c:pt idx="109">
                  <c:v>0.0</c:v>
                </c:pt>
                <c:pt idx="110">
                  <c:v>100730.0</c:v>
                </c:pt>
                <c:pt idx="111">
                  <c:v>0.0</c:v>
                </c:pt>
                <c:pt idx="112">
                  <c:v>0.0</c:v>
                </c:pt>
                <c:pt idx="113">
                  <c:v>0.0</c:v>
                </c:pt>
                <c:pt idx="114">
                  <c:v>0.0</c:v>
                </c:pt>
                <c:pt idx="115">
                  <c:v>95172.0</c:v>
                </c:pt>
                <c:pt idx="116">
                  <c:v>5690.0</c:v>
                </c:pt>
                <c:pt idx="117">
                  <c:v>0.0</c:v>
                </c:pt>
                <c:pt idx="118">
                  <c:v>0.0</c:v>
                </c:pt>
                <c:pt idx="119">
                  <c:v>0.0</c:v>
                </c:pt>
                <c:pt idx="120">
                  <c:v>87942.0</c:v>
                </c:pt>
                <c:pt idx="121">
                  <c:v>12464.0</c:v>
                </c:pt>
                <c:pt idx="122">
                  <c:v>0.0</c:v>
                </c:pt>
                <c:pt idx="123">
                  <c:v>0.0</c:v>
                </c:pt>
                <c:pt idx="124">
                  <c:v>0.0</c:v>
                </c:pt>
                <c:pt idx="125">
                  <c:v>87570.0</c:v>
                </c:pt>
                <c:pt idx="126">
                  <c:v>12380.0</c:v>
                </c:pt>
                <c:pt idx="127">
                  <c:v>0.0</c:v>
                </c:pt>
                <c:pt idx="128">
                  <c:v>0.0</c:v>
                </c:pt>
                <c:pt idx="129">
                  <c:v>0.0</c:v>
                </c:pt>
                <c:pt idx="130">
                  <c:v>80234.0</c:v>
                </c:pt>
                <c:pt idx="131">
                  <c:v>20628.0</c:v>
                </c:pt>
                <c:pt idx="132">
                  <c:v>0.0</c:v>
                </c:pt>
                <c:pt idx="133">
                  <c:v>0.0</c:v>
                </c:pt>
                <c:pt idx="134">
                  <c:v>0.0</c:v>
                </c:pt>
                <c:pt idx="135">
                  <c:v>75612.0</c:v>
                </c:pt>
                <c:pt idx="136">
                  <c:v>25622.0</c:v>
                </c:pt>
                <c:pt idx="137">
                  <c:v>0.0</c:v>
                </c:pt>
                <c:pt idx="138">
                  <c:v>0.0</c:v>
                </c:pt>
                <c:pt idx="139">
                  <c:v>0.0</c:v>
                </c:pt>
                <c:pt idx="140">
                  <c:v>68144.0</c:v>
                </c:pt>
                <c:pt idx="141">
                  <c:v>33786.0</c:v>
                </c:pt>
                <c:pt idx="142">
                  <c:v>0.0</c:v>
                </c:pt>
                <c:pt idx="143">
                  <c:v>0.0</c:v>
                </c:pt>
                <c:pt idx="144">
                  <c:v>0.0</c:v>
                </c:pt>
                <c:pt idx="145">
                  <c:v>53718.0</c:v>
                </c:pt>
                <c:pt idx="146">
                  <c:v>47444.0</c:v>
                </c:pt>
                <c:pt idx="147">
                  <c:v>0.0</c:v>
                </c:pt>
                <c:pt idx="148">
                  <c:v>0.0</c:v>
                </c:pt>
                <c:pt idx="149">
                  <c:v>0.0</c:v>
                </c:pt>
                <c:pt idx="150">
                  <c:v>51989.0</c:v>
                </c:pt>
                <c:pt idx="151">
                  <c:v>49845.0</c:v>
                </c:pt>
                <c:pt idx="152">
                  <c:v>0.0</c:v>
                </c:pt>
                <c:pt idx="153">
                  <c:v>0.0</c:v>
                </c:pt>
                <c:pt idx="154">
                  <c:v>0.0</c:v>
                </c:pt>
                <c:pt idx="155">
                  <c:v>45484.0</c:v>
                </c:pt>
                <c:pt idx="156">
                  <c:v>61846.0</c:v>
                </c:pt>
                <c:pt idx="157">
                  <c:v>0.0</c:v>
                </c:pt>
                <c:pt idx="158">
                  <c:v>0.0</c:v>
                </c:pt>
                <c:pt idx="159">
                  <c:v>0.0</c:v>
                </c:pt>
                <c:pt idx="160">
                  <c:v>35766.0</c:v>
                </c:pt>
                <c:pt idx="161">
                  <c:v>66008.0</c:v>
                </c:pt>
                <c:pt idx="162">
                  <c:v>0.0</c:v>
                </c:pt>
                <c:pt idx="163">
                  <c:v>0.0</c:v>
                </c:pt>
                <c:pt idx="164">
                  <c:v>0.0</c:v>
                </c:pt>
                <c:pt idx="165">
                  <c:v>26831.0</c:v>
                </c:pt>
                <c:pt idx="166">
                  <c:v>71055.0</c:v>
                </c:pt>
                <c:pt idx="167">
                  <c:v>0.0</c:v>
                </c:pt>
                <c:pt idx="168">
                  <c:v>0.0</c:v>
                </c:pt>
                <c:pt idx="169">
                  <c:v>0.0</c:v>
                </c:pt>
                <c:pt idx="170">
                  <c:v>22608.0</c:v>
                </c:pt>
                <c:pt idx="171">
                  <c:v>76430.0</c:v>
                </c:pt>
                <c:pt idx="172">
                  <c:v>0.0</c:v>
                </c:pt>
                <c:pt idx="173">
                  <c:v>0.0</c:v>
                </c:pt>
                <c:pt idx="174">
                  <c:v>0.0</c:v>
                </c:pt>
                <c:pt idx="175">
                  <c:v>20772.0</c:v>
                </c:pt>
                <c:pt idx="176">
                  <c:v>79622.0</c:v>
                </c:pt>
                <c:pt idx="177">
                  <c:v>0.0</c:v>
                </c:pt>
                <c:pt idx="178">
                  <c:v>0.0</c:v>
                </c:pt>
                <c:pt idx="179">
                  <c:v>0.0</c:v>
                </c:pt>
                <c:pt idx="180">
                  <c:v>12762.0</c:v>
                </c:pt>
                <c:pt idx="181">
                  <c:v>86576.0</c:v>
                </c:pt>
                <c:pt idx="182">
                  <c:v>0.0</c:v>
                </c:pt>
                <c:pt idx="183">
                  <c:v>0.0</c:v>
                </c:pt>
                <c:pt idx="184">
                  <c:v>0.0</c:v>
                </c:pt>
                <c:pt idx="185">
                  <c:v>12490.0</c:v>
                </c:pt>
                <c:pt idx="186">
                  <c:v>87112.0</c:v>
                </c:pt>
                <c:pt idx="187">
                  <c:v>0.0</c:v>
                </c:pt>
                <c:pt idx="188">
                  <c:v>0.0</c:v>
                </c:pt>
                <c:pt idx="189">
                  <c:v>0.0</c:v>
                </c:pt>
                <c:pt idx="190">
                  <c:v>12838.0</c:v>
                </c:pt>
                <c:pt idx="191">
                  <c:v>88480.0</c:v>
                </c:pt>
                <c:pt idx="192">
                  <c:v>0.0</c:v>
                </c:pt>
                <c:pt idx="193">
                  <c:v>0.0</c:v>
                </c:pt>
                <c:pt idx="194">
                  <c:v>0.0</c:v>
                </c:pt>
                <c:pt idx="195">
                  <c:v>5008.0</c:v>
                </c:pt>
                <c:pt idx="196">
                  <c:v>95506.0</c:v>
                </c:pt>
                <c:pt idx="197">
                  <c:v>0.0</c:v>
                </c:pt>
                <c:pt idx="198">
                  <c:v>0.0</c:v>
                </c:pt>
                <c:pt idx="199">
                  <c:v>0.0</c:v>
                </c:pt>
                <c:pt idx="200">
                  <c:v>0.0</c:v>
                </c:pt>
                <c:pt idx="201">
                  <c:v>100562.0</c:v>
                </c:pt>
                <c:pt idx="202">
                  <c:v>0.0</c:v>
                </c:pt>
                <c:pt idx="203">
                  <c:v>0.0</c:v>
                </c:pt>
                <c:pt idx="204">
                  <c:v>0.0</c:v>
                </c:pt>
                <c:pt idx="205">
                  <c:v>0.0</c:v>
                </c:pt>
                <c:pt idx="206">
                  <c:v>100406.0</c:v>
                </c:pt>
                <c:pt idx="207">
                  <c:v>0.0</c:v>
                </c:pt>
                <c:pt idx="208">
                  <c:v>0.0</c:v>
                </c:pt>
                <c:pt idx="209">
                  <c:v>0.0</c:v>
                </c:pt>
                <c:pt idx="210">
                  <c:v>0.0</c:v>
                </c:pt>
                <c:pt idx="211">
                  <c:v>101474.0</c:v>
                </c:pt>
                <c:pt idx="212">
                  <c:v>0.0</c:v>
                </c:pt>
                <c:pt idx="213">
                  <c:v>0.0</c:v>
                </c:pt>
                <c:pt idx="214">
                  <c:v>0.0</c:v>
                </c:pt>
                <c:pt idx="215">
                  <c:v>0.0</c:v>
                </c:pt>
                <c:pt idx="216">
                  <c:v>101318.0</c:v>
                </c:pt>
                <c:pt idx="217">
                  <c:v>0.0</c:v>
                </c:pt>
                <c:pt idx="218">
                  <c:v>0.0</c:v>
                </c:pt>
                <c:pt idx="219">
                  <c:v>0.0</c:v>
                </c:pt>
                <c:pt idx="220">
                  <c:v>0.0</c:v>
                </c:pt>
                <c:pt idx="221">
                  <c:v>99902.0</c:v>
                </c:pt>
                <c:pt idx="222">
                  <c:v>0.0</c:v>
                </c:pt>
                <c:pt idx="223">
                  <c:v>0.0</c:v>
                </c:pt>
                <c:pt idx="224">
                  <c:v>0.0</c:v>
                </c:pt>
                <c:pt idx="225">
                  <c:v>0.0</c:v>
                </c:pt>
                <c:pt idx="226">
                  <c:v>100514.0</c:v>
                </c:pt>
                <c:pt idx="227">
                  <c:v>0.0</c:v>
                </c:pt>
                <c:pt idx="228">
                  <c:v>0.0</c:v>
                </c:pt>
                <c:pt idx="229">
                  <c:v>0.0</c:v>
                </c:pt>
                <c:pt idx="230">
                  <c:v>0.0</c:v>
                </c:pt>
                <c:pt idx="231">
                  <c:v>99182.0</c:v>
                </c:pt>
                <c:pt idx="232">
                  <c:v>0.0</c:v>
                </c:pt>
                <c:pt idx="233">
                  <c:v>0.0</c:v>
                </c:pt>
                <c:pt idx="234">
                  <c:v>0.0</c:v>
                </c:pt>
                <c:pt idx="235">
                  <c:v>0.0</c:v>
                </c:pt>
                <c:pt idx="236">
                  <c:v>100862.0</c:v>
                </c:pt>
                <c:pt idx="237">
                  <c:v>0.0</c:v>
                </c:pt>
                <c:pt idx="238">
                  <c:v>0.0</c:v>
                </c:pt>
                <c:pt idx="239">
                  <c:v>0.0</c:v>
                </c:pt>
                <c:pt idx="240">
                  <c:v>0.0</c:v>
                </c:pt>
                <c:pt idx="241">
                  <c:v>102446.0</c:v>
                </c:pt>
                <c:pt idx="242">
                  <c:v>0.0</c:v>
                </c:pt>
                <c:pt idx="243">
                  <c:v>0.0</c:v>
                </c:pt>
                <c:pt idx="244">
                  <c:v>0.0</c:v>
                </c:pt>
                <c:pt idx="245">
                  <c:v>0.0</c:v>
                </c:pt>
                <c:pt idx="246">
                  <c:v>100862.0</c:v>
                </c:pt>
                <c:pt idx="247">
                  <c:v>0.0</c:v>
                </c:pt>
                <c:pt idx="248">
                  <c:v>0.0</c:v>
                </c:pt>
                <c:pt idx="249">
                  <c:v>0.0</c:v>
                </c:pt>
                <c:pt idx="250">
                  <c:v>0.0</c:v>
                </c:pt>
                <c:pt idx="251">
                  <c:v>100550.0</c:v>
                </c:pt>
                <c:pt idx="252">
                  <c:v>0.0</c:v>
                </c:pt>
                <c:pt idx="253">
                  <c:v>0.0</c:v>
                </c:pt>
                <c:pt idx="254">
                  <c:v>0.0</c:v>
                </c:pt>
                <c:pt idx="255">
                  <c:v>0.0</c:v>
                </c:pt>
                <c:pt idx="256">
                  <c:v>101774.0</c:v>
                </c:pt>
                <c:pt idx="257">
                  <c:v>0.0</c:v>
                </c:pt>
                <c:pt idx="258">
                  <c:v>0.0</c:v>
                </c:pt>
                <c:pt idx="259">
                  <c:v>0.0</c:v>
                </c:pt>
                <c:pt idx="260">
                  <c:v>0.0</c:v>
                </c:pt>
                <c:pt idx="261">
                  <c:v>101162.0</c:v>
                </c:pt>
                <c:pt idx="262">
                  <c:v>0.0</c:v>
                </c:pt>
                <c:pt idx="263">
                  <c:v>0.0</c:v>
                </c:pt>
                <c:pt idx="264">
                  <c:v>0.0</c:v>
                </c:pt>
                <c:pt idx="265">
                  <c:v>0.0</c:v>
                </c:pt>
                <c:pt idx="266">
                  <c:v>102038.0</c:v>
                </c:pt>
                <c:pt idx="267">
                  <c:v>0.0</c:v>
                </c:pt>
                <c:pt idx="268">
                  <c:v>0.0</c:v>
                </c:pt>
                <c:pt idx="269">
                  <c:v>0.0</c:v>
                </c:pt>
                <c:pt idx="270">
                  <c:v>0.0</c:v>
                </c:pt>
                <c:pt idx="271">
                  <c:v>101318.0</c:v>
                </c:pt>
                <c:pt idx="272">
                  <c:v>0.0</c:v>
                </c:pt>
                <c:pt idx="273">
                  <c:v>0.0</c:v>
                </c:pt>
                <c:pt idx="274">
                  <c:v>0.0</c:v>
                </c:pt>
                <c:pt idx="275">
                  <c:v>0.0</c:v>
                </c:pt>
                <c:pt idx="276">
                  <c:v>98990.0</c:v>
                </c:pt>
                <c:pt idx="277">
                  <c:v>0.0</c:v>
                </c:pt>
                <c:pt idx="278">
                  <c:v>0.0</c:v>
                </c:pt>
                <c:pt idx="279">
                  <c:v>0.0</c:v>
                </c:pt>
                <c:pt idx="280">
                  <c:v>0.0</c:v>
                </c:pt>
                <c:pt idx="281">
                  <c:v>100562.0</c:v>
                </c:pt>
                <c:pt idx="282">
                  <c:v>0.0</c:v>
                </c:pt>
                <c:pt idx="283">
                  <c:v>0.0</c:v>
                </c:pt>
                <c:pt idx="284">
                  <c:v>0.0</c:v>
                </c:pt>
                <c:pt idx="285">
                  <c:v>0.0</c:v>
                </c:pt>
                <c:pt idx="286">
                  <c:v>100562.0</c:v>
                </c:pt>
                <c:pt idx="287">
                  <c:v>0.0</c:v>
                </c:pt>
                <c:pt idx="288">
                  <c:v>0.0</c:v>
                </c:pt>
                <c:pt idx="289">
                  <c:v>0.0</c:v>
                </c:pt>
                <c:pt idx="290">
                  <c:v>0.0</c:v>
                </c:pt>
                <c:pt idx="291">
                  <c:v>93616.0</c:v>
                </c:pt>
                <c:pt idx="292">
                  <c:v>7090.0</c:v>
                </c:pt>
                <c:pt idx="293">
                  <c:v>0.0</c:v>
                </c:pt>
                <c:pt idx="294">
                  <c:v>0.0</c:v>
                </c:pt>
              </c:numCache>
            </c:numRef>
          </c:val>
          <c:smooth val="0"/>
        </c:ser>
        <c:ser>
          <c:idx val="2"/>
          <c:order val="2"/>
          <c:tx>
            <c:strRef>
              <c:f>Sheet1!$D$2</c:f>
              <c:strCache>
                <c:ptCount val="1"/>
                <c:pt idx="0">
                  <c:v>10 Devices</c:v>
                </c:pt>
              </c:strCache>
            </c:strRef>
          </c:tx>
          <c:spPr>
            <a:ln w="12700"/>
          </c:spPr>
          <c:marker>
            <c:symbol val="none"/>
          </c:marker>
          <c:cat>
            <c:numRef>
              <c:f>Sheet1!$A$3:$A$297</c:f>
              <c:numCache>
                <c:formatCode>General</c:formatCode>
                <c:ptCount val="29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numCache>
            </c:numRef>
          </c:cat>
          <c:val>
            <c:numRef>
              <c:f>Sheet1!$D$3:$D$297</c:f>
              <c:numCache>
                <c:formatCode>General</c:formatCode>
                <c:ptCount val="295"/>
                <c:pt idx="0">
                  <c:v>330996.0</c:v>
                </c:pt>
                <c:pt idx="1">
                  <c:v>17886.0</c:v>
                </c:pt>
                <c:pt idx="2">
                  <c:v>0.0</c:v>
                </c:pt>
                <c:pt idx="3">
                  <c:v>0.0</c:v>
                </c:pt>
                <c:pt idx="4">
                  <c:v>25676.0</c:v>
                </c:pt>
                <c:pt idx="5">
                  <c:v>196044.0</c:v>
                </c:pt>
                <c:pt idx="6">
                  <c:v>200976.0</c:v>
                </c:pt>
                <c:pt idx="7">
                  <c:v>0.0</c:v>
                </c:pt>
                <c:pt idx="8">
                  <c:v>0.0</c:v>
                </c:pt>
                <c:pt idx="9">
                  <c:v>20610.0</c:v>
                </c:pt>
                <c:pt idx="10">
                  <c:v>181828.0</c:v>
                </c:pt>
                <c:pt idx="11">
                  <c:v>222838.0</c:v>
                </c:pt>
                <c:pt idx="12">
                  <c:v>0.0</c:v>
                </c:pt>
                <c:pt idx="13">
                  <c:v>0.0</c:v>
                </c:pt>
                <c:pt idx="14">
                  <c:v>0.0</c:v>
                </c:pt>
                <c:pt idx="15">
                  <c:v>182090.0</c:v>
                </c:pt>
                <c:pt idx="16">
                  <c:v>227260.0</c:v>
                </c:pt>
                <c:pt idx="17">
                  <c:v>12734.0</c:v>
                </c:pt>
                <c:pt idx="18">
                  <c:v>0.0</c:v>
                </c:pt>
                <c:pt idx="19">
                  <c:v>0.0</c:v>
                </c:pt>
                <c:pt idx="20">
                  <c:v>193832.0</c:v>
                </c:pt>
                <c:pt idx="21">
                  <c:v>209986.0</c:v>
                </c:pt>
                <c:pt idx="22">
                  <c:v>19130.0</c:v>
                </c:pt>
                <c:pt idx="23">
                  <c:v>0.0</c:v>
                </c:pt>
                <c:pt idx="24">
                  <c:v>0.0</c:v>
                </c:pt>
                <c:pt idx="25">
                  <c:v>171186.0</c:v>
                </c:pt>
                <c:pt idx="26">
                  <c:v>241927.0</c:v>
                </c:pt>
                <c:pt idx="27">
                  <c:v>9583.0</c:v>
                </c:pt>
                <c:pt idx="28">
                  <c:v>0.0</c:v>
                </c:pt>
                <c:pt idx="29">
                  <c:v>0.0</c:v>
                </c:pt>
                <c:pt idx="30">
                  <c:v>159748.0</c:v>
                </c:pt>
                <c:pt idx="31">
                  <c:v>219012.0</c:v>
                </c:pt>
                <c:pt idx="32">
                  <c:v>46732.0</c:v>
                </c:pt>
                <c:pt idx="33">
                  <c:v>0.0</c:v>
                </c:pt>
                <c:pt idx="34">
                  <c:v>0.0</c:v>
                </c:pt>
                <c:pt idx="35">
                  <c:v>156998.0</c:v>
                </c:pt>
                <c:pt idx="36">
                  <c:v>194832.0</c:v>
                </c:pt>
                <c:pt idx="37">
                  <c:v>69930.0</c:v>
                </c:pt>
                <c:pt idx="38">
                  <c:v>0.0</c:v>
                </c:pt>
                <c:pt idx="39">
                  <c:v>0.0</c:v>
                </c:pt>
                <c:pt idx="40">
                  <c:v>136206.0</c:v>
                </c:pt>
                <c:pt idx="41">
                  <c:v>228094.0</c:v>
                </c:pt>
                <c:pt idx="42">
                  <c:v>58192.0</c:v>
                </c:pt>
                <c:pt idx="43">
                  <c:v>0.0</c:v>
                </c:pt>
                <c:pt idx="44">
                  <c:v>0.0</c:v>
                </c:pt>
                <c:pt idx="45">
                  <c:v>135942.0</c:v>
                </c:pt>
                <c:pt idx="46">
                  <c:v>222796.0</c:v>
                </c:pt>
                <c:pt idx="47">
                  <c:v>65770.0</c:v>
                </c:pt>
                <c:pt idx="48">
                  <c:v>0.0</c:v>
                </c:pt>
                <c:pt idx="49">
                  <c:v>0.0</c:v>
                </c:pt>
                <c:pt idx="50">
                  <c:v>128510.0</c:v>
                </c:pt>
                <c:pt idx="51">
                  <c:v>210094.0</c:v>
                </c:pt>
                <c:pt idx="52">
                  <c:v>86636.0</c:v>
                </c:pt>
                <c:pt idx="53">
                  <c:v>0.0</c:v>
                </c:pt>
                <c:pt idx="54">
                  <c:v>0.0</c:v>
                </c:pt>
                <c:pt idx="55">
                  <c:v>105052.0</c:v>
                </c:pt>
                <c:pt idx="56">
                  <c:v>240284.0</c:v>
                </c:pt>
                <c:pt idx="57">
                  <c:v>74576.0</c:v>
                </c:pt>
                <c:pt idx="58">
                  <c:v>0.0</c:v>
                </c:pt>
                <c:pt idx="59">
                  <c:v>0.0</c:v>
                </c:pt>
                <c:pt idx="60">
                  <c:v>98931.0</c:v>
                </c:pt>
                <c:pt idx="61">
                  <c:v>238151.0</c:v>
                </c:pt>
                <c:pt idx="62">
                  <c:v>82554.0</c:v>
                </c:pt>
                <c:pt idx="63">
                  <c:v>0.0</c:v>
                </c:pt>
                <c:pt idx="64">
                  <c:v>0.0</c:v>
                </c:pt>
                <c:pt idx="65">
                  <c:v>88112.0</c:v>
                </c:pt>
                <c:pt idx="66">
                  <c:v>221428.0</c:v>
                </c:pt>
                <c:pt idx="67">
                  <c:v>112040.0</c:v>
                </c:pt>
                <c:pt idx="68">
                  <c:v>0.0</c:v>
                </c:pt>
                <c:pt idx="69">
                  <c:v>0.0</c:v>
                </c:pt>
                <c:pt idx="70">
                  <c:v>84846.0</c:v>
                </c:pt>
                <c:pt idx="71">
                  <c:v>219148.0</c:v>
                </c:pt>
                <c:pt idx="72">
                  <c:v>117034.0</c:v>
                </c:pt>
                <c:pt idx="73">
                  <c:v>0.0</c:v>
                </c:pt>
                <c:pt idx="74">
                  <c:v>0.0</c:v>
                </c:pt>
                <c:pt idx="75">
                  <c:v>74356.0</c:v>
                </c:pt>
                <c:pt idx="76">
                  <c:v>228052.0</c:v>
                </c:pt>
                <c:pt idx="77">
                  <c:v>116148.0</c:v>
                </c:pt>
                <c:pt idx="78">
                  <c:v>0.0</c:v>
                </c:pt>
                <c:pt idx="79">
                  <c:v>0.0</c:v>
                </c:pt>
                <c:pt idx="80">
                  <c:v>68270.0</c:v>
                </c:pt>
                <c:pt idx="81">
                  <c:v>212918.0</c:v>
                </c:pt>
                <c:pt idx="82">
                  <c:v>139804.0</c:v>
                </c:pt>
                <c:pt idx="83">
                  <c:v>0.0</c:v>
                </c:pt>
                <c:pt idx="84">
                  <c:v>0.0</c:v>
                </c:pt>
                <c:pt idx="85">
                  <c:v>60046.0</c:v>
                </c:pt>
                <c:pt idx="86">
                  <c:v>219590.0</c:v>
                </c:pt>
                <c:pt idx="87">
                  <c:v>139268.0</c:v>
                </c:pt>
                <c:pt idx="88">
                  <c:v>0.0</c:v>
                </c:pt>
                <c:pt idx="89">
                  <c:v>0.0</c:v>
                </c:pt>
                <c:pt idx="90">
                  <c:v>43032.0</c:v>
                </c:pt>
                <c:pt idx="91">
                  <c:v>222340.0</c:v>
                </c:pt>
                <c:pt idx="92">
                  <c:v>157420.0</c:v>
                </c:pt>
                <c:pt idx="93">
                  <c:v>0.0</c:v>
                </c:pt>
                <c:pt idx="94">
                  <c:v>0.0</c:v>
                </c:pt>
                <c:pt idx="95">
                  <c:v>37782.0</c:v>
                </c:pt>
                <c:pt idx="96">
                  <c:v>204324.0</c:v>
                </c:pt>
                <c:pt idx="97">
                  <c:v>179654.0</c:v>
                </c:pt>
                <c:pt idx="98">
                  <c:v>0.0</c:v>
                </c:pt>
                <c:pt idx="99">
                  <c:v>0.0</c:v>
                </c:pt>
                <c:pt idx="100">
                  <c:v>36176.0</c:v>
                </c:pt>
                <c:pt idx="101">
                  <c:v>212916.0</c:v>
                </c:pt>
                <c:pt idx="102">
                  <c:v>174660.0</c:v>
                </c:pt>
                <c:pt idx="103">
                  <c:v>0.0</c:v>
                </c:pt>
                <c:pt idx="104">
                  <c:v>0.0</c:v>
                </c:pt>
                <c:pt idx="105">
                  <c:v>24570.0</c:v>
                </c:pt>
                <c:pt idx="106">
                  <c:v>213192.0</c:v>
                </c:pt>
                <c:pt idx="107">
                  <c:v>181238.0</c:v>
                </c:pt>
                <c:pt idx="108">
                  <c:v>0.0</c:v>
                </c:pt>
                <c:pt idx="109">
                  <c:v>0.0</c:v>
                </c:pt>
                <c:pt idx="110">
                  <c:v>25676.0</c:v>
                </c:pt>
                <c:pt idx="111">
                  <c:v>195430.0</c:v>
                </c:pt>
                <c:pt idx="112">
                  <c:v>201194.0</c:v>
                </c:pt>
                <c:pt idx="113">
                  <c:v>0.0</c:v>
                </c:pt>
                <c:pt idx="114">
                  <c:v>0.0</c:v>
                </c:pt>
                <c:pt idx="115">
                  <c:v>21726.0</c:v>
                </c:pt>
                <c:pt idx="116">
                  <c:v>198914.0</c:v>
                </c:pt>
                <c:pt idx="117">
                  <c:v>200520.0</c:v>
                </c:pt>
                <c:pt idx="118">
                  <c:v>0.0</c:v>
                </c:pt>
                <c:pt idx="119">
                  <c:v>0.0</c:v>
                </c:pt>
                <c:pt idx="120">
                  <c:v>0.0</c:v>
                </c:pt>
                <c:pt idx="121">
                  <c:v>205312.0</c:v>
                </c:pt>
                <c:pt idx="122">
                  <c:v>219364.0</c:v>
                </c:pt>
                <c:pt idx="123">
                  <c:v>0.0</c:v>
                </c:pt>
                <c:pt idx="124">
                  <c:v>0.0</c:v>
                </c:pt>
                <c:pt idx="125">
                  <c:v>0.0</c:v>
                </c:pt>
                <c:pt idx="126">
                  <c:v>183796.0</c:v>
                </c:pt>
                <c:pt idx="127">
                  <c:v>237340.0</c:v>
                </c:pt>
                <c:pt idx="128">
                  <c:v>0.0</c:v>
                </c:pt>
                <c:pt idx="129">
                  <c:v>0.0</c:v>
                </c:pt>
                <c:pt idx="130">
                  <c:v>0.0</c:v>
                </c:pt>
                <c:pt idx="131">
                  <c:v>180049.0</c:v>
                </c:pt>
                <c:pt idx="132">
                  <c:v>226141.0</c:v>
                </c:pt>
                <c:pt idx="133">
                  <c:v>16278.0</c:v>
                </c:pt>
                <c:pt idx="134">
                  <c:v>0.0</c:v>
                </c:pt>
                <c:pt idx="135">
                  <c:v>0.0</c:v>
                </c:pt>
                <c:pt idx="136">
                  <c:v>178224.0</c:v>
                </c:pt>
                <c:pt idx="137">
                  <c:v>224066.0</c:v>
                </c:pt>
                <c:pt idx="138">
                  <c:v>18822.0</c:v>
                </c:pt>
                <c:pt idx="139">
                  <c:v>0.0</c:v>
                </c:pt>
                <c:pt idx="140">
                  <c:v>0.0</c:v>
                </c:pt>
                <c:pt idx="141">
                  <c:v>155212.0</c:v>
                </c:pt>
                <c:pt idx="142">
                  <c:v>221984.0</c:v>
                </c:pt>
                <c:pt idx="143">
                  <c:v>47192.0</c:v>
                </c:pt>
                <c:pt idx="144">
                  <c:v>0.0</c:v>
                </c:pt>
                <c:pt idx="145">
                  <c:v>0.0</c:v>
                </c:pt>
                <c:pt idx="146">
                  <c:v>162104.0</c:v>
                </c:pt>
                <c:pt idx="147">
                  <c:v>213810.0</c:v>
                </c:pt>
                <c:pt idx="148">
                  <c:v>49458.0</c:v>
                </c:pt>
                <c:pt idx="149">
                  <c:v>0.0</c:v>
                </c:pt>
                <c:pt idx="150">
                  <c:v>0.0</c:v>
                </c:pt>
                <c:pt idx="151">
                  <c:v>144764.0</c:v>
                </c:pt>
                <c:pt idx="152">
                  <c:v>226551.0</c:v>
                </c:pt>
                <c:pt idx="153">
                  <c:v>53073.0</c:v>
                </c:pt>
                <c:pt idx="154">
                  <c:v>0.0</c:v>
                </c:pt>
                <c:pt idx="155">
                  <c:v>0.0</c:v>
                </c:pt>
                <c:pt idx="156">
                  <c:v>114160.0</c:v>
                </c:pt>
                <c:pt idx="157">
                  <c:v>248372.0</c:v>
                </c:pt>
                <c:pt idx="158">
                  <c:v>60356.0</c:v>
                </c:pt>
                <c:pt idx="159">
                  <c:v>0.0</c:v>
                </c:pt>
                <c:pt idx="160">
                  <c:v>0.0</c:v>
                </c:pt>
                <c:pt idx="161">
                  <c:v>122208.0</c:v>
                </c:pt>
                <c:pt idx="162">
                  <c:v>217900.0</c:v>
                </c:pt>
                <c:pt idx="163">
                  <c:v>83968.0</c:v>
                </c:pt>
                <c:pt idx="164">
                  <c:v>0.0</c:v>
                </c:pt>
                <c:pt idx="165">
                  <c:v>0.0</c:v>
                </c:pt>
                <c:pt idx="166">
                  <c:v>105920.0</c:v>
                </c:pt>
                <c:pt idx="167">
                  <c:v>236212.0</c:v>
                </c:pt>
                <c:pt idx="168">
                  <c:v>80888.0</c:v>
                </c:pt>
                <c:pt idx="169">
                  <c:v>0.0</c:v>
                </c:pt>
                <c:pt idx="170">
                  <c:v>0.0</c:v>
                </c:pt>
                <c:pt idx="171">
                  <c:v>107408.0</c:v>
                </c:pt>
                <c:pt idx="172">
                  <c:v>223067.0</c:v>
                </c:pt>
                <c:pt idx="173">
                  <c:v>94897.0</c:v>
                </c:pt>
                <c:pt idx="174">
                  <c:v>0.0</c:v>
                </c:pt>
                <c:pt idx="175">
                  <c:v>0.0</c:v>
                </c:pt>
                <c:pt idx="176">
                  <c:v>106184.0</c:v>
                </c:pt>
                <c:pt idx="177">
                  <c:v>209276.0</c:v>
                </c:pt>
                <c:pt idx="178">
                  <c:v>110296.0</c:v>
                </c:pt>
                <c:pt idx="179">
                  <c:v>0.0</c:v>
                </c:pt>
                <c:pt idx="180">
                  <c:v>0.0</c:v>
                </c:pt>
                <c:pt idx="181">
                  <c:v>84552.0</c:v>
                </c:pt>
                <c:pt idx="182">
                  <c:v>222896.0</c:v>
                </c:pt>
                <c:pt idx="183">
                  <c:v>116640.0</c:v>
                </c:pt>
                <c:pt idx="184">
                  <c:v>0.0</c:v>
                </c:pt>
                <c:pt idx="185">
                  <c:v>0.0</c:v>
                </c:pt>
                <c:pt idx="186">
                  <c:v>71088.0</c:v>
                </c:pt>
                <c:pt idx="187">
                  <c:v>229502.0</c:v>
                </c:pt>
                <c:pt idx="188">
                  <c:v>122346.0</c:v>
                </c:pt>
                <c:pt idx="189">
                  <c:v>0.0</c:v>
                </c:pt>
                <c:pt idx="190">
                  <c:v>0.0</c:v>
                </c:pt>
                <c:pt idx="191">
                  <c:v>58536.0</c:v>
                </c:pt>
                <c:pt idx="192">
                  <c:v>219704.0</c:v>
                </c:pt>
                <c:pt idx="193">
                  <c:v>143424.0</c:v>
                </c:pt>
                <c:pt idx="194">
                  <c:v>0.0</c:v>
                </c:pt>
                <c:pt idx="195">
                  <c:v>0.0</c:v>
                </c:pt>
                <c:pt idx="196">
                  <c:v>52150.0</c:v>
                </c:pt>
                <c:pt idx="197">
                  <c:v>233018.0</c:v>
                </c:pt>
                <c:pt idx="198">
                  <c:v>138884.0</c:v>
                </c:pt>
                <c:pt idx="199">
                  <c:v>0.0</c:v>
                </c:pt>
                <c:pt idx="200">
                  <c:v>0.0</c:v>
                </c:pt>
                <c:pt idx="201">
                  <c:v>44764.0</c:v>
                </c:pt>
                <c:pt idx="202">
                  <c:v>226688.0</c:v>
                </c:pt>
                <c:pt idx="203">
                  <c:v>153044.0</c:v>
                </c:pt>
                <c:pt idx="204">
                  <c:v>0.0</c:v>
                </c:pt>
                <c:pt idx="205">
                  <c:v>0.0</c:v>
                </c:pt>
                <c:pt idx="206">
                  <c:v>31044.0</c:v>
                </c:pt>
                <c:pt idx="207">
                  <c:v>206012.0</c:v>
                </c:pt>
                <c:pt idx="208">
                  <c:v>182916.0</c:v>
                </c:pt>
                <c:pt idx="209">
                  <c:v>0.0</c:v>
                </c:pt>
                <c:pt idx="210">
                  <c:v>0.0</c:v>
                </c:pt>
                <c:pt idx="211">
                  <c:v>29966.0</c:v>
                </c:pt>
                <c:pt idx="212">
                  <c:v>226231.0</c:v>
                </c:pt>
                <c:pt idx="213">
                  <c:v>170123.0</c:v>
                </c:pt>
                <c:pt idx="214">
                  <c:v>0.0</c:v>
                </c:pt>
                <c:pt idx="215">
                  <c:v>0.0</c:v>
                </c:pt>
                <c:pt idx="216">
                  <c:v>29090.0</c:v>
                </c:pt>
                <c:pt idx="217">
                  <c:v>195234.0</c:v>
                </c:pt>
                <c:pt idx="218">
                  <c:v>196776.0</c:v>
                </c:pt>
                <c:pt idx="219">
                  <c:v>0.0</c:v>
                </c:pt>
                <c:pt idx="220">
                  <c:v>0.0</c:v>
                </c:pt>
                <c:pt idx="221">
                  <c:v>23840.0</c:v>
                </c:pt>
                <c:pt idx="222">
                  <c:v>176596.0</c:v>
                </c:pt>
                <c:pt idx="223">
                  <c:v>221972.0</c:v>
                </c:pt>
                <c:pt idx="224">
                  <c:v>0.0</c:v>
                </c:pt>
                <c:pt idx="225">
                  <c:v>0.0</c:v>
                </c:pt>
                <c:pt idx="226">
                  <c:v>22140.0</c:v>
                </c:pt>
                <c:pt idx="227">
                  <c:v>196912.0</c:v>
                </c:pt>
                <c:pt idx="228">
                  <c:v>201988.0</c:v>
                </c:pt>
                <c:pt idx="229">
                  <c:v>0.0</c:v>
                </c:pt>
                <c:pt idx="230">
                  <c:v>0.0</c:v>
                </c:pt>
                <c:pt idx="231">
                  <c:v>0.0</c:v>
                </c:pt>
                <c:pt idx="232">
                  <c:v>206260.0</c:v>
                </c:pt>
                <c:pt idx="233">
                  <c:v>212800.0</c:v>
                </c:pt>
                <c:pt idx="234">
                  <c:v>0.0</c:v>
                </c:pt>
                <c:pt idx="235">
                  <c:v>0.0</c:v>
                </c:pt>
                <c:pt idx="236">
                  <c:v>0.0</c:v>
                </c:pt>
                <c:pt idx="237">
                  <c:v>178680.0</c:v>
                </c:pt>
                <c:pt idx="238">
                  <c:v>240398.0</c:v>
                </c:pt>
                <c:pt idx="239">
                  <c:v>6138.0</c:v>
                </c:pt>
                <c:pt idx="240">
                  <c:v>0.0</c:v>
                </c:pt>
                <c:pt idx="241">
                  <c:v>0.0</c:v>
                </c:pt>
                <c:pt idx="242">
                  <c:v>178599.0</c:v>
                </c:pt>
                <c:pt idx="243">
                  <c:v>230447.0</c:v>
                </c:pt>
                <c:pt idx="244">
                  <c:v>17646.0</c:v>
                </c:pt>
                <c:pt idx="245">
                  <c:v>0.0</c:v>
                </c:pt>
                <c:pt idx="246">
                  <c:v>0.0</c:v>
                </c:pt>
                <c:pt idx="247">
                  <c:v>171090.0</c:v>
                </c:pt>
                <c:pt idx="248">
                  <c:v>231077.0</c:v>
                </c:pt>
                <c:pt idx="249">
                  <c:v>22677.0</c:v>
                </c:pt>
                <c:pt idx="250">
                  <c:v>0.0</c:v>
                </c:pt>
                <c:pt idx="251">
                  <c:v>0.0</c:v>
                </c:pt>
                <c:pt idx="252">
                  <c:v>125593.0</c:v>
                </c:pt>
                <c:pt idx="253">
                  <c:v>228243.0</c:v>
                </c:pt>
                <c:pt idx="254">
                  <c:v>67612.0</c:v>
                </c:pt>
                <c:pt idx="255">
                  <c:v>0.0</c:v>
                </c:pt>
                <c:pt idx="256">
                  <c:v>0.0</c:v>
                </c:pt>
                <c:pt idx="257">
                  <c:v>153040.0</c:v>
                </c:pt>
                <c:pt idx="258">
                  <c:v>223808.0</c:v>
                </c:pt>
                <c:pt idx="259">
                  <c:v>46280.0</c:v>
                </c:pt>
                <c:pt idx="260">
                  <c:v>0.0</c:v>
                </c:pt>
                <c:pt idx="261">
                  <c:v>0.0</c:v>
                </c:pt>
                <c:pt idx="262">
                  <c:v>139800.0</c:v>
                </c:pt>
                <c:pt idx="263">
                  <c:v>243410.0</c:v>
                </c:pt>
                <c:pt idx="264">
                  <c:v>43926.0</c:v>
                </c:pt>
                <c:pt idx="265">
                  <c:v>0.0</c:v>
                </c:pt>
                <c:pt idx="266">
                  <c:v>0.0</c:v>
                </c:pt>
                <c:pt idx="267">
                  <c:v>112212.0</c:v>
                </c:pt>
                <c:pt idx="268">
                  <c:v>247088.0</c:v>
                </c:pt>
                <c:pt idx="269">
                  <c:v>66636.0</c:v>
                </c:pt>
                <c:pt idx="270">
                  <c:v>0.0</c:v>
                </c:pt>
                <c:pt idx="271">
                  <c:v>0.0</c:v>
                </c:pt>
                <c:pt idx="272">
                  <c:v>101154.0</c:v>
                </c:pt>
                <c:pt idx="273">
                  <c:v>202286.0</c:v>
                </c:pt>
                <c:pt idx="274">
                  <c:v>117096.0</c:v>
                </c:pt>
                <c:pt idx="275">
                  <c:v>0.0</c:v>
                </c:pt>
                <c:pt idx="276">
                  <c:v>0.0</c:v>
                </c:pt>
                <c:pt idx="277">
                  <c:v>102835.0</c:v>
                </c:pt>
                <c:pt idx="278">
                  <c:v>240789.0</c:v>
                </c:pt>
                <c:pt idx="279">
                  <c:v>79864.0</c:v>
                </c:pt>
                <c:pt idx="280">
                  <c:v>0.0</c:v>
                </c:pt>
                <c:pt idx="281">
                  <c:v>0.0</c:v>
                </c:pt>
                <c:pt idx="282">
                  <c:v>88636.0</c:v>
                </c:pt>
                <c:pt idx="283">
                  <c:v>240144.0</c:v>
                </c:pt>
                <c:pt idx="284">
                  <c:v>95764.0</c:v>
                </c:pt>
                <c:pt idx="285">
                  <c:v>0.0</c:v>
                </c:pt>
                <c:pt idx="286">
                  <c:v>0.0</c:v>
                </c:pt>
                <c:pt idx="287">
                  <c:v>86800.0</c:v>
                </c:pt>
                <c:pt idx="288">
                  <c:v>217392.0</c:v>
                </c:pt>
                <c:pt idx="289">
                  <c:v>117664.0</c:v>
                </c:pt>
                <c:pt idx="290">
                  <c:v>0.0</c:v>
                </c:pt>
                <c:pt idx="291">
                  <c:v>0.0</c:v>
                </c:pt>
                <c:pt idx="292">
                  <c:v>69718.0</c:v>
                </c:pt>
                <c:pt idx="293">
                  <c:v>240510.0</c:v>
                </c:pt>
                <c:pt idx="294">
                  <c:v>105856.0</c:v>
                </c:pt>
              </c:numCache>
            </c:numRef>
          </c:val>
          <c:smooth val="0"/>
        </c:ser>
        <c:ser>
          <c:idx val="3"/>
          <c:order val="3"/>
          <c:tx>
            <c:strRef>
              <c:f>Sheet1!$E$2</c:f>
              <c:strCache>
                <c:ptCount val="1"/>
                <c:pt idx="0">
                  <c:v>15 Devices</c:v>
                </c:pt>
              </c:strCache>
            </c:strRef>
          </c:tx>
          <c:spPr>
            <a:ln w="12700"/>
          </c:spPr>
          <c:marker>
            <c:symbol val="none"/>
          </c:marker>
          <c:cat>
            <c:numRef>
              <c:f>Sheet1!$A$3:$A$297</c:f>
              <c:numCache>
                <c:formatCode>General</c:formatCode>
                <c:ptCount val="29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numCache>
            </c:numRef>
          </c:cat>
          <c:val>
            <c:numRef>
              <c:f>Sheet1!$E$3:$E$297</c:f>
              <c:numCache>
                <c:formatCode>General</c:formatCode>
                <c:ptCount val="295"/>
                <c:pt idx="0">
                  <c:v>324256.0</c:v>
                </c:pt>
                <c:pt idx="1">
                  <c:v>387288.0</c:v>
                </c:pt>
                <c:pt idx="2">
                  <c:v>0.0</c:v>
                </c:pt>
                <c:pt idx="3">
                  <c:v>0.0</c:v>
                </c:pt>
                <c:pt idx="4">
                  <c:v>35992.0</c:v>
                </c:pt>
                <c:pt idx="5">
                  <c:v>164684.0</c:v>
                </c:pt>
                <c:pt idx="6">
                  <c:v>198372.0</c:v>
                </c:pt>
                <c:pt idx="7">
                  <c:v>200196.0</c:v>
                </c:pt>
                <c:pt idx="8">
                  <c:v>233408.0</c:v>
                </c:pt>
                <c:pt idx="9">
                  <c:v>135394.0</c:v>
                </c:pt>
                <c:pt idx="10">
                  <c:v>168896.0</c:v>
                </c:pt>
                <c:pt idx="11">
                  <c:v>213249.0</c:v>
                </c:pt>
                <c:pt idx="12">
                  <c:v>216883.0</c:v>
                </c:pt>
                <c:pt idx="13">
                  <c:v>195972.0</c:v>
                </c:pt>
                <c:pt idx="14">
                  <c:v>174480.0</c:v>
                </c:pt>
                <c:pt idx="15">
                  <c:v>146460.0</c:v>
                </c:pt>
                <c:pt idx="16">
                  <c:v>219604.0</c:v>
                </c:pt>
                <c:pt idx="17">
                  <c:v>214610.0</c:v>
                </c:pt>
                <c:pt idx="18">
                  <c:v>205534.0</c:v>
                </c:pt>
                <c:pt idx="19">
                  <c:v>173510.0</c:v>
                </c:pt>
                <c:pt idx="20">
                  <c:v>132666.0</c:v>
                </c:pt>
                <c:pt idx="21">
                  <c:v>230182.0</c:v>
                </c:pt>
                <c:pt idx="22">
                  <c:v>221164.0</c:v>
                </c:pt>
                <c:pt idx="23">
                  <c:v>206710.0</c:v>
                </c:pt>
                <c:pt idx="24">
                  <c:v>168972.0</c:v>
                </c:pt>
                <c:pt idx="25">
                  <c:v>146174.0</c:v>
                </c:pt>
                <c:pt idx="26">
                  <c:v>204704.0</c:v>
                </c:pt>
                <c:pt idx="27">
                  <c:v>213264.0</c:v>
                </c:pt>
                <c:pt idx="28">
                  <c:v>207442.0</c:v>
                </c:pt>
                <c:pt idx="29">
                  <c:v>193858.0</c:v>
                </c:pt>
                <c:pt idx="30">
                  <c:v>103782.0</c:v>
                </c:pt>
                <c:pt idx="31">
                  <c:v>230240.0</c:v>
                </c:pt>
                <c:pt idx="32">
                  <c:v>206470.0</c:v>
                </c:pt>
                <c:pt idx="33">
                  <c:v>202974.0</c:v>
                </c:pt>
                <c:pt idx="34">
                  <c:v>216000.0</c:v>
                </c:pt>
                <c:pt idx="35">
                  <c:v>96842.0</c:v>
                </c:pt>
                <c:pt idx="36">
                  <c:v>251826.0</c:v>
                </c:pt>
                <c:pt idx="37">
                  <c:v>204188.0</c:v>
                </c:pt>
                <c:pt idx="38">
                  <c:v>246040.0</c:v>
                </c:pt>
                <c:pt idx="39">
                  <c:v>163522.0</c:v>
                </c:pt>
                <c:pt idx="40">
                  <c:v>91344.0</c:v>
                </c:pt>
                <c:pt idx="41">
                  <c:v>240547.0</c:v>
                </c:pt>
                <c:pt idx="42">
                  <c:v>215167.0</c:v>
                </c:pt>
                <c:pt idx="43">
                  <c:v>220718.0</c:v>
                </c:pt>
                <c:pt idx="44">
                  <c:v>193718.0</c:v>
                </c:pt>
                <c:pt idx="45">
                  <c:v>81600.0</c:v>
                </c:pt>
                <c:pt idx="46">
                  <c:v>217590.0</c:v>
                </c:pt>
                <c:pt idx="47">
                  <c:v>227110.0</c:v>
                </c:pt>
                <c:pt idx="48">
                  <c:v>227334.0</c:v>
                </c:pt>
                <c:pt idx="49">
                  <c:v>212072.0</c:v>
                </c:pt>
                <c:pt idx="50">
                  <c:v>66600.0</c:v>
                </c:pt>
                <c:pt idx="51">
                  <c:v>234706.0</c:v>
                </c:pt>
                <c:pt idx="52">
                  <c:v>220574.0</c:v>
                </c:pt>
                <c:pt idx="53">
                  <c:v>225816.0</c:v>
                </c:pt>
                <c:pt idx="54">
                  <c:v>217638.0</c:v>
                </c:pt>
                <c:pt idx="55">
                  <c:v>55994.0</c:v>
                </c:pt>
                <c:pt idx="56">
                  <c:v>223824.0</c:v>
                </c:pt>
                <c:pt idx="57">
                  <c:v>218258.0</c:v>
                </c:pt>
                <c:pt idx="58">
                  <c:v>229592.0</c:v>
                </c:pt>
                <c:pt idx="59">
                  <c:v>210952.0</c:v>
                </c:pt>
                <c:pt idx="60">
                  <c:v>73882.0</c:v>
                </c:pt>
                <c:pt idx="61">
                  <c:v>212564.0</c:v>
                </c:pt>
                <c:pt idx="62">
                  <c:v>214440.0</c:v>
                </c:pt>
                <c:pt idx="63">
                  <c:v>172422.0</c:v>
                </c:pt>
                <c:pt idx="64">
                  <c:v>158352.0</c:v>
                </c:pt>
                <c:pt idx="65">
                  <c:v>200390.0</c:v>
                </c:pt>
                <c:pt idx="66">
                  <c:v>162438.0</c:v>
                </c:pt>
                <c:pt idx="67">
                  <c:v>197490.0</c:v>
                </c:pt>
                <c:pt idx="68">
                  <c:v>204846.0</c:v>
                </c:pt>
                <c:pt idx="69">
                  <c:v>191202.0</c:v>
                </c:pt>
                <c:pt idx="70">
                  <c:v>202434.0</c:v>
                </c:pt>
                <c:pt idx="71">
                  <c:v>161862.0</c:v>
                </c:pt>
                <c:pt idx="72">
                  <c:v>204070.0</c:v>
                </c:pt>
                <c:pt idx="73">
                  <c:v>209156.0</c:v>
                </c:pt>
                <c:pt idx="74">
                  <c:v>182808.0</c:v>
                </c:pt>
                <c:pt idx="75">
                  <c:v>208506.0</c:v>
                </c:pt>
                <c:pt idx="76">
                  <c:v>126866.0</c:v>
                </c:pt>
                <c:pt idx="77">
                  <c:v>197886.0</c:v>
                </c:pt>
                <c:pt idx="78">
                  <c:v>197826.0</c:v>
                </c:pt>
                <c:pt idx="79">
                  <c:v>180646.0</c:v>
                </c:pt>
                <c:pt idx="80">
                  <c:v>229110.0</c:v>
                </c:pt>
                <c:pt idx="81">
                  <c:v>151534.0</c:v>
                </c:pt>
                <c:pt idx="82">
                  <c:v>174716.0</c:v>
                </c:pt>
                <c:pt idx="83">
                  <c:v>200562.0</c:v>
                </c:pt>
                <c:pt idx="84">
                  <c:v>190766.0</c:v>
                </c:pt>
                <c:pt idx="85">
                  <c:v>207166.0</c:v>
                </c:pt>
                <c:pt idx="86">
                  <c:v>168738.0</c:v>
                </c:pt>
                <c:pt idx="87">
                  <c:v>199650.0</c:v>
                </c:pt>
                <c:pt idx="88">
                  <c:v>193804.0</c:v>
                </c:pt>
                <c:pt idx="89">
                  <c:v>195270.0</c:v>
                </c:pt>
                <c:pt idx="90">
                  <c:v>234044.0</c:v>
                </c:pt>
                <c:pt idx="91">
                  <c:v>155856.0</c:v>
                </c:pt>
                <c:pt idx="92">
                  <c:v>219806.0</c:v>
                </c:pt>
                <c:pt idx="93">
                  <c:v>209952.0</c:v>
                </c:pt>
                <c:pt idx="94">
                  <c:v>193310.0</c:v>
                </c:pt>
                <c:pt idx="95">
                  <c:v>197546.0</c:v>
                </c:pt>
                <c:pt idx="96">
                  <c:v>154588.0</c:v>
                </c:pt>
                <c:pt idx="97">
                  <c:v>192952.0</c:v>
                </c:pt>
                <c:pt idx="98">
                  <c:v>207358.0</c:v>
                </c:pt>
                <c:pt idx="99">
                  <c:v>220972.0</c:v>
                </c:pt>
                <c:pt idx="100">
                  <c:v>187124.0</c:v>
                </c:pt>
                <c:pt idx="101">
                  <c:v>132078.0</c:v>
                </c:pt>
                <c:pt idx="102">
                  <c:v>206902.0</c:v>
                </c:pt>
                <c:pt idx="103">
                  <c:v>201908.0</c:v>
                </c:pt>
                <c:pt idx="104">
                  <c:v>226422.0</c:v>
                </c:pt>
                <c:pt idx="105">
                  <c:v>196656.0</c:v>
                </c:pt>
                <c:pt idx="106">
                  <c:v>134838.0</c:v>
                </c:pt>
                <c:pt idx="107">
                  <c:v>205990.0</c:v>
                </c:pt>
                <c:pt idx="108">
                  <c:v>198282.0</c:v>
                </c:pt>
                <c:pt idx="109">
                  <c:v>199650.0</c:v>
                </c:pt>
                <c:pt idx="110">
                  <c:v>223966.0</c:v>
                </c:pt>
                <c:pt idx="111">
                  <c:v>128862.0</c:v>
                </c:pt>
                <c:pt idx="112">
                  <c:v>197848.0</c:v>
                </c:pt>
                <c:pt idx="113">
                  <c:v>213720.0</c:v>
                </c:pt>
                <c:pt idx="114">
                  <c:v>200562.0</c:v>
                </c:pt>
                <c:pt idx="115">
                  <c:v>200106.0</c:v>
                </c:pt>
                <c:pt idx="116">
                  <c:v>134854.0</c:v>
                </c:pt>
                <c:pt idx="117">
                  <c:v>204848.0</c:v>
                </c:pt>
                <c:pt idx="118">
                  <c:v>202923.0</c:v>
                </c:pt>
                <c:pt idx="119">
                  <c:v>216035.0</c:v>
                </c:pt>
                <c:pt idx="120">
                  <c:v>203580.0</c:v>
                </c:pt>
                <c:pt idx="121">
                  <c:v>133186.0</c:v>
                </c:pt>
                <c:pt idx="122">
                  <c:v>200106.0</c:v>
                </c:pt>
                <c:pt idx="123">
                  <c:v>212830.0</c:v>
                </c:pt>
                <c:pt idx="124">
                  <c:v>221274.0</c:v>
                </c:pt>
                <c:pt idx="125">
                  <c:v>214048.0</c:v>
                </c:pt>
                <c:pt idx="126">
                  <c:v>93172.0</c:v>
                </c:pt>
                <c:pt idx="127">
                  <c:v>231476.0</c:v>
                </c:pt>
                <c:pt idx="128">
                  <c:v>227279.0</c:v>
                </c:pt>
                <c:pt idx="129">
                  <c:v>226575.0</c:v>
                </c:pt>
                <c:pt idx="130">
                  <c:v>213896.0</c:v>
                </c:pt>
                <c:pt idx="131">
                  <c:v>67212.0</c:v>
                </c:pt>
                <c:pt idx="132">
                  <c:v>205740.0</c:v>
                </c:pt>
                <c:pt idx="133">
                  <c:v>224392.0</c:v>
                </c:pt>
                <c:pt idx="134">
                  <c:v>222340.0</c:v>
                </c:pt>
                <c:pt idx="135">
                  <c:v>237674.0</c:v>
                </c:pt>
                <c:pt idx="136">
                  <c:v>64024.0</c:v>
                </c:pt>
                <c:pt idx="137">
                  <c:v>215282.0</c:v>
                </c:pt>
                <c:pt idx="138">
                  <c:v>193804.0</c:v>
                </c:pt>
                <c:pt idx="139">
                  <c:v>201056.0</c:v>
                </c:pt>
                <c:pt idx="140">
                  <c:v>242528.0</c:v>
                </c:pt>
                <c:pt idx="141">
                  <c:v>94532.0</c:v>
                </c:pt>
                <c:pt idx="142">
                  <c:v>201540.0</c:v>
                </c:pt>
                <c:pt idx="143">
                  <c:v>222340.0</c:v>
                </c:pt>
                <c:pt idx="144">
                  <c:v>238284.0</c:v>
                </c:pt>
                <c:pt idx="145">
                  <c:v>204862.0</c:v>
                </c:pt>
                <c:pt idx="146">
                  <c:v>97340.0</c:v>
                </c:pt>
                <c:pt idx="147">
                  <c:v>201748.0</c:v>
                </c:pt>
                <c:pt idx="148">
                  <c:v>207952.0</c:v>
                </c:pt>
                <c:pt idx="149">
                  <c:v>230288.0</c:v>
                </c:pt>
                <c:pt idx="150">
                  <c:v>232066.0</c:v>
                </c:pt>
                <c:pt idx="151">
                  <c:v>82534.0</c:v>
                </c:pt>
                <c:pt idx="152">
                  <c:v>183746.0</c:v>
                </c:pt>
                <c:pt idx="153">
                  <c:v>239908.0</c:v>
                </c:pt>
                <c:pt idx="154">
                  <c:v>198342.0</c:v>
                </c:pt>
                <c:pt idx="155">
                  <c:v>254106.0</c:v>
                </c:pt>
                <c:pt idx="156">
                  <c:v>87162.0</c:v>
                </c:pt>
                <c:pt idx="157">
                  <c:v>162780.0</c:v>
                </c:pt>
                <c:pt idx="158">
                  <c:v>225966.0</c:v>
                </c:pt>
                <c:pt idx="159">
                  <c:v>228680.0</c:v>
                </c:pt>
                <c:pt idx="160">
                  <c:v>196914.0</c:v>
                </c:pt>
                <c:pt idx="161">
                  <c:v>109978.0</c:v>
                </c:pt>
                <c:pt idx="162">
                  <c:v>197522.0</c:v>
                </c:pt>
                <c:pt idx="163">
                  <c:v>211836.0</c:v>
                </c:pt>
                <c:pt idx="164">
                  <c:v>215818.0</c:v>
                </c:pt>
                <c:pt idx="165">
                  <c:v>244790.0</c:v>
                </c:pt>
                <c:pt idx="166">
                  <c:v>100924.0</c:v>
                </c:pt>
                <c:pt idx="167">
                  <c:v>169630.0</c:v>
                </c:pt>
                <c:pt idx="168">
                  <c:v>242354.0</c:v>
                </c:pt>
                <c:pt idx="169">
                  <c:v>204828.0</c:v>
                </c:pt>
                <c:pt idx="170">
                  <c:v>237094.0</c:v>
                </c:pt>
                <c:pt idx="171">
                  <c:v>107720.0</c:v>
                </c:pt>
                <c:pt idx="172">
                  <c:v>166904.0</c:v>
                </c:pt>
                <c:pt idx="173">
                  <c:v>229856.0</c:v>
                </c:pt>
                <c:pt idx="174">
                  <c:v>219196.0</c:v>
                </c:pt>
                <c:pt idx="175">
                  <c:v>211896.0</c:v>
                </c:pt>
                <c:pt idx="176">
                  <c:v>139030.0</c:v>
                </c:pt>
                <c:pt idx="177">
                  <c:v>154924.0</c:v>
                </c:pt>
                <c:pt idx="178">
                  <c:v>204644.0</c:v>
                </c:pt>
                <c:pt idx="179">
                  <c:v>230711.0</c:v>
                </c:pt>
                <c:pt idx="180">
                  <c:v>220309.0</c:v>
                </c:pt>
                <c:pt idx="181">
                  <c:v>157638.0</c:v>
                </c:pt>
                <c:pt idx="182">
                  <c:v>132294.0</c:v>
                </c:pt>
                <c:pt idx="183">
                  <c:v>253324.0</c:v>
                </c:pt>
                <c:pt idx="184">
                  <c:v>198608.0</c:v>
                </c:pt>
                <c:pt idx="185">
                  <c:v>221428.0</c:v>
                </c:pt>
                <c:pt idx="186">
                  <c:v>160340.0</c:v>
                </c:pt>
                <c:pt idx="187">
                  <c:v>123756.0</c:v>
                </c:pt>
                <c:pt idx="188">
                  <c:v>225668.0</c:v>
                </c:pt>
                <c:pt idx="189">
                  <c:v>233218.0</c:v>
                </c:pt>
                <c:pt idx="190">
                  <c:v>208726.0</c:v>
                </c:pt>
                <c:pt idx="191">
                  <c:v>174422.0</c:v>
                </c:pt>
                <c:pt idx="192">
                  <c:v>104694.0</c:v>
                </c:pt>
                <c:pt idx="193">
                  <c:v>219208.0</c:v>
                </c:pt>
                <c:pt idx="194">
                  <c:v>219510.0</c:v>
                </c:pt>
                <c:pt idx="195">
                  <c:v>229746.0</c:v>
                </c:pt>
                <c:pt idx="196">
                  <c:v>186212.0</c:v>
                </c:pt>
                <c:pt idx="197">
                  <c:v>84282.0</c:v>
                </c:pt>
                <c:pt idx="198">
                  <c:v>246726.0</c:v>
                </c:pt>
                <c:pt idx="199">
                  <c:v>198546.0</c:v>
                </c:pt>
                <c:pt idx="200">
                  <c:v>236410.0</c:v>
                </c:pt>
                <c:pt idx="201">
                  <c:v>201194.0</c:v>
                </c:pt>
                <c:pt idx="202">
                  <c:v>65988.0</c:v>
                </c:pt>
                <c:pt idx="203">
                  <c:v>230485.0</c:v>
                </c:pt>
                <c:pt idx="204">
                  <c:v>233753.0</c:v>
                </c:pt>
                <c:pt idx="205">
                  <c:v>199194.0</c:v>
                </c:pt>
                <c:pt idx="206">
                  <c:v>235218.0</c:v>
                </c:pt>
                <c:pt idx="207">
                  <c:v>70360.0</c:v>
                </c:pt>
                <c:pt idx="208">
                  <c:v>220814.0</c:v>
                </c:pt>
                <c:pt idx="209">
                  <c:v>214176.0</c:v>
                </c:pt>
                <c:pt idx="210">
                  <c:v>234586.0</c:v>
                </c:pt>
                <c:pt idx="211">
                  <c:v>197832.0</c:v>
                </c:pt>
                <c:pt idx="212">
                  <c:v>83438.0</c:v>
                </c:pt>
                <c:pt idx="213">
                  <c:v>226850.0</c:v>
                </c:pt>
                <c:pt idx="214">
                  <c:v>210891.0</c:v>
                </c:pt>
                <c:pt idx="215">
                  <c:v>228077.0</c:v>
                </c:pt>
                <c:pt idx="216">
                  <c:v>224252.0</c:v>
                </c:pt>
                <c:pt idx="217">
                  <c:v>70800.0</c:v>
                </c:pt>
                <c:pt idx="218">
                  <c:v>211830.0</c:v>
                </c:pt>
                <c:pt idx="219">
                  <c:v>230240.0</c:v>
                </c:pt>
                <c:pt idx="220">
                  <c:v>218500.0</c:v>
                </c:pt>
                <c:pt idx="221">
                  <c:v>212500.0</c:v>
                </c:pt>
                <c:pt idx="222">
                  <c:v>84616.0</c:v>
                </c:pt>
                <c:pt idx="223">
                  <c:v>185226.0</c:v>
                </c:pt>
                <c:pt idx="224">
                  <c:v>203106.0</c:v>
                </c:pt>
                <c:pt idx="225">
                  <c:v>242680.0</c:v>
                </c:pt>
                <c:pt idx="226">
                  <c:v>205534.0</c:v>
                </c:pt>
                <c:pt idx="227">
                  <c:v>117626.0</c:v>
                </c:pt>
                <c:pt idx="228">
                  <c:v>201162.0</c:v>
                </c:pt>
                <c:pt idx="229">
                  <c:v>209020.0</c:v>
                </c:pt>
                <c:pt idx="230">
                  <c:v>212479.0</c:v>
                </c:pt>
                <c:pt idx="231">
                  <c:v>241495.0</c:v>
                </c:pt>
                <c:pt idx="232">
                  <c:v>101070.0</c:v>
                </c:pt>
                <c:pt idx="233">
                  <c:v>181300.0</c:v>
                </c:pt>
                <c:pt idx="234">
                  <c:v>216890.0</c:v>
                </c:pt>
                <c:pt idx="235">
                  <c:v>224418.0</c:v>
                </c:pt>
                <c:pt idx="236">
                  <c:v>233544.0</c:v>
                </c:pt>
                <c:pt idx="237">
                  <c:v>102502.0</c:v>
                </c:pt>
                <c:pt idx="238">
                  <c:v>158938.0</c:v>
                </c:pt>
                <c:pt idx="239">
                  <c:v>203336.0</c:v>
                </c:pt>
                <c:pt idx="240">
                  <c:v>238668.0</c:v>
                </c:pt>
                <c:pt idx="241">
                  <c:v>200903.0</c:v>
                </c:pt>
                <c:pt idx="242">
                  <c:v>131871.0</c:v>
                </c:pt>
                <c:pt idx="243">
                  <c:v>177880.0</c:v>
                </c:pt>
                <c:pt idx="244">
                  <c:v>221428.0</c:v>
                </c:pt>
                <c:pt idx="245">
                  <c:v>229828.0</c:v>
                </c:pt>
                <c:pt idx="246">
                  <c:v>209172.0</c:v>
                </c:pt>
                <c:pt idx="247">
                  <c:v>131382.0</c:v>
                </c:pt>
                <c:pt idx="248">
                  <c:v>158358.0</c:v>
                </c:pt>
                <c:pt idx="249">
                  <c:v>237756.0</c:v>
                </c:pt>
                <c:pt idx="250">
                  <c:v>210072.0</c:v>
                </c:pt>
                <c:pt idx="251">
                  <c:v>237068.0</c:v>
                </c:pt>
                <c:pt idx="252">
                  <c:v>118420.0</c:v>
                </c:pt>
                <c:pt idx="253">
                  <c:v>159618.0</c:v>
                </c:pt>
                <c:pt idx="254">
                  <c:v>197370.0</c:v>
                </c:pt>
                <c:pt idx="255">
                  <c:v>251628.0</c:v>
                </c:pt>
                <c:pt idx="256">
                  <c:v>201398.0</c:v>
                </c:pt>
                <c:pt idx="257">
                  <c:v>156544.0</c:v>
                </c:pt>
                <c:pt idx="258">
                  <c:v>134634.0</c:v>
                </c:pt>
                <c:pt idx="259">
                  <c:v>228224.0</c:v>
                </c:pt>
                <c:pt idx="260">
                  <c:v>231020.0</c:v>
                </c:pt>
                <c:pt idx="261">
                  <c:v>219572.0</c:v>
                </c:pt>
                <c:pt idx="262">
                  <c:v>152736.0</c:v>
                </c:pt>
                <c:pt idx="263">
                  <c:v>131166.0</c:v>
                </c:pt>
                <c:pt idx="264">
                  <c:v>214632.0</c:v>
                </c:pt>
                <c:pt idx="265">
                  <c:v>223252.0</c:v>
                </c:pt>
                <c:pt idx="266">
                  <c:v>227514.0</c:v>
                </c:pt>
                <c:pt idx="267">
                  <c:v>167402.0</c:v>
                </c:pt>
                <c:pt idx="268">
                  <c:v>112205.0</c:v>
                </c:pt>
                <c:pt idx="269">
                  <c:v>223039.0</c:v>
                </c:pt>
                <c:pt idx="270">
                  <c:v>235692.0</c:v>
                </c:pt>
                <c:pt idx="271">
                  <c:v>209182.0</c:v>
                </c:pt>
                <c:pt idx="272">
                  <c:v>188492.0</c:v>
                </c:pt>
                <c:pt idx="273">
                  <c:v>110180.0</c:v>
                </c:pt>
                <c:pt idx="274">
                  <c:v>223486.0</c:v>
                </c:pt>
                <c:pt idx="275">
                  <c:v>199392.0</c:v>
                </c:pt>
                <c:pt idx="276">
                  <c:v>247924.0</c:v>
                </c:pt>
                <c:pt idx="277">
                  <c:v>185300.0</c:v>
                </c:pt>
                <c:pt idx="278">
                  <c:v>67824.0</c:v>
                </c:pt>
                <c:pt idx="279">
                  <c:v>252996.0</c:v>
                </c:pt>
                <c:pt idx="280">
                  <c:v>207100.0</c:v>
                </c:pt>
                <c:pt idx="281">
                  <c:v>214900.0</c:v>
                </c:pt>
                <c:pt idx="282">
                  <c:v>224962.0</c:v>
                </c:pt>
                <c:pt idx="283">
                  <c:v>65870.0</c:v>
                </c:pt>
                <c:pt idx="284">
                  <c:v>227008.0</c:v>
                </c:pt>
                <c:pt idx="285">
                  <c:v>235954.0</c:v>
                </c:pt>
                <c:pt idx="286">
                  <c:v>197430.0</c:v>
                </c:pt>
                <c:pt idx="287">
                  <c:v>240788.0</c:v>
                </c:pt>
                <c:pt idx="288">
                  <c:v>53416.0</c:v>
                </c:pt>
                <c:pt idx="289">
                  <c:v>202124.0</c:v>
                </c:pt>
                <c:pt idx="290">
                  <c:v>231817.0</c:v>
                </c:pt>
                <c:pt idx="291">
                  <c:v>206561.0</c:v>
                </c:pt>
                <c:pt idx="292">
                  <c:v>198282.0</c:v>
                </c:pt>
                <c:pt idx="293">
                  <c:v>128962.0</c:v>
                </c:pt>
                <c:pt idx="294">
                  <c:v>209808.0</c:v>
                </c:pt>
              </c:numCache>
            </c:numRef>
          </c:val>
          <c:smooth val="0"/>
        </c:ser>
        <c:dLbls>
          <c:showLegendKey val="0"/>
          <c:showVal val="0"/>
          <c:showCatName val="0"/>
          <c:showSerName val="0"/>
          <c:showPercent val="0"/>
          <c:showBubbleSize val="0"/>
        </c:dLbls>
        <c:marker val="1"/>
        <c:smooth val="0"/>
        <c:axId val="2076373496"/>
        <c:axId val="2076367976"/>
      </c:lineChart>
      <c:catAx>
        <c:axId val="2076373496"/>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076367976"/>
        <c:crosses val="autoZero"/>
        <c:auto val="1"/>
        <c:lblAlgn val="ctr"/>
        <c:lblOffset val="100"/>
        <c:tickLblSkip val="12"/>
        <c:noMultiLvlLbl val="0"/>
      </c:catAx>
      <c:valAx>
        <c:axId val="2076367976"/>
        <c:scaling>
          <c:orientation val="minMax"/>
        </c:scaling>
        <c:delete val="0"/>
        <c:axPos val="l"/>
        <c:majorGridlines/>
        <c:title>
          <c:tx>
            <c:rich>
              <a:bodyPr rot="-5400000" vert="horz"/>
              <a:lstStyle/>
              <a:p>
                <a:pPr>
                  <a:defRPr sz="800"/>
                </a:pPr>
                <a:r>
                  <a:rPr lang="en-US" sz="800"/>
                  <a:t>Traffic (Bytes/s)</a:t>
                </a:r>
              </a:p>
            </c:rich>
          </c:tx>
          <c:layout/>
          <c:overlay val="0"/>
        </c:title>
        <c:numFmt formatCode="General" sourceLinked="1"/>
        <c:majorTickMark val="out"/>
        <c:minorTickMark val="none"/>
        <c:tickLblPos val="nextTo"/>
        <c:crossAx val="2076373496"/>
        <c:crosses val="autoZero"/>
        <c:crossBetween val="between"/>
      </c:valAx>
    </c:plotArea>
    <c:legend>
      <c:legendPos val="r"/>
      <c:layout/>
      <c:overlay val="0"/>
    </c:legend>
    <c:plotVisOnly val="1"/>
    <c:dispBlanksAs val="gap"/>
    <c:showDLblsOverMax val="0"/>
  </c:chart>
  <c:spPr>
    <a:ln w="12700"/>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Traffic with Automatic Coordinator, 20 Devices</a:t>
            </a:r>
            <a:endParaRPr lang="en-US" sz="1000"/>
          </a:p>
        </c:rich>
      </c:tx>
      <c:layout/>
      <c:overlay val="0"/>
    </c:title>
    <c:autoTitleDeleted val="0"/>
    <c:plotArea>
      <c:layout/>
      <c:lineChart>
        <c:grouping val="standard"/>
        <c:varyColors val="0"/>
        <c:ser>
          <c:idx val="0"/>
          <c:order val="0"/>
          <c:tx>
            <c:strRef>
              <c:f>Sheet1!$F$2</c:f>
              <c:strCache>
                <c:ptCount val="1"/>
                <c:pt idx="0">
                  <c:v>20 Devices</c:v>
                </c:pt>
              </c:strCache>
            </c:strRef>
          </c:tx>
          <c:spPr>
            <a:ln w="12700">
              <a:solidFill>
                <a:schemeClr val="tx1"/>
              </a:solidFill>
            </a:ln>
          </c:spPr>
          <c:marker>
            <c:symbol val="none"/>
          </c:marker>
          <c:cat>
            <c:numRef>
              <c:f>Sheet1!$A$3:$A$297</c:f>
              <c:numCache>
                <c:formatCode>General</c:formatCode>
                <c:ptCount val="29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numCache>
            </c:numRef>
          </c:cat>
          <c:val>
            <c:numRef>
              <c:f>Sheet1!$F$3:$F$297</c:f>
              <c:numCache>
                <c:formatCode>General</c:formatCode>
                <c:ptCount val="295"/>
                <c:pt idx="0">
                  <c:v>335772.0</c:v>
                </c:pt>
                <c:pt idx="1">
                  <c:v>682290.0</c:v>
                </c:pt>
                <c:pt idx="2">
                  <c:v>201830.0</c:v>
                </c:pt>
                <c:pt idx="3">
                  <c:v>0.0</c:v>
                </c:pt>
                <c:pt idx="4">
                  <c:v>109928.0</c:v>
                </c:pt>
                <c:pt idx="5">
                  <c:v>202306.0</c:v>
                </c:pt>
                <c:pt idx="6">
                  <c:v>231481.0</c:v>
                </c:pt>
                <c:pt idx="7">
                  <c:v>182781.0</c:v>
                </c:pt>
                <c:pt idx="8">
                  <c:v>226524.0</c:v>
                </c:pt>
                <c:pt idx="9">
                  <c:v>174252.0</c:v>
                </c:pt>
                <c:pt idx="10">
                  <c:v>134218.0</c:v>
                </c:pt>
                <c:pt idx="11">
                  <c:v>260370.0</c:v>
                </c:pt>
                <c:pt idx="12">
                  <c:v>225061.0</c:v>
                </c:pt>
                <c:pt idx="13">
                  <c:v>182899.0</c:v>
                </c:pt>
                <c:pt idx="14">
                  <c:v>219472.0</c:v>
                </c:pt>
                <c:pt idx="15">
                  <c:v>187252.0</c:v>
                </c:pt>
                <c:pt idx="16">
                  <c:v>179470.0</c:v>
                </c:pt>
                <c:pt idx="17">
                  <c:v>241878.0</c:v>
                </c:pt>
                <c:pt idx="18">
                  <c:v>202147.0</c:v>
                </c:pt>
                <c:pt idx="19">
                  <c:v>213457.0</c:v>
                </c:pt>
                <c:pt idx="20">
                  <c:v>194848.0</c:v>
                </c:pt>
                <c:pt idx="21">
                  <c:v>146632.0</c:v>
                </c:pt>
                <c:pt idx="22">
                  <c:v>164328.0</c:v>
                </c:pt>
                <c:pt idx="23">
                  <c:v>261738.0</c:v>
                </c:pt>
                <c:pt idx="24">
                  <c:v>272870.0</c:v>
                </c:pt>
                <c:pt idx="25">
                  <c:v>46496.0</c:v>
                </c:pt>
                <c:pt idx="26">
                  <c:v>294272.0</c:v>
                </c:pt>
                <c:pt idx="27">
                  <c:v>236630.0</c:v>
                </c:pt>
                <c:pt idx="28">
                  <c:v>132954.0</c:v>
                </c:pt>
                <c:pt idx="29">
                  <c:v>349436.0</c:v>
                </c:pt>
                <c:pt idx="30">
                  <c:v>57196.0</c:v>
                </c:pt>
                <c:pt idx="31">
                  <c:v>305912.0</c:v>
                </c:pt>
                <c:pt idx="32">
                  <c:v>88616.0</c:v>
                </c:pt>
                <c:pt idx="33">
                  <c:v>349352.0</c:v>
                </c:pt>
                <c:pt idx="34">
                  <c:v>104236.0</c:v>
                </c:pt>
                <c:pt idx="35">
                  <c:v>335415.0</c:v>
                </c:pt>
                <c:pt idx="36">
                  <c:v>61117.0</c:v>
                </c:pt>
                <c:pt idx="37">
                  <c:v>311932.0</c:v>
                </c:pt>
                <c:pt idx="38">
                  <c:v>116216.0</c:v>
                </c:pt>
                <c:pt idx="39">
                  <c:v>338832.0</c:v>
                </c:pt>
                <c:pt idx="40">
                  <c:v>83980.0</c:v>
                </c:pt>
                <c:pt idx="41">
                  <c:v>127808.0</c:v>
                </c:pt>
                <c:pt idx="42">
                  <c:v>349104.0</c:v>
                </c:pt>
                <c:pt idx="43">
                  <c:v>92148.0</c:v>
                </c:pt>
                <c:pt idx="44">
                  <c:v>391103.0</c:v>
                </c:pt>
                <c:pt idx="45">
                  <c:v>97869.0</c:v>
                </c:pt>
                <c:pt idx="46">
                  <c:v>88976.0</c:v>
                </c:pt>
                <c:pt idx="47">
                  <c:v>414576.0</c:v>
                </c:pt>
                <c:pt idx="48">
                  <c:v>32548.0</c:v>
                </c:pt>
                <c:pt idx="49">
                  <c:v>211705.0</c:v>
                </c:pt>
                <c:pt idx="50">
                  <c:v>364359.0</c:v>
                </c:pt>
                <c:pt idx="51">
                  <c:v>59944.0</c:v>
                </c:pt>
                <c:pt idx="52">
                  <c:v>221066.0</c:v>
                </c:pt>
                <c:pt idx="53">
                  <c:v>290042.0</c:v>
                </c:pt>
                <c:pt idx="54">
                  <c:v>83428.0</c:v>
                </c:pt>
                <c:pt idx="55">
                  <c:v>126573.0</c:v>
                </c:pt>
                <c:pt idx="56">
                  <c:v>453155.0</c:v>
                </c:pt>
                <c:pt idx="57">
                  <c:v>0.0</c:v>
                </c:pt>
                <c:pt idx="58">
                  <c:v>126232.0</c:v>
                </c:pt>
                <c:pt idx="59">
                  <c:v>500848.0</c:v>
                </c:pt>
                <c:pt idx="60">
                  <c:v>83676.0</c:v>
                </c:pt>
                <c:pt idx="61">
                  <c:v>81810.0</c:v>
                </c:pt>
                <c:pt idx="62">
                  <c:v>193259.0</c:v>
                </c:pt>
                <c:pt idx="63">
                  <c:v>426833.0</c:v>
                </c:pt>
                <c:pt idx="64">
                  <c:v>2586.0</c:v>
                </c:pt>
                <c:pt idx="65">
                  <c:v>229304.0</c:v>
                </c:pt>
                <c:pt idx="66">
                  <c:v>370410.0</c:v>
                </c:pt>
                <c:pt idx="67">
                  <c:v>149634.0</c:v>
                </c:pt>
                <c:pt idx="68">
                  <c:v>40860.0</c:v>
                </c:pt>
                <c:pt idx="69">
                  <c:v>177996.0</c:v>
                </c:pt>
                <c:pt idx="70">
                  <c:v>439360.0</c:v>
                </c:pt>
                <c:pt idx="71">
                  <c:v>126336.0</c:v>
                </c:pt>
                <c:pt idx="72">
                  <c:v>16603.0</c:v>
                </c:pt>
                <c:pt idx="73">
                  <c:v>253517.0</c:v>
                </c:pt>
                <c:pt idx="74">
                  <c:v>354556.0</c:v>
                </c:pt>
                <c:pt idx="75">
                  <c:v>257996.0</c:v>
                </c:pt>
                <c:pt idx="76">
                  <c:v>0.0</c:v>
                </c:pt>
                <c:pt idx="77">
                  <c:v>177556.0</c:v>
                </c:pt>
                <c:pt idx="78">
                  <c:v>115210.0</c:v>
                </c:pt>
                <c:pt idx="79">
                  <c:v>544178.0</c:v>
                </c:pt>
                <c:pt idx="80">
                  <c:v>97220.0</c:v>
                </c:pt>
                <c:pt idx="81">
                  <c:v>0.0</c:v>
                </c:pt>
                <c:pt idx="82">
                  <c:v>260108.0</c:v>
                </c:pt>
                <c:pt idx="83">
                  <c:v>240144.0</c:v>
                </c:pt>
                <c:pt idx="84">
                  <c:v>369244.0</c:v>
                </c:pt>
                <c:pt idx="85">
                  <c:v>100700.0</c:v>
                </c:pt>
                <c:pt idx="86">
                  <c:v>0.0</c:v>
                </c:pt>
                <c:pt idx="87">
                  <c:v>266472.0</c:v>
                </c:pt>
                <c:pt idx="88">
                  <c:v>156875.0</c:v>
                </c:pt>
                <c:pt idx="89">
                  <c:v>449365.0</c:v>
                </c:pt>
                <c:pt idx="90">
                  <c:v>188176.0</c:v>
                </c:pt>
                <c:pt idx="91">
                  <c:v>0.0</c:v>
                </c:pt>
                <c:pt idx="92">
                  <c:v>172716.0</c:v>
                </c:pt>
                <c:pt idx="93">
                  <c:v>92604.0</c:v>
                </c:pt>
                <c:pt idx="94">
                  <c:v>463822.0</c:v>
                </c:pt>
                <c:pt idx="95">
                  <c:v>236526.0</c:v>
                </c:pt>
                <c:pt idx="96">
                  <c:v>133824.0</c:v>
                </c:pt>
                <c:pt idx="97">
                  <c:v>0.0</c:v>
                </c:pt>
                <c:pt idx="98">
                  <c:v>253824.0</c:v>
                </c:pt>
                <c:pt idx="99">
                  <c:v>192105.0</c:v>
                </c:pt>
                <c:pt idx="100">
                  <c:v>386363.0</c:v>
                </c:pt>
                <c:pt idx="101">
                  <c:v>138048.0</c:v>
                </c:pt>
                <c:pt idx="102">
                  <c:v>177196.0</c:v>
                </c:pt>
                <c:pt idx="103">
                  <c:v>0.0</c:v>
                </c:pt>
                <c:pt idx="104">
                  <c:v>252612.0</c:v>
                </c:pt>
                <c:pt idx="105">
                  <c:v>183728.0</c:v>
                </c:pt>
                <c:pt idx="106">
                  <c:v>343496.0</c:v>
                </c:pt>
                <c:pt idx="107">
                  <c:v>274804.0</c:v>
                </c:pt>
                <c:pt idx="108">
                  <c:v>186120.0</c:v>
                </c:pt>
                <c:pt idx="109">
                  <c:v>0.0</c:v>
                </c:pt>
                <c:pt idx="110">
                  <c:v>137048.0</c:v>
                </c:pt>
                <c:pt idx="111">
                  <c:v>135708.0</c:v>
                </c:pt>
                <c:pt idx="112">
                  <c:v>349064.0</c:v>
                </c:pt>
                <c:pt idx="113">
                  <c:v>301014.0</c:v>
                </c:pt>
                <c:pt idx="114">
                  <c:v>256892.0</c:v>
                </c:pt>
                <c:pt idx="115">
                  <c:v>100562.0</c:v>
                </c:pt>
                <c:pt idx="116">
                  <c:v>48904.0</c:v>
                </c:pt>
                <c:pt idx="117">
                  <c:v>165724.0</c:v>
                </c:pt>
                <c:pt idx="118">
                  <c:v>49484.0</c:v>
                </c:pt>
                <c:pt idx="119">
                  <c:v>436868.0</c:v>
                </c:pt>
                <c:pt idx="120">
                  <c:v>264232.0</c:v>
                </c:pt>
                <c:pt idx="121">
                  <c:v>276924.0</c:v>
                </c:pt>
                <c:pt idx="122">
                  <c:v>130096.0</c:v>
                </c:pt>
                <c:pt idx="123">
                  <c:v>39080.0</c:v>
                </c:pt>
                <c:pt idx="124">
                  <c:v>88064.0</c:v>
                </c:pt>
                <c:pt idx="125">
                  <c:v>177952.0</c:v>
                </c:pt>
                <c:pt idx="126">
                  <c:v>260196.0</c:v>
                </c:pt>
                <c:pt idx="127">
                  <c:v>374716.0</c:v>
                </c:pt>
                <c:pt idx="128">
                  <c:v>260356.0</c:v>
                </c:pt>
                <c:pt idx="129">
                  <c:v>208052.0</c:v>
                </c:pt>
                <c:pt idx="130">
                  <c:v>89432.0</c:v>
                </c:pt>
                <c:pt idx="131">
                  <c:v>49168.0</c:v>
                </c:pt>
                <c:pt idx="132">
                  <c:v>181674.0</c:v>
                </c:pt>
                <c:pt idx="133">
                  <c:v>81966.0</c:v>
                </c:pt>
                <c:pt idx="134">
                  <c:v>271116.0</c:v>
                </c:pt>
                <c:pt idx="135">
                  <c:v>347186.0</c:v>
                </c:pt>
                <c:pt idx="136">
                  <c:v>289252.0</c:v>
                </c:pt>
                <c:pt idx="137">
                  <c:v>205970.0</c:v>
                </c:pt>
                <c:pt idx="138">
                  <c:v>29248.0</c:v>
                </c:pt>
                <c:pt idx="139">
                  <c:v>128512.0</c:v>
                </c:pt>
                <c:pt idx="140">
                  <c:v>83740.0</c:v>
                </c:pt>
                <c:pt idx="141">
                  <c:v>210828.0</c:v>
                </c:pt>
                <c:pt idx="142">
                  <c:v>102596.0</c:v>
                </c:pt>
                <c:pt idx="143">
                  <c:v>286980.0</c:v>
                </c:pt>
                <c:pt idx="144">
                  <c:v>284824.0</c:v>
                </c:pt>
                <c:pt idx="145">
                  <c:v>303452.0</c:v>
                </c:pt>
                <c:pt idx="146">
                  <c:v>234952.0</c:v>
                </c:pt>
                <c:pt idx="147">
                  <c:v>0.0</c:v>
                </c:pt>
                <c:pt idx="148">
                  <c:v>178924.0</c:v>
                </c:pt>
                <c:pt idx="149">
                  <c:v>88520.0</c:v>
                </c:pt>
                <c:pt idx="150">
                  <c:v>200882.0</c:v>
                </c:pt>
                <c:pt idx="151">
                  <c:v>130274.0</c:v>
                </c:pt>
                <c:pt idx="152">
                  <c:v>271024.0</c:v>
                </c:pt>
                <c:pt idx="153">
                  <c:v>263208.0</c:v>
                </c:pt>
                <c:pt idx="154">
                  <c:v>332932.0</c:v>
                </c:pt>
                <c:pt idx="155">
                  <c:v>219328.0</c:v>
                </c:pt>
                <c:pt idx="156">
                  <c:v>80120.0</c:v>
                </c:pt>
                <c:pt idx="157">
                  <c:v>89432.0</c:v>
                </c:pt>
                <c:pt idx="158">
                  <c:v>88124.0</c:v>
                </c:pt>
                <c:pt idx="159">
                  <c:v>125296.0</c:v>
                </c:pt>
                <c:pt idx="160">
                  <c:v>217564.0</c:v>
                </c:pt>
                <c:pt idx="161">
                  <c:v>188306.0</c:v>
                </c:pt>
                <c:pt idx="162">
                  <c:v>227254.0</c:v>
                </c:pt>
                <c:pt idx="163">
                  <c:v>256140.0</c:v>
                </c:pt>
                <c:pt idx="164">
                  <c:v>335936.0</c:v>
                </c:pt>
                <c:pt idx="165">
                  <c:v>240808.0</c:v>
                </c:pt>
                <c:pt idx="166">
                  <c:v>124786.0</c:v>
                </c:pt>
                <c:pt idx="167">
                  <c:v>92670.0</c:v>
                </c:pt>
                <c:pt idx="168">
                  <c:v>89036.0</c:v>
                </c:pt>
                <c:pt idx="169">
                  <c:v>84892.0</c:v>
                </c:pt>
                <c:pt idx="170">
                  <c:v>242068.0</c:v>
                </c:pt>
                <c:pt idx="171">
                  <c:v>13620.0</c:v>
                </c:pt>
                <c:pt idx="172">
                  <c:v>274792.0</c:v>
                </c:pt>
                <c:pt idx="173">
                  <c:v>178864.0</c:v>
                </c:pt>
                <c:pt idx="174">
                  <c:v>244228.0</c:v>
                </c:pt>
                <c:pt idx="175">
                  <c:v>314976.0</c:v>
                </c:pt>
                <c:pt idx="176">
                  <c:v>139628.0</c:v>
                </c:pt>
                <c:pt idx="177">
                  <c:v>224952.0</c:v>
                </c:pt>
                <c:pt idx="178">
                  <c:v>129028.0</c:v>
                </c:pt>
                <c:pt idx="179">
                  <c:v>89432.0</c:v>
                </c:pt>
                <c:pt idx="180">
                  <c:v>87152.0</c:v>
                </c:pt>
                <c:pt idx="181">
                  <c:v>87608.0</c:v>
                </c:pt>
                <c:pt idx="182">
                  <c:v>245780.0</c:v>
                </c:pt>
                <c:pt idx="183">
                  <c:v>34542.0</c:v>
                </c:pt>
                <c:pt idx="184">
                  <c:v>293022.0</c:v>
                </c:pt>
                <c:pt idx="185">
                  <c:v>187548.0</c:v>
                </c:pt>
                <c:pt idx="186">
                  <c:v>253980.0</c:v>
                </c:pt>
                <c:pt idx="187">
                  <c:v>286888.0</c:v>
                </c:pt>
                <c:pt idx="188">
                  <c:v>122600.0</c:v>
                </c:pt>
                <c:pt idx="189">
                  <c:v>306920.0</c:v>
                </c:pt>
                <c:pt idx="190">
                  <c:v>177556.0</c:v>
                </c:pt>
                <c:pt idx="191">
                  <c:v>70420.0</c:v>
                </c:pt>
                <c:pt idx="192">
                  <c:v>160324.0</c:v>
                </c:pt>
                <c:pt idx="193">
                  <c:v>0.0</c:v>
                </c:pt>
                <c:pt idx="194">
                  <c:v>125780.0</c:v>
                </c:pt>
                <c:pt idx="195">
                  <c:v>178680.0</c:v>
                </c:pt>
                <c:pt idx="196">
                  <c:v>119388.0</c:v>
                </c:pt>
                <c:pt idx="197" formatCode="0.00E+00">
                  <c:v>1.13017E6</c:v>
                </c:pt>
                <c:pt idx="198">
                  <c:v>488784.0</c:v>
                </c:pt>
                <c:pt idx="199">
                  <c:v>221552.0</c:v>
                </c:pt>
                <c:pt idx="200">
                  <c:v>299943.0</c:v>
                </c:pt>
                <c:pt idx="201">
                  <c:v>118803.0</c:v>
                </c:pt>
                <c:pt idx="202">
                  <c:v>382040.0</c:v>
                </c:pt>
                <c:pt idx="203">
                  <c:v>144862.0</c:v>
                </c:pt>
                <c:pt idx="204">
                  <c:v>50854.0</c:v>
                </c:pt>
                <c:pt idx="205">
                  <c:v>180580.0</c:v>
                </c:pt>
                <c:pt idx="206">
                  <c:v>36452.0</c:v>
                </c:pt>
                <c:pt idx="207">
                  <c:v>887615.0</c:v>
                </c:pt>
                <c:pt idx="208" formatCode="0.00E+00">
                  <c:v>1.14547E6</c:v>
                </c:pt>
                <c:pt idx="209">
                  <c:v>191862.0</c:v>
                </c:pt>
                <c:pt idx="210">
                  <c:v>145650.0</c:v>
                </c:pt>
                <c:pt idx="211">
                  <c:v>231616.0</c:v>
                </c:pt>
                <c:pt idx="212">
                  <c:v>871423.0</c:v>
                </c:pt>
                <c:pt idx="213" formatCode="0.00E+00">
                  <c:v>1.34862E6</c:v>
                </c:pt>
                <c:pt idx="214">
                  <c:v>353225.0</c:v>
                </c:pt>
                <c:pt idx="215">
                  <c:v>134424.0</c:v>
                </c:pt>
                <c:pt idx="216">
                  <c:v>358416.0</c:v>
                </c:pt>
                <c:pt idx="217">
                  <c:v>615489.0</c:v>
                </c:pt>
                <c:pt idx="218" formatCode="0.00E+00">
                  <c:v>2.5818E6</c:v>
                </c:pt>
                <c:pt idx="219">
                  <c:v>268078.0</c:v>
                </c:pt>
                <c:pt idx="220">
                  <c:v>196508.0</c:v>
                </c:pt>
                <c:pt idx="221">
                  <c:v>0.0</c:v>
                </c:pt>
                <c:pt idx="222">
                  <c:v>467994.0</c:v>
                </c:pt>
                <c:pt idx="223" formatCode="0.00E+00">
                  <c:v>1.50827E6</c:v>
                </c:pt>
                <c:pt idx="224">
                  <c:v>65706.0</c:v>
                </c:pt>
                <c:pt idx="225">
                  <c:v>348644.0</c:v>
                </c:pt>
                <c:pt idx="226">
                  <c:v>174124.0</c:v>
                </c:pt>
                <c:pt idx="227">
                  <c:v>429448.0</c:v>
                </c:pt>
                <c:pt idx="228" formatCode="0.00E+00">
                  <c:v>2.55207E6</c:v>
                </c:pt>
                <c:pt idx="229">
                  <c:v>941708.0</c:v>
                </c:pt>
                <c:pt idx="230">
                  <c:v>262970.0</c:v>
                </c:pt>
                <c:pt idx="231">
                  <c:v>212898.0</c:v>
                </c:pt>
                <c:pt idx="232">
                  <c:v>318448.0</c:v>
                </c:pt>
                <c:pt idx="233" formatCode="0.00E+00">
                  <c:v>2.37837E6</c:v>
                </c:pt>
                <c:pt idx="234">
                  <c:v>369864.0</c:v>
                </c:pt>
                <c:pt idx="235">
                  <c:v>6102.0</c:v>
                </c:pt>
                <c:pt idx="236">
                  <c:v>151220.0</c:v>
                </c:pt>
                <c:pt idx="237">
                  <c:v>197742.0</c:v>
                </c:pt>
                <c:pt idx="238" formatCode="0.00E+00">
                  <c:v>2.25922E6</c:v>
                </c:pt>
                <c:pt idx="239">
                  <c:v>317644.0</c:v>
                </c:pt>
                <c:pt idx="240">
                  <c:v>129974.0</c:v>
                </c:pt>
                <c:pt idx="241">
                  <c:v>208012.0</c:v>
                </c:pt>
                <c:pt idx="242">
                  <c:v>356762.0</c:v>
                </c:pt>
                <c:pt idx="243">
                  <c:v>180910.0</c:v>
                </c:pt>
                <c:pt idx="244">
                  <c:v>349303.0</c:v>
                </c:pt>
                <c:pt idx="245">
                  <c:v>92277.0</c:v>
                </c:pt>
                <c:pt idx="246">
                  <c:v>169066.0</c:v>
                </c:pt>
                <c:pt idx="247">
                  <c:v>84242.0</c:v>
                </c:pt>
                <c:pt idx="248" formatCode="0.00E+00">
                  <c:v>2.11841E6</c:v>
                </c:pt>
                <c:pt idx="249">
                  <c:v>27782.0</c:v>
                </c:pt>
                <c:pt idx="250">
                  <c:v>141965.0</c:v>
                </c:pt>
                <c:pt idx="251">
                  <c:v>210619.0</c:v>
                </c:pt>
                <c:pt idx="252">
                  <c:v>67188.0</c:v>
                </c:pt>
                <c:pt idx="253" formatCode="0.00E+00">
                  <c:v>2.24787E6</c:v>
                </c:pt>
                <c:pt idx="254" formatCode="0.00E+00">
                  <c:v>1.17664E6</c:v>
                </c:pt>
                <c:pt idx="255">
                  <c:v>146370.0</c:v>
                </c:pt>
                <c:pt idx="256">
                  <c:v>353376.0</c:v>
                </c:pt>
                <c:pt idx="257">
                  <c:v>166572.0</c:v>
                </c:pt>
                <c:pt idx="258">
                  <c:v>395920.0</c:v>
                </c:pt>
                <c:pt idx="259">
                  <c:v>101228.0</c:v>
                </c:pt>
                <c:pt idx="260">
                  <c:v>166976.0</c:v>
                </c:pt>
                <c:pt idx="261">
                  <c:v>69038.0</c:v>
                </c:pt>
                <c:pt idx="262">
                  <c:v>190994.0</c:v>
                </c:pt>
                <c:pt idx="263" formatCode="0.00E+00">
                  <c:v>1.02741E6</c:v>
                </c:pt>
                <c:pt idx="264">
                  <c:v>160308.0</c:v>
                </c:pt>
                <c:pt idx="265">
                  <c:v>183314.0</c:v>
                </c:pt>
                <c:pt idx="266">
                  <c:v>117522.0</c:v>
                </c:pt>
                <c:pt idx="267">
                  <c:v>289128.0</c:v>
                </c:pt>
                <c:pt idx="268" formatCode="0.00E+00">
                  <c:v>1.54949E6</c:v>
                </c:pt>
                <c:pt idx="269">
                  <c:v>717695.0</c:v>
                </c:pt>
                <c:pt idx="270">
                  <c:v>388552.0</c:v>
                </c:pt>
                <c:pt idx="271">
                  <c:v>78132.0</c:v>
                </c:pt>
                <c:pt idx="272">
                  <c:v>409208.0</c:v>
                </c:pt>
                <c:pt idx="273" formatCode="0.00E+00">
                  <c:v>1.18758E6</c:v>
                </c:pt>
                <c:pt idx="274">
                  <c:v>161684.0</c:v>
                </c:pt>
                <c:pt idx="275">
                  <c:v>60546.0</c:v>
                </c:pt>
                <c:pt idx="276">
                  <c:v>204930.0</c:v>
                </c:pt>
                <c:pt idx="277">
                  <c:v>25578.0</c:v>
                </c:pt>
                <c:pt idx="278" formatCode="0.00E+00">
                  <c:v>1.30412E6</c:v>
                </c:pt>
                <c:pt idx="279" formatCode="0.00E+00">
                  <c:v>1.17449E6</c:v>
                </c:pt>
                <c:pt idx="280">
                  <c:v>5861.0</c:v>
                </c:pt>
                <c:pt idx="281">
                  <c:v>365723.0</c:v>
                </c:pt>
                <c:pt idx="282">
                  <c:v>119310.0</c:v>
                </c:pt>
                <c:pt idx="283" formatCode="0.00E+00">
                  <c:v>1.03555E6</c:v>
                </c:pt>
                <c:pt idx="284">
                  <c:v>540648.0</c:v>
                </c:pt>
                <c:pt idx="285">
                  <c:v>123921.0</c:v>
                </c:pt>
                <c:pt idx="286">
                  <c:v>403957.0</c:v>
                </c:pt>
                <c:pt idx="287">
                  <c:v>107150.0</c:v>
                </c:pt>
                <c:pt idx="288">
                  <c:v>151892.0</c:v>
                </c:pt>
                <c:pt idx="289">
                  <c:v>167224.0</c:v>
                </c:pt>
                <c:pt idx="290">
                  <c:v>123192.0</c:v>
                </c:pt>
                <c:pt idx="291">
                  <c:v>22244.0</c:v>
                </c:pt>
                <c:pt idx="292">
                  <c:v>291022.0</c:v>
                </c:pt>
                <c:pt idx="293">
                  <c:v>55300.0</c:v>
                </c:pt>
                <c:pt idx="294">
                  <c:v>241492.0</c:v>
                </c:pt>
              </c:numCache>
            </c:numRef>
          </c:val>
          <c:smooth val="0"/>
        </c:ser>
        <c:dLbls>
          <c:showLegendKey val="0"/>
          <c:showVal val="0"/>
          <c:showCatName val="0"/>
          <c:showSerName val="0"/>
          <c:showPercent val="0"/>
          <c:showBubbleSize val="0"/>
        </c:dLbls>
        <c:marker val="1"/>
        <c:smooth val="0"/>
        <c:axId val="2076344840"/>
        <c:axId val="2076339400"/>
      </c:lineChart>
      <c:catAx>
        <c:axId val="2076344840"/>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076339400"/>
        <c:crosses val="autoZero"/>
        <c:auto val="1"/>
        <c:lblAlgn val="ctr"/>
        <c:lblOffset val="100"/>
        <c:tickLblSkip val="12"/>
        <c:noMultiLvlLbl val="0"/>
      </c:catAx>
      <c:valAx>
        <c:axId val="2076339400"/>
        <c:scaling>
          <c:orientation val="minMax"/>
        </c:scaling>
        <c:delete val="0"/>
        <c:axPos val="l"/>
        <c:majorGridlines/>
        <c:title>
          <c:tx>
            <c:rich>
              <a:bodyPr rot="-5400000" vert="horz"/>
              <a:lstStyle/>
              <a:p>
                <a:pPr>
                  <a:defRPr sz="800"/>
                </a:pPr>
                <a:r>
                  <a:rPr lang="en-US" sz="800"/>
                  <a:t>Traffic (Bytes/s)</a:t>
                </a:r>
              </a:p>
            </c:rich>
          </c:tx>
          <c:layout/>
          <c:overlay val="0"/>
        </c:title>
        <c:numFmt formatCode="General" sourceLinked="1"/>
        <c:majorTickMark val="out"/>
        <c:minorTickMark val="none"/>
        <c:tickLblPos val="nextTo"/>
        <c:crossAx val="2076344840"/>
        <c:crosses val="autoZero"/>
        <c:crossBetween val="between"/>
      </c:valAx>
    </c:plotArea>
    <c:plotVisOnly val="1"/>
    <c:dispBlanksAs val="gap"/>
    <c:showDLblsOverMax val="0"/>
  </c:chart>
  <c:spPr>
    <a:ln w="12700"/>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CPU Usage (100 Files)</a:t>
            </a:r>
          </a:p>
        </c:rich>
      </c:tx>
      <c:layout/>
      <c:overlay val="0"/>
    </c:title>
    <c:autoTitleDeleted val="0"/>
    <c:plotArea>
      <c:layout>
        <c:manualLayout>
          <c:layoutTarget val="inner"/>
          <c:xMode val="edge"/>
          <c:yMode val="edge"/>
          <c:x val="0.116062683139101"/>
          <c:y val="0.123924268502582"/>
          <c:w val="0.824992232413067"/>
          <c:h val="0.562345670646591"/>
        </c:manualLayout>
      </c:layout>
      <c:lineChart>
        <c:grouping val="standard"/>
        <c:varyColors val="0"/>
        <c:ser>
          <c:idx val="0"/>
          <c:order val="0"/>
          <c:tx>
            <c:strRef>
              <c:f>Sheet1!$B$1</c:f>
              <c:strCache>
                <c:ptCount val="1"/>
                <c:pt idx="0">
                  <c:v>8590 Emulator</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Sheet1!$B$2:$B$178</c:f>
              <c:numCache>
                <c:formatCode>General</c:formatCode>
                <c:ptCount val="177"/>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3.6</c:v>
                </c:pt>
                <c:pt idx="23">
                  <c:v>1.0</c:v>
                </c:pt>
                <c:pt idx="24">
                  <c:v>7.2</c:v>
                </c:pt>
                <c:pt idx="25">
                  <c:v>1.0</c:v>
                </c:pt>
                <c:pt idx="26">
                  <c:v>7.1</c:v>
                </c:pt>
                <c:pt idx="27">
                  <c:v>1.2</c:v>
                </c:pt>
                <c:pt idx="28">
                  <c:v>7.0</c:v>
                </c:pt>
                <c:pt idx="29">
                  <c:v>1.1</c:v>
                </c:pt>
                <c:pt idx="30">
                  <c:v>4.3</c:v>
                </c:pt>
                <c:pt idx="31">
                  <c:v>1.2</c:v>
                </c:pt>
                <c:pt idx="32">
                  <c:v>7.4</c:v>
                </c:pt>
                <c:pt idx="33">
                  <c:v>1.1</c:v>
                </c:pt>
                <c:pt idx="34">
                  <c:v>1.5</c:v>
                </c:pt>
                <c:pt idx="35">
                  <c:v>1.2</c:v>
                </c:pt>
                <c:pt idx="36">
                  <c:v>5.5</c:v>
                </c:pt>
                <c:pt idx="37">
                  <c:v>1.3</c:v>
                </c:pt>
                <c:pt idx="38">
                  <c:v>7.5</c:v>
                </c:pt>
                <c:pt idx="39">
                  <c:v>1.2</c:v>
                </c:pt>
                <c:pt idx="40">
                  <c:v>7.1</c:v>
                </c:pt>
                <c:pt idx="41">
                  <c:v>1.4</c:v>
                </c:pt>
                <c:pt idx="42">
                  <c:v>7.8</c:v>
                </c:pt>
                <c:pt idx="43">
                  <c:v>1.2</c:v>
                </c:pt>
                <c:pt idx="44">
                  <c:v>6.3</c:v>
                </c:pt>
                <c:pt idx="45">
                  <c:v>1.2</c:v>
                </c:pt>
                <c:pt idx="46">
                  <c:v>7.6</c:v>
                </c:pt>
                <c:pt idx="47">
                  <c:v>1.3</c:v>
                </c:pt>
                <c:pt idx="48">
                  <c:v>7.7</c:v>
                </c:pt>
                <c:pt idx="49">
                  <c:v>1.1</c:v>
                </c:pt>
                <c:pt idx="50">
                  <c:v>6.8</c:v>
                </c:pt>
                <c:pt idx="51">
                  <c:v>1.2</c:v>
                </c:pt>
                <c:pt idx="52">
                  <c:v>7.5</c:v>
                </c:pt>
                <c:pt idx="53">
                  <c:v>1.1</c:v>
                </c:pt>
                <c:pt idx="54">
                  <c:v>5.2</c:v>
                </c:pt>
                <c:pt idx="55">
                  <c:v>1.3</c:v>
                </c:pt>
                <c:pt idx="56">
                  <c:v>2.1</c:v>
                </c:pt>
                <c:pt idx="57">
                  <c:v>1.1</c:v>
                </c:pt>
                <c:pt idx="58">
                  <c:v>0.0</c:v>
                </c:pt>
                <c:pt idx="59">
                  <c:v>1.3</c:v>
                </c:pt>
                <c:pt idx="60">
                  <c:v>0.0</c:v>
                </c:pt>
                <c:pt idx="61">
                  <c:v>1.0</c:v>
                </c:pt>
                <c:pt idx="62">
                  <c:v>5.0</c:v>
                </c:pt>
                <c:pt idx="63">
                  <c:v>1.2</c:v>
                </c:pt>
                <c:pt idx="64">
                  <c:v>7.1</c:v>
                </c:pt>
                <c:pt idx="65">
                  <c:v>1.4</c:v>
                </c:pt>
                <c:pt idx="66">
                  <c:v>0.1</c:v>
                </c:pt>
                <c:pt idx="67">
                  <c:v>1.3</c:v>
                </c:pt>
                <c:pt idx="68">
                  <c:v>4.5</c:v>
                </c:pt>
                <c:pt idx="69">
                  <c:v>1.8</c:v>
                </c:pt>
                <c:pt idx="70">
                  <c:v>0.0</c:v>
                </c:pt>
                <c:pt idx="71">
                  <c:v>1.3</c:v>
                </c:pt>
                <c:pt idx="72">
                  <c:v>0.0</c:v>
                </c:pt>
                <c:pt idx="73">
                  <c:v>1.1</c:v>
                </c:pt>
                <c:pt idx="74">
                  <c:v>0.0</c:v>
                </c:pt>
                <c:pt idx="75">
                  <c:v>1.2</c:v>
                </c:pt>
                <c:pt idx="76">
                  <c:v>0.0</c:v>
                </c:pt>
                <c:pt idx="77">
                  <c:v>1.2</c:v>
                </c:pt>
                <c:pt idx="78">
                  <c:v>0.0</c:v>
                </c:pt>
                <c:pt idx="79">
                  <c:v>1.4</c:v>
                </c:pt>
                <c:pt idx="80">
                  <c:v>0.0</c:v>
                </c:pt>
                <c:pt idx="81">
                  <c:v>1.2</c:v>
                </c:pt>
                <c:pt idx="82">
                  <c:v>0.0</c:v>
                </c:pt>
                <c:pt idx="83">
                  <c:v>1.2</c:v>
                </c:pt>
                <c:pt idx="84">
                  <c:v>0.0</c:v>
                </c:pt>
                <c:pt idx="85">
                  <c:v>1.1</c:v>
                </c:pt>
                <c:pt idx="86">
                  <c:v>0.0</c:v>
                </c:pt>
                <c:pt idx="87">
                  <c:v>1.3</c:v>
                </c:pt>
                <c:pt idx="88">
                  <c:v>0.5</c:v>
                </c:pt>
                <c:pt idx="89">
                  <c:v>1.0</c:v>
                </c:pt>
                <c:pt idx="90">
                  <c:v>0.0</c:v>
                </c:pt>
                <c:pt idx="91">
                  <c:v>1.2</c:v>
                </c:pt>
                <c:pt idx="92">
                  <c:v>0.0</c:v>
                </c:pt>
                <c:pt idx="93">
                  <c:v>1.1</c:v>
                </c:pt>
                <c:pt idx="94">
                  <c:v>0.0</c:v>
                </c:pt>
                <c:pt idx="95">
                  <c:v>1.2</c:v>
                </c:pt>
                <c:pt idx="96">
                  <c:v>0.0</c:v>
                </c:pt>
                <c:pt idx="97">
                  <c:v>4.7</c:v>
                </c:pt>
                <c:pt idx="98">
                  <c:v>0.0</c:v>
                </c:pt>
                <c:pt idx="99">
                  <c:v>1.8</c:v>
                </c:pt>
                <c:pt idx="100">
                  <c:v>0.0</c:v>
                </c:pt>
                <c:pt idx="101">
                  <c:v>1.3</c:v>
                </c:pt>
                <c:pt idx="102">
                  <c:v>0.0</c:v>
                </c:pt>
                <c:pt idx="103">
                  <c:v>8.0</c:v>
                </c:pt>
                <c:pt idx="104">
                  <c:v>0.0</c:v>
                </c:pt>
                <c:pt idx="105">
                  <c:v>7.9</c:v>
                </c:pt>
                <c:pt idx="106">
                  <c:v>0.0</c:v>
                </c:pt>
                <c:pt idx="107">
                  <c:v>9.9</c:v>
                </c:pt>
                <c:pt idx="108">
                  <c:v>0.0</c:v>
                </c:pt>
                <c:pt idx="109">
                  <c:v>8.5</c:v>
                </c:pt>
                <c:pt idx="110">
                  <c:v>0.0</c:v>
                </c:pt>
                <c:pt idx="111">
                  <c:v>8.6</c:v>
                </c:pt>
                <c:pt idx="112">
                  <c:v>0.0</c:v>
                </c:pt>
                <c:pt idx="113">
                  <c:v>7.6</c:v>
                </c:pt>
                <c:pt idx="114">
                  <c:v>0.0</c:v>
                </c:pt>
                <c:pt idx="115">
                  <c:v>1.3</c:v>
                </c:pt>
                <c:pt idx="116">
                  <c:v>0.0</c:v>
                </c:pt>
                <c:pt idx="117">
                  <c:v>1.0</c:v>
                </c:pt>
                <c:pt idx="118">
                  <c:v>0.0</c:v>
                </c:pt>
                <c:pt idx="119">
                  <c:v>1.2</c:v>
                </c:pt>
                <c:pt idx="120">
                  <c:v>0.0</c:v>
                </c:pt>
                <c:pt idx="121">
                  <c:v>1.3</c:v>
                </c:pt>
                <c:pt idx="122">
                  <c:v>0.0</c:v>
                </c:pt>
                <c:pt idx="123">
                  <c:v>1.2</c:v>
                </c:pt>
                <c:pt idx="124">
                  <c:v>0.0</c:v>
                </c:pt>
                <c:pt idx="125">
                  <c:v>1.2</c:v>
                </c:pt>
                <c:pt idx="126">
                  <c:v>0.0</c:v>
                </c:pt>
                <c:pt idx="127">
                  <c:v>1.1</c:v>
                </c:pt>
                <c:pt idx="128">
                  <c:v>0.0</c:v>
                </c:pt>
                <c:pt idx="129">
                  <c:v>1.3</c:v>
                </c:pt>
                <c:pt idx="130">
                  <c:v>0.0</c:v>
                </c:pt>
                <c:pt idx="131">
                  <c:v>1.4</c:v>
                </c:pt>
                <c:pt idx="132">
                  <c:v>6.9</c:v>
                </c:pt>
                <c:pt idx="133">
                  <c:v>1.4</c:v>
                </c:pt>
                <c:pt idx="134">
                  <c:v>7.2</c:v>
                </c:pt>
                <c:pt idx="135">
                  <c:v>1.2</c:v>
                </c:pt>
                <c:pt idx="136">
                  <c:v>0.0</c:v>
                </c:pt>
                <c:pt idx="137">
                  <c:v>1.3</c:v>
                </c:pt>
                <c:pt idx="138">
                  <c:v>1.2</c:v>
                </c:pt>
                <c:pt idx="139">
                  <c:v>1.4</c:v>
                </c:pt>
                <c:pt idx="140">
                  <c:v>3.9</c:v>
                </c:pt>
                <c:pt idx="141">
                  <c:v>1.3</c:v>
                </c:pt>
                <c:pt idx="142">
                  <c:v>6.9</c:v>
                </c:pt>
                <c:pt idx="143">
                  <c:v>1.2</c:v>
                </c:pt>
                <c:pt idx="144">
                  <c:v>7.2</c:v>
                </c:pt>
                <c:pt idx="145">
                  <c:v>1.2</c:v>
                </c:pt>
                <c:pt idx="146">
                  <c:v>7.1</c:v>
                </c:pt>
                <c:pt idx="147">
                  <c:v>1.3</c:v>
                </c:pt>
                <c:pt idx="148">
                  <c:v>10.1</c:v>
                </c:pt>
                <c:pt idx="149">
                  <c:v>1.4</c:v>
                </c:pt>
                <c:pt idx="150">
                  <c:v>7.4</c:v>
                </c:pt>
                <c:pt idx="151">
                  <c:v>1.2</c:v>
                </c:pt>
                <c:pt idx="152">
                  <c:v>7.9</c:v>
                </c:pt>
                <c:pt idx="153">
                  <c:v>1.1</c:v>
                </c:pt>
                <c:pt idx="154">
                  <c:v>8.1</c:v>
                </c:pt>
                <c:pt idx="155">
                  <c:v>1.1</c:v>
                </c:pt>
                <c:pt idx="156">
                  <c:v>7.0</c:v>
                </c:pt>
                <c:pt idx="157">
                  <c:v>1.3</c:v>
                </c:pt>
                <c:pt idx="158">
                  <c:v>2.9</c:v>
                </c:pt>
                <c:pt idx="159">
                  <c:v>1.3</c:v>
                </c:pt>
                <c:pt idx="160">
                  <c:v>10.1</c:v>
                </c:pt>
                <c:pt idx="161">
                  <c:v>1.2</c:v>
                </c:pt>
                <c:pt idx="162">
                  <c:v>4.3</c:v>
                </c:pt>
                <c:pt idx="163">
                  <c:v>1.3</c:v>
                </c:pt>
                <c:pt idx="164">
                  <c:v>6.4</c:v>
                </c:pt>
                <c:pt idx="165">
                  <c:v>1.3</c:v>
                </c:pt>
                <c:pt idx="166">
                  <c:v>1.6</c:v>
                </c:pt>
                <c:pt idx="167">
                  <c:v>1.1</c:v>
                </c:pt>
                <c:pt idx="168">
                  <c:v>7.3</c:v>
                </c:pt>
                <c:pt idx="169">
                  <c:v>1.3</c:v>
                </c:pt>
                <c:pt idx="170">
                  <c:v>0.0</c:v>
                </c:pt>
                <c:pt idx="171">
                  <c:v>1.2</c:v>
                </c:pt>
                <c:pt idx="172">
                  <c:v>0.0</c:v>
                </c:pt>
                <c:pt idx="173">
                  <c:v>1.1</c:v>
                </c:pt>
                <c:pt idx="174">
                  <c:v>0.0</c:v>
                </c:pt>
                <c:pt idx="175">
                  <c:v>0.0</c:v>
                </c:pt>
                <c:pt idx="176">
                  <c:v>0.0</c:v>
                </c:pt>
              </c:numCache>
            </c:numRef>
          </c:val>
          <c:smooth val="0"/>
        </c:ser>
        <c:ser>
          <c:idx val="1"/>
          <c:order val="1"/>
          <c:tx>
            <c:strRef>
              <c:f>Sheet1!$C$1</c:f>
              <c:strCache>
                <c:ptCount val="1"/>
                <c:pt idx="0">
                  <c:v>8591 Emulator</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Sheet1!$C$2:$C$178</c:f>
              <c:numCache>
                <c:formatCode>General</c:formatCode>
                <c:ptCount val="177"/>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2.9</c:v>
                </c:pt>
                <c:pt idx="17">
                  <c:v>0.0</c:v>
                </c:pt>
                <c:pt idx="18">
                  <c:v>0.0</c:v>
                </c:pt>
                <c:pt idx="19">
                  <c:v>0.0</c:v>
                </c:pt>
                <c:pt idx="20">
                  <c:v>0.0</c:v>
                </c:pt>
                <c:pt idx="21">
                  <c:v>0.0</c:v>
                </c:pt>
                <c:pt idx="22">
                  <c:v>6.4</c:v>
                </c:pt>
                <c:pt idx="23">
                  <c:v>0.7</c:v>
                </c:pt>
                <c:pt idx="24">
                  <c:v>7.8</c:v>
                </c:pt>
                <c:pt idx="25">
                  <c:v>0.6</c:v>
                </c:pt>
                <c:pt idx="26">
                  <c:v>4.6</c:v>
                </c:pt>
                <c:pt idx="27">
                  <c:v>0.7</c:v>
                </c:pt>
                <c:pt idx="28">
                  <c:v>5.9</c:v>
                </c:pt>
                <c:pt idx="29">
                  <c:v>0.6</c:v>
                </c:pt>
                <c:pt idx="30">
                  <c:v>7.0</c:v>
                </c:pt>
                <c:pt idx="31">
                  <c:v>0.7</c:v>
                </c:pt>
                <c:pt idx="32">
                  <c:v>7.8</c:v>
                </c:pt>
                <c:pt idx="33">
                  <c:v>0.5</c:v>
                </c:pt>
                <c:pt idx="34">
                  <c:v>1.0</c:v>
                </c:pt>
                <c:pt idx="35">
                  <c:v>0.6</c:v>
                </c:pt>
                <c:pt idx="36">
                  <c:v>3.9</c:v>
                </c:pt>
                <c:pt idx="37">
                  <c:v>0.6</c:v>
                </c:pt>
                <c:pt idx="38">
                  <c:v>5.0</c:v>
                </c:pt>
                <c:pt idx="39">
                  <c:v>0.6</c:v>
                </c:pt>
                <c:pt idx="40">
                  <c:v>5.1</c:v>
                </c:pt>
                <c:pt idx="41">
                  <c:v>0.5</c:v>
                </c:pt>
                <c:pt idx="42">
                  <c:v>5.7</c:v>
                </c:pt>
                <c:pt idx="43">
                  <c:v>0.6</c:v>
                </c:pt>
                <c:pt idx="44">
                  <c:v>4.9</c:v>
                </c:pt>
                <c:pt idx="45">
                  <c:v>0.5</c:v>
                </c:pt>
                <c:pt idx="46">
                  <c:v>7.6</c:v>
                </c:pt>
                <c:pt idx="47">
                  <c:v>0.6</c:v>
                </c:pt>
                <c:pt idx="48">
                  <c:v>5.3</c:v>
                </c:pt>
                <c:pt idx="49">
                  <c:v>2.3</c:v>
                </c:pt>
                <c:pt idx="50">
                  <c:v>4.7</c:v>
                </c:pt>
                <c:pt idx="51">
                  <c:v>1.0</c:v>
                </c:pt>
                <c:pt idx="52">
                  <c:v>4.7</c:v>
                </c:pt>
                <c:pt idx="53">
                  <c:v>0.6</c:v>
                </c:pt>
                <c:pt idx="54">
                  <c:v>7.2</c:v>
                </c:pt>
                <c:pt idx="55">
                  <c:v>0.5</c:v>
                </c:pt>
                <c:pt idx="56">
                  <c:v>6.3</c:v>
                </c:pt>
                <c:pt idx="57">
                  <c:v>0.6</c:v>
                </c:pt>
                <c:pt idx="58">
                  <c:v>2.9</c:v>
                </c:pt>
                <c:pt idx="59">
                  <c:v>0.5</c:v>
                </c:pt>
                <c:pt idx="60">
                  <c:v>2.6</c:v>
                </c:pt>
                <c:pt idx="61">
                  <c:v>0.6</c:v>
                </c:pt>
                <c:pt idx="62">
                  <c:v>6.4</c:v>
                </c:pt>
                <c:pt idx="63">
                  <c:v>0.5</c:v>
                </c:pt>
                <c:pt idx="64">
                  <c:v>7.5</c:v>
                </c:pt>
                <c:pt idx="65">
                  <c:v>0.6</c:v>
                </c:pt>
                <c:pt idx="66">
                  <c:v>0.1</c:v>
                </c:pt>
                <c:pt idx="67">
                  <c:v>0.5</c:v>
                </c:pt>
                <c:pt idx="68">
                  <c:v>3.1</c:v>
                </c:pt>
                <c:pt idx="69">
                  <c:v>0.6</c:v>
                </c:pt>
                <c:pt idx="70">
                  <c:v>0.0</c:v>
                </c:pt>
                <c:pt idx="71">
                  <c:v>0.5</c:v>
                </c:pt>
                <c:pt idx="72">
                  <c:v>0.0</c:v>
                </c:pt>
                <c:pt idx="73">
                  <c:v>0.6</c:v>
                </c:pt>
                <c:pt idx="74">
                  <c:v>0.0</c:v>
                </c:pt>
                <c:pt idx="75">
                  <c:v>0.5</c:v>
                </c:pt>
                <c:pt idx="76">
                  <c:v>0.0</c:v>
                </c:pt>
                <c:pt idx="77">
                  <c:v>0.6</c:v>
                </c:pt>
                <c:pt idx="78">
                  <c:v>0.0</c:v>
                </c:pt>
                <c:pt idx="79">
                  <c:v>0.6</c:v>
                </c:pt>
                <c:pt idx="80">
                  <c:v>0.0</c:v>
                </c:pt>
                <c:pt idx="81">
                  <c:v>0.6</c:v>
                </c:pt>
                <c:pt idx="82">
                  <c:v>0.0</c:v>
                </c:pt>
                <c:pt idx="83">
                  <c:v>0.5</c:v>
                </c:pt>
                <c:pt idx="84">
                  <c:v>0.0</c:v>
                </c:pt>
                <c:pt idx="85">
                  <c:v>0.6</c:v>
                </c:pt>
                <c:pt idx="86">
                  <c:v>0.0</c:v>
                </c:pt>
                <c:pt idx="87">
                  <c:v>0.5</c:v>
                </c:pt>
                <c:pt idx="88">
                  <c:v>0.3</c:v>
                </c:pt>
                <c:pt idx="89">
                  <c:v>0.6</c:v>
                </c:pt>
                <c:pt idx="90">
                  <c:v>0.0</c:v>
                </c:pt>
                <c:pt idx="91">
                  <c:v>0.5</c:v>
                </c:pt>
                <c:pt idx="92">
                  <c:v>0.0</c:v>
                </c:pt>
                <c:pt idx="93">
                  <c:v>0.6</c:v>
                </c:pt>
                <c:pt idx="94">
                  <c:v>0.0</c:v>
                </c:pt>
                <c:pt idx="95">
                  <c:v>2.6</c:v>
                </c:pt>
                <c:pt idx="96">
                  <c:v>0.0</c:v>
                </c:pt>
                <c:pt idx="97">
                  <c:v>6.3</c:v>
                </c:pt>
                <c:pt idx="98">
                  <c:v>0.0</c:v>
                </c:pt>
                <c:pt idx="99">
                  <c:v>4.1</c:v>
                </c:pt>
                <c:pt idx="100">
                  <c:v>0.0</c:v>
                </c:pt>
                <c:pt idx="101">
                  <c:v>6.0</c:v>
                </c:pt>
                <c:pt idx="102">
                  <c:v>0.0</c:v>
                </c:pt>
                <c:pt idx="103">
                  <c:v>8.6</c:v>
                </c:pt>
                <c:pt idx="104">
                  <c:v>0.0</c:v>
                </c:pt>
                <c:pt idx="105">
                  <c:v>6.6</c:v>
                </c:pt>
                <c:pt idx="106">
                  <c:v>0.0</c:v>
                </c:pt>
                <c:pt idx="107">
                  <c:v>8.5</c:v>
                </c:pt>
                <c:pt idx="108">
                  <c:v>0.0</c:v>
                </c:pt>
                <c:pt idx="109">
                  <c:v>6.3</c:v>
                </c:pt>
                <c:pt idx="110">
                  <c:v>0.0</c:v>
                </c:pt>
                <c:pt idx="111">
                  <c:v>6.3</c:v>
                </c:pt>
                <c:pt idx="112">
                  <c:v>0.0</c:v>
                </c:pt>
                <c:pt idx="113">
                  <c:v>10.8</c:v>
                </c:pt>
                <c:pt idx="114">
                  <c:v>0.0</c:v>
                </c:pt>
                <c:pt idx="115">
                  <c:v>0.6</c:v>
                </c:pt>
                <c:pt idx="116">
                  <c:v>0.0</c:v>
                </c:pt>
                <c:pt idx="117">
                  <c:v>0.0</c:v>
                </c:pt>
                <c:pt idx="118">
                  <c:v>0.0</c:v>
                </c:pt>
                <c:pt idx="119">
                  <c:v>0.6</c:v>
                </c:pt>
                <c:pt idx="120">
                  <c:v>0.0</c:v>
                </c:pt>
                <c:pt idx="121">
                  <c:v>0.5</c:v>
                </c:pt>
                <c:pt idx="122">
                  <c:v>0.0</c:v>
                </c:pt>
                <c:pt idx="123">
                  <c:v>0.0</c:v>
                </c:pt>
                <c:pt idx="124">
                  <c:v>0.0</c:v>
                </c:pt>
                <c:pt idx="125">
                  <c:v>0.6</c:v>
                </c:pt>
                <c:pt idx="126">
                  <c:v>0.0</c:v>
                </c:pt>
                <c:pt idx="127">
                  <c:v>0.5</c:v>
                </c:pt>
                <c:pt idx="128">
                  <c:v>2.4</c:v>
                </c:pt>
                <c:pt idx="129">
                  <c:v>0.0</c:v>
                </c:pt>
                <c:pt idx="130">
                  <c:v>0.0</c:v>
                </c:pt>
                <c:pt idx="131">
                  <c:v>0.7</c:v>
                </c:pt>
                <c:pt idx="132">
                  <c:v>8.3</c:v>
                </c:pt>
                <c:pt idx="133">
                  <c:v>0.5</c:v>
                </c:pt>
                <c:pt idx="134">
                  <c:v>8.0</c:v>
                </c:pt>
                <c:pt idx="135">
                  <c:v>0.0</c:v>
                </c:pt>
                <c:pt idx="136">
                  <c:v>0.0</c:v>
                </c:pt>
                <c:pt idx="137">
                  <c:v>0.6</c:v>
                </c:pt>
                <c:pt idx="138">
                  <c:v>0.8</c:v>
                </c:pt>
                <c:pt idx="139">
                  <c:v>0.5</c:v>
                </c:pt>
                <c:pt idx="140">
                  <c:v>2.5</c:v>
                </c:pt>
                <c:pt idx="141">
                  <c:v>0.0</c:v>
                </c:pt>
                <c:pt idx="142">
                  <c:v>5.1</c:v>
                </c:pt>
                <c:pt idx="143">
                  <c:v>0.6</c:v>
                </c:pt>
                <c:pt idx="144">
                  <c:v>6.0</c:v>
                </c:pt>
                <c:pt idx="145">
                  <c:v>0.5</c:v>
                </c:pt>
                <c:pt idx="146">
                  <c:v>5.3</c:v>
                </c:pt>
                <c:pt idx="147">
                  <c:v>0.0</c:v>
                </c:pt>
                <c:pt idx="148">
                  <c:v>5.9</c:v>
                </c:pt>
                <c:pt idx="149">
                  <c:v>0.6</c:v>
                </c:pt>
                <c:pt idx="150">
                  <c:v>8.8</c:v>
                </c:pt>
                <c:pt idx="151">
                  <c:v>0.5</c:v>
                </c:pt>
                <c:pt idx="152">
                  <c:v>6.2</c:v>
                </c:pt>
                <c:pt idx="153">
                  <c:v>0.0</c:v>
                </c:pt>
                <c:pt idx="154">
                  <c:v>6.1</c:v>
                </c:pt>
                <c:pt idx="155">
                  <c:v>0.6</c:v>
                </c:pt>
                <c:pt idx="156">
                  <c:v>6.5</c:v>
                </c:pt>
                <c:pt idx="157">
                  <c:v>0.5</c:v>
                </c:pt>
                <c:pt idx="158">
                  <c:v>5.6</c:v>
                </c:pt>
                <c:pt idx="159">
                  <c:v>0.0</c:v>
                </c:pt>
                <c:pt idx="160">
                  <c:v>12.8</c:v>
                </c:pt>
                <c:pt idx="161">
                  <c:v>0.6</c:v>
                </c:pt>
                <c:pt idx="162">
                  <c:v>6.6</c:v>
                </c:pt>
                <c:pt idx="163">
                  <c:v>0.5</c:v>
                </c:pt>
                <c:pt idx="164">
                  <c:v>7.5</c:v>
                </c:pt>
                <c:pt idx="165">
                  <c:v>0.0</c:v>
                </c:pt>
                <c:pt idx="166">
                  <c:v>1.1</c:v>
                </c:pt>
                <c:pt idx="167">
                  <c:v>0.6</c:v>
                </c:pt>
                <c:pt idx="168">
                  <c:v>5.3</c:v>
                </c:pt>
                <c:pt idx="169">
                  <c:v>0.5</c:v>
                </c:pt>
                <c:pt idx="170">
                  <c:v>0.0</c:v>
                </c:pt>
                <c:pt idx="171">
                  <c:v>0.0</c:v>
                </c:pt>
                <c:pt idx="172">
                  <c:v>0.0</c:v>
                </c:pt>
                <c:pt idx="173">
                  <c:v>0.7</c:v>
                </c:pt>
                <c:pt idx="174">
                  <c:v>0.0</c:v>
                </c:pt>
                <c:pt idx="175">
                  <c:v>1.3</c:v>
                </c:pt>
                <c:pt idx="176">
                  <c:v>0.0</c:v>
                </c:pt>
              </c:numCache>
            </c:numRef>
          </c:val>
          <c:smooth val="0"/>
        </c:ser>
        <c:ser>
          <c:idx val="2"/>
          <c:order val="2"/>
          <c:tx>
            <c:strRef>
              <c:f>Sheet1!$D$1</c:f>
              <c:strCache>
                <c:ptCount val="1"/>
                <c:pt idx="0">
                  <c:v>8590 System Profiler</c:v>
                </c:pt>
              </c:strCache>
            </c:strRef>
          </c:tx>
          <c:spPr>
            <a:ln w="12700">
              <a:prstDash val="dash"/>
            </a:ln>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Sheet1!$D$2:$D$178</c:f>
              <c:numCache>
                <c:formatCode>General</c:formatCode>
                <c:ptCount val="177"/>
                <c:pt idx="0">
                  <c:v>0.0</c:v>
                </c:pt>
                <c:pt idx="1">
                  <c:v>0.4</c:v>
                </c:pt>
                <c:pt idx="2">
                  <c:v>0.0</c:v>
                </c:pt>
                <c:pt idx="3">
                  <c:v>0.5</c:v>
                </c:pt>
                <c:pt idx="4">
                  <c:v>0.0</c:v>
                </c:pt>
                <c:pt idx="5">
                  <c:v>0.2</c:v>
                </c:pt>
                <c:pt idx="6">
                  <c:v>0.0</c:v>
                </c:pt>
                <c:pt idx="7">
                  <c:v>6.7</c:v>
                </c:pt>
                <c:pt idx="8">
                  <c:v>0.0</c:v>
                </c:pt>
                <c:pt idx="9">
                  <c:v>3.8</c:v>
                </c:pt>
                <c:pt idx="10">
                  <c:v>0.0</c:v>
                </c:pt>
                <c:pt idx="11">
                  <c:v>6.3</c:v>
                </c:pt>
                <c:pt idx="12">
                  <c:v>0.0</c:v>
                </c:pt>
                <c:pt idx="13">
                  <c:v>6.2</c:v>
                </c:pt>
                <c:pt idx="14">
                  <c:v>0.0</c:v>
                </c:pt>
                <c:pt idx="15">
                  <c:v>6.1</c:v>
                </c:pt>
                <c:pt idx="16">
                  <c:v>0.0</c:v>
                </c:pt>
                <c:pt idx="17">
                  <c:v>0.0</c:v>
                </c:pt>
                <c:pt idx="18">
                  <c:v>0.0</c:v>
                </c:pt>
                <c:pt idx="19">
                  <c:v>0.0</c:v>
                </c:pt>
                <c:pt idx="20">
                  <c:v>0.0</c:v>
                </c:pt>
                <c:pt idx="21">
                  <c:v>1.8</c:v>
                </c:pt>
                <c:pt idx="22">
                  <c:v>0.0</c:v>
                </c:pt>
                <c:pt idx="23">
                  <c:v>0.0</c:v>
                </c:pt>
                <c:pt idx="24">
                  <c:v>13.6</c:v>
                </c:pt>
                <c:pt idx="25">
                  <c:v>0.0</c:v>
                </c:pt>
                <c:pt idx="26">
                  <c:v>0.2</c:v>
                </c:pt>
                <c:pt idx="27">
                  <c:v>0.0</c:v>
                </c:pt>
                <c:pt idx="28">
                  <c:v>0.3</c:v>
                </c:pt>
                <c:pt idx="29">
                  <c:v>0.0</c:v>
                </c:pt>
                <c:pt idx="30">
                  <c:v>46.4</c:v>
                </c:pt>
                <c:pt idx="31">
                  <c:v>0.0</c:v>
                </c:pt>
                <c:pt idx="32">
                  <c:v>0.2</c:v>
                </c:pt>
                <c:pt idx="33">
                  <c:v>0.0</c:v>
                </c:pt>
                <c:pt idx="34">
                  <c:v>6.1</c:v>
                </c:pt>
                <c:pt idx="35">
                  <c:v>0.0</c:v>
                </c:pt>
                <c:pt idx="36">
                  <c:v>7.1</c:v>
                </c:pt>
                <c:pt idx="37">
                  <c:v>0.0</c:v>
                </c:pt>
                <c:pt idx="38">
                  <c:v>7.1</c:v>
                </c:pt>
                <c:pt idx="39">
                  <c:v>0.0</c:v>
                </c:pt>
                <c:pt idx="40">
                  <c:v>6.0</c:v>
                </c:pt>
                <c:pt idx="41">
                  <c:v>0.0</c:v>
                </c:pt>
                <c:pt idx="42">
                  <c:v>6.3</c:v>
                </c:pt>
                <c:pt idx="43">
                  <c:v>0.0</c:v>
                </c:pt>
                <c:pt idx="44">
                  <c:v>7.0</c:v>
                </c:pt>
                <c:pt idx="45">
                  <c:v>0.0</c:v>
                </c:pt>
                <c:pt idx="46">
                  <c:v>0.0</c:v>
                </c:pt>
                <c:pt idx="47">
                  <c:v>0.0</c:v>
                </c:pt>
                <c:pt idx="48">
                  <c:v>0.0</c:v>
                </c:pt>
                <c:pt idx="49">
                  <c:v>0.2</c:v>
                </c:pt>
                <c:pt idx="50">
                  <c:v>0.0</c:v>
                </c:pt>
                <c:pt idx="51">
                  <c:v>0.3</c:v>
                </c:pt>
                <c:pt idx="52">
                  <c:v>0.0</c:v>
                </c:pt>
                <c:pt idx="53">
                  <c:v>0.2</c:v>
                </c:pt>
                <c:pt idx="54">
                  <c:v>0.0</c:v>
                </c:pt>
                <c:pt idx="55">
                  <c:v>0.2</c:v>
                </c:pt>
                <c:pt idx="56">
                  <c:v>0.0</c:v>
                </c:pt>
                <c:pt idx="57">
                  <c:v>0.3</c:v>
                </c:pt>
                <c:pt idx="58">
                  <c:v>0.0</c:v>
                </c:pt>
                <c:pt idx="59">
                  <c:v>0.3</c:v>
                </c:pt>
                <c:pt idx="60">
                  <c:v>0.0</c:v>
                </c:pt>
                <c:pt idx="61">
                  <c:v>4.5</c:v>
                </c:pt>
                <c:pt idx="62">
                  <c:v>0.0</c:v>
                </c:pt>
                <c:pt idx="63">
                  <c:v>6.5</c:v>
                </c:pt>
                <c:pt idx="64">
                  <c:v>0.0</c:v>
                </c:pt>
                <c:pt idx="65">
                  <c:v>0.9</c:v>
                </c:pt>
                <c:pt idx="66">
                  <c:v>0.0</c:v>
                </c:pt>
                <c:pt idx="67">
                  <c:v>0.0</c:v>
                </c:pt>
                <c:pt idx="68">
                  <c:v>13.8</c:v>
                </c:pt>
                <c:pt idx="69">
                  <c:v>0.0</c:v>
                </c:pt>
                <c:pt idx="70">
                  <c:v>0.2</c:v>
                </c:pt>
                <c:pt idx="71">
                  <c:v>0.0</c:v>
                </c:pt>
                <c:pt idx="72">
                  <c:v>1.2</c:v>
                </c:pt>
                <c:pt idx="73">
                  <c:v>0.0</c:v>
                </c:pt>
                <c:pt idx="74">
                  <c:v>0.2</c:v>
                </c:pt>
                <c:pt idx="75">
                  <c:v>0.0</c:v>
                </c:pt>
                <c:pt idx="76">
                  <c:v>0.4</c:v>
                </c:pt>
                <c:pt idx="77">
                  <c:v>0.0</c:v>
                </c:pt>
                <c:pt idx="78">
                  <c:v>4.7</c:v>
                </c:pt>
                <c:pt idx="79">
                  <c:v>0.0</c:v>
                </c:pt>
                <c:pt idx="80">
                  <c:v>0.5</c:v>
                </c:pt>
                <c:pt idx="81">
                  <c:v>0.0</c:v>
                </c:pt>
                <c:pt idx="82">
                  <c:v>6.3</c:v>
                </c:pt>
                <c:pt idx="83">
                  <c:v>0.0</c:v>
                </c:pt>
                <c:pt idx="84">
                  <c:v>6.4</c:v>
                </c:pt>
                <c:pt idx="85">
                  <c:v>0.0</c:v>
                </c:pt>
                <c:pt idx="86">
                  <c:v>0.0</c:v>
                </c:pt>
                <c:pt idx="87">
                  <c:v>0.0</c:v>
                </c:pt>
                <c:pt idx="88">
                  <c:v>0.0</c:v>
                </c:pt>
                <c:pt idx="89">
                  <c:v>45.6</c:v>
                </c:pt>
                <c:pt idx="90">
                  <c:v>0.0</c:v>
                </c:pt>
                <c:pt idx="91">
                  <c:v>0.3</c:v>
                </c:pt>
                <c:pt idx="92">
                  <c:v>0.0</c:v>
                </c:pt>
                <c:pt idx="93">
                  <c:v>0.3</c:v>
                </c:pt>
                <c:pt idx="94">
                  <c:v>0.0</c:v>
                </c:pt>
                <c:pt idx="95">
                  <c:v>6.2</c:v>
                </c:pt>
                <c:pt idx="96">
                  <c:v>0.0</c:v>
                </c:pt>
                <c:pt idx="97">
                  <c:v>1.2</c:v>
                </c:pt>
                <c:pt idx="98">
                  <c:v>0.0</c:v>
                </c:pt>
                <c:pt idx="99">
                  <c:v>6.6</c:v>
                </c:pt>
                <c:pt idx="100">
                  <c:v>0.0</c:v>
                </c:pt>
                <c:pt idx="101">
                  <c:v>8.1</c:v>
                </c:pt>
                <c:pt idx="102">
                  <c:v>0.0</c:v>
                </c:pt>
                <c:pt idx="103">
                  <c:v>0.0</c:v>
                </c:pt>
                <c:pt idx="104">
                  <c:v>0.4</c:v>
                </c:pt>
                <c:pt idx="105">
                  <c:v>0.0</c:v>
                </c:pt>
                <c:pt idx="106">
                  <c:v>0.0</c:v>
                </c:pt>
                <c:pt idx="107">
                  <c:v>0.0</c:v>
                </c:pt>
                <c:pt idx="108">
                  <c:v>4.6</c:v>
                </c:pt>
                <c:pt idx="109">
                  <c:v>0.0</c:v>
                </c:pt>
                <c:pt idx="110">
                  <c:v>0.3</c:v>
                </c:pt>
                <c:pt idx="111">
                  <c:v>0.0</c:v>
                </c:pt>
                <c:pt idx="112">
                  <c:v>0.3</c:v>
                </c:pt>
                <c:pt idx="113">
                  <c:v>0.0</c:v>
                </c:pt>
                <c:pt idx="114">
                  <c:v>0.3</c:v>
                </c:pt>
                <c:pt idx="115">
                  <c:v>0.0</c:v>
                </c:pt>
                <c:pt idx="116">
                  <c:v>0.3</c:v>
                </c:pt>
                <c:pt idx="117">
                  <c:v>0.0</c:v>
                </c:pt>
                <c:pt idx="118">
                  <c:v>22.0</c:v>
                </c:pt>
                <c:pt idx="119">
                  <c:v>0.0</c:v>
                </c:pt>
                <c:pt idx="120">
                  <c:v>6.1</c:v>
                </c:pt>
                <c:pt idx="121">
                  <c:v>0.0</c:v>
                </c:pt>
                <c:pt idx="122">
                  <c:v>6.8</c:v>
                </c:pt>
                <c:pt idx="123">
                  <c:v>0.0</c:v>
                </c:pt>
                <c:pt idx="124">
                  <c:v>3.8</c:v>
                </c:pt>
                <c:pt idx="125">
                  <c:v>0.0</c:v>
                </c:pt>
                <c:pt idx="126">
                  <c:v>0.0</c:v>
                </c:pt>
                <c:pt idx="127">
                  <c:v>0.0</c:v>
                </c:pt>
                <c:pt idx="128">
                  <c:v>0.0</c:v>
                </c:pt>
                <c:pt idx="129">
                  <c:v>0.0</c:v>
                </c:pt>
                <c:pt idx="130">
                  <c:v>3.8</c:v>
                </c:pt>
                <c:pt idx="131">
                  <c:v>0.0</c:v>
                </c:pt>
                <c:pt idx="132">
                  <c:v>0.0</c:v>
                </c:pt>
                <c:pt idx="133">
                  <c:v>0.0</c:v>
                </c:pt>
                <c:pt idx="134">
                  <c:v>0.0</c:v>
                </c:pt>
                <c:pt idx="135">
                  <c:v>0.2</c:v>
                </c:pt>
                <c:pt idx="136">
                  <c:v>0.0</c:v>
                </c:pt>
                <c:pt idx="137">
                  <c:v>0.4</c:v>
                </c:pt>
                <c:pt idx="138">
                  <c:v>0.0</c:v>
                </c:pt>
                <c:pt idx="139">
                  <c:v>6.6</c:v>
                </c:pt>
                <c:pt idx="140">
                  <c:v>0.0</c:v>
                </c:pt>
                <c:pt idx="141">
                  <c:v>5.3</c:v>
                </c:pt>
                <c:pt idx="142">
                  <c:v>0.0</c:v>
                </c:pt>
                <c:pt idx="143">
                  <c:v>6.7</c:v>
                </c:pt>
                <c:pt idx="144">
                  <c:v>0.0</c:v>
                </c:pt>
                <c:pt idx="145">
                  <c:v>0.6</c:v>
                </c:pt>
                <c:pt idx="146">
                  <c:v>0.0</c:v>
                </c:pt>
                <c:pt idx="147">
                  <c:v>9.6</c:v>
                </c:pt>
                <c:pt idx="148">
                  <c:v>0.0</c:v>
                </c:pt>
                <c:pt idx="149">
                  <c:v>0.0</c:v>
                </c:pt>
                <c:pt idx="150">
                  <c:v>0.0</c:v>
                </c:pt>
                <c:pt idx="151">
                  <c:v>0.0</c:v>
                </c:pt>
                <c:pt idx="152">
                  <c:v>0.3</c:v>
                </c:pt>
                <c:pt idx="153">
                  <c:v>0.0</c:v>
                </c:pt>
                <c:pt idx="154">
                  <c:v>0.3</c:v>
                </c:pt>
                <c:pt idx="155">
                  <c:v>0.0</c:v>
                </c:pt>
                <c:pt idx="156">
                  <c:v>7.2</c:v>
                </c:pt>
                <c:pt idx="157">
                  <c:v>0.0</c:v>
                </c:pt>
                <c:pt idx="158">
                  <c:v>7.0</c:v>
                </c:pt>
                <c:pt idx="159">
                  <c:v>0.0</c:v>
                </c:pt>
                <c:pt idx="160">
                  <c:v>0.0</c:v>
                </c:pt>
                <c:pt idx="161">
                  <c:v>0.0</c:v>
                </c:pt>
                <c:pt idx="162">
                  <c:v>0.0</c:v>
                </c:pt>
                <c:pt idx="163">
                  <c:v>0.3</c:v>
                </c:pt>
                <c:pt idx="164">
                  <c:v>0.0</c:v>
                </c:pt>
                <c:pt idx="165">
                  <c:v>0.3</c:v>
                </c:pt>
                <c:pt idx="166">
                  <c:v>0.0</c:v>
                </c:pt>
                <c:pt idx="167">
                  <c:v>5.9</c:v>
                </c:pt>
                <c:pt idx="168">
                  <c:v>0.0</c:v>
                </c:pt>
                <c:pt idx="169">
                  <c:v>6.7</c:v>
                </c:pt>
                <c:pt idx="170">
                  <c:v>0.0</c:v>
                </c:pt>
                <c:pt idx="171">
                  <c:v>0.6</c:v>
                </c:pt>
                <c:pt idx="172">
                  <c:v>0.0</c:v>
                </c:pt>
                <c:pt idx="173">
                  <c:v>0.0</c:v>
                </c:pt>
                <c:pt idx="174">
                  <c:v>35.8</c:v>
                </c:pt>
                <c:pt idx="175">
                  <c:v>0.0</c:v>
                </c:pt>
                <c:pt idx="176">
                  <c:v>0.3</c:v>
                </c:pt>
              </c:numCache>
            </c:numRef>
          </c:val>
          <c:smooth val="0"/>
        </c:ser>
        <c:ser>
          <c:idx val="3"/>
          <c:order val="3"/>
          <c:tx>
            <c:strRef>
              <c:f>Sheet1!$E$1</c:f>
              <c:strCache>
                <c:ptCount val="1"/>
                <c:pt idx="0">
                  <c:v>8591 System Profiler</c:v>
                </c:pt>
              </c:strCache>
            </c:strRef>
          </c:tx>
          <c:spPr>
            <a:ln w="12700">
              <a:prstDash val="dash"/>
            </a:ln>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Sheet1!$E$2:$E$178</c:f>
              <c:numCache>
                <c:formatCode>General</c:formatCode>
                <c:ptCount val="177"/>
                <c:pt idx="0">
                  <c:v>0.0</c:v>
                </c:pt>
                <c:pt idx="1">
                  <c:v>0.3</c:v>
                </c:pt>
                <c:pt idx="2">
                  <c:v>0.0</c:v>
                </c:pt>
                <c:pt idx="3">
                  <c:v>2.7</c:v>
                </c:pt>
                <c:pt idx="4">
                  <c:v>0.0</c:v>
                </c:pt>
                <c:pt idx="5">
                  <c:v>0.1</c:v>
                </c:pt>
                <c:pt idx="6">
                  <c:v>0.0</c:v>
                </c:pt>
                <c:pt idx="7">
                  <c:v>7.9</c:v>
                </c:pt>
                <c:pt idx="8">
                  <c:v>0.0</c:v>
                </c:pt>
                <c:pt idx="9">
                  <c:v>5.7</c:v>
                </c:pt>
                <c:pt idx="10">
                  <c:v>40.2</c:v>
                </c:pt>
                <c:pt idx="11">
                  <c:v>7.2</c:v>
                </c:pt>
                <c:pt idx="12">
                  <c:v>8.8</c:v>
                </c:pt>
                <c:pt idx="13">
                  <c:v>4.8</c:v>
                </c:pt>
                <c:pt idx="14">
                  <c:v>52.8</c:v>
                </c:pt>
                <c:pt idx="15">
                  <c:v>4.9</c:v>
                </c:pt>
                <c:pt idx="16">
                  <c:v>54.0</c:v>
                </c:pt>
                <c:pt idx="17">
                  <c:v>0.0</c:v>
                </c:pt>
                <c:pt idx="18">
                  <c:v>0.9</c:v>
                </c:pt>
                <c:pt idx="19">
                  <c:v>0.0</c:v>
                </c:pt>
                <c:pt idx="20">
                  <c:v>0.2</c:v>
                </c:pt>
                <c:pt idx="21">
                  <c:v>1.1</c:v>
                </c:pt>
                <c:pt idx="22">
                  <c:v>0.3</c:v>
                </c:pt>
                <c:pt idx="23">
                  <c:v>0.0</c:v>
                </c:pt>
                <c:pt idx="24">
                  <c:v>0.3</c:v>
                </c:pt>
                <c:pt idx="25">
                  <c:v>0.0</c:v>
                </c:pt>
                <c:pt idx="26">
                  <c:v>1.2</c:v>
                </c:pt>
                <c:pt idx="27">
                  <c:v>0.0</c:v>
                </c:pt>
                <c:pt idx="28">
                  <c:v>0.1</c:v>
                </c:pt>
                <c:pt idx="29">
                  <c:v>0.0</c:v>
                </c:pt>
                <c:pt idx="30">
                  <c:v>0.0</c:v>
                </c:pt>
                <c:pt idx="31">
                  <c:v>0.0</c:v>
                </c:pt>
                <c:pt idx="32">
                  <c:v>0.1</c:v>
                </c:pt>
                <c:pt idx="33">
                  <c:v>0.0</c:v>
                </c:pt>
                <c:pt idx="34">
                  <c:v>8.4</c:v>
                </c:pt>
                <c:pt idx="35">
                  <c:v>0.0</c:v>
                </c:pt>
                <c:pt idx="36">
                  <c:v>7.4</c:v>
                </c:pt>
                <c:pt idx="37">
                  <c:v>41.0</c:v>
                </c:pt>
                <c:pt idx="38">
                  <c:v>7.0</c:v>
                </c:pt>
                <c:pt idx="39">
                  <c:v>0.2</c:v>
                </c:pt>
                <c:pt idx="40">
                  <c:v>4.5</c:v>
                </c:pt>
                <c:pt idx="41">
                  <c:v>0.2</c:v>
                </c:pt>
                <c:pt idx="42">
                  <c:v>9.9</c:v>
                </c:pt>
                <c:pt idx="43">
                  <c:v>15.2</c:v>
                </c:pt>
                <c:pt idx="44">
                  <c:v>5.2</c:v>
                </c:pt>
                <c:pt idx="45">
                  <c:v>0.2</c:v>
                </c:pt>
                <c:pt idx="46">
                  <c:v>0.0</c:v>
                </c:pt>
                <c:pt idx="47">
                  <c:v>32.6</c:v>
                </c:pt>
                <c:pt idx="48">
                  <c:v>0.0</c:v>
                </c:pt>
                <c:pt idx="49">
                  <c:v>0.4</c:v>
                </c:pt>
                <c:pt idx="50">
                  <c:v>0.0</c:v>
                </c:pt>
                <c:pt idx="51">
                  <c:v>0.1</c:v>
                </c:pt>
                <c:pt idx="52">
                  <c:v>0.0</c:v>
                </c:pt>
                <c:pt idx="53">
                  <c:v>0.1</c:v>
                </c:pt>
                <c:pt idx="54">
                  <c:v>0.0</c:v>
                </c:pt>
                <c:pt idx="55">
                  <c:v>0.2</c:v>
                </c:pt>
                <c:pt idx="56">
                  <c:v>0.0</c:v>
                </c:pt>
                <c:pt idx="57">
                  <c:v>3.6</c:v>
                </c:pt>
                <c:pt idx="58">
                  <c:v>0.0</c:v>
                </c:pt>
                <c:pt idx="59">
                  <c:v>0.1</c:v>
                </c:pt>
                <c:pt idx="60">
                  <c:v>0.0</c:v>
                </c:pt>
                <c:pt idx="61">
                  <c:v>5.7</c:v>
                </c:pt>
                <c:pt idx="62">
                  <c:v>0.0</c:v>
                </c:pt>
                <c:pt idx="63">
                  <c:v>7.5</c:v>
                </c:pt>
                <c:pt idx="64">
                  <c:v>0.0</c:v>
                </c:pt>
                <c:pt idx="65">
                  <c:v>0.4</c:v>
                </c:pt>
                <c:pt idx="66">
                  <c:v>0.0</c:v>
                </c:pt>
                <c:pt idx="67">
                  <c:v>0.0</c:v>
                </c:pt>
                <c:pt idx="68">
                  <c:v>0.3</c:v>
                </c:pt>
                <c:pt idx="69">
                  <c:v>0.0</c:v>
                </c:pt>
                <c:pt idx="70">
                  <c:v>0.4</c:v>
                </c:pt>
                <c:pt idx="71">
                  <c:v>0.0</c:v>
                </c:pt>
                <c:pt idx="72">
                  <c:v>0.1</c:v>
                </c:pt>
                <c:pt idx="73">
                  <c:v>0.0</c:v>
                </c:pt>
                <c:pt idx="74">
                  <c:v>5.4</c:v>
                </c:pt>
                <c:pt idx="75">
                  <c:v>0.0</c:v>
                </c:pt>
                <c:pt idx="76">
                  <c:v>2.7</c:v>
                </c:pt>
                <c:pt idx="77">
                  <c:v>0.0</c:v>
                </c:pt>
                <c:pt idx="78">
                  <c:v>6.1</c:v>
                </c:pt>
                <c:pt idx="79">
                  <c:v>0.0</c:v>
                </c:pt>
                <c:pt idx="80">
                  <c:v>3.5</c:v>
                </c:pt>
                <c:pt idx="81">
                  <c:v>27.8</c:v>
                </c:pt>
                <c:pt idx="82">
                  <c:v>10.4</c:v>
                </c:pt>
                <c:pt idx="83">
                  <c:v>0.0</c:v>
                </c:pt>
                <c:pt idx="84">
                  <c:v>7.2</c:v>
                </c:pt>
                <c:pt idx="85">
                  <c:v>0.0</c:v>
                </c:pt>
                <c:pt idx="86">
                  <c:v>0.0</c:v>
                </c:pt>
                <c:pt idx="87">
                  <c:v>0.2</c:v>
                </c:pt>
                <c:pt idx="88">
                  <c:v>0.0</c:v>
                </c:pt>
                <c:pt idx="89">
                  <c:v>0.2</c:v>
                </c:pt>
                <c:pt idx="90">
                  <c:v>0.0</c:v>
                </c:pt>
                <c:pt idx="91">
                  <c:v>3.5</c:v>
                </c:pt>
                <c:pt idx="92">
                  <c:v>0.0</c:v>
                </c:pt>
                <c:pt idx="93">
                  <c:v>2.7</c:v>
                </c:pt>
                <c:pt idx="94">
                  <c:v>0.0</c:v>
                </c:pt>
                <c:pt idx="95">
                  <c:v>6.4</c:v>
                </c:pt>
                <c:pt idx="96">
                  <c:v>0.0</c:v>
                </c:pt>
                <c:pt idx="97">
                  <c:v>4.1</c:v>
                </c:pt>
                <c:pt idx="98">
                  <c:v>0.0</c:v>
                </c:pt>
                <c:pt idx="99">
                  <c:v>7.7</c:v>
                </c:pt>
                <c:pt idx="100">
                  <c:v>0.0</c:v>
                </c:pt>
                <c:pt idx="101">
                  <c:v>6.4</c:v>
                </c:pt>
                <c:pt idx="102">
                  <c:v>32.0</c:v>
                </c:pt>
                <c:pt idx="103">
                  <c:v>0.0</c:v>
                </c:pt>
                <c:pt idx="104">
                  <c:v>0.3</c:v>
                </c:pt>
                <c:pt idx="105">
                  <c:v>0.0</c:v>
                </c:pt>
                <c:pt idx="106">
                  <c:v>0.2</c:v>
                </c:pt>
                <c:pt idx="107">
                  <c:v>0.0</c:v>
                </c:pt>
                <c:pt idx="108">
                  <c:v>0.3</c:v>
                </c:pt>
                <c:pt idx="109">
                  <c:v>0.0</c:v>
                </c:pt>
                <c:pt idx="110">
                  <c:v>0.4</c:v>
                </c:pt>
                <c:pt idx="111">
                  <c:v>0.0</c:v>
                </c:pt>
                <c:pt idx="112">
                  <c:v>0.1</c:v>
                </c:pt>
                <c:pt idx="113">
                  <c:v>0.0</c:v>
                </c:pt>
                <c:pt idx="114">
                  <c:v>2.7</c:v>
                </c:pt>
                <c:pt idx="115">
                  <c:v>0.0</c:v>
                </c:pt>
                <c:pt idx="116">
                  <c:v>2.0</c:v>
                </c:pt>
                <c:pt idx="117">
                  <c:v>0.0</c:v>
                </c:pt>
                <c:pt idx="118">
                  <c:v>0.0</c:v>
                </c:pt>
                <c:pt idx="119">
                  <c:v>0.0</c:v>
                </c:pt>
                <c:pt idx="120">
                  <c:v>7.6</c:v>
                </c:pt>
                <c:pt idx="121">
                  <c:v>0.0</c:v>
                </c:pt>
                <c:pt idx="122">
                  <c:v>7.7</c:v>
                </c:pt>
                <c:pt idx="123">
                  <c:v>0.0</c:v>
                </c:pt>
                <c:pt idx="124">
                  <c:v>1.0</c:v>
                </c:pt>
                <c:pt idx="125">
                  <c:v>0.2</c:v>
                </c:pt>
                <c:pt idx="126">
                  <c:v>0.0</c:v>
                </c:pt>
                <c:pt idx="127">
                  <c:v>0.2</c:v>
                </c:pt>
                <c:pt idx="128">
                  <c:v>0.0</c:v>
                </c:pt>
                <c:pt idx="129">
                  <c:v>0.3</c:v>
                </c:pt>
                <c:pt idx="130">
                  <c:v>2.3</c:v>
                </c:pt>
                <c:pt idx="131">
                  <c:v>0.2</c:v>
                </c:pt>
                <c:pt idx="132">
                  <c:v>0.0</c:v>
                </c:pt>
                <c:pt idx="133">
                  <c:v>0.3</c:v>
                </c:pt>
                <c:pt idx="134">
                  <c:v>0.0</c:v>
                </c:pt>
                <c:pt idx="135">
                  <c:v>0.4</c:v>
                </c:pt>
                <c:pt idx="136">
                  <c:v>0.0</c:v>
                </c:pt>
                <c:pt idx="137">
                  <c:v>3.3</c:v>
                </c:pt>
                <c:pt idx="138">
                  <c:v>0.0</c:v>
                </c:pt>
                <c:pt idx="139">
                  <c:v>7.8</c:v>
                </c:pt>
                <c:pt idx="140">
                  <c:v>0.0</c:v>
                </c:pt>
                <c:pt idx="141">
                  <c:v>7.2</c:v>
                </c:pt>
                <c:pt idx="142">
                  <c:v>0.0</c:v>
                </c:pt>
                <c:pt idx="143">
                  <c:v>8.0</c:v>
                </c:pt>
                <c:pt idx="144">
                  <c:v>0.0</c:v>
                </c:pt>
                <c:pt idx="145">
                  <c:v>0.2</c:v>
                </c:pt>
                <c:pt idx="146">
                  <c:v>0.2</c:v>
                </c:pt>
                <c:pt idx="147">
                  <c:v>4.8</c:v>
                </c:pt>
                <c:pt idx="148">
                  <c:v>0.2</c:v>
                </c:pt>
                <c:pt idx="149">
                  <c:v>0.0</c:v>
                </c:pt>
                <c:pt idx="150">
                  <c:v>0.2</c:v>
                </c:pt>
                <c:pt idx="151">
                  <c:v>0.0</c:v>
                </c:pt>
                <c:pt idx="152">
                  <c:v>0.5</c:v>
                </c:pt>
                <c:pt idx="153">
                  <c:v>0.0</c:v>
                </c:pt>
                <c:pt idx="154">
                  <c:v>3.4</c:v>
                </c:pt>
                <c:pt idx="155">
                  <c:v>0.0</c:v>
                </c:pt>
                <c:pt idx="156">
                  <c:v>8.3</c:v>
                </c:pt>
                <c:pt idx="157">
                  <c:v>0.0</c:v>
                </c:pt>
                <c:pt idx="158">
                  <c:v>8.2</c:v>
                </c:pt>
                <c:pt idx="159">
                  <c:v>31.6</c:v>
                </c:pt>
                <c:pt idx="160">
                  <c:v>0.0</c:v>
                </c:pt>
                <c:pt idx="161">
                  <c:v>0.3</c:v>
                </c:pt>
                <c:pt idx="162">
                  <c:v>0.0</c:v>
                </c:pt>
                <c:pt idx="163">
                  <c:v>0.4</c:v>
                </c:pt>
                <c:pt idx="164">
                  <c:v>0.0</c:v>
                </c:pt>
                <c:pt idx="165">
                  <c:v>0.2</c:v>
                </c:pt>
                <c:pt idx="166">
                  <c:v>0.0</c:v>
                </c:pt>
                <c:pt idx="167">
                  <c:v>7.4</c:v>
                </c:pt>
                <c:pt idx="168">
                  <c:v>0.0</c:v>
                </c:pt>
                <c:pt idx="169">
                  <c:v>8.1</c:v>
                </c:pt>
                <c:pt idx="170">
                  <c:v>4.4</c:v>
                </c:pt>
                <c:pt idx="171">
                  <c:v>0.2</c:v>
                </c:pt>
                <c:pt idx="172">
                  <c:v>0.2</c:v>
                </c:pt>
                <c:pt idx="173">
                  <c:v>0.0</c:v>
                </c:pt>
                <c:pt idx="174">
                  <c:v>0.3</c:v>
                </c:pt>
                <c:pt idx="175">
                  <c:v>0.0</c:v>
                </c:pt>
                <c:pt idx="176">
                  <c:v>0.4</c:v>
                </c:pt>
              </c:numCache>
            </c:numRef>
          </c:val>
          <c:smooth val="0"/>
        </c:ser>
        <c:dLbls>
          <c:showLegendKey val="0"/>
          <c:showVal val="0"/>
          <c:showCatName val="0"/>
          <c:showSerName val="0"/>
          <c:showPercent val="0"/>
          <c:showBubbleSize val="0"/>
        </c:dLbls>
        <c:marker val="1"/>
        <c:smooth val="0"/>
        <c:axId val="2076286568"/>
        <c:axId val="2076281016"/>
      </c:lineChart>
      <c:catAx>
        <c:axId val="2076286568"/>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76281016"/>
        <c:crosses val="autoZero"/>
        <c:auto val="1"/>
        <c:lblAlgn val="ctr"/>
        <c:lblOffset val="100"/>
        <c:tickLblSkip val="7"/>
        <c:noMultiLvlLbl val="0"/>
      </c:catAx>
      <c:valAx>
        <c:axId val="2076281016"/>
        <c:scaling>
          <c:orientation val="minMax"/>
          <c:max val="100.0"/>
        </c:scaling>
        <c:delete val="0"/>
        <c:axPos val="l"/>
        <c:majorGridlines/>
        <c:title>
          <c:tx>
            <c:rich>
              <a:bodyPr/>
              <a:lstStyle/>
              <a:p>
                <a:pPr>
                  <a:defRPr sz="800"/>
                </a:pPr>
                <a:r>
                  <a:rPr lang="en-US" sz="800"/>
                  <a:t>CPU</a:t>
                </a:r>
                <a:r>
                  <a:rPr lang="en-US" sz="800" baseline="0"/>
                  <a:t> Usage (%)</a:t>
                </a:r>
                <a:endParaRPr lang="en-US" sz="800"/>
              </a:p>
            </c:rich>
          </c:tx>
          <c:layout/>
          <c:overlay val="0"/>
        </c:title>
        <c:numFmt formatCode="General" sourceLinked="1"/>
        <c:majorTickMark val="none"/>
        <c:minorTickMark val="none"/>
        <c:tickLblPos val="nextTo"/>
        <c:crossAx val="2076286568"/>
        <c:crosses val="autoZero"/>
        <c:crossBetween val="between"/>
      </c:valAx>
    </c:plotArea>
    <c:legend>
      <c:legendPos val="b"/>
      <c:layout/>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Memory Usage (100 Files)</a:t>
            </a:r>
            <a:endParaRPr lang="en-US" sz="1000"/>
          </a:p>
        </c:rich>
      </c:tx>
      <c:layout/>
      <c:overlay val="0"/>
    </c:title>
    <c:autoTitleDeleted val="0"/>
    <c:plotArea>
      <c:layout/>
      <c:lineChart>
        <c:grouping val="standard"/>
        <c:varyColors val="0"/>
        <c:ser>
          <c:idx val="0"/>
          <c:order val="0"/>
          <c:tx>
            <c:strRef>
              <c:f>Sheet1!$B$1</c:f>
              <c:strCache>
                <c:ptCount val="1"/>
                <c:pt idx="0">
                  <c:v>8590 Emulator</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Sheet1!$B$2:$B$178</c:f>
              <c:numCache>
                <c:formatCode>General</c:formatCode>
                <c:ptCount val="177"/>
                <c:pt idx="0">
                  <c:v>2020.0</c:v>
                </c:pt>
                <c:pt idx="1">
                  <c:v>3000.0</c:v>
                </c:pt>
                <c:pt idx="2">
                  <c:v>3004.0</c:v>
                </c:pt>
                <c:pt idx="3">
                  <c:v>4260.0</c:v>
                </c:pt>
                <c:pt idx="4">
                  <c:v>4260.0</c:v>
                </c:pt>
                <c:pt idx="5">
                  <c:v>4532.0</c:v>
                </c:pt>
                <c:pt idx="6">
                  <c:v>4532.0</c:v>
                </c:pt>
                <c:pt idx="7">
                  <c:v>4780.0</c:v>
                </c:pt>
                <c:pt idx="8">
                  <c:v>4780.0</c:v>
                </c:pt>
                <c:pt idx="9">
                  <c:v>4956.0</c:v>
                </c:pt>
                <c:pt idx="10">
                  <c:v>4956.0</c:v>
                </c:pt>
                <c:pt idx="11">
                  <c:v>4960.0</c:v>
                </c:pt>
                <c:pt idx="12">
                  <c:v>5432.0</c:v>
                </c:pt>
                <c:pt idx="13">
                  <c:v>4972.0</c:v>
                </c:pt>
                <c:pt idx="14">
                  <c:v>5440.0</c:v>
                </c:pt>
                <c:pt idx="15">
                  <c:v>5336.0</c:v>
                </c:pt>
                <c:pt idx="16">
                  <c:v>5804.0</c:v>
                </c:pt>
                <c:pt idx="17">
                  <c:v>5528.0</c:v>
                </c:pt>
                <c:pt idx="18">
                  <c:v>5996.0</c:v>
                </c:pt>
                <c:pt idx="19">
                  <c:v>5732.0</c:v>
                </c:pt>
                <c:pt idx="20">
                  <c:v>6208.0</c:v>
                </c:pt>
                <c:pt idx="21">
                  <c:v>6324.0</c:v>
                </c:pt>
                <c:pt idx="22">
                  <c:v>7000.0</c:v>
                </c:pt>
                <c:pt idx="23">
                  <c:v>6544.0</c:v>
                </c:pt>
                <c:pt idx="24">
                  <c:v>7024.0</c:v>
                </c:pt>
                <c:pt idx="25">
                  <c:v>6560.0</c:v>
                </c:pt>
                <c:pt idx="26">
                  <c:v>7284.0</c:v>
                </c:pt>
                <c:pt idx="27">
                  <c:v>7280.0</c:v>
                </c:pt>
                <c:pt idx="28">
                  <c:v>7528.0</c:v>
                </c:pt>
                <c:pt idx="29">
                  <c:v>7528.0</c:v>
                </c:pt>
                <c:pt idx="30">
                  <c:v>7656.0</c:v>
                </c:pt>
                <c:pt idx="31">
                  <c:v>7812.0</c:v>
                </c:pt>
                <c:pt idx="32">
                  <c:v>8124.0</c:v>
                </c:pt>
                <c:pt idx="33">
                  <c:v>8124.0</c:v>
                </c:pt>
                <c:pt idx="34">
                  <c:v>8556.0</c:v>
                </c:pt>
                <c:pt idx="35">
                  <c:v>8560.0</c:v>
                </c:pt>
                <c:pt idx="36">
                  <c:v>8672.0</c:v>
                </c:pt>
                <c:pt idx="37">
                  <c:v>8672.0</c:v>
                </c:pt>
                <c:pt idx="38">
                  <c:v>9708.0</c:v>
                </c:pt>
                <c:pt idx="39">
                  <c:v>9708.0</c:v>
                </c:pt>
                <c:pt idx="40">
                  <c:v>9712.0</c:v>
                </c:pt>
                <c:pt idx="41">
                  <c:v>9712.0</c:v>
                </c:pt>
                <c:pt idx="42">
                  <c:v>10084.0</c:v>
                </c:pt>
                <c:pt idx="43">
                  <c:v>10084.0</c:v>
                </c:pt>
                <c:pt idx="44">
                  <c:v>10084.0</c:v>
                </c:pt>
                <c:pt idx="45">
                  <c:v>10084.0</c:v>
                </c:pt>
                <c:pt idx="46">
                  <c:v>10128.0</c:v>
                </c:pt>
                <c:pt idx="47">
                  <c:v>10132.0</c:v>
                </c:pt>
                <c:pt idx="48">
                  <c:v>10460.0</c:v>
                </c:pt>
                <c:pt idx="49">
                  <c:v>10456.0</c:v>
                </c:pt>
                <c:pt idx="50">
                  <c:v>10456.0</c:v>
                </c:pt>
                <c:pt idx="51">
                  <c:v>10460.0</c:v>
                </c:pt>
                <c:pt idx="52">
                  <c:v>10884.0</c:v>
                </c:pt>
                <c:pt idx="53">
                  <c:v>10880.0</c:v>
                </c:pt>
                <c:pt idx="54">
                  <c:v>10880.0</c:v>
                </c:pt>
                <c:pt idx="55">
                  <c:v>10884.0</c:v>
                </c:pt>
                <c:pt idx="56">
                  <c:v>10888.0</c:v>
                </c:pt>
                <c:pt idx="57">
                  <c:v>11348.0</c:v>
                </c:pt>
                <c:pt idx="58">
                  <c:v>11344.0</c:v>
                </c:pt>
                <c:pt idx="59">
                  <c:v>11348.0</c:v>
                </c:pt>
                <c:pt idx="60">
                  <c:v>11348.0</c:v>
                </c:pt>
                <c:pt idx="61">
                  <c:v>11908.0</c:v>
                </c:pt>
                <c:pt idx="62">
                  <c:v>11924.0</c:v>
                </c:pt>
                <c:pt idx="63">
                  <c:v>11928.0</c:v>
                </c:pt>
                <c:pt idx="64">
                  <c:v>11936.0</c:v>
                </c:pt>
                <c:pt idx="65">
                  <c:v>11932.0</c:v>
                </c:pt>
                <c:pt idx="66">
                  <c:v>11928.0</c:v>
                </c:pt>
                <c:pt idx="67">
                  <c:v>11928.0</c:v>
                </c:pt>
                <c:pt idx="68">
                  <c:v>12928.0</c:v>
                </c:pt>
                <c:pt idx="69">
                  <c:v>12928.0</c:v>
                </c:pt>
                <c:pt idx="70">
                  <c:v>12928.0</c:v>
                </c:pt>
                <c:pt idx="71">
                  <c:v>12928.0</c:v>
                </c:pt>
                <c:pt idx="72">
                  <c:v>12928.0</c:v>
                </c:pt>
                <c:pt idx="73">
                  <c:v>12932.0</c:v>
                </c:pt>
                <c:pt idx="74">
                  <c:v>14936.0</c:v>
                </c:pt>
                <c:pt idx="75">
                  <c:v>14936.0</c:v>
                </c:pt>
                <c:pt idx="76">
                  <c:v>14936.0</c:v>
                </c:pt>
                <c:pt idx="77">
                  <c:v>14932.0</c:v>
                </c:pt>
                <c:pt idx="78">
                  <c:v>14928.0</c:v>
                </c:pt>
                <c:pt idx="79">
                  <c:v>14928.0</c:v>
                </c:pt>
                <c:pt idx="80">
                  <c:v>15928.0</c:v>
                </c:pt>
                <c:pt idx="81">
                  <c:v>15932.0</c:v>
                </c:pt>
                <c:pt idx="82">
                  <c:v>15936.0</c:v>
                </c:pt>
                <c:pt idx="83">
                  <c:v>15932.0</c:v>
                </c:pt>
                <c:pt idx="84">
                  <c:v>15928.0</c:v>
                </c:pt>
                <c:pt idx="85">
                  <c:v>15928.0</c:v>
                </c:pt>
                <c:pt idx="86">
                  <c:v>15928.0</c:v>
                </c:pt>
                <c:pt idx="87">
                  <c:v>15928.0</c:v>
                </c:pt>
                <c:pt idx="88">
                  <c:v>15928.0</c:v>
                </c:pt>
                <c:pt idx="89">
                  <c:v>15928.0</c:v>
                </c:pt>
                <c:pt idx="90">
                  <c:v>15928.0</c:v>
                </c:pt>
                <c:pt idx="91">
                  <c:v>15928.0</c:v>
                </c:pt>
                <c:pt idx="92">
                  <c:v>15928.0</c:v>
                </c:pt>
                <c:pt idx="93">
                  <c:v>15928.0</c:v>
                </c:pt>
                <c:pt idx="94">
                  <c:v>15928.0</c:v>
                </c:pt>
                <c:pt idx="95">
                  <c:v>15928.0</c:v>
                </c:pt>
                <c:pt idx="96">
                  <c:v>15928.0</c:v>
                </c:pt>
                <c:pt idx="97">
                  <c:v>15928.0</c:v>
                </c:pt>
                <c:pt idx="98">
                  <c:v>15928.0</c:v>
                </c:pt>
                <c:pt idx="99">
                  <c:v>15928.0</c:v>
                </c:pt>
                <c:pt idx="100">
                  <c:v>16928.0</c:v>
                </c:pt>
                <c:pt idx="101">
                  <c:v>16928.0</c:v>
                </c:pt>
                <c:pt idx="102">
                  <c:v>16928.0</c:v>
                </c:pt>
                <c:pt idx="103">
                  <c:v>16928.0</c:v>
                </c:pt>
                <c:pt idx="104">
                  <c:v>16928.0</c:v>
                </c:pt>
                <c:pt idx="105">
                  <c:v>16928.0</c:v>
                </c:pt>
                <c:pt idx="106">
                  <c:v>16928.0</c:v>
                </c:pt>
                <c:pt idx="107">
                  <c:v>17932.0</c:v>
                </c:pt>
                <c:pt idx="108">
                  <c:v>17936.0</c:v>
                </c:pt>
                <c:pt idx="109">
                  <c:v>17936.0</c:v>
                </c:pt>
                <c:pt idx="110">
                  <c:v>17936.0</c:v>
                </c:pt>
                <c:pt idx="111">
                  <c:v>17936.0</c:v>
                </c:pt>
                <c:pt idx="112">
                  <c:v>17936.0</c:v>
                </c:pt>
                <c:pt idx="113">
                  <c:v>18936.0</c:v>
                </c:pt>
                <c:pt idx="114">
                  <c:v>18936.0</c:v>
                </c:pt>
                <c:pt idx="115">
                  <c:v>18936.0</c:v>
                </c:pt>
                <c:pt idx="116">
                  <c:v>18936.0</c:v>
                </c:pt>
                <c:pt idx="117">
                  <c:v>18932.0</c:v>
                </c:pt>
                <c:pt idx="118">
                  <c:v>18928.0</c:v>
                </c:pt>
                <c:pt idx="119">
                  <c:v>18928.0</c:v>
                </c:pt>
                <c:pt idx="120">
                  <c:v>18928.0</c:v>
                </c:pt>
                <c:pt idx="121">
                  <c:v>19928.0</c:v>
                </c:pt>
                <c:pt idx="122">
                  <c:v>19928.0</c:v>
                </c:pt>
                <c:pt idx="123">
                  <c:v>19928.0</c:v>
                </c:pt>
                <c:pt idx="124">
                  <c:v>19928.0</c:v>
                </c:pt>
                <c:pt idx="125">
                  <c:v>19932.0</c:v>
                </c:pt>
                <c:pt idx="126">
                  <c:v>19936.0</c:v>
                </c:pt>
                <c:pt idx="127">
                  <c:v>19936.0</c:v>
                </c:pt>
                <c:pt idx="128">
                  <c:v>19936.0</c:v>
                </c:pt>
                <c:pt idx="129">
                  <c:v>19940.0</c:v>
                </c:pt>
                <c:pt idx="130">
                  <c:v>19944.0</c:v>
                </c:pt>
                <c:pt idx="131">
                  <c:v>20936.0</c:v>
                </c:pt>
                <c:pt idx="132">
                  <c:v>21928.0</c:v>
                </c:pt>
                <c:pt idx="133">
                  <c:v>21932.0</c:v>
                </c:pt>
                <c:pt idx="134">
                  <c:v>21936.0</c:v>
                </c:pt>
                <c:pt idx="135">
                  <c:v>21936.0</c:v>
                </c:pt>
                <c:pt idx="136">
                  <c:v>22936.0</c:v>
                </c:pt>
                <c:pt idx="137">
                  <c:v>22932.0</c:v>
                </c:pt>
                <c:pt idx="138">
                  <c:v>22928.0</c:v>
                </c:pt>
                <c:pt idx="139">
                  <c:v>22928.0</c:v>
                </c:pt>
                <c:pt idx="140">
                  <c:v>22928.0</c:v>
                </c:pt>
                <c:pt idx="141">
                  <c:v>22928.0</c:v>
                </c:pt>
                <c:pt idx="142">
                  <c:v>22928.0</c:v>
                </c:pt>
                <c:pt idx="143">
                  <c:v>22932.0</c:v>
                </c:pt>
                <c:pt idx="144">
                  <c:v>22936.0</c:v>
                </c:pt>
                <c:pt idx="145">
                  <c:v>22932.0</c:v>
                </c:pt>
                <c:pt idx="146">
                  <c:v>24928.0</c:v>
                </c:pt>
                <c:pt idx="147">
                  <c:v>24928.0</c:v>
                </c:pt>
                <c:pt idx="148">
                  <c:v>26928.0</c:v>
                </c:pt>
                <c:pt idx="149">
                  <c:v>26928.0</c:v>
                </c:pt>
                <c:pt idx="150">
                  <c:v>26928.0</c:v>
                </c:pt>
                <c:pt idx="151">
                  <c:v>26928.0</c:v>
                </c:pt>
                <c:pt idx="152">
                  <c:v>26928.0</c:v>
                </c:pt>
                <c:pt idx="153">
                  <c:v>26932.0</c:v>
                </c:pt>
                <c:pt idx="154">
                  <c:v>26936.0</c:v>
                </c:pt>
                <c:pt idx="155">
                  <c:v>26932.0</c:v>
                </c:pt>
                <c:pt idx="156">
                  <c:v>26928.0</c:v>
                </c:pt>
                <c:pt idx="157">
                  <c:v>26928.0</c:v>
                </c:pt>
                <c:pt idx="158">
                  <c:v>26928.0</c:v>
                </c:pt>
                <c:pt idx="159">
                  <c:v>26932.0</c:v>
                </c:pt>
                <c:pt idx="160">
                  <c:v>27936.0</c:v>
                </c:pt>
                <c:pt idx="161">
                  <c:v>27936.0</c:v>
                </c:pt>
                <c:pt idx="162">
                  <c:v>27936.0</c:v>
                </c:pt>
                <c:pt idx="163">
                  <c:v>27932.0</c:v>
                </c:pt>
                <c:pt idx="164">
                  <c:v>27928.0</c:v>
                </c:pt>
                <c:pt idx="165">
                  <c:v>27932.0</c:v>
                </c:pt>
                <c:pt idx="166">
                  <c:v>27936.0</c:v>
                </c:pt>
                <c:pt idx="167">
                  <c:v>27932.0</c:v>
                </c:pt>
                <c:pt idx="168">
                  <c:v>27928.0</c:v>
                </c:pt>
                <c:pt idx="169">
                  <c:v>27928.0</c:v>
                </c:pt>
                <c:pt idx="170">
                  <c:v>27928.0</c:v>
                </c:pt>
                <c:pt idx="171">
                  <c:v>27928.0</c:v>
                </c:pt>
                <c:pt idx="172">
                  <c:v>27928.0</c:v>
                </c:pt>
                <c:pt idx="173">
                  <c:v>27460.0</c:v>
                </c:pt>
                <c:pt idx="174">
                  <c:v>26992.0</c:v>
                </c:pt>
                <c:pt idx="175">
                  <c:v>26992.0</c:v>
                </c:pt>
                <c:pt idx="176">
                  <c:v>26992.0</c:v>
                </c:pt>
              </c:numCache>
            </c:numRef>
          </c:val>
          <c:smooth val="0"/>
        </c:ser>
        <c:ser>
          <c:idx val="1"/>
          <c:order val="1"/>
          <c:tx>
            <c:strRef>
              <c:f>Sheet1!$C$1</c:f>
              <c:strCache>
                <c:ptCount val="1"/>
                <c:pt idx="0">
                  <c:v>8591 Emulator</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Sheet1!$C$2:$C$178</c:f>
              <c:numCache>
                <c:formatCode>General</c:formatCode>
                <c:ptCount val="177"/>
                <c:pt idx="0">
                  <c:v>2020.0</c:v>
                </c:pt>
                <c:pt idx="1">
                  <c:v>2064.0</c:v>
                </c:pt>
                <c:pt idx="2">
                  <c:v>2068.0</c:v>
                </c:pt>
                <c:pt idx="3">
                  <c:v>3728.0</c:v>
                </c:pt>
                <c:pt idx="4">
                  <c:v>3732.0</c:v>
                </c:pt>
                <c:pt idx="5">
                  <c:v>4324.0</c:v>
                </c:pt>
                <c:pt idx="6">
                  <c:v>4324.0</c:v>
                </c:pt>
                <c:pt idx="7">
                  <c:v>3648.0</c:v>
                </c:pt>
                <c:pt idx="8">
                  <c:v>3648.0</c:v>
                </c:pt>
                <c:pt idx="9">
                  <c:v>4608.0</c:v>
                </c:pt>
                <c:pt idx="10">
                  <c:v>5076.0</c:v>
                </c:pt>
                <c:pt idx="11">
                  <c:v>4952.0</c:v>
                </c:pt>
                <c:pt idx="12">
                  <c:v>5424.0</c:v>
                </c:pt>
                <c:pt idx="13">
                  <c:v>5000.0</c:v>
                </c:pt>
                <c:pt idx="14">
                  <c:v>5000.0</c:v>
                </c:pt>
                <c:pt idx="15">
                  <c:v>5720.0</c:v>
                </c:pt>
                <c:pt idx="16">
                  <c:v>6212.0</c:v>
                </c:pt>
                <c:pt idx="17">
                  <c:v>5632.0</c:v>
                </c:pt>
                <c:pt idx="18">
                  <c:v>5632.0</c:v>
                </c:pt>
                <c:pt idx="19">
                  <c:v>6504.0</c:v>
                </c:pt>
                <c:pt idx="20">
                  <c:v>6980.0</c:v>
                </c:pt>
                <c:pt idx="21">
                  <c:v>6168.0</c:v>
                </c:pt>
                <c:pt idx="22">
                  <c:v>7104.0</c:v>
                </c:pt>
                <c:pt idx="23">
                  <c:v>7584.0</c:v>
                </c:pt>
                <c:pt idx="24">
                  <c:v>8072.0</c:v>
                </c:pt>
                <c:pt idx="25">
                  <c:v>7128.0</c:v>
                </c:pt>
                <c:pt idx="26">
                  <c:v>7444.0</c:v>
                </c:pt>
                <c:pt idx="27">
                  <c:v>7916.0</c:v>
                </c:pt>
                <c:pt idx="28">
                  <c:v>8668.0</c:v>
                </c:pt>
                <c:pt idx="29">
                  <c:v>8244.0</c:v>
                </c:pt>
                <c:pt idx="30">
                  <c:v>8060.0</c:v>
                </c:pt>
                <c:pt idx="31">
                  <c:v>8528.0</c:v>
                </c:pt>
                <c:pt idx="32">
                  <c:v>9240.0</c:v>
                </c:pt>
                <c:pt idx="33">
                  <c:v>8836.0</c:v>
                </c:pt>
                <c:pt idx="34">
                  <c:v>9260.0</c:v>
                </c:pt>
                <c:pt idx="35">
                  <c:v>9728.0</c:v>
                </c:pt>
                <c:pt idx="36">
                  <c:v>10272.0</c:v>
                </c:pt>
                <c:pt idx="37">
                  <c:v>9804.0</c:v>
                </c:pt>
                <c:pt idx="38">
                  <c:v>9512.0</c:v>
                </c:pt>
                <c:pt idx="39">
                  <c:v>9980.0</c:v>
                </c:pt>
                <c:pt idx="40">
                  <c:v>10468.0</c:v>
                </c:pt>
                <c:pt idx="41">
                  <c:v>10048.0</c:v>
                </c:pt>
                <c:pt idx="42">
                  <c:v>11220.0</c:v>
                </c:pt>
                <c:pt idx="43">
                  <c:v>11708.0</c:v>
                </c:pt>
                <c:pt idx="44">
                  <c:v>12176.0</c:v>
                </c:pt>
                <c:pt idx="45">
                  <c:v>11708.0</c:v>
                </c:pt>
                <c:pt idx="46">
                  <c:v>11240.0</c:v>
                </c:pt>
                <c:pt idx="47">
                  <c:v>11712.0</c:v>
                </c:pt>
                <c:pt idx="48">
                  <c:v>12184.0</c:v>
                </c:pt>
                <c:pt idx="49">
                  <c:v>11712.0</c:v>
                </c:pt>
                <c:pt idx="50">
                  <c:v>11240.0</c:v>
                </c:pt>
                <c:pt idx="51">
                  <c:v>11708.0</c:v>
                </c:pt>
                <c:pt idx="52">
                  <c:v>12176.0</c:v>
                </c:pt>
                <c:pt idx="53">
                  <c:v>12176.0</c:v>
                </c:pt>
                <c:pt idx="54">
                  <c:v>13176.0</c:v>
                </c:pt>
                <c:pt idx="55">
                  <c:v>12708.0</c:v>
                </c:pt>
                <c:pt idx="56">
                  <c:v>12240.0</c:v>
                </c:pt>
                <c:pt idx="57">
                  <c:v>12708.0</c:v>
                </c:pt>
                <c:pt idx="58">
                  <c:v>13200.0</c:v>
                </c:pt>
                <c:pt idx="59">
                  <c:v>12732.0</c:v>
                </c:pt>
                <c:pt idx="60">
                  <c:v>12272.0</c:v>
                </c:pt>
                <c:pt idx="61">
                  <c:v>12740.0</c:v>
                </c:pt>
                <c:pt idx="62">
                  <c:v>14232.0</c:v>
                </c:pt>
                <c:pt idx="63">
                  <c:v>13764.0</c:v>
                </c:pt>
                <c:pt idx="64">
                  <c:v>13312.0</c:v>
                </c:pt>
                <c:pt idx="65">
                  <c:v>13780.0</c:v>
                </c:pt>
                <c:pt idx="66">
                  <c:v>14256.0</c:v>
                </c:pt>
                <c:pt idx="67">
                  <c:v>13788.0</c:v>
                </c:pt>
                <c:pt idx="68">
                  <c:v>14368.0</c:v>
                </c:pt>
                <c:pt idx="69">
                  <c:v>14840.0</c:v>
                </c:pt>
                <c:pt idx="70">
                  <c:v>16320.0</c:v>
                </c:pt>
                <c:pt idx="71">
                  <c:v>15848.0</c:v>
                </c:pt>
                <c:pt idx="72">
                  <c:v>15392.0</c:v>
                </c:pt>
                <c:pt idx="73">
                  <c:v>15860.0</c:v>
                </c:pt>
                <c:pt idx="74">
                  <c:v>16352.0</c:v>
                </c:pt>
                <c:pt idx="75">
                  <c:v>15884.0</c:v>
                </c:pt>
                <c:pt idx="76">
                  <c:v>16416.0</c:v>
                </c:pt>
                <c:pt idx="77">
                  <c:v>16884.0</c:v>
                </c:pt>
                <c:pt idx="78">
                  <c:v>18352.0</c:v>
                </c:pt>
                <c:pt idx="79">
                  <c:v>17884.0</c:v>
                </c:pt>
                <c:pt idx="80">
                  <c:v>18416.0</c:v>
                </c:pt>
                <c:pt idx="81">
                  <c:v>18888.0</c:v>
                </c:pt>
                <c:pt idx="82">
                  <c:v>19360.0</c:v>
                </c:pt>
                <c:pt idx="83">
                  <c:v>18888.0</c:v>
                </c:pt>
                <c:pt idx="84">
                  <c:v>18416.0</c:v>
                </c:pt>
                <c:pt idx="85">
                  <c:v>18884.0</c:v>
                </c:pt>
                <c:pt idx="86">
                  <c:v>19352.0</c:v>
                </c:pt>
                <c:pt idx="87">
                  <c:v>18884.0</c:v>
                </c:pt>
                <c:pt idx="88">
                  <c:v>18416.0</c:v>
                </c:pt>
                <c:pt idx="89">
                  <c:v>18884.0</c:v>
                </c:pt>
                <c:pt idx="90">
                  <c:v>19352.0</c:v>
                </c:pt>
                <c:pt idx="91">
                  <c:v>18884.0</c:v>
                </c:pt>
                <c:pt idx="92">
                  <c:v>18416.0</c:v>
                </c:pt>
                <c:pt idx="93">
                  <c:v>18848.0</c:v>
                </c:pt>
                <c:pt idx="94">
                  <c:v>20368.0</c:v>
                </c:pt>
                <c:pt idx="95">
                  <c:v>20368.0</c:v>
                </c:pt>
                <c:pt idx="96">
                  <c:v>19416.0</c:v>
                </c:pt>
                <c:pt idx="97">
                  <c:v>19888.0</c:v>
                </c:pt>
                <c:pt idx="98">
                  <c:v>20360.0</c:v>
                </c:pt>
                <c:pt idx="99">
                  <c:v>19888.0</c:v>
                </c:pt>
                <c:pt idx="100">
                  <c:v>20416.0</c:v>
                </c:pt>
                <c:pt idx="101">
                  <c:v>20884.0</c:v>
                </c:pt>
                <c:pt idx="102">
                  <c:v>21352.0</c:v>
                </c:pt>
                <c:pt idx="103">
                  <c:v>20884.0</c:v>
                </c:pt>
                <c:pt idx="104">
                  <c:v>20416.0</c:v>
                </c:pt>
                <c:pt idx="105">
                  <c:v>20884.0</c:v>
                </c:pt>
                <c:pt idx="106">
                  <c:v>21352.0</c:v>
                </c:pt>
                <c:pt idx="107">
                  <c:v>20884.0</c:v>
                </c:pt>
                <c:pt idx="108">
                  <c:v>20416.0</c:v>
                </c:pt>
                <c:pt idx="109">
                  <c:v>20884.0</c:v>
                </c:pt>
                <c:pt idx="110">
                  <c:v>21352.0</c:v>
                </c:pt>
                <c:pt idx="111">
                  <c:v>21884.0</c:v>
                </c:pt>
                <c:pt idx="112">
                  <c:v>21416.0</c:v>
                </c:pt>
                <c:pt idx="113">
                  <c:v>22884.0</c:v>
                </c:pt>
                <c:pt idx="114">
                  <c:v>23352.0</c:v>
                </c:pt>
                <c:pt idx="115">
                  <c:v>22884.0</c:v>
                </c:pt>
                <c:pt idx="116">
                  <c:v>22416.0</c:v>
                </c:pt>
                <c:pt idx="117">
                  <c:v>22416.0</c:v>
                </c:pt>
                <c:pt idx="118">
                  <c:v>22416.0</c:v>
                </c:pt>
                <c:pt idx="119">
                  <c:v>22884.0</c:v>
                </c:pt>
                <c:pt idx="120">
                  <c:v>23352.0</c:v>
                </c:pt>
                <c:pt idx="121">
                  <c:v>22884.0</c:v>
                </c:pt>
                <c:pt idx="122">
                  <c:v>22416.0</c:v>
                </c:pt>
                <c:pt idx="123">
                  <c:v>23416.0</c:v>
                </c:pt>
                <c:pt idx="124">
                  <c:v>23416.0</c:v>
                </c:pt>
                <c:pt idx="125">
                  <c:v>24884.0</c:v>
                </c:pt>
                <c:pt idx="126">
                  <c:v>25352.0</c:v>
                </c:pt>
                <c:pt idx="127">
                  <c:v>25884.0</c:v>
                </c:pt>
                <c:pt idx="128">
                  <c:v>25416.0</c:v>
                </c:pt>
                <c:pt idx="129">
                  <c:v>25416.0</c:v>
                </c:pt>
                <c:pt idx="130">
                  <c:v>25416.0</c:v>
                </c:pt>
                <c:pt idx="131">
                  <c:v>25884.0</c:v>
                </c:pt>
                <c:pt idx="132">
                  <c:v>27352.0</c:v>
                </c:pt>
                <c:pt idx="133">
                  <c:v>26884.0</c:v>
                </c:pt>
                <c:pt idx="134">
                  <c:v>26416.0</c:v>
                </c:pt>
                <c:pt idx="135">
                  <c:v>26416.0</c:v>
                </c:pt>
                <c:pt idx="136">
                  <c:v>26416.0</c:v>
                </c:pt>
                <c:pt idx="137">
                  <c:v>26884.0</c:v>
                </c:pt>
                <c:pt idx="138">
                  <c:v>28352.0</c:v>
                </c:pt>
                <c:pt idx="139">
                  <c:v>27884.0</c:v>
                </c:pt>
                <c:pt idx="140">
                  <c:v>27416.0</c:v>
                </c:pt>
                <c:pt idx="141">
                  <c:v>27416.0</c:v>
                </c:pt>
                <c:pt idx="142">
                  <c:v>27416.0</c:v>
                </c:pt>
                <c:pt idx="143">
                  <c:v>27884.0</c:v>
                </c:pt>
                <c:pt idx="144">
                  <c:v>28352.0</c:v>
                </c:pt>
                <c:pt idx="145">
                  <c:v>27884.0</c:v>
                </c:pt>
                <c:pt idx="146">
                  <c:v>27416.0</c:v>
                </c:pt>
                <c:pt idx="147">
                  <c:v>27416.0</c:v>
                </c:pt>
                <c:pt idx="148">
                  <c:v>27416.0</c:v>
                </c:pt>
                <c:pt idx="149">
                  <c:v>27884.0</c:v>
                </c:pt>
                <c:pt idx="150">
                  <c:v>28352.0</c:v>
                </c:pt>
                <c:pt idx="151">
                  <c:v>27884.0</c:v>
                </c:pt>
                <c:pt idx="152">
                  <c:v>28416.0</c:v>
                </c:pt>
                <c:pt idx="153">
                  <c:v>28416.0</c:v>
                </c:pt>
                <c:pt idx="154">
                  <c:v>30416.0</c:v>
                </c:pt>
                <c:pt idx="155">
                  <c:v>30888.0</c:v>
                </c:pt>
                <c:pt idx="156">
                  <c:v>32360.0</c:v>
                </c:pt>
                <c:pt idx="157">
                  <c:v>32888.0</c:v>
                </c:pt>
                <c:pt idx="158">
                  <c:v>33416.0</c:v>
                </c:pt>
                <c:pt idx="159">
                  <c:v>33416.0</c:v>
                </c:pt>
                <c:pt idx="160">
                  <c:v>33416.0</c:v>
                </c:pt>
                <c:pt idx="161">
                  <c:v>33884.0</c:v>
                </c:pt>
                <c:pt idx="162">
                  <c:v>34352.0</c:v>
                </c:pt>
                <c:pt idx="163">
                  <c:v>33884.0</c:v>
                </c:pt>
                <c:pt idx="164">
                  <c:v>33416.0</c:v>
                </c:pt>
                <c:pt idx="165">
                  <c:v>33416.0</c:v>
                </c:pt>
                <c:pt idx="166">
                  <c:v>33416.0</c:v>
                </c:pt>
                <c:pt idx="167">
                  <c:v>33888.0</c:v>
                </c:pt>
                <c:pt idx="168">
                  <c:v>34360.0</c:v>
                </c:pt>
                <c:pt idx="169">
                  <c:v>33888.0</c:v>
                </c:pt>
                <c:pt idx="170">
                  <c:v>33416.0</c:v>
                </c:pt>
                <c:pt idx="171">
                  <c:v>33416.0</c:v>
                </c:pt>
                <c:pt idx="172">
                  <c:v>33416.0</c:v>
                </c:pt>
                <c:pt idx="173">
                  <c:v>33888.0</c:v>
                </c:pt>
                <c:pt idx="174">
                  <c:v>34360.0</c:v>
                </c:pt>
                <c:pt idx="175">
                  <c:v>34356.0</c:v>
                </c:pt>
                <c:pt idx="176">
                  <c:v>34352.0</c:v>
                </c:pt>
              </c:numCache>
            </c:numRef>
          </c:val>
          <c:smooth val="0"/>
        </c:ser>
        <c:ser>
          <c:idx val="2"/>
          <c:order val="2"/>
          <c:tx>
            <c:strRef>
              <c:f>Sheet1!$D$1</c:f>
              <c:strCache>
                <c:ptCount val="1"/>
                <c:pt idx="0">
                  <c:v>8590 System Profiler</c:v>
                </c:pt>
              </c:strCache>
            </c:strRef>
          </c:tx>
          <c:spPr>
            <a:ln w="12700">
              <a:prstDash val="dash"/>
            </a:ln>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Sheet1!$D$2:$D$178</c:f>
              <c:numCache>
                <c:formatCode>General</c:formatCode>
                <c:ptCount val="177"/>
                <c:pt idx="0">
                  <c:v>4032.0</c:v>
                </c:pt>
                <c:pt idx="1">
                  <c:v>3792.0</c:v>
                </c:pt>
                <c:pt idx="2">
                  <c:v>5056.0</c:v>
                </c:pt>
                <c:pt idx="3">
                  <c:v>5044.0</c:v>
                </c:pt>
                <c:pt idx="4">
                  <c:v>5700.0</c:v>
                </c:pt>
                <c:pt idx="5">
                  <c:v>4712.0</c:v>
                </c:pt>
                <c:pt idx="6">
                  <c:v>5736.0</c:v>
                </c:pt>
                <c:pt idx="7">
                  <c:v>9252.0</c:v>
                </c:pt>
                <c:pt idx="8">
                  <c:v>5848.0</c:v>
                </c:pt>
                <c:pt idx="9">
                  <c:v>4280.0</c:v>
                </c:pt>
                <c:pt idx="10">
                  <c:v>6284.0</c:v>
                </c:pt>
                <c:pt idx="11">
                  <c:v>5456.0</c:v>
                </c:pt>
                <c:pt idx="12">
                  <c:v>6440.0</c:v>
                </c:pt>
                <c:pt idx="13">
                  <c:v>5568.0</c:v>
                </c:pt>
                <c:pt idx="14">
                  <c:v>6544.0</c:v>
                </c:pt>
                <c:pt idx="15">
                  <c:v>5916.0</c:v>
                </c:pt>
                <c:pt idx="16">
                  <c:v>6892.0</c:v>
                </c:pt>
                <c:pt idx="17">
                  <c:v>6164.0</c:v>
                </c:pt>
                <c:pt idx="18">
                  <c:v>7900.0</c:v>
                </c:pt>
                <c:pt idx="19">
                  <c:v>6684.0</c:v>
                </c:pt>
                <c:pt idx="20">
                  <c:v>7660.0</c:v>
                </c:pt>
                <c:pt idx="21">
                  <c:v>6776.0</c:v>
                </c:pt>
                <c:pt idx="22">
                  <c:v>7780.0</c:v>
                </c:pt>
                <c:pt idx="23">
                  <c:v>8080.0</c:v>
                </c:pt>
                <c:pt idx="24">
                  <c:v>12608.0</c:v>
                </c:pt>
                <c:pt idx="25">
                  <c:v>8104.0</c:v>
                </c:pt>
                <c:pt idx="26">
                  <c:v>7116.0</c:v>
                </c:pt>
                <c:pt idx="27">
                  <c:v>8288.0</c:v>
                </c:pt>
                <c:pt idx="28">
                  <c:v>7308.0</c:v>
                </c:pt>
                <c:pt idx="29">
                  <c:v>8492.0</c:v>
                </c:pt>
                <c:pt idx="30">
                  <c:v>21132.0</c:v>
                </c:pt>
                <c:pt idx="31">
                  <c:v>8700.0</c:v>
                </c:pt>
                <c:pt idx="32">
                  <c:v>7724.0</c:v>
                </c:pt>
                <c:pt idx="33">
                  <c:v>9328.0</c:v>
                </c:pt>
                <c:pt idx="34">
                  <c:v>14544.0</c:v>
                </c:pt>
                <c:pt idx="35">
                  <c:v>9392.0</c:v>
                </c:pt>
                <c:pt idx="36">
                  <c:v>9252.0</c:v>
                </c:pt>
                <c:pt idx="37">
                  <c:v>10244.0</c:v>
                </c:pt>
                <c:pt idx="38">
                  <c:v>9548.0</c:v>
                </c:pt>
                <c:pt idx="39">
                  <c:v>10620.0</c:v>
                </c:pt>
                <c:pt idx="40">
                  <c:v>9604.0</c:v>
                </c:pt>
                <c:pt idx="41">
                  <c:v>10592.0</c:v>
                </c:pt>
                <c:pt idx="42">
                  <c:v>9616.0</c:v>
                </c:pt>
                <c:pt idx="43">
                  <c:v>10596.0</c:v>
                </c:pt>
                <c:pt idx="44">
                  <c:v>9876.0</c:v>
                </c:pt>
                <c:pt idx="45">
                  <c:v>10884.0</c:v>
                </c:pt>
                <c:pt idx="46">
                  <c:v>10040.0</c:v>
                </c:pt>
                <c:pt idx="47">
                  <c:v>11020.0</c:v>
                </c:pt>
                <c:pt idx="48">
                  <c:v>10980.0</c:v>
                </c:pt>
                <c:pt idx="49">
                  <c:v>10312.0</c:v>
                </c:pt>
                <c:pt idx="50">
                  <c:v>11336.0</c:v>
                </c:pt>
                <c:pt idx="51">
                  <c:v>10352.0</c:v>
                </c:pt>
                <c:pt idx="52">
                  <c:v>11584.0</c:v>
                </c:pt>
                <c:pt idx="53">
                  <c:v>10612.0</c:v>
                </c:pt>
                <c:pt idx="54">
                  <c:v>11640.0</c:v>
                </c:pt>
                <c:pt idx="55">
                  <c:v>10960.0</c:v>
                </c:pt>
                <c:pt idx="56">
                  <c:v>12036.0</c:v>
                </c:pt>
                <c:pt idx="57">
                  <c:v>11056.0</c:v>
                </c:pt>
                <c:pt idx="58">
                  <c:v>12380.0</c:v>
                </c:pt>
                <c:pt idx="59">
                  <c:v>11408.0</c:v>
                </c:pt>
                <c:pt idx="60">
                  <c:v>12364.0</c:v>
                </c:pt>
                <c:pt idx="61">
                  <c:v>14256.0</c:v>
                </c:pt>
                <c:pt idx="62">
                  <c:v>12876.0</c:v>
                </c:pt>
                <c:pt idx="63">
                  <c:v>11840.0</c:v>
                </c:pt>
                <c:pt idx="64">
                  <c:v>12836.0</c:v>
                </c:pt>
                <c:pt idx="65">
                  <c:v>12980.0</c:v>
                </c:pt>
                <c:pt idx="66">
                  <c:v>13968.0</c:v>
                </c:pt>
                <c:pt idx="67">
                  <c:v>13928.0</c:v>
                </c:pt>
                <c:pt idx="68">
                  <c:v>18528.0</c:v>
                </c:pt>
                <c:pt idx="69">
                  <c:v>13920.0</c:v>
                </c:pt>
                <c:pt idx="70">
                  <c:v>12956.0</c:v>
                </c:pt>
                <c:pt idx="71">
                  <c:v>14936.0</c:v>
                </c:pt>
                <c:pt idx="72">
                  <c:v>14964.0</c:v>
                </c:pt>
                <c:pt idx="73">
                  <c:v>15976.0</c:v>
                </c:pt>
                <c:pt idx="74">
                  <c:v>14984.0</c:v>
                </c:pt>
                <c:pt idx="75">
                  <c:v>15960.0</c:v>
                </c:pt>
                <c:pt idx="76">
                  <c:v>19944.0</c:v>
                </c:pt>
                <c:pt idx="77">
                  <c:v>16952.0</c:v>
                </c:pt>
                <c:pt idx="78">
                  <c:v>15972.0</c:v>
                </c:pt>
                <c:pt idx="79">
                  <c:v>16920.0</c:v>
                </c:pt>
                <c:pt idx="80">
                  <c:v>14992.0</c:v>
                </c:pt>
                <c:pt idx="81">
                  <c:v>16944.0</c:v>
                </c:pt>
                <c:pt idx="82">
                  <c:v>15952.0</c:v>
                </c:pt>
                <c:pt idx="83">
                  <c:v>16952.0</c:v>
                </c:pt>
                <c:pt idx="84">
                  <c:v>15924.0</c:v>
                </c:pt>
                <c:pt idx="85">
                  <c:v>16928.0</c:v>
                </c:pt>
                <c:pt idx="86">
                  <c:v>15960.0</c:v>
                </c:pt>
                <c:pt idx="87">
                  <c:v>16928.0</c:v>
                </c:pt>
                <c:pt idx="88">
                  <c:v>16952.0</c:v>
                </c:pt>
                <c:pt idx="89">
                  <c:v>30496.0</c:v>
                </c:pt>
                <c:pt idx="90">
                  <c:v>16976.0</c:v>
                </c:pt>
                <c:pt idx="91">
                  <c:v>15984.0</c:v>
                </c:pt>
                <c:pt idx="92">
                  <c:v>16928.0</c:v>
                </c:pt>
                <c:pt idx="93">
                  <c:v>21996.0</c:v>
                </c:pt>
                <c:pt idx="94">
                  <c:v>16960.0</c:v>
                </c:pt>
                <c:pt idx="95">
                  <c:v>19892.0</c:v>
                </c:pt>
                <c:pt idx="96">
                  <c:v>16944.0</c:v>
                </c:pt>
                <c:pt idx="97">
                  <c:v>14992.0</c:v>
                </c:pt>
                <c:pt idx="98">
                  <c:v>16904.0</c:v>
                </c:pt>
                <c:pt idx="99">
                  <c:v>15960.0</c:v>
                </c:pt>
                <c:pt idx="100">
                  <c:v>16952.0</c:v>
                </c:pt>
                <c:pt idx="101">
                  <c:v>16944.0</c:v>
                </c:pt>
                <c:pt idx="102">
                  <c:v>17920.0</c:v>
                </c:pt>
                <c:pt idx="103">
                  <c:v>16984.0</c:v>
                </c:pt>
                <c:pt idx="104">
                  <c:v>19224.0</c:v>
                </c:pt>
                <c:pt idx="105">
                  <c:v>16992.0</c:v>
                </c:pt>
                <c:pt idx="106">
                  <c:v>17992.0</c:v>
                </c:pt>
                <c:pt idx="107">
                  <c:v>17980.0</c:v>
                </c:pt>
                <c:pt idx="108">
                  <c:v>21880.0</c:v>
                </c:pt>
                <c:pt idx="109">
                  <c:v>18936.0</c:v>
                </c:pt>
                <c:pt idx="110">
                  <c:v>17964.0</c:v>
                </c:pt>
                <c:pt idx="111">
                  <c:v>18928.0</c:v>
                </c:pt>
                <c:pt idx="112">
                  <c:v>18960.0</c:v>
                </c:pt>
                <c:pt idx="113">
                  <c:v>19968.0</c:v>
                </c:pt>
                <c:pt idx="114">
                  <c:v>20492.0</c:v>
                </c:pt>
                <c:pt idx="115">
                  <c:v>19952.0</c:v>
                </c:pt>
                <c:pt idx="116">
                  <c:v>18972.0</c:v>
                </c:pt>
                <c:pt idx="117">
                  <c:v>19968.0</c:v>
                </c:pt>
                <c:pt idx="118">
                  <c:v>26464.0</c:v>
                </c:pt>
                <c:pt idx="119">
                  <c:v>19936.0</c:v>
                </c:pt>
                <c:pt idx="120">
                  <c:v>18964.0</c:v>
                </c:pt>
                <c:pt idx="121">
                  <c:v>19928.0</c:v>
                </c:pt>
                <c:pt idx="122">
                  <c:v>18944.0</c:v>
                </c:pt>
                <c:pt idx="123">
                  <c:v>19920.0</c:v>
                </c:pt>
                <c:pt idx="124">
                  <c:v>19960.0</c:v>
                </c:pt>
                <c:pt idx="125">
                  <c:v>20968.0</c:v>
                </c:pt>
                <c:pt idx="126">
                  <c:v>19992.0</c:v>
                </c:pt>
                <c:pt idx="127">
                  <c:v>21736.0</c:v>
                </c:pt>
                <c:pt idx="128">
                  <c:v>20972.0</c:v>
                </c:pt>
                <c:pt idx="129">
                  <c:v>21952.0</c:v>
                </c:pt>
                <c:pt idx="130">
                  <c:v>21968.0</c:v>
                </c:pt>
                <c:pt idx="131">
                  <c:v>23000.0</c:v>
                </c:pt>
                <c:pt idx="132">
                  <c:v>21980.0</c:v>
                </c:pt>
                <c:pt idx="133">
                  <c:v>23712.0</c:v>
                </c:pt>
                <c:pt idx="134">
                  <c:v>22984.0</c:v>
                </c:pt>
                <c:pt idx="135">
                  <c:v>21988.0</c:v>
                </c:pt>
                <c:pt idx="136">
                  <c:v>23960.0</c:v>
                </c:pt>
                <c:pt idx="137">
                  <c:v>22976.0</c:v>
                </c:pt>
                <c:pt idx="138">
                  <c:v>25960.0</c:v>
                </c:pt>
                <c:pt idx="139">
                  <c:v>24964.0</c:v>
                </c:pt>
                <c:pt idx="140">
                  <c:v>25976.0</c:v>
                </c:pt>
                <c:pt idx="141">
                  <c:v>23992.0</c:v>
                </c:pt>
                <c:pt idx="142">
                  <c:v>25944.0</c:v>
                </c:pt>
                <c:pt idx="143">
                  <c:v>24956.0</c:v>
                </c:pt>
                <c:pt idx="144">
                  <c:v>25968.0</c:v>
                </c:pt>
                <c:pt idx="145">
                  <c:v>24984.0</c:v>
                </c:pt>
                <c:pt idx="146">
                  <c:v>25976.0</c:v>
                </c:pt>
                <c:pt idx="147">
                  <c:v>25920.0</c:v>
                </c:pt>
                <c:pt idx="148">
                  <c:v>26872.0</c:v>
                </c:pt>
                <c:pt idx="149">
                  <c:v>25976.0</c:v>
                </c:pt>
                <c:pt idx="150">
                  <c:v>26960.0</c:v>
                </c:pt>
                <c:pt idx="151">
                  <c:v>26936.0</c:v>
                </c:pt>
                <c:pt idx="152">
                  <c:v>25964.0</c:v>
                </c:pt>
                <c:pt idx="153">
                  <c:v>26928.0</c:v>
                </c:pt>
                <c:pt idx="154">
                  <c:v>25960.0</c:v>
                </c:pt>
                <c:pt idx="155">
                  <c:v>27952.0</c:v>
                </c:pt>
                <c:pt idx="156">
                  <c:v>32880.0</c:v>
                </c:pt>
                <c:pt idx="157">
                  <c:v>27912.0</c:v>
                </c:pt>
                <c:pt idx="158">
                  <c:v>26956.0</c:v>
                </c:pt>
                <c:pt idx="159">
                  <c:v>27952.0</c:v>
                </c:pt>
                <c:pt idx="160">
                  <c:v>26952.0</c:v>
                </c:pt>
                <c:pt idx="161">
                  <c:v>27912.0</c:v>
                </c:pt>
                <c:pt idx="162">
                  <c:v>27960.0</c:v>
                </c:pt>
                <c:pt idx="163">
                  <c:v>26976.0</c:v>
                </c:pt>
                <c:pt idx="164">
                  <c:v>27960.0</c:v>
                </c:pt>
                <c:pt idx="165">
                  <c:v>26976.0</c:v>
                </c:pt>
                <c:pt idx="166">
                  <c:v>27984.0</c:v>
                </c:pt>
                <c:pt idx="167">
                  <c:v>28392.0</c:v>
                </c:pt>
                <c:pt idx="168">
                  <c:v>27944.0</c:v>
                </c:pt>
                <c:pt idx="169">
                  <c:v>26976.0</c:v>
                </c:pt>
                <c:pt idx="170">
                  <c:v>28000.0</c:v>
                </c:pt>
                <c:pt idx="171">
                  <c:v>26976.0</c:v>
                </c:pt>
                <c:pt idx="172">
                  <c:v>27960.0</c:v>
                </c:pt>
                <c:pt idx="173">
                  <c:v>27952.0</c:v>
                </c:pt>
                <c:pt idx="174">
                  <c:v>38680.0</c:v>
                </c:pt>
                <c:pt idx="175">
                  <c:v>27928.0</c:v>
                </c:pt>
                <c:pt idx="176">
                  <c:v>26960.0</c:v>
                </c:pt>
              </c:numCache>
            </c:numRef>
          </c:val>
          <c:smooth val="0"/>
        </c:ser>
        <c:ser>
          <c:idx val="3"/>
          <c:order val="3"/>
          <c:tx>
            <c:strRef>
              <c:f>Sheet1!$E$1</c:f>
              <c:strCache>
                <c:ptCount val="1"/>
                <c:pt idx="0">
                  <c:v>8591 System Profiler</c:v>
                </c:pt>
              </c:strCache>
            </c:strRef>
          </c:tx>
          <c:spPr>
            <a:ln w="12700">
              <a:prstDash val="dash"/>
            </a:ln>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Sheet1!$E$2:$E$178</c:f>
              <c:numCache>
                <c:formatCode>General</c:formatCode>
                <c:ptCount val="177"/>
                <c:pt idx="0">
                  <c:v>2044.0</c:v>
                </c:pt>
                <c:pt idx="1">
                  <c:v>3060.0</c:v>
                </c:pt>
                <c:pt idx="2">
                  <c:v>4616.0</c:v>
                </c:pt>
                <c:pt idx="3">
                  <c:v>4296.0</c:v>
                </c:pt>
                <c:pt idx="4">
                  <c:v>5540.0</c:v>
                </c:pt>
                <c:pt idx="5">
                  <c:v>4692.0</c:v>
                </c:pt>
                <c:pt idx="6">
                  <c:v>5948.0</c:v>
                </c:pt>
                <c:pt idx="7">
                  <c:v>5172.0</c:v>
                </c:pt>
                <c:pt idx="8">
                  <c:v>6148.0</c:v>
                </c:pt>
                <c:pt idx="9">
                  <c:v>6308.0</c:v>
                </c:pt>
                <c:pt idx="10">
                  <c:v>15828.0</c:v>
                </c:pt>
                <c:pt idx="11">
                  <c:v>6876.0</c:v>
                </c:pt>
                <c:pt idx="12">
                  <c:v>9788.0</c:v>
                </c:pt>
                <c:pt idx="13">
                  <c:v>7072.0</c:v>
                </c:pt>
                <c:pt idx="14">
                  <c:v>19216.0</c:v>
                </c:pt>
                <c:pt idx="15">
                  <c:v>7588.0</c:v>
                </c:pt>
                <c:pt idx="16">
                  <c:v>20888.0</c:v>
                </c:pt>
                <c:pt idx="17">
                  <c:v>8236.0</c:v>
                </c:pt>
                <c:pt idx="18">
                  <c:v>7524.0</c:v>
                </c:pt>
                <c:pt idx="19">
                  <c:v>8504.0</c:v>
                </c:pt>
                <c:pt idx="20">
                  <c:v>11524.0</c:v>
                </c:pt>
                <c:pt idx="21">
                  <c:v>9360.0</c:v>
                </c:pt>
                <c:pt idx="22">
                  <c:v>11924.0</c:v>
                </c:pt>
                <c:pt idx="23">
                  <c:v>9400.0</c:v>
                </c:pt>
                <c:pt idx="24">
                  <c:v>8472.0</c:v>
                </c:pt>
                <c:pt idx="25">
                  <c:v>9516.0</c:v>
                </c:pt>
                <c:pt idx="26">
                  <c:v>15580.0</c:v>
                </c:pt>
                <c:pt idx="27">
                  <c:v>9604.0</c:v>
                </c:pt>
                <c:pt idx="28">
                  <c:v>8672.0</c:v>
                </c:pt>
                <c:pt idx="29">
                  <c:v>10548.0</c:v>
                </c:pt>
                <c:pt idx="30">
                  <c:v>8660.0</c:v>
                </c:pt>
                <c:pt idx="31">
                  <c:v>10600.0</c:v>
                </c:pt>
                <c:pt idx="32">
                  <c:v>9656.0</c:v>
                </c:pt>
                <c:pt idx="33">
                  <c:v>11200.0</c:v>
                </c:pt>
                <c:pt idx="34">
                  <c:v>10260.0</c:v>
                </c:pt>
                <c:pt idx="35">
                  <c:v>11224.0</c:v>
                </c:pt>
                <c:pt idx="36">
                  <c:v>11176.0</c:v>
                </c:pt>
                <c:pt idx="37">
                  <c:v>21240.0</c:v>
                </c:pt>
                <c:pt idx="38">
                  <c:v>12796.0</c:v>
                </c:pt>
                <c:pt idx="39">
                  <c:v>11844.0</c:v>
                </c:pt>
                <c:pt idx="40">
                  <c:v>12792.0</c:v>
                </c:pt>
                <c:pt idx="41">
                  <c:v>11896.0</c:v>
                </c:pt>
                <c:pt idx="42">
                  <c:v>13008.0</c:v>
                </c:pt>
                <c:pt idx="43">
                  <c:v>17104.0</c:v>
                </c:pt>
                <c:pt idx="44">
                  <c:v>12904.0</c:v>
                </c:pt>
                <c:pt idx="45">
                  <c:v>11956.0</c:v>
                </c:pt>
                <c:pt idx="46">
                  <c:v>13120.0</c:v>
                </c:pt>
                <c:pt idx="47">
                  <c:v>21296.0</c:v>
                </c:pt>
                <c:pt idx="48">
                  <c:v>13136.0</c:v>
                </c:pt>
                <c:pt idx="49">
                  <c:v>12184.0</c:v>
                </c:pt>
                <c:pt idx="50">
                  <c:v>13160.0</c:v>
                </c:pt>
                <c:pt idx="51">
                  <c:v>12144.0</c:v>
                </c:pt>
                <c:pt idx="52">
                  <c:v>14104.0</c:v>
                </c:pt>
                <c:pt idx="53">
                  <c:v>13152.0</c:v>
                </c:pt>
                <c:pt idx="54">
                  <c:v>14096.0</c:v>
                </c:pt>
                <c:pt idx="55">
                  <c:v>13176.0</c:v>
                </c:pt>
                <c:pt idx="56">
                  <c:v>14192.0</c:v>
                </c:pt>
                <c:pt idx="57">
                  <c:v>14188.0</c:v>
                </c:pt>
                <c:pt idx="58">
                  <c:v>15152.0</c:v>
                </c:pt>
                <c:pt idx="59">
                  <c:v>14208.0</c:v>
                </c:pt>
                <c:pt idx="60">
                  <c:v>15200.0</c:v>
                </c:pt>
                <c:pt idx="61">
                  <c:v>14224.0</c:v>
                </c:pt>
                <c:pt idx="62">
                  <c:v>16184.0</c:v>
                </c:pt>
                <c:pt idx="63">
                  <c:v>16216.0</c:v>
                </c:pt>
                <c:pt idx="64">
                  <c:v>16216.0</c:v>
                </c:pt>
                <c:pt idx="65">
                  <c:v>17304.0</c:v>
                </c:pt>
                <c:pt idx="66">
                  <c:v>17304.0</c:v>
                </c:pt>
                <c:pt idx="67">
                  <c:v>17256.0</c:v>
                </c:pt>
                <c:pt idx="68">
                  <c:v>16312.0</c:v>
                </c:pt>
                <c:pt idx="69">
                  <c:v>17328.0</c:v>
                </c:pt>
                <c:pt idx="70">
                  <c:v>23412.0</c:v>
                </c:pt>
                <c:pt idx="71">
                  <c:v>17296.0</c:v>
                </c:pt>
                <c:pt idx="72">
                  <c:v>16316.0</c:v>
                </c:pt>
                <c:pt idx="73">
                  <c:v>19272.0</c:v>
                </c:pt>
                <c:pt idx="74">
                  <c:v>19336.0</c:v>
                </c:pt>
                <c:pt idx="75">
                  <c:v>20304.0</c:v>
                </c:pt>
                <c:pt idx="76">
                  <c:v>19336.0</c:v>
                </c:pt>
                <c:pt idx="77">
                  <c:v>20288.0</c:v>
                </c:pt>
                <c:pt idx="78">
                  <c:v>19344.0</c:v>
                </c:pt>
                <c:pt idx="79">
                  <c:v>20296.0</c:v>
                </c:pt>
                <c:pt idx="80">
                  <c:v>20352.0</c:v>
                </c:pt>
                <c:pt idx="81">
                  <c:v>27400.0</c:v>
                </c:pt>
                <c:pt idx="82">
                  <c:v>21352.0</c:v>
                </c:pt>
                <c:pt idx="83">
                  <c:v>21352.0</c:v>
                </c:pt>
                <c:pt idx="84">
                  <c:v>21312.0</c:v>
                </c:pt>
                <c:pt idx="85">
                  <c:v>21312.0</c:v>
                </c:pt>
                <c:pt idx="86">
                  <c:v>21288.0</c:v>
                </c:pt>
                <c:pt idx="87">
                  <c:v>20352.0</c:v>
                </c:pt>
                <c:pt idx="88">
                  <c:v>21296.0</c:v>
                </c:pt>
                <c:pt idx="89">
                  <c:v>20736.0</c:v>
                </c:pt>
                <c:pt idx="90">
                  <c:v>21384.0</c:v>
                </c:pt>
                <c:pt idx="91">
                  <c:v>28304.0</c:v>
                </c:pt>
                <c:pt idx="92">
                  <c:v>21312.0</c:v>
                </c:pt>
                <c:pt idx="93">
                  <c:v>20336.0</c:v>
                </c:pt>
                <c:pt idx="94">
                  <c:v>21288.0</c:v>
                </c:pt>
                <c:pt idx="95">
                  <c:v>20332.0</c:v>
                </c:pt>
                <c:pt idx="96">
                  <c:v>21272.0</c:v>
                </c:pt>
                <c:pt idx="97">
                  <c:v>22408.0</c:v>
                </c:pt>
                <c:pt idx="98">
                  <c:v>22408.0</c:v>
                </c:pt>
                <c:pt idx="99">
                  <c:v>21396.0</c:v>
                </c:pt>
                <c:pt idx="100">
                  <c:v>22376.0</c:v>
                </c:pt>
                <c:pt idx="101">
                  <c:v>22328.0</c:v>
                </c:pt>
                <c:pt idx="102">
                  <c:v>30552.0</c:v>
                </c:pt>
                <c:pt idx="103">
                  <c:v>22360.0</c:v>
                </c:pt>
                <c:pt idx="104">
                  <c:v>21388.0</c:v>
                </c:pt>
                <c:pt idx="105">
                  <c:v>23384.0</c:v>
                </c:pt>
                <c:pt idx="106">
                  <c:v>26324.0</c:v>
                </c:pt>
                <c:pt idx="107">
                  <c:v>24312.0</c:v>
                </c:pt>
                <c:pt idx="108">
                  <c:v>23736.0</c:v>
                </c:pt>
                <c:pt idx="109">
                  <c:v>24304.0</c:v>
                </c:pt>
                <c:pt idx="110">
                  <c:v>26316.0</c:v>
                </c:pt>
                <c:pt idx="111">
                  <c:v>24288.0</c:v>
                </c:pt>
                <c:pt idx="112">
                  <c:v>23332.0</c:v>
                </c:pt>
                <c:pt idx="113">
                  <c:v>24288.0</c:v>
                </c:pt>
                <c:pt idx="114">
                  <c:v>23356.0</c:v>
                </c:pt>
                <c:pt idx="115">
                  <c:v>24352.0</c:v>
                </c:pt>
                <c:pt idx="116">
                  <c:v>24368.0</c:v>
                </c:pt>
                <c:pt idx="117">
                  <c:v>25368.0</c:v>
                </c:pt>
                <c:pt idx="118">
                  <c:v>23416.0</c:v>
                </c:pt>
                <c:pt idx="119">
                  <c:v>25376.0</c:v>
                </c:pt>
                <c:pt idx="120">
                  <c:v>25332.0</c:v>
                </c:pt>
                <c:pt idx="121">
                  <c:v>25320.0</c:v>
                </c:pt>
                <c:pt idx="122">
                  <c:v>25352.0</c:v>
                </c:pt>
                <c:pt idx="123">
                  <c:v>25352.0</c:v>
                </c:pt>
                <c:pt idx="124">
                  <c:v>25360.0</c:v>
                </c:pt>
                <c:pt idx="125">
                  <c:v>25388.0</c:v>
                </c:pt>
                <c:pt idx="126">
                  <c:v>27336.0</c:v>
                </c:pt>
                <c:pt idx="127">
                  <c:v>26376.0</c:v>
                </c:pt>
                <c:pt idx="128">
                  <c:v>29360.0</c:v>
                </c:pt>
                <c:pt idx="129">
                  <c:v>33116.0</c:v>
                </c:pt>
                <c:pt idx="130">
                  <c:v>29344.0</c:v>
                </c:pt>
                <c:pt idx="131">
                  <c:v>28756.0</c:v>
                </c:pt>
                <c:pt idx="132">
                  <c:v>29320.0</c:v>
                </c:pt>
                <c:pt idx="133">
                  <c:v>28368.0</c:v>
                </c:pt>
                <c:pt idx="134">
                  <c:v>29336.0</c:v>
                </c:pt>
                <c:pt idx="135">
                  <c:v>32712.0</c:v>
                </c:pt>
                <c:pt idx="136">
                  <c:v>29304.0</c:v>
                </c:pt>
                <c:pt idx="137">
                  <c:v>28340.0</c:v>
                </c:pt>
                <c:pt idx="138">
                  <c:v>29312.0</c:v>
                </c:pt>
                <c:pt idx="139">
                  <c:v>28412.0</c:v>
                </c:pt>
                <c:pt idx="140">
                  <c:v>29408.0</c:v>
                </c:pt>
                <c:pt idx="141">
                  <c:v>29320.0</c:v>
                </c:pt>
                <c:pt idx="142">
                  <c:v>29320.0</c:v>
                </c:pt>
                <c:pt idx="143">
                  <c:v>29344.0</c:v>
                </c:pt>
                <c:pt idx="144">
                  <c:v>30128.0</c:v>
                </c:pt>
                <c:pt idx="145">
                  <c:v>30336.0</c:v>
                </c:pt>
                <c:pt idx="146">
                  <c:v>30376.0</c:v>
                </c:pt>
                <c:pt idx="147">
                  <c:v>33336.0</c:v>
                </c:pt>
                <c:pt idx="148">
                  <c:v>33748.0</c:v>
                </c:pt>
                <c:pt idx="149">
                  <c:v>35304.0</c:v>
                </c:pt>
                <c:pt idx="150">
                  <c:v>34360.0</c:v>
                </c:pt>
                <c:pt idx="151">
                  <c:v>35288.0</c:v>
                </c:pt>
                <c:pt idx="152">
                  <c:v>37224.0</c:v>
                </c:pt>
                <c:pt idx="153">
                  <c:v>35336.0</c:v>
                </c:pt>
                <c:pt idx="154">
                  <c:v>34352.0</c:v>
                </c:pt>
                <c:pt idx="155">
                  <c:v>35344.0</c:v>
                </c:pt>
                <c:pt idx="156">
                  <c:v>34332.0</c:v>
                </c:pt>
                <c:pt idx="157">
                  <c:v>35328.0</c:v>
                </c:pt>
                <c:pt idx="158">
                  <c:v>35320.0</c:v>
                </c:pt>
                <c:pt idx="159">
                  <c:v>43608.0</c:v>
                </c:pt>
                <c:pt idx="160">
                  <c:v>35352.0</c:v>
                </c:pt>
                <c:pt idx="161">
                  <c:v>34388.0</c:v>
                </c:pt>
                <c:pt idx="162">
                  <c:v>35288.0</c:v>
                </c:pt>
                <c:pt idx="163">
                  <c:v>36844.0</c:v>
                </c:pt>
                <c:pt idx="164">
                  <c:v>35368.0</c:v>
                </c:pt>
                <c:pt idx="165">
                  <c:v>34348.0</c:v>
                </c:pt>
                <c:pt idx="166">
                  <c:v>35344.0</c:v>
                </c:pt>
                <c:pt idx="167">
                  <c:v>34380.0</c:v>
                </c:pt>
                <c:pt idx="168">
                  <c:v>35384.0</c:v>
                </c:pt>
                <c:pt idx="169">
                  <c:v>35352.0</c:v>
                </c:pt>
                <c:pt idx="170">
                  <c:v>37944.0</c:v>
                </c:pt>
                <c:pt idx="171">
                  <c:v>35368.0</c:v>
                </c:pt>
                <c:pt idx="172">
                  <c:v>34396.0</c:v>
                </c:pt>
                <c:pt idx="173">
                  <c:v>35328.0</c:v>
                </c:pt>
                <c:pt idx="174">
                  <c:v>34376.0</c:v>
                </c:pt>
                <c:pt idx="175">
                  <c:v>35336.0</c:v>
                </c:pt>
                <c:pt idx="176">
                  <c:v>40444.0</c:v>
                </c:pt>
              </c:numCache>
            </c:numRef>
          </c:val>
          <c:smooth val="0"/>
        </c:ser>
        <c:dLbls>
          <c:showLegendKey val="0"/>
          <c:showVal val="0"/>
          <c:showCatName val="0"/>
          <c:showSerName val="0"/>
          <c:showPercent val="0"/>
          <c:showBubbleSize val="0"/>
        </c:dLbls>
        <c:marker val="1"/>
        <c:smooth val="0"/>
        <c:axId val="2076238472"/>
        <c:axId val="2076232952"/>
      </c:lineChart>
      <c:catAx>
        <c:axId val="2076238472"/>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076232952"/>
        <c:crosses val="autoZero"/>
        <c:auto val="1"/>
        <c:lblAlgn val="ctr"/>
        <c:lblOffset val="100"/>
        <c:tickLblSkip val="7"/>
        <c:noMultiLvlLbl val="0"/>
      </c:catAx>
      <c:valAx>
        <c:axId val="2076232952"/>
        <c:scaling>
          <c:orientation val="minMax"/>
          <c:max val="100000.0"/>
        </c:scaling>
        <c:delete val="0"/>
        <c:axPos val="l"/>
        <c:majorGridlines/>
        <c:title>
          <c:tx>
            <c:rich>
              <a:bodyPr rot="-5400000" vert="horz"/>
              <a:lstStyle/>
              <a:p>
                <a:pPr>
                  <a:defRPr sz="800"/>
                </a:pPr>
                <a:r>
                  <a:rPr lang="en-US" sz="800"/>
                  <a:t>Memory</a:t>
                </a:r>
                <a:r>
                  <a:rPr lang="en-US" sz="800" baseline="0"/>
                  <a:t> (KB)</a:t>
                </a:r>
                <a:endParaRPr lang="en-US" sz="800"/>
              </a:p>
            </c:rich>
          </c:tx>
          <c:layout/>
          <c:overlay val="0"/>
        </c:title>
        <c:numFmt formatCode="General" sourceLinked="1"/>
        <c:majorTickMark val="out"/>
        <c:minorTickMark val="none"/>
        <c:tickLblPos val="nextTo"/>
        <c:crossAx val="2076238472"/>
        <c:crosses val="autoZero"/>
        <c:crossBetween val="between"/>
      </c:valAx>
    </c:plotArea>
    <c:legend>
      <c:legendPos val="b"/>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BFB2C0-8305-5C4D-A9C4-04C08DC382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MasterMal.dotx</Template>
  <TotalTime>3408</TotalTime>
  <Pages>97</Pages>
  <Words>21063</Words>
  <Characters>120065</Characters>
  <Application>Microsoft Macintosh Word</Application>
  <DocSecurity>0</DocSecurity>
  <Lines>1000</Lines>
  <Paragraphs>281</Paragraphs>
  <ScaleCrop>false</ScaleCrop>
  <Company/>
  <LinksUpToDate>false</LinksUpToDate>
  <CharactersWithSpaces>140847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Kittilsland</dc:creator>
  <cp:keywords/>
  <dc:description/>
  <cp:lastModifiedBy>Andreas Kittilsland</cp:lastModifiedBy>
  <cp:revision>5757</cp:revision>
  <cp:lastPrinted>2016-05-15T02:28:00Z</cp:lastPrinted>
  <dcterms:created xsi:type="dcterms:W3CDTF">2016-01-28T11:55:00Z</dcterms:created>
  <dcterms:modified xsi:type="dcterms:W3CDTF">2016-05-15T02:28:00Z</dcterms:modified>
</cp:coreProperties>
</file>